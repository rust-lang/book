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C21C8" w14:textId="77777777" w:rsidR="00045F1D" w:rsidRDefault="00045F1D" w:rsidP="00D8511A">
      <w:pPr>
        <w:pStyle w:val="ChapterNumber"/>
      </w:pPr>
    </w:p>
    <w:p w14:paraId="726C2213" w14:textId="77777777" w:rsidR="003A366E" w:rsidRDefault="00000000">
      <w:pPr>
        <w:pStyle w:val="ChapterTitle"/>
      </w:pPr>
      <w:r>
        <w:t>Advanced Features</w:t>
      </w:r>
    </w:p>
    <w:p w14:paraId="3964283E" w14:textId="77777777" w:rsidR="003A366E" w:rsidRDefault="00000000">
      <w:pPr>
        <w:pStyle w:val="ChapterIntro"/>
      </w:pPr>
      <w:r>
        <w:t xml:space="preserve">By now, you’ve learned the most commonly used parts of the Rust programming language. Before we do one more project, in </w:t>
      </w:r>
      <w:r>
        <w:rPr>
          <w:rStyle w:val="Xref"/>
        </w:rPr>
        <w:t>Chapter 21</w:t>
      </w:r>
      <w:r>
        <w:t>, we’ll look at a few aspects of the language you might run into every once in a while</w:t>
      </w:r>
      <w:del w:id="0" w:author="Audrey Doyle" w:date="2025-09-17T14:19:00Z" w16du:dateUtc="2025-09-17T18:19:00Z">
        <w:r w:rsidDel="00773518">
          <w:delText>,</w:delText>
        </w:r>
      </w:del>
      <w:r>
        <w:t xml:space="preserve"> but may not use every day. You can use this chapter as a reference for when you encounter any unknowns. The features covered here are useful in very specific situations. Although you might not reach for them often, we want to make sure </w:t>
      </w:r>
      <w:r>
        <w:lastRenderedPageBreak/>
        <w:t>you have a grasp of all the features Rust has to offer.</w:t>
      </w:r>
    </w:p>
    <w:p w14:paraId="5268973B" w14:textId="77777777" w:rsidR="003A366E" w:rsidRDefault="00000000">
      <w:pPr>
        <w:pStyle w:val="Body"/>
      </w:pPr>
      <w:r>
        <w:t>In this chapter, we’ll cover:</w:t>
      </w:r>
    </w:p>
    <w:p w14:paraId="117EA1EE" w14:textId="11F411C2" w:rsidR="003A366E" w:rsidRDefault="00000000">
      <w:pPr>
        <w:pStyle w:val="ListBullet"/>
      </w:pPr>
      <w:r>
        <w:t xml:space="preserve">Unsafe Rust: </w:t>
      </w:r>
      <w:del w:id="1" w:author="Audrey Doyle" w:date="2025-09-17T14:20:00Z" w16du:dateUtc="2025-09-17T18:20:00Z">
        <w:r w:rsidDel="00773518">
          <w:delText xml:space="preserve">how </w:delText>
        </w:r>
      </w:del>
      <w:ins w:id="2" w:author="Audrey Doyle" w:date="2025-09-17T14:20:00Z" w16du:dateUtc="2025-09-17T18:20:00Z">
        <w:r w:rsidR="00773518">
          <w:t xml:space="preserve">How </w:t>
        </w:r>
      </w:ins>
      <w:r>
        <w:t>to opt out of some of Rust’s guarantees and take responsibility for manually upholding those guarantees</w:t>
      </w:r>
    </w:p>
    <w:p w14:paraId="4216E5BA" w14:textId="4D5C8059" w:rsidR="003A366E" w:rsidRDefault="00000000">
      <w:pPr>
        <w:pStyle w:val="ListBullet"/>
      </w:pPr>
      <w:r>
        <w:t xml:space="preserve">Advanced traits: </w:t>
      </w:r>
      <w:del w:id="3" w:author="Audrey Doyle" w:date="2025-09-17T14:20:00Z" w16du:dateUtc="2025-09-17T18:20:00Z">
        <w:r w:rsidDel="00773518">
          <w:delText xml:space="preserve">associated </w:delText>
        </w:r>
      </w:del>
      <w:ins w:id="4" w:author="Audrey Doyle" w:date="2025-09-17T14:20:00Z" w16du:dateUtc="2025-09-17T18:20:00Z">
        <w:r w:rsidR="00773518">
          <w:t xml:space="preserve">Associated </w:t>
        </w:r>
      </w:ins>
      <w:r>
        <w:t xml:space="preserve">types, default type parameters, fully qualified syntax, </w:t>
      </w:r>
      <w:proofErr w:type="spellStart"/>
      <w:r>
        <w:t>supertraits</w:t>
      </w:r>
      <w:proofErr w:type="spellEnd"/>
      <w:r>
        <w:t xml:space="preserve">, and the </w:t>
      </w:r>
      <w:proofErr w:type="spellStart"/>
      <w:r>
        <w:t>newtype</w:t>
      </w:r>
      <w:proofErr w:type="spellEnd"/>
      <w:r>
        <w:t xml:space="preserve"> pattern in relation to traits</w:t>
      </w:r>
    </w:p>
    <w:p w14:paraId="0377E83E" w14:textId="6E7F4661" w:rsidR="003A366E" w:rsidRDefault="00000000">
      <w:pPr>
        <w:pStyle w:val="ListBullet"/>
      </w:pPr>
      <w:r>
        <w:t xml:space="preserve">Advanced types: </w:t>
      </w:r>
      <w:del w:id="5" w:author="Audrey Doyle" w:date="2025-09-17T14:20:00Z" w16du:dateUtc="2025-09-17T18:20:00Z">
        <w:r w:rsidDel="00773518">
          <w:delText xml:space="preserve">more </w:delText>
        </w:r>
      </w:del>
      <w:ins w:id="6" w:author="Audrey Doyle" w:date="2025-09-17T14:20:00Z" w16du:dateUtc="2025-09-17T18:20:00Z">
        <w:r w:rsidR="00773518">
          <w:t xml:space="preserve">More </w:t>
        </w:r>
      </w:ins>
      <w:r>
        <w:t xml:space="preserve">about the </w:t>
      </w:r>
      <w:proofErr w:type="spellStart"/>
      <w:r>
        <w:t>newtype</w:t>
      </w:r>
      <w:proofErr w:type="spellEnd"/>
      <w:r>
        <w:t xml:space="preserve"> pattern, type aliases, the never type, and dynamically sized types</w:t>
      </w:r>
    </w:p>
    <w:p w14:paraId="2A153392" w14:textId="41AAF81C" w:rsidR="003A366E" w:rsidRDefault="00000000">
      <w:pPr>
        <w:pStyle w:val="ListBullet"/>
      </w:pPr>
      <w:r>
        <w:t xml:space="preserve">Advanced functions and closures: </w:t>
      </w:r>
      <w:del w:id="7" w:author="Audrey Doyle" w:date="2025-09-17T14:20:00Z" w16du:dateUtc="2025-09-17T18:20:00Z">
        <w:r w:rsidDel="00773518">
          <w:delText xml:space="preserve">function </w:delText>
        </w:r>
      </w:del>
      <w:ins w:id="8" w:author="Audrey Doyle" w:date="2025-09-17T14:20:00Z" w16du:dateUtc="2025-09-17T18:20:00Z">
        <w:r w:rsidR="00773518">
          <w:t xml:space="preserve">Function </w:t>
        </w:r>
      </w:ins>
      <w:r>
        <w:t>pointers and returning closures</w:t>
      </w:r>
    </w:p>
    <w:p w14:paraId="0A681F7D" w14:textId="3BE09AF4" w:rsidR="003A366E" w:rsidRDefault="00000000">
      <w:pPr>
        <w:pStyle w:val="ListBullet"/>
      </w:pPr>
      <w:r>
        <w:t xml:space="preserve">Macros: </w:t>
      </w:r>
      <w:del w:id="9" w:author="Audrey Doyle" w:date="2025-09-17T14:20:00Z" w16du:dateUtc="2025-09-17T18:20:00Z">
        <w:r w:rsidDel="00773518">
          <w:delText xml:space="preserve">ways </w:delText>
        </w:r>
      </w:del>
      <w:ins w:id="10" w:author="Audrey Doyle" w:date="2025-09-17T14:20:00Z" w16du:dateUtc="2025-09-17T18:20:00Z">
        <w:r w:rsidR="00773518">
          <w:t xml:space="preserve">Ways </w:t>
        </w:r>
      </w:ins>
      <w:r>
        <w:t>to define code that defines more code at compile time</w:t>
      </w:r>
    </w:p>
    <w:p w14:paraId="578CC1C5" w14:textId="77777777" w:rsidR="003A366E" w:rsidRDefault="00000000">
      <w:pPr>
        <w:pStyle w:val="Body"/>
      </w:pPr>
      <w:r>
        <w:t>It’s a panoply of Rust features with something for everyone! Let’s dive in!</w:t>
      </w:r>
    </w:p>
    <w:p w14:paraId="4DF287B8" w14:textId="2C39CBD3" w:rsidR="003A366E" w:rsidRDefault="00000000">
      <w:pPr>
        <w:pStyle w:val="HeadA"/>
      </w:pPr>
      <w:r>
        <w:fldChar w:fldCharType="begin"/>
      </w:r>
      <w:r>
        <w:instrText xml:space="preserve"> XE "unsafe" </w:instrText>
      </w:r>
      <w:r>
        <w:fldChar w:fldCharType="end"/>
      </w:r>
      <w:bookmarkStart w:id="11" w:name="_Toc206173377"/>
      <w:r>
        <w:t>Unsafe Rust</w:t>
      </w:r>
      <w:bookmarkEnd w:id="11"/>
    </w:p>
    <w:p w14:paraId="6C4D7FEC" w14:textId="71076BA8" w:rsidR="003A366E" w:rsidRDefault="00000000">
      <w:pPr>
        <w:pStyle w:val="Body"/>
      </w:pPr>
      <w:r>
        <w:t xml:space="preserve">All the code we’ve discussed so far has had Rust’s memory safety guarantees enforced at compile time. However, Rust has a second language hidden inside it that doesn’t enforce these memory safety guarantees: </w:t>
      </w:r>
      <w:del w:id="12" w:author="Audrey Doyle" w:date="2025-09-17T14:20:00Z" w16du:dateUtc="2025-09-17T18:20:00Z">
        <w:r w:rsidDel="00773518">
          <w:delText xml:space="preserve">it’s </w:delText>
        </w:r>
      </w:del>
      <w:ins w:id="13" w:author="Audrey Doyle" w:date="2025-09-17T14:20:00Z" w16du:dateUtc="2025-09-17T18:20:00Z">
        <w:r w:rsidR="00773518">
          <w:t xml:space="preserve">It’s </w:t>
        </w:r>
      </w:ins>
      <w:r>
        <w:t xml:space="preserve">called </w:t>
      </w:r>
      <w:r>
        <w:rPr>
          <w:rStyle w:val="Italic"/>
        </w:rPr>
        <w:t>unsafe Rust</w:t>
      </w:r>
      <w:r>
        <w:t xml:space="preserve"> and works just like regular Rust</w:t>
      </w:r>
      <w:del w:id="14" w:author="Audrey Doyle" w:date="2025-09-17T14:20:00Z" w16du:dateUtc="2025-09-17T18:20:00Z">
        <w:r w:rsidDel="00773518">
          <w:delText>,</w:delText>
        </w:r>
      </w:del>
      <w:r>
        <w:t xml:space="preserve"> but gives us extra superpowers.</w:t>
      </w:r>
    </w:p>
    <w:p w14:paraId="74317804" w14:textId="328912B2" w:rsidR="003A366E" w:rsidRDefault="00000000">
      <w:pPr>
        <w:pStyle w:val="Body"/>
      </w:pPr>
      <w:r>
        <w:t xml:space="preserve">Unsafe Rust exists because, by nature, static analysis is conservative. When the compiler tries to determine whether or not code upholds the guarantees, it’s better for it to reject some valid programs than to accept some invalid programs. Although the code </w:t>
      </w:r>
      <w:r>
        <w:rPr>
          <w:rStyle w:val="Italic"/>
        </w:rPr>
        <w:t>might</w:t>
      </w:r>
      <w:r>
        <w:t xml:space="preserve"> be okay, if the Rust compiler doesn’t have enough information to be confident, it will reject the code. In these cases, you can use unsafe code to tell the compiler, “Trust me, I know what I’m doing.” Be warned, however, that you use unsafe Rust at your own risk: </w:t>
      </w:r>
      <w:del w:id="15" w:author="Audrey Doyle" w:date="2025-09-17T14:21:00Z" w16du:dateUtc="2025-09-17T18:21:00Z">
        <w:r w:rsidDel="00773518">
          <w:delText xml:space="preserve">if </w:delText>
        </w:r>
      </w:del>
      <w:ins w:id="16" w:author="Audrey Doyle" w:date="2025-09-17T14:21:00Z" w16du:dateUtc="2025-09-17T18:21:00Z">
        <w:r w:rsidR="00773518">
          <w:t xml:space="preserve">If </w:t>
        </w:r>
      </w:ins>
      <w:r>
        <w:t>you use unsafe code incorrectly, problems can occur due to memory unsafety, such as null pointer dereferencing.</w:t>
      </w:r>
    </w:p>
    <w:p w14:paraId="28D63840" w14:textId="77777777" w:rsidR="003A366E" w:rsidRDefault="00000000">
      <w:pPr>
        <w:pStyle w:val="Body"/>
      </w:pPr>
      <w:r>
        <w:t xml:space="preserve">Another reason Rust has an unsafe alter ego is that the underlying computer hardware is inherently unsafe. If Rust didn’t let you do unsafe operations, you couldn’t do certain tasks. Rust needs to allow you to do low-level systems programming, such as directly interacting with the operating system or even writing your own </w:t>
      </w:r>
      <w:r>
        <w:lastRenderedPageBreak/>
        <w:t>operating system. Working with low-level systems programming is one of the goals of the language. Let’s explore what we can do with unsafe Rust and how to do it.</w:t>
      </w:r>
    </w:p>
    <w:p w14:paraId="3D38C066" w14:textId="6BBE80CF" w:rsidR="003A366E" w:rsidRDefault="00045F1D">
      <w:pPr>
        <w:pStyle w:val="HeadB"/>
      </w:pPr>
      <w:bookmarkStart w:id="17" w:name="_Toc206173378"/>
      <w:r>
        <w:t xml:space="preserve">Performing </w:t>
      </w:r>
      <w:r>
        <w:fldChar w:fldCharType="begin"/>
      </w:r>
      <w:r>
        <w:instrText xml:space="preserve"> XE "</w:instrText>
      </w:r>
      <w:proofErr w:type="spellStart"/>
      <w:r>
        <w:instrText>unsafe:superpowers</w:instrText>
      </w:r>
      <w:proofErr w:type="spellEnd"/>
      <w:r>
        <w:instrText xml:space="preserve">" </w:instrText>
      </w:r>
      <w:r>
        <w:fldChar w:fldCharType="end"/>
      </w:r>
      <w:r>
        <w:t>Unsafe Superpowers</w:t>
      </w:r>
      <w:bookmarkEnd w:id="17"/>
    </w:p>
    <w:p w14:paraId="4539D807" w14:textId="77777777" w:rsidR="003A366E" w:rsidRDefault="00000000">
      <w:pPr>
        <w:pStyle w:val="Body"/>
      </w:pPr>
      <w:r>
        <w:t xml:space="preserve">To switch to unsafe Rust, use the </w:t>
      </w:r>
      <w:r>
        <w:rPr>
          <w:rStyle w:val="Literal"/>
        </w:rPr>
        <w:t>unsafe</w:t>
      </w:r>
      <w:r>
        <w:t xml:space="preserve"> keyword and then start a new block that holds the unsafe code. You can take five actions in unsafe Rust that you can’t in safe Rust, which we call </w:t>
      </w:r>
      <w:bookmarkStart w:id="18" w:name="_Hlk209011341"/>
      <w:r>
        <w:rPr>
          <w:rStyle w:val="Italic"/>
        </w:rPr>
        <w:t>unsafe superpowers</w:t>
      </w:r>
      <w:bookmarkEnd w:id="18"/>
      <w:r>
        <w:t>. Those superpowers include the ability to:</w:t>
      </w:r>
    </w:p>
    <w:p w14:paraId="57216F9D" w14:textId="54E10F5A" w:rsidR="003A366E" w:rsidRDefault="00000000">
      <w:pPr>
        <w:pStyle w:val="ListNumber"/>
      </w:pPr>
      <w:r>
        <w:t>Dereference a raw pointer</w:t>
      </w:r>
      <w:ins w:id="19" w:author="Audrey Doyle" w:date="2025-09-17T14:22:00Z" w16du:dateUtc="2025-09-17T18:22:00Z">
        <w:r w:rsidR="00773518">
          <w:t>.</w:t>
        </w:r>
      </w:ins>
    </w:p>
    <w:p w14:paraId="38C3C987" w14:textId="6F073D33" w:rsidR="003A366E" w:rsidRDefault="00000000">
      <w:pPr>
        <w:pStyle w:val="ListNumber"/>
      </w:pPr>
      <w:r>
        <w:t>Call an unsafe function or method</w:t>
      </w:r>
      <w:ins w:id="20" w:author="Audrey Doyle" w:date="2025-09-17T14:22:00Z" w16du:dateUtc="2025-09-17T18:22:00Z">
        <w:r w:rsidR="00773518">
          <w:t>.</w:t>
        </w:r>
      </w:ins>
    </w:p>
    <w:p w14:paraId="4A1724AC" w14:textId="2017B130" w:rsidR="003A366E" w:rsidRDefault="00000000">
      <w:pPr>
        <w:pStyle w:val="ListNumber"/>
      </w:pPr>
      <w:r>
        <w:t>Access or modify a mutable static variable</w:t>
      </w:r>
      <w:ins w:id="21" w:author="Audrey Doyle" w:date="2025-09-17T14:22:00Z" w16du:dateUtc="2025-09-17T18:22:00Z">
        <w:r w:rsidR="00773518">
          <w:t>.</w:t>
        </w:r>
      </w:ins>
    </w:p>
    <w:p w14:paraId="74E6B226" w14:textId="25844579" w:rsidR="003A366E" w:rsidRDefault="00000000">
      <w:pPr>
        <w:pStyle w:val="ListNumber"/>
      </w:pPr>
      <w:r>
        <w:t>Implement an unsafe trait</w:t>
      </w:r>
      <w:ins w:id="22" w:author="Audrey Doyle" w:date="2025-09-17T14:22:00Z" w16du:dateUtc="2025-09-17T18:22:00Z">
        <w:r w:rsidR="00773518">
          <w:t>.</w:t>
        </w:r>
      </w:ins>
    </w:p>
    <w:p w14:paraId="514D4993" w14:textId="12A1CD79" w:rsidR="003A366E" w:rsidRDefault="00000000">
      <w:pPr>
        <w:pStyle w:val="ListNumber"/>
      </w:pPr>
      <w:r>
        <w:t xml:space="preserve">Access fields of </w:t>
      </w:r>
      <w:r>
        <w:rPr>
          <w:rStyle w:val="Literal"/>
        </w:rPr>
        <w:t>union</w:t>
      </w:r>
      <w:r>
        <w:t>s</w:t>
      </w:r>
      <w:ins w:id="23" w:author="Audrey Doyle" w:date="2025-09-17T14:22:00Z" w16du:dateUtc="2025-09-17T18:22:00Z">
        <w:r w:rsidR="00773518">
          <w:t>.</w:t>
        </w:r>
      </w:ins>
    </w:p>
    <w:p w14:paraId="1D0C6A4A" w14:textId="6B62FAAB" w:rsidR="003A366E" w:rsidRDefault="00000000">
      <w:pPr>
        <w:pStyle w:val="Body"/>
      </w:pPr>
      <w:r>
        <w:t xml:space="preserve">It’s important to understand that </w:t>
      </w:r>
      <w:r>
        <w:rPr>
          <w:rStyle w:val="Literal"/>
        </w:rPr>
        <w:t>unsafe</w:t>
      </w:r>
      <w:r>
        <w:t xml:space="preserve"> doesn’t turn off the borrow checker or disable any of Rust’s other safety checks: </w:t>
      </w:r>
      <w:del w:id="24" w:author="Audrey Doyle" w:date="2025-09-17T14:22:00Z" w16du:dateUtc="2025-09-17T18:22:00Z">
        <w:r w:rsidDel="00773518">
          <w:delText xml:space="preserve">if </w:delText>
        </w:r>
      </w:del>
      <w:ins w:id="25" w:author="Audrey Doyle" w:date="2025-09-17T14:22:00Z" w16du:dateUtc="2025-09-17T18:22:00Z">
        <w:r w:rsidR="00773518">
          <w:t xml:space="preserve">If </w:t>
        </w:r>
      </w:ins>
      <w:r>
        <w:t xml:space="preserve">you use a reference in unsafe code, it will still be checked. The </w:t>
      </w:r>
      <w:r>
        <w:rPr>
          <w:rStyle w:val="Literal"/>
        </w:rPr>
        <w:t>unsafe</w:t>
      </w:r>
      <w:r>
        <w:t xml:space="preserve"> keyword only gives you access to these five features that are then not checked by the compiler for memory safety. You’ll still get some degree of safety inside an unsafe block.</w:t>
      </w:r>
    </w:p>
    <w:p w14:paraId="00566337" w14:textId="1CDD7FDB" w:rsidR="003A366E" w:rsidRDefault="00000000">
      <w:pPr>
        <w:pStyle w:val="Body"/>
      </w:pPr>
      <w:r>
        <w:t xml:space="preserve">In addition, </w:t>
      </w:r>
      <w:r>
        <w:rPr>
          <w:rStyle w:val="Literal"/>
        </w:rPr>
        <w:t>unsafe</w:t>
      </w:r>
      <w:r>
        <w:t xml:space="preserve"> does not mean the code inside the block is necessarily dangerous or that it will definitely have memory safety problems: </w:t>
      </w:r>
      <w:del w:id="26" w:author="Audrey Doyle" w:date="2025-09-17T14:22:00Z" w16du:dateUtc="2025-09-17T18:22:00Z">
        <w:r w:rsidDel="00773518">
          <w:delText xml:space="preserve">the </w:delText>
        </w:r>
      </w:del>
      <w:ins w:id="27" w:author="Audrey Doyle" w:date="2025-09-17T14:22:00Z" w16du:dateUtc="2025-09-17T18:22:00Z">
        <w:r w:rsidR="00773518">
          <w:t xml:space="preserve">The </w:t>
        </w:r>
      </w:ins>
      <w:r>
        <w:t xml:space="preserve">intent is that as the programmer, you’ll ensure </w:t>
      </w:r>
      <w:ins w:id="28" w:author="Audrey Doyle" w:date="2025-09-17T14:22:00Z" w16du:dateUtc="2025-09-17T18:22:00Z">
        <w:r w:rsidR="00773518">
          <w:t xml:space="preserve">that </w:t>
        </w:r>
      </w:ins>
      <w:r>
        <w:t xml:space="preserve">the code inside an </w:t>
      </w:r>
      <w:r>
        <w:rPr>
          <w:rStyle w:val="Literal"/>
        </w:rPr>
        <w:t>unsafe</w:t>
      </w:r>
      <w:r>
        <w:t xml:space="preserve"> block will access memory in a valid way.</w:t>
      </w:r>
    </w:p>
    <w:p w14:paraId="0D28EFA7" w14:textId="77777777" w:rsidR="003A366E" w:rsidRDefault="00000000">
      <w:pPr>
        <w:pStyle w:val="Body"/>
      </w:pPr>
      <w:r>
        <w:t xml:space="preserve">People are fallible and mistakes will happen, but by requiring these five unsafe operations to be inside blocks annotated with </w:t>
      </w:r>
      <w:r>
        <w:rPr>
          <w:rStyle w:val="Literal"/>
        </w:rPr>
        <w:t>unsafe</w:t>
      </w:r>
      <w:r>
        <w:t xml:space="preserve">, you’ll know that any errors related to memory safety must be within an </w:t>
      </w:r>
      <w:r>
        <w:rPr>
          <w:rStyle w:val="Literal"/>
        </w:rPr>
        <w:t>unsafe</w:t>
      </w:r>
      <w:r>
        <w:t xml:space="preserve"> block. Keep </w:t>
      </w:r>
      <w:r>
        <w:rPr>
          <w:rStyle w:val="Literal"/>
        </w:rPr>
        <w:t>unsafe</w:t>
      </w:r>
      <w:r>
        <w:t xml:space="preserve"> blocks small; you’ll be thankful later when you investigate memory bugs.</w:t>
      </w:r>
    </w:p>
    <w:p w14:paraId="767E95C2" w14:textId="77777777" w:rsidR="003A366E" w:rsidRDefault="00000000">
      <w:pPr>
        <w:pStyle w:val="Body"/>
      </w:pPr>
      <w:r>
        <w:t xml:space="preserve">To isolate unsafe code as much as possible, it’s best to enclose such code within a safe abstraction and provide a safe API, which we’ll discuss later in the chapter when we examine unsafe functions and methods. Parts of the standard library are implemented as safe abstractions over unsafe code that has been audited. Wrapping unsafe code in a safe abstraction prevents uses of </w:t>
      </w:r>
      <w:r>
        <w:rPr>
          <w:rStyle w:val="Literal"/>
        </w:rPr>
        <w:t>unsafe</w:t>
      </w:r>
      <w:r>
        <w:t xml:space="preserve"> from leaking out into all the places that you or your users might want to use the functionality implemented with </w:t>
      </w:r>
      <w:r>
        <w:rPr>
          <w:rStyle w:val="Literal"/>
        </w:rPr>
        <w:t>unsafe</w:t>
      </w:r>
      <w:r>
        <w:t xml:space="preserve"> code, because using a safe abstraction is safe.</w:t>
      </w:r>
    </w:p>
    <w:p w14:paraId="7144359D" w14:textId="77777777" w:rsidR="003A366E" w:rsidRDefault="00000000">
      <w:pPr>
        <w:pStyle w:val="Body"/>
      </w:pPr>
      <w:r>
        <w:lastRenderedPageBreak/>
        <w:t>Let’s look at each of the five unsafe superpowers in turn. We’ll also look at some abstractions that provide a safe interface to unsafe code.</w:t>
      </w:r>
    </w:p>
    <w:p w14:paraId="60C9CC95" w14:textId="51498E47" w:rsidR="003A366E" w:rsidRDefault="00000000">
      <w:pPr>
        <w:pStyle w:val="HeadB"/>
      </w:pPr>
      <w:r>
        <w:fldChar w:fldCharType="begin"/>
      </w:r>
      <w:r>
        <w:instrText xml:space="preserve"> XE "*mut T" </w:instrText>
      </w:r>
      <w:r>
        <w:fldChar w:fldCharType="end"/>
      </w:r>
      <w:r>
        <w:fldChar w:fldCharType="begin"/>
      </w:r>
      <w:r>
        <w:instrText xml:space="preserve"> XE "*const T" </w:instrText>
      </w:r>
      <w:r>
        <w:fldChar w:fldCharType="end"/>
      </w:r>
      <w:r>
        <w:fldChar w:fldCharType="begin"/>
      </w:r>
      <w:r>
        <w:instrText xml:space="preserve"> XE "</w:instrText>
      </w:r>
      <w:proofErr w:type="spellStart"/>
      <w:r>
        <w:instrText>pointer:raw</w:instrText>
      </w:r>
      <w:proofErr w:type="spellEnd"/>
      <w:r>
        <w:instrText xml:space="preserve">" </w:instrText>
      </w:r>
      <w:r>
        <w:fldChar w:fldCharType="end"/>
      </w:r>
      <w:r>
        <w:fldChar w:fldCharType="begin"/>
      </w:r>
      <w:r>
        <w:instrText xml:space="preserve"> XE "raw pointers" </w:instrText>
      </w:r>
      <w:r>
        <w:fldChar w:fldCharType="end"/>
      </w:r>
      <w:bookmarkStart w:id="29" w:name="_Toc206173379"/>
      <w:r>
        <w:t>Dereferencing a Raw Pointer</w:t>
      </w:r>
      <w:bookmarkEnd w:id="29"/>
    </w:p>
    <w:p w14:paraId="38BA5668" w14:textId="3D9ADA49" w:rsidR="003A366E" w:rsidRDefault="00000000">
      <w:pPr>
        <w:pStyle w:val="Body"/>
      </w:pPr>
      <w:r>
        <w:t xml:space="preserve">In </w:t>
      </w:r>
      <w:r w:rsidRPr="00773518">
        <w:rPr>
          <w:rStyle w:val="Xref"/>
          <w:rPrChange w:id="30" w:author="Audrey Doyle" w:date="2025-09-17T14:23:00Z" w16du:dateUtc="2025-09-17T18:23:00Z">
            <w:rPr/>
          </w:rPrChange>
        </w:rPr>
        <w:t>“</w:t>
      </w:r>
      <w:r w:rsidRPr="00773518">
        <w:rPr>
          <w:rStyle w:val="Xref"/>
        </w:rPr>
        <w:t>Dangling References</w:t>
      </w:r>
      <w:r w:rsidRPr="00773518">
        <w:rPr>
          <w:rStyle w:val="Xref"/>
          <w:rPrChange w:id="31" w:author="Audrey Doyle" w:date="2025-09-17T14:23:00Z" w16du:dateUtc="2025-09-17T18:23:00Z">
            <w:rPr/>
          </w:rPrChange>
        </w:rPr>
        <w:t xml:space="preserve">” on </w:t>
      </w:r>
      <w:r w:rsidRPr="00773518">
        <w:rPr>
          <w:rStyle w:val="Xref"/>
        </w:rPr>
        <w:t>page</w:t>
      </w:r>
      <w:r w:rsidR="00A4432A">
        <w:rPr>
          <w:rStyle w:val="Xref"/>
        </w:rPr>
        <w:t> </w:t>
      </w:r>
      <w:r>
        <w:rPr>
          <w:rStyle w:val="Xref"/>
        </w:rPr>
        <w:t>XX</w:t>
      </w:r>
      <w:r>
        <w:t xml:space="preserve">, we mentioned that the compiler ensures </w:t>
      </w:r>
      <w:ins w:id="32" w:author="Audrey Doyle" w:date="2025-09-17T14:24:00Z" w16du:dateUtc="2025-09-17T18:24:00Z">
        <w:r w:rsidR="00773518">
          <w:t xml:space="preserve">that </w:t>
        </w:r>
      </w:ins>
      <w:r>
        <w:t xml:space="preserve">references are always valid. Unsafe Rust has two new types called </w:t>
      </w:r>
      <w:bookmarkStart w:id="33" w:name="_Hlk209011482"/>
      <w:r>
        <w:rPr>
          <w:rStyle w:val="Italic"/>
        </w:rPr>
        <w:t>raw pointers</w:t>
      </w:r>
      <w:r>
        <w:t xml:space="preserve"> </w:t>
      </w:r>
      <w:bookmarkEnd w:id="33"/>
      <w:r>
        <w:t xml:space="preserve">that are similar to references. As with references, raw pointers can be immutable or mutable and are written as </w:t>
      </w:r>
      <w:r>
        <w:rPr>
          <w:rStyle w:val="Literal"/>
        </w:rPr>
        <w:t>*const T</w:t>
      </w:r>
      <w:r>
        <w:t xml:space="preserve"> and </w:t>
      </w:r>
      <w:r>
        <w:rPr>
          <w:rStyle w:val="Literal"/>
        </w:rPr>
        <w:t>*mut T</w:t>
      </w:r>
      <w:r>
        <w:t xml:space="preserve">, respectively. The asterisk isn’t the dereference operator; it’s part of the type name. In the context of raw pointers, </w:t>
      </w:r>
      <w:bookmarkStart w:id="34" w:name="_Hlk209011516"/>
      <w:r>
        <w:rPr>
          <w:rStyle w:val="Italic"/>
        </w:rPr>
        <w:t>immutable</w:t>
      </w:r>
      <w:r>
        <w:t xml:space="preserve"> </w:t>
      </w:r>
      <w:bookmarkEnd w:id="34"/>
      <w:r>
        <w:t>means that the pointer can’t be directly assigned to after being dereferenced.</w:t>
      </w:r>
    </w:p>
    <w:p w14:paraId="5F91AB4C" w14:textId="77777777" w:rsidR="003A366E" w:rsidRDefault="00000000">
      <w:pPr>
        <w:pStyle w:val="Body"/>
      </w:pPr>
      <w:r>
        <w:t>Different from references and smart pointers, raw pointers:</w:t>
      </w:r>
    </w:p>
    <w:p w14:paraId="72656271" w14:textId="77777777" w:rsidR="003A366E" w:rsidRDefault="00000000">
      <w:pPr>
        <w:pStyle w:val="ListBullet"/>
      </w:pPr>
      <w:r>
        <w:t>Are allowed to ignore the borrowing rules by having both immutable and mutable pointers or multiple mutable pointers to the same location</w:t>
      </w:r>
    </w:p>
    <w:p w14:paraId="367E6F1B" w14:textId="77777777" w:rsidR="003A366E" w:rsidRDefault="00000000">
      <w:pPr>
        <w:pStyle w:val="ListBullet"/>
      </w:pPr>
      <w:r>
        <w:t>Aren’t guaranteed to point to valid memory</w:t>
      </w:r>
    </w:p>
    <w:p w14:paraId="2B79216C" w14:textId="77777777" w:rsidR="003A366E" w:rsidRDefault="00000000">
      <w:pPr>
        <w:pStyle w:val="ListBullet"/>
      </w:pPr>
      <w:r>
        <w:t>Are allowed to be null</w:t>
      </w:r>
    </w:p>
    <w:p w14:paraId="6103F211" w14:textId="77777777" w:rsidR="003A366E" w:rsidRDefault="00000000">
      <w:pPr>
        <w:pStyle w:val="ListBullet"/>
      </w:pPr>
      <w:r>
        <w:t>Don’t implement any automatic cleanup</w:t>
      </w:r>
    </w:p>
    <w:p w14:paraId="6F6A5B1A" w14:textId="77777777" w:rsidR="003A366E" w:rsidRDefault="00000000">
      <w:pPr>
        <w:pStyle w:val="Body"/>
      </w:pPr>
      <w:r>
        <w:t>By opting out of having Rust enforce these guarantees, you can give up guaranteed safety in exchange for greater performance or the ability to interface with another language or hardware where Rust’s guarantees don’t apply.</w:t>
      </w:r>
    </w:p>
    <w:p w14:paraId="5E35E7FC" w14:textId="34AE871B" w:rsidR="003A366E" w:rsidRDefault="00000000">
      <w:pPr>
        <w:pStyle w:val="Body"/>
      </w:pPr>
      <w:r>
        <w:t>Listing 20-1 shows how to create an immutable and a mutable raw pointer.</w:t>
      </w:r>
    </w:p>
    <w:p w14:paraId="55118BD5" w14:textId="77777777" w:rsidR="003A366E" w:rsidRDefault="00000000">
      <w:pPr>
        <w:pStyle w:val="Code"/>
      </w:pPr>
      <w:r>
        <w:t>let mut num = 5;</w:t>
      </w:r>
    </w:p>
    <w:p w14:paraId="1D2E49B1" w14:textId="77777777" w:rsidR="003A366E" w:rsidRDefault="003A366E">
      <w:pPr>
        <w:pStyle w:val="Code"/>
      </w:pPr>
    </w:p>
    <w:p w14:paraId="13CDC094" w14:textId="2681D96C" w:rsidR="003A366E" w:rsidRDefault="00000000">
      <w:pPr>
        <w:pStyle w:val="Code"/>
      </w:pPr>
      <w:r>
        <w:t>let r1 = &amp;raw const num;</w:t>
      </w:r>
    </w:p>
    <w:p w14:paraId="5761A6DC" w14:textId="5E7ECA11" w:rsidR="003A366E" w:rsidRDefault="00000000">
      <w:pPr>
        <w:pStyle w:val="Code"/>
      </w:pPr>
      <w:r>
        <w:t>let r2 = &amp;raw mut num;</w:t>
      </w:r>
    </w:p>
    <w:p w14:paraId="584B2F7F" w14:textId="411AD31B" w:rsidR="003A366E" w:rsidRDefault="00000000">
      <w:pPr>
        <w:pStyle w:val="CodeListingCaption"/>
      </w:pPr>
      <w:r>
        <w:t xml:space="preserve">Creating raw pointers </w:t>
      </w:r>
      <w:r w:rsidR="00FF4CB6">
        <w:t>with the raw borrow operators</w:t>
      </w:r>
    </w:p>
    <w:p w14:paraId="5769F25A" w14:textId="77777777" w:rsidR="003A366E" w:rsidRDefault="00000000">
      <w:pPr>
        <w:pStyle w:val="Body"/>
      </w:pPr>
      <w:r>
        <w:t xml:space="preserve">Notice that we don’t include the </w:t>
      </w:r>
      <w:r>
        <w:rPr>
          <w:rStyle w:val="Literal"/>
        </w:rPr>
        <w:t>unsafe</w:t>
      </w:r>
      <w:r>
        <w:t xml:space="preserve"> keyword in this code. We can create raw pointers in safe code; we just can’t dereference raw pointers outside an unsafe block, as you’ll see in a bit.</w:t>
      </w:r>
    </w:p>
    <w:p w14:paraId="16835105" w14:textId="0DCC7F1F" w:rsidR="003A366E" w:rsidRDefault="00000000">
      <w:pPr>
        <w:pStyle w:val="Body"/>
      </w:pPr>
      <w:r>
        <w:t>We’ve created raw pointers by using the r</w:t>
      </w:r>
      <w:r w:rsidR="00FF4CB6">
        <w:t>a</w:t>
      </w:r>
      <w:r>
        <w:t xml:space="preserve">w borrow operators: </w:t>
      </w:r>
      <w:r>
        <w:rPr>
          <w:rStyle w:val="Literal"/>
        </w:rPr>
        <w:t>&amp;raw const num</w:t>
      </w:r>
      <w:r>
        <w:t xml:space="preserve"> creates a </w:t>
      </w:r>
      <w:r>
        <w:rPr>
          <w:rStyle w:val="Literal"/>
        </w:rPr>
        <w:t>*const i32</w:t>
      </w:r>
      <w:r>
        <w:t xml:space="preserve"> immutable raw </w:t>
      </w:r>
      <w:r>
        <w:lastRenderedPageBreak/>
        <w:t xml:space="preserve">pointer, and </w:t>
      </w:r>
      <w:r>
        <w:rPr>
          <w:rStyle w:val="Literal"/>
        </w:rPr>
        <w:t>&amp;raw mut num</w:t>
      </w:r>
      <w:r>
        <w:t xml:space="preserve"> creates a </w:t>
      </w:r>
      <w:r>
        <w:rPr>
          <w:rStyle w:val="Literal"/>
        </w:rPr>
        <w:t>*mut i32</w:t>
      </w:r>
      <w:r>
        <w:t xml:space="preserve"> mutable raw pointer. Because we created them directly from </w:t>
      </w:r>
      <w:r w:rsidR="0034750E">
        <w:t xml:space="preserve">a local variable, </w:t>
      </w:r>
      <w:r>
        <w:t>we know these particular raw pointers are valid, but we can’t make that assumption about just any raw pointer.</w:t>
      </w:r>
    </w:p>
    <w:p w14:paraId="46C7FCFD" w14:textId="4E9AD274" w:rsidR="003A366E" w:rsidRDefault="00000000">
      <w:pPr>
        <w:pStyle w:val="Body"/>
      </w:pPr>
      <w:r>
        <w:t>To demonstrate this, next we’ll create a raw pointer whose validity we can’t be so certain of, using</w:t>
      </w:r>
      <w:r w:rsidR="00BB7E16">
        <w:t xml:space="preserve"> the keyword</w:t>
      </w:r>
      <w:r>
        <w:t xml:space="preserve"> </w:t>
      </w:r>
      <w:r w:rsidRPr="00C871F3">
        <w:rPr>
          <w:rStyle w:val="Literal"/>
        </w:rPr>
        <w:t>as</w:t>
      </w:r>
      <w:r>
        <w:t xml:space="preserve"> to cast a value instead of using the raw borrow operator. Listing 20-2 shows how to create a raw pointer to an arbitrary location in memory. Trying to use arbitrary memory is undefined: </w:t>
      </w:r>
      <w:del w:id="35" w:author="Audrey Doyle" w:date="2025-09-17T14:26:00Z" w16du:dateUtc="2025-09-17T18:26:00Z">
        <w:r w:rsidDel="00773518">
          <w:delText xml:space="preserve">there </w:delText>
        </w:r>
      </w:del>
      <w:ins w:id="36" w:author="Audrey Doyle" w:date="2025-09-17T14:26:00Z" w16du:dateUtc="2025-09-17T18:26:00Z">
        <w:r w:rsidR="00773518">
          <w:t xml:space="preserve">There </w:t>
        </w:r>
      </w:ins>
      <w:r>
        <w:t xml:space="preserve">might be data at that address or there might not, the compiler might optimize the code so </w:t>
      </w:r>
      <w:ins w:id="37" w:author="Audrey Doyle" w:date="2025-09-17T14:26:00Z" w16du:dateUtc="2025-09-17T18:26:00Z">
        <w:r w:rsidR="00773518">
          <w:t xml:space="preserve">that </w:t>
        </w:r>
      </w:ins>
      <w:r>
        <w:t>there is no memory access, or the program might terminate with a segmentation fault. Usually, there is no good reason to write code like this, especially in cases where you can use a raw borrow operator instead, but it is possible.</w:t>
      </w:r>
    </w:p>
    <w:p w14:paraId="01415D64" w14:textId="77777777" w:rsidR="003A366E" w:rsidRDefault="00000000">
      <w:pPr>
        <w:pStyle w:val="Code"/>
      </w:pPr>
      <w:r>
        <w:t>let address = 0x012345usize;</w:t>
      </w:r>
    </w:p>
    <w:p w14:paraId="43A872E2" w14:textId="77777777" w:rsidR="003A366E" w:rsidRDefault="00000000">
      <w:pPr>
        <w:pStyle w:val="Code"/>
      </w:pPr>
      <w:r>
        <w:t>let r = address as *const i32;</w:t>
      </w:r>
    </w:p>
    <w:p w14:paraId="304C32BA" w14:textId="77777777" w:rsidR="003A366E" w:rsidRDefault="00000000">
      <w:pPr>
        <w:pStyle w:val="CodeListingCaption"/>
      </w:pPr>
      <w:r>
        <w:t>Creating a raw pointer to an arbitrary memory address</w:t>
      </w:r>
    </w:p>
    <w:p w14:paraId="7642DAB7" w14:textId="59E1D98F" w:rsidR="003A366E" w:rsidRDefault="00000000">
      <w:pPr>
        <w:pStyle w:val="Body"/>
      </w:pPr>
      <w:r>
        <w:fldChar w:fldCharType="begin"/>
      </w:r>
      <w:r>
        <w:instrText xml:space="preserve"> XE "asterisk (*):dereference operator" </w:instrText>
      </w:r>
      <w:r>
        <w:fldChar w:fldCharType="end"/>
      </w:r>
      <w:r>
        <w:fldChar w:fldCharType="begin"/>
      </w:r>
      <w:r>
        <w:instrText xml:space="preserve"> XE "* (asterisk):dereference operator" </w:instrText>
      </w:r>
      <w:r>
        <w:fldChar w:fldCharType="end"/>
      </w:r>
      <w:r>
        <w:t xml:space="preserve">Recall that we can create raw pointers in safe code, but we can’t </w:t>
      </w:r>
      <w:r w:rsidRPr="00773518">
        <w:rPr>
          <w:rPrChange w:id="38" w:author="Audrey Doyle" w:date="2025-09-17T14:26:00Z" w16du:dateUtc="2025-09-17T18:26:00Z">
            <w:rPr>
              <w:rStyle w:val="Italic"/>
            </w:rPr>
          </w:rPrChange>
        </w:rPr>
        <w:t>dereference</w:t>
      </w:r>
      <w:r w:rsidRPr="00773518">
        <w:t xml:space="preserve"> raw</w:t>
      </w:r>
      <w:r>
        <w:t xml:space="preserve"> pointers and read the data being pointed to. In Listing 20-3, we use the dereference operator </w:t>
      </w:r>
      <w:r>
        <w:rPr>
          <w:rStyle w:val="Literal"/>
        </w:rPr>
        <w:t>*</w:t>
      </w:r>
      <w:r>
        <w:t xml:space="preserve"> on a raw pointer that requires an </w:t>
      </w:r>
      <w:r>
        <w:rPr>
          <w:rStyle w:val="Literal"/>
        </w:rPr>
        <w:t>unsafe</w:t>
      </w:r>
      <w:r>
        <w:t xml:space="preserve"> block.</w:t>
      </w:r>
    </w:p>
    <w:p w14:paraId="7DCD93D1" w14:textId="77777777" w:rsidR="003A366E" w:rsidRDefault="00000000">
      <w:pPr>
        <w:pStyle w:val="Code"/>
      </w:pPr>
      <w:r>
        <w:t>let mut num = 5;</w:t>
      </w:r>
    </w:p>
    <w:p w14:paraId="52ACA3FF" w14:textId="77777777" w:rsidR="003A366E" w:rsidRDefault="003A366E">
      <w:pPr>
        <w:pStyle w:val="Code"/>
      </w:pPr>
    </w:p>
    <w:p w14:paraId="441C5D34" w14:textId="71AE0784" w:rsidR="003A366E" w:rsidRDefault="00000000">
      <w:pPr>
        <w:pStyle w:val="Code"/>
      </w:pPr>
      <w:r>
        <w:t>let r1 = &amp;raw const num;</w:t>
      </w:r>
    </w:p>
    <w:p w14:paraId="0F307F7E" w14:textId="3C634DFC" w:rsidR="003A366E" w:rsidRDefault="00000000">
      <w:pPr>
        <w:pStyle w:val="Code"/>
      </w:pPr>
      <w:r>
        <w:t>let r2 = &amp;raw mut num;</w:t>
      </w:r>
    </w:p>
    <w:p w14:paraId="5297B1F4" w14:textId="77777777" w:rsidR="003A366E" w:rsidRDefault="003A366E">
      <w:pPr>
        <w:pStyle w:val="Code"/>
      </w:pPr>
    </w:p>
    <w:p w14:paraId="2092CBCA" w14:textId="77777777" w:rsidR="003A366E" w:rsidRDefault="00000000">
      <w:pPr>
        <w:pStyle w:val="Code"/>
      </w:pPr>
      <w:r>
        <w:t>unsafe {</w:t>
      </w:r>
    </w:p>
    <w:p w14:paraId="3AA0B84F" w14:textId="77777777" w:rsidR="003A366E" w:rsidRDefault="00000000">
      <w:pPr>
        <w:pStyle w:val="Code"/>
      </w:pPr>
      <w:r>
        <w:t xml:space="preserve">    </w:t>
      </w:r>
      <w:proofErr w:type="spellStart"/>
      <w:r>
        <w:t>println</w:t>
      </w:r>
      <w:proofErr w:type="spellEnd"/>
      <w:r>
        <w:t>!("r1 is: {}", *r1);</w:t>
      </w:r>
    </w:p>
    <w:p w14:paraId="42CB83D1" w14:textId="77777777" w:rsidR="003A366E" w:rsidRDefault="00000000">
      <w:pPr>
        <w:pStyle w:val="Code"/>
      </w:pPr>
      <w:r>
        <w:t xml:space="preserve">    </w:t>
      </w:r>
      <w:proofErr w:type="spellStart"/>
      <w:r>
        <w:t>println</w:t>
      </w:r>
      <w:proofErr w:type="spellEnd"/>
      <w:r>
        <w:t>!("r2 is: {}", *r2);</w:t>
      </w:r>
    </w:p>
    <w:p w14:paraId="148CCFF5" w14:textId="77777777" w:rsidR="003A366E" w:rsidRDefault="00000000">
      <w:pPr>
        <w:pStyle w:val="Code"/>
      </w:pPr>
      <w:r>
        <w:t>}</w:t>
      </w:r>
    </w:p>
    <w:p w14:paraId="7912941C" w14:textId="77777777" w:rsidR="003A366E" w:rsidRDefault="00000000">
      <w:pPr>
        <w:pStyle w:val="CodeListingCaption"/>
      </w:pPr>
      <w:r>
        <w:t xml:space="preserve">Dereferencing raw pointers within an </w:t>
      </w:r>
      <w:r>
        <w:rPr>
          <w:rStyle w:val="Literal"/>
        </w:rPr>
        <w:t>unsafe</w:t>
      </w:r>
      <w:r>
        <w:t xml:space="preserve"> block</w:t>
      </w:r>
    </w:p>
    <w:p w14:paraId="58C8F985" w14:textId="77777777" w:rsidR="003A366E" w:rsidRDefault="00000000">
      <w:pPr>
        <w:pStyle w:val="Body"/>
      </w:pPr>
      <w:r>
        <w:t>Creating a pointer does no harm; it’s only when we try to access the value that it points at that we might end up dealing with an invalid value.</w:t>
      </w:r>
    </w:p>
    <w:p w14:paraId="31194D31" w14:textId="4B28028B" w:rsidR="003A366E" w:rsidRDefault="00000000">
      <w:pPr>
        <w:pStyle w:val="Body"/>
      </w:pPr>
      <w:r>
        <w:t>Note also that in Listings</w:t>
      </w:r>
      <w:r w:rsidR="00A4432A" w:rsidRPr="00773518">
        <w:rPr>
          <w:rPrChange w:id="39" w:author="Audrey Doyle" w:date="2025-09-17T14:27:00Z" w16du:dateUtc="2025-09-17T18:27:00Z">
            <w:rPr>
              <w:rStyle w:val="Xref"/>
            </w:rPr>
          </w:rPrChange>
        </w:rPr>
        <w:t> </w:t>
      </w:r>
      <w:r w:rsidR="00D6114A">
        <w:t>20</w:t>
      </w:r>
      <w:r>
        <w:t xml:space="preserve">-1 and </w:t>
      </w:r>
      <w:r w:rsidR="00D6114A">
        <w:t>20</w:t>
      </w:r>
      <w:r>
        <w:t xml:space="preserve">-3, we created </w:t>
      </w:r>
      <w:r>
        <w:rPr>
          <w:rStyle w:val="Literal"/>
        </w:rPr>
        <w:t>*const i32</w:t>
      </w:r>
      <w:r>
        <w:t xml:space="preserve"> and </w:t>
      </w:r>
      <w:r>
        <w:rPr>
          <w:rStyle w:val="Literal"/>
        </w:rPr>
        <w:t>*mut i32</w:t>
      </w:r>
      <w:r>
        <w:t xml:space="preserve"> raw pointers that both pointed to the same memory location, where </w:t>
      </w:r>
      <w:r>
        <w:rPr>
          <w:rStyle w:val="Literal"/>
        </w:rPr>
        <w:t>num</w:t>
      </w:r>
      <w:r>
        <w:t xml:space="preserve"> is stored. If we instead tried to create an immutable and a mutable reference to </w:t>
      </w:r>
      <w:r>
        <w:rPr>
          <w:rStyle w:val="Literal"/>
        </w:rPr>
        <w:t>num</w:t>
      </w:r>
      <w:r>
        <w:t xml:space="preserve">, the code would not have compiled because Rust’s ownership rules don’t allow a mutable reference at the same time as any immutable references. With raw pointers, we can create a mutable pointer and an immutable pointer </w:t>
      </w:r>
      <w:r>
        <w:lastRenderedPageBreak/>
        <w:t>to the same location and change data through the mutable pointer, potentially creating a data race. Be careful!</w:t>
      </w:r>
    </w:p>
    <w:p w14:paraId="32B31D87" w14:textId="77777777" w:rsidR="003A366E" w:rsidRDefault="00000000">
      <w:pPr>
        <w:pStyle w:val="Body"/>
      </w:pPr>
      <w:r>
        <w:t>With all of these dangers, why would you ever use raw pointers? One major use case is when interfacing with C code, as you’ll see in the next section. Another case is when building up safe abstractions that the borrow checker doesn’t understand. We’ll introduce unsafe functions and then look at an example of a safe abstraction that uses unsafe code.</w:t>
      </w:r>
    </w:p>
    <w:p w14:paraId="1C809DE2" w14:textId="48518DC6" w:rsidR="003A366E" w:rsidRDefault="00000000">
      <w:pPr>
        <w:pStyle w:val="HeadB"/>
      </w:pPr>
      <w:r>
        <w:fldChar w:fldCharType="begin"/>
      </w:r>
      <w:r>
        <w:instrText xml:space="preserve"> XE "</w:instrText>
      </w:r>
      <w:proofErr w:type="spellStart"/>
      <w:r>
        <w:instrText>unsafe:functions</w:instrText>
      </w:r>
      <w:proofErr w:type="spellEnd"/>
      <w:r>
        <w:instrText xml:space="preserve">" </w:instrText>
      </w:r>
      <w:r>
        <w:fldChar w:fldCharType="end"/>
      </w:r>
      <w:bookmarkStart w:id="40" w:name="_Toc206173380"/>
      <w:r>
        <w:t>Calling an Unsafe Function or Method</w:t>
      </w:r>
      <w:bookmarkEnd w:id="40"/>
    </w:p>
    <w:p w14:paraId="0D35B8C7" w14:textId="77777777" w:rsidR="003A366E" w:rsidRDefault="00000000">
      <w:pPr>
        <w:pStyle w:val="Body"/>
      </w:pPr>
      <w:r>
        <w:t xml:space="preserve">The second type of operation you can perform in an unsafe block is calling unsafe functions. Unsafe functions and methods look exactly like regular functions and methods, but they have an extra </w:t>
      </w:r>
      <w:r>
        <w:rPr>
          <w:rStyle w:val="Literal"/>
        </w:rPr>
        <w:t>unsafe</w:t>
      </w:r>
      <w:r>
        <w:t xml:space="preserve"> before the rest of the definition. The </w:t>
      </w:r>
      <w:r>
        <w:rPr>
          <w:rStyle w:val="Literal"/>
        </w:rPr>
        <w:t>unsafe</w:t>
      </w:r>
      <w:r>
        <w:t xml:space="preserve"> keyword in this context indicates the function has requirements we need to uphold when we call this function, because Rust can’t guarantee we’ve met these requirements. By calling an unsafe function within an </w:t>
      </w:r>
      <w:r>
        <w:rPr>
          <w:rStyle w:val="Literal"/>
        </w:rPr>
        <w:t>unsafe</w:t>
      </w:r>
      <w:r>
        <w:t xml:space="preserve"> block, we’re saying that we’ve read this function’s documentation and we take responsibility for upholding the function’s contracts.</w:t>
      </w:r>
    </w:p>
    <w:p w14:paraId="60FE5D51" w14:textId="77777777" w:rsidR="003A366E" w:rsidRDefault="00000000">
      <w:pPr>
        <w:pStyle w:val="Body"/>
      </w:pPr>
      <w:r>
        <w:t xml:space="preserve">Here is an unsafe function named </w:t>
      </w:r>
      <w:r>
        <w:rPr>
          <w:rStyle w:val="Literal"/>
        </w:rPr>
        <w:t>dangerous</w:t>
      </w:r>
      <w:r>
        <w:t xml:space="preserve"> that doesn’t do anything in its body:</w:t>
      </w:r>
    </w:p>
    <w:p w14:paraId="194EE104" w14:textId="77777777" w:rsidR="003A366E" w:rsidRDefault="00000000">
      <w:pPr>
        <w:pStyle w:val="Code"/>
      </w:pPr>
      <w:r>
        <w:t xml:space="preserve">unsafe </w:t>
      </w:r>
      <w:proofErr w:type="spellStart"/>
      <w:r>
        <w:t>fn</w:t>
      </w:r>
      <w:proofErr w:type="spellEnd"/>
      <w:r>
        <w:t xml:space="preserve"> dangerous() {}</w:t>
      </w:r>
    </w:p>
    <w:p w14:paraId="021B2236" w14:textId="77777777" w:rsidR="003A366E" w:rsidRDefault="003A366E">
      <w:pPr>
        <w:pStyle w:val="Code"/>
      </w:pPr>
    </w:p>
    <w:p w14:paraId="65FC173B" w14:textId="77777777" w:rsidR="003A366E" w:rsidRDefault="00000000">
      <w:pPr>
        <w:pStyle w:val="Code"/>
      </w:pPr>
      <w:r>
        <w:t>unsafe {</w:t>
      </w:r>
    </w:p>
    <w:p w14:paraId="13141352" w14:textId="77777777" w:rsidR="003A366E" w:rsidRDefault="00000000">
      <w:pPr>
        <w:pStyle w:val="Code"/>
      </w:pPr>
      <w:r>
        <w:t xml:space="preserve">    dangerous();</w:t>
      </w:r>
    </w:p>
    <w:p w14:paraId="0435F5F4" w14:textId="77777777" w:rsidR="003A366E" w:rsidRDefault="00000000">
      <w:pPr>
        <w:pStyle w:val="Code"/>
      </w:pPr>
      <w:r>
        <w:t>}</w:t>
      </w:r>
    </w:p>
    <w:p w14:paraId="252937DB" w14:textId="77777777" w:rsidR="003A366E" w:rsidRDefault="00000000">
      <w:pPr>
        <w:pStyle w:val="Body"/>
      </w:pPr>
      <w:r>
        <w:t xml:space="preserve">We must call the </w:t>
      </w:r>
      <w:r>
        <w:rPr>
          <w:rStyle w:val="Literal"/>
        </w:rPr>
        <w:t>dangerous</w:t>
      </w:r>
      <w:r>
        <w:t xml:space="preserve"> function within a separate </w:t>
      </w:r>
      <w:r>
        <w:rPr>
          <w:rStyle w:val="Literal"/>
        </w:rPr>
        <w:t>unsafe</w:t>
      </w:r>
      <w:r>
        <w:t xml:space="preserve"> block. If we try to call </w:t>
      </w:r>
      <w:r>
        <w:rPr>
          <w:rStyle w:val="Literal"/>
        </w:rPr>
        <w:t>dangerous</w:t>
      </w:r>
      <w:r>
        <w:t xml:space="preserve"> without the </w:t>
      </w:r>
      <w:r>
        <w:rPr>
          <w:rStyle w:val="Literal"/>
        </w:rPr>
        <w:t>unsafe</w:t>
      </w:r>
      <w:r>
        <w:t xml:space="preserve"> block, we’ll get an error:</w:t>
      </w:r>
    </w:p>
    <w:p w14:paraId="119AC00B" w14:textId="77777777" w:rsidR="00C82F05" w:rsidRDefault="00000000">
      <w:pPr>
        <w:pStyle w:val="Code"/>
      </w:pPr>
      <w:r>
        <w:t>error[E0133]: call to unsafe function</w:t>
      </w:r>
      <w:r w:rsidR="00C82F05">
        <w:t xml:space="preserve"> `dangerous`</w:t>
      </w:r>
      <w:r>
        <w:t xml:space="preserve"> is unsafe and </w:t>
      </w:r>
    </w:p>
    <w:p w14:paraId="63F5C0C7" w14:textId="1DCE2EA8" w:rsidR="003A366E" w:rsidRDefault="00000000" w:rsidP="00C82F05">
      <w:pPr>
        <w:pStyle w:val="Code"/>
      </w:pPr>
      <w:r>
        <w:t>requires</w:t>
      </w:r>
      <w:r w:rsidR="00C82F05">
        <w:t xml:space="preserve"> </w:t>
      </w:r>
      <w:r>
        <w:t>unsafe block</w:t>
      </w:r>
    </w:p>
    <w:p w14:paraId="65F1914B" w14:textId="77777777" w:rsidR="003A366E" w:rsidRDefault="00000000">
      <w:pPr>
        <w:pStyle w:val="Code"/>
      </w:pPr>
      <w:r>
        <w:t xml:space="preserve"> --&gt; </w:t>
      </w:r>
      <w:proofErr w:type="spellStart"/>
      <w:r>
        <w:t>src</w:t>
      </w:r>
      <w:proofErr w:type="spellEnd"/>
      <w:r>
        <w:t>/main.rs:4:5</w:t>
      </w:r>
    </w:p>
    <w:p w14:paraId="7F5FE5E0" w14:textId="77777777" w:rsidR="003A366E" w:rsidRDefault="00000000">
      <w:pPr>
        <w:pStyle w:val="Code"/>
      </w:pPr>
      <w:r>
        <w:t xml:space="preserve">  |</w:t>
      </w:r>
    </w:p>
    <w:p w14:paraId="1D02B757" w14:textId="77777777" w:rsidR="003A366E" w:rsidRDefault="00000000">
      <w:pPr>
        <w:pStyle w:val="Code"/>
      </w:pPr>
      <w:r>
        <w:t>4 |     dangerous();</w:t>
      </w:r>
    </w:p>
    <w:p w14:paraId="0C404CEA" w14:textId="77777777" w:rsidR="003A366E" w:rsidRDefault="00000000">
      <w:pPr>
        <w:pStyle w:val="Code"/>
      </w:pPr>
      <w:r>
        <w:t xml:space="preserve">  |     ^^^^^^^^^^^ call to unsafe function</w:t>
      </w:r>
    </w:p>
    <w:p w14:paraId="19D36B5A" w14:textId="77777777" w:rsidR="003A366E" w:rsidRDefault="00000000">
      <w:pPr>
        <w:pStyle w:val="Code"/>
      </w:pPr>
      <w:r>
        <w:t xml:space="preserve">  |</w:t>
      </w:r>
    </w:p>
    <w:p w14:paraId="5ECA13F7" w14:textId="77777777" w:rsidR="003A366E" w:rsidRDefault="00000000">
      <w:pPr>
        <w:pStyle w:val="Code"/>
      </w:pPr>
      <w:r>
        <w:t xml:space="preserve">  = note: consult the function's documentation for information on</w:t>
      </w:r>
    </w:p>
    <w:p w14:paraId="096CD462" w14:textId="77777777" w:rsidR="003A366E" w:rsidRDefault="00000000">
      <w:pPr>
        <w:pStyle w:val="Code"/>
      </w:pPr>
      <w:r>
        <w:t>how to avoid undefined behavior</w:t>
      </w:r>
    </w:p>
    <w:p w14:paraId="2F1C6B6D" w14:textId="77777777" w:rsidR="003A366E" w:rsidRDefault="00000000">
      <w:pPr>
        <w:pStyle w:val="Body"/>
      </w:pPr>
      <w:r>
        <w:t xml:space="preserve">With the </w:t>
      </w:r>
      <w:r>
        <w:rPr>
          <w:rStyle w:val="Literal"/>
        </w:rPr>
        <w:t>unsafe</w:t>
      </w:r>
      <w:r>
        <w:t xml:space="preserve"> block, we’re asserting to Rust that we’ve read the function’s documentation, we understand how to use it properly, and we’ve verified that we’re fulfilling the contract of the function.</w:t>
      </w:r>
    </w:p>
    <w:p w14:paraId="7051F46F" w14:textId="4FEFCD94" w:rsidR="003A366E" w:rsidRDefault="00000000">
      <w:pPr>
        <w:pStyle w:val="Body"/>
      </w:pPr>
      <w:r>
        <w:lastRenderedPageBreak/>
        <w:t xml:space="preserve">To perform unsafe operations in the body of an </w:t>
      </w:r>
      <w:r>
        <w:rPr>
          <w:rStyle w:val="Literal"/>
        </w:rPr>
        <w:t>unsafe</w:t>
      </w:r>
      <w:r>
        <w:t xml:space="preserve"> function, you still need to use an </w:t>
      </w:r>
      <w:r>
        <w:rPr>
          <w:rStyle w:val="Literal"/>
        </w:rPr>
        <w:t>unsafe</w:t>
      </w:r>
      <w:r>
        <w:t xml:space="preserve"> block, just as within a regular function, and the compiler will warn you if you forget. This helps us keep </w:t>
      </w:r>
      <w:r>
        <w:rPr>
          <w:rStyle w:val="Literal"/>
        </w:rPr>
        <w:t>unsafe</w:t>
      </w:r>
      <w:r>
        <w:t xml:space="preserve"> blocks as small as possible, as unsafe operations may not be needed across the whole function body. </w:t>
      </w:r>
    </w:p>
    <w:p w14:paraId="131B3D3D" w14:textId="77777777" w:rsidR="003A366E" w:rsidRDefault="00000000">
      <w:pPr>
        <w:pStyle w:val="HeadC"/>
      </w:pPr>
      <w:bookmarkStart w:id="41" w:name="_Toc206173381"/>
      <w:r>
        <w:t>Creating a Safe Abstraction over Unsafe Code</w:t>
      </w:r>
      <w:bookmarkEnd w:id="41"/>
    </w:p>
    <w:p w14:paraId="17090AD4" w14:textId="411D6A44" w:rsidR="003A366E" w:rsidRDefault="00000000">
      <w:pPr>
        <w:pStyle w:val="Body"/>
      </w:pPr>
      <w:r>
        <w:t xml:space="preserve">Just because a function contains unsafe code doesn’t mean we need to mark the entire function as unsafe. In fact, wrapping unsafe code in a safe function is a common abstraction. As an example, let’s study the </w:t>
      </w:r>
      <w:proofErr w:type="spellStart"/>
      <w:r>
        <w:rPr>
          <w:rStyle w:val="Literal"/>
        </w:rPr>
        <w:t>split_at_mut</w:t>
      </w:r>
      <w:proofErr w:type="spellEnd"/>
      <w:r>
        <w:t xml:space="preserve"> function from the standard library, which requires some unsafe code. We’ll explore how we might implement it. This safe method is defined on mutable slices: </w:t>
      </w:r>
      <w:del w:id="42" w:author="Audrey Doyle" w:date="2025-09-17T14:29:00Z" w16du:dateUtc="2025-09-17T18:29:00Z">
        <w:r w:rsidDel="006C71FA">
          <w:delText xml:space="preserve">it </w:delText>
        </w:r>
      </w:del>
      <w:ins w:id="43" w:author="Audrey Doyle" w:date="2025-09-17T14:29:00Z" w16du:dateUtc="2025-09-17T18:29:00Z">
        <w:r w:rsidR="006C71FA">
          <w:t xml:space="preserve">It </w:t>
        </w:r>
      </w:ins>
      <w:r>
        <w:t xml:space="preserve">takes one slice and makes it two by splitting the slice at the index given as an argument. Listing 20-4 shows how to use </w:t>
      </w:r>
      <w:proofErr w:type="spellStart"/>
      <w:r>
        <w:rPr>
          <w:rStyle w:val="Literal"/>
        </w:rPr>
        <w:t>split_at_mut</w:t>
      </w:r>
      <w:proofErr w:type="spellEnd"/>
      <w:r>
        <w:t>.</w:t>
      </w:r>
    </w:p>
    <w:p w14:paraId="50F12D4C" w14:textId="77777777" w:rsidR="003A366E" w:rsidRDefault="00000000">
      <w:pPr>
        <w:pStyle w:val="Code"/>
      </w:pPr>
      <w:r>
        <w:t xml:space="preserve">let mut v = </w:t>
      </w:r>
      <w:proofErr w:type="spellStart"/>
      <w:r>
        <w:t>vec</w:t>
      </w:r>
      <w:proofErr w:type="spellEnd"/>
      <w:r>
        <w:t>![1, 2, 3, 4, 5, 6];</w:t>
      </w:r>
    </w:p>
    <w:p w14:paraId="4F63A4FC" w14:textId="77777777" w:rsidR="003A366E" w:rsidRDefault="003A366E">
      <w:pPr>
        <w:pStyle w:val="Code"/>
      </w:pPr>
    </w:p>
    <w:p w14:paraId="3CBD325C" w14:textId="77777777" w:rsidR="003A366E" w:rsidRDefault="00000000">
      <w:pPr>
        <w:pStyle w:val="Code"/>
      </w:pPr>
      <w:r>
        <w:t>let r = &amp;mut v[..];</w:t>
      </w:r>
    </w:p>
    <w:p w14:paraId="4141D2F5" w14:textId="77777777" w:rsidR="003A366E" w:rsidRDefault="003A366E">
      <w:pPr>
        <w:pStyle w:val="Code"/>
      </w:pPr>
    </w:p>
    <w:p w14:paraId="1546CB30" w14:textId="77777777" w:rsidR="003A366E" w:rsidRDefault="00000000">
      <w:pPr>
        <w:pStyle w:val="Code"/>
      </w:pPr>
      <w:r>
        <w:t xml:space="preserve">let (a, b) = </w:t>
      </w:r>
      <w:proofErr w:type="spellStart"/>
      <w:r>
        <w:t>r.split_at_mut</w:t>
      </w:r>
      <w:proofErr w:type="spellEnd"/>
      <w:r>
        <w:t>(3);</w:t>
      </w:r>
    </w:p>
    <w:p w14:paraId="57ED9D2B" w14:textId="77777777" w:rsidR="003A366E" w:rsidRDefault="003A366E">
      <w:pPr>
        <w:pStyle w:val="Code"/>
      </w:pPr>
    </w:p>
    <w:p w14:paraId="51B36551" w14:textId="77777777" w:rsidR="003A366E" w:rsidRDefault="00000000">
      <w:pPr>
        <w:pStyle w:val="Code"/>
      </w:pPr>
      <w:proofErr w:type="spellStart"/>
      <w:r>
        <w:t>assert_eq</w:t>
      </w:r>
      <w:proofErr w:type="spellEnd"/>
      <w:r>
        <w:t>!(a, &amp;mut [1, 2, 3]);</w:t>
      </w:r>
    </w:p>
    <w:p w14:paraId="6A42C770" w14:textId="77777777" w:rsidR="003A366E" w:rsidRDefault="00000000">
      <w:pPr>
        <w:pStyle w:val="Code"/>
      </w:pPr>
      <w:proofErr w:type="spellStart"/>
      <w:r>
        <w:t>assert_eq</w:t>
      </w:r>
      <w:proofErr w:type="spellEnd"/>
      <w:r>
        <w:t>!(b, &amp;mut [4, 5, 6]);</w:t>
      </w:r>
    </w:p>
    <w:p w14:paraId="1EEA0CEC" w14:textId="77777777" w:rsidR="003A366E" w:rsidRDefault="00000000">
      <w:pPr>
        <w:pStyle w:val="CodeListingCaption"/>
      </w:pPr>
      <w:r>
        <w:t xml:space="preserve">Using the safe </w:t>
      </w:r>
      <w:proofErr w:type="spellStart"/>
      <w:r>
        <w:rPr>
          <w:rStyle w:val="Literal"/>
        </w:rPr>
        <w:t>split_at_mut</w:t>
      </w:r>
      <w:proofErr w:type="spellEnd"/>
      <w:r>
        <w:t xml:space="preserve"> function</w:t>
      </w:r>
    </w:p>
    <w:p w14:paraId="13FE8F88" w14:textId="772E46D4" w:rsidR="003A366E" w:rsidRDefault="00000000">
      <w:pPr>
        <w:pStyle w:val="Body"/>
      </w:pPr>
      <w:r>
        <w:t xml:space="preserve">We can’t implement this function using only safe Rust. An attempt might look something like Listing 20-5, which won’t compile. For simplicity, we’ll implement </w:t>
      </w:r>
      <w:proofErr w:type="spellStart"/>
      <w:r>
        <w:rPr>
          <w:rStyle w:val="Literal"/>
        </w:rPr>
        <w:t>split_at_mut</w:t>
      </w:r>
      <w:proofErr w:type="spellEnd"/>
      <w:r>
        <w:t xml:space="preserve"> as a function rather than a method and only for slices of </w:t>
      </w:r>
      <w:r>
        <w:rPr>
          <w:rStyle w:val="Literal"/>
        </w:rPr>
        <w:t>i32</w:t>
      </w:r>
      <w:r>
        <w:t xml:space="preserve"> values rather than for a generic type </w:t>
      </w:r>
      <w:r>
        <w:rPr>
          <w:rStyle w:val="Literal"/>
        </w:rPr>
        <w:t>T</w:t>
      </w:r>
      <w:r>
        <w:t>.</w:t>
      </w:r>
    </w:p>
    <w:p w14:paraId="7E7D80C8" w14:textId="5565CBF1" w:rsidR="003A366E" w:rsidRDefault="00000000">
      <w:pPr>
        <w:pStyle w:val="Code"/>
      </w:pPr>
      <w:proofErr w:type="spellStart"/>
      <w:r>
        <w:t>fn</w:t>
      </w:r>
      <w:proofErr w:type="spellEnd"/>
      <w:r>
        <w:t xml:space="preserve"> </w:t>
      </w:r>
      <w:proofErr w:type="spellStart"/>
      <w:r>
        <w:t>split_at_mut</w:t>
      </w:r>
      <w:proofErr w:type="spellEnd"/>
      <w:r>
        <w:t xml:space="preserve">(values: &amp;mut [i32], mid: </w:t>
      </w:r>
      <w:proofErr w:type="spellStart"/>
      <w:r>
        <w:t>usize</w:t>
      </w:r>
      <w:proofErr w:type="spellEnd"/>
      <w:r>
        <w:t>) -&gt; (&amp;mut [i32], &amp;mut [i32]) {</w:t>
      </w:r>
    </w:p>
    <w:p w14:paraId="2FC26B39" w14:textId="77777777" w:rsidR="003A366E" w:rsidRDefault="00000000">
      <w:pPr>
        <w:pStyle w:val="Code"/>
      </w:pPr>
      <w:r>
        <w:t xml:space="preserve">    let </w:t>
      </w:r>
      <w:proofErr w:type="spellStart"/>
      <w:r>
        <w:t>len</w:t>
      </w:r>
      <w:proofErr w:type="spellEnd"/>
      <w:r>
        <w:t xml:space="preserve"> = </w:t>
      </w:r>
      <w:proofErr w:type="spellStart"/>
      <w:r>
        <w:t>values.len</w:t>
      </w:r>
      <w:proofErr w:type="spellEnd"/>
      <w:r>
        <w:t>();</w:t>
      </w:r>
    </w:p>
    <w:p w14:paraId="50983935" w14:textId="77777777" w:rsidR="003A366E" w:rsidRDefault="003A366E">
      <w:pPr>
        <w:pStyle w:val="Code"/>
      </w:pPr>
    </w:p>
    <w:p w14:paraId="7AD77560" w14:textId="77777777" w:rsidR="003A366E" w:rsidRDefault="00000000">
      <w:pPr>
        <w:pStyle w:val="Code"/>
      </w:pPr>
      <w:r>
        <w:t xml:space="preserve">    assert!(mid &lt;= </w:t>
      </w:r>
      <w:proofErr w:type="spellStart"/>
      <w:r>
        <w:t>len</w:t>
      </w:r>
      <w:proofErr w:type="spellEnd"/>
      <w:r>
        <w:t>);</w:t>
      </w:r>
    </w:p>
    <w:p w14:paraId="36BEDCE3" w14:textId="77777777" w:rsidR="003A366E" w:rsidRDefault="003A366E">
      <w:pPr>
        <w:pStyle w:val="Code"/>
      </w:pPr>
    </w:p>
    <w:p w14:paraId="532CB16D" w14:textId="77777777" w:rsidR="003A366E" w:rsidRDefault="00000000">
      <w:pPr>
        <w:pStyle w:val="Code"/>
      </w:pPr>
      <w:r>
        <w:t xml:space="preserve">    (&amp;mut values[..mid], &amp;mut values[mid..])</w:t>
      </w:r>
    </w:p>
    <w:p w14:paraId="749F8EF1" w14:textId="77777777" w:rsidR="003A366E" w:rsidRDefault="00000000">
      <w:pPr>
        <w:pStyle w:val="Code"/>
      </w:pPr>
      <w:r>
        <w:t>}</w:t>
      </w:r>
    </w:p>
    <w:p w14:paraId="283BA66B" w14:textId="77777777" w:rsidR="003A366E" w:rsidRDefault="00000000">
      <w:pPr>
        <w:pStyle w:val="CodeListingCaption"/>
      </w:pPr>
      <w:r>
        <w:t xml:space="preserve">An attempted implementation of </w:t>
      </w:r>
      <w:proofErr w:type="spellStart"/>
      <w:r>
        <w:rPr>
          <w:rStyle w:val="Literal"/>
        </w:rPr>
        <w:t>split_at_mut</w:t>
      </w:r>
      <w:proofErr w:type="spellEnd"/>
      <w:r>
        <w:t xml:space="preserve"> using only safe Rust</w:t>
      </w:r>
    </w:p>
    <w:p w14:paraId="136C1BE2" w14:textId="54A248DD" w:rsidR="003A366E" w:rsidRDefault="00000000">
      <w:pPr>
        <w:pStyle w:val="Body"/>
      </w:pPr>
      <w:r>
        <w:t>This function first gets the total length of the slice. Then</w:t>
      </w:r>
      <w:ins w:id="44" w:author="Audrey Doyle" w:date="2025-09-17T14:30:00Z" w16du:dateUtc="2025-09-17T18:30:00Z">
        <w:r w:rsidR="006C71FA">
          <w:t>,</w:t>
        </w:r>
      </w:ins>
      <w:r>
        <w:t xml:space="preserve"> it asserts that the index given as a parameter is within the slice by checking whether it’s less than or equal to the length. The assertion means that if we pass an index that is greater than the length to split </w:t>
      </w:r>
      <w:r>
        <w:lastRenderedPageBreak/>
        <w:t>the slice at, the function will panic before it attempts to use that index.</w:t>
      </w:r>
    </w:p>
    <w:p w14:paraId="35766BBE" w14:textId="62D1CBEA" w:rsidR="003A366E" w:rsidRDefault="00000000">
      <w:pPr>
        <w:pStyle w:val="Body"/>
      </w:pPr>
      <w:r>
        <w:t>Then</w:t>
      </w:r>
      <w:ins w:id="45" w:author="Audrey Doyle" w:date="2025-09-17T14:30:00Z" w16du:dateUtc="2025-09-17T18:30:00Z">
        <w:r w:rsidR="006C71FA">
          <w:t>,</w:t>
        </w:r>
      </w:ins>
      <w:r>
        <w:t xml:space="preserve"> we return two mutable slices in a tuple: one from the start of the original slice to the </w:t>
      </w:r>
      <w:r>
        <w:rPr>
          <w:rStyle w:val="Literal"/>
        </w:rPr>
        <w:t>mid</w:t>
      </w:r>
      <w:r>
        <w:t xml:space="preserve"> index and another from </w:t>
      </w:r>
      <w:r>
        <w:rPr>
          <w:rStyle w:val="Literal"/>
        </w:rPr>
        <w:t>mid</w:t>
      </w:r>
      <w:r>
        <w:t xml:space="preserve"> to the end of the slice.</w:t>
      </w:r>
    </w:p>
    <w:p w14:paraId="1B102C2C" w14:textId="4F9A9FAA" w:rsidR="003A366E" w:rsidRDefault="00000000">
      <w:pPr>
        <w:pStyle w:val="Body"/>
      </w:pPr>
      <w:r>
        <w:t>When we try to compile the code in Listing 20-5, we’ll get an error:</w:t>
      </w:r>
    </w:p>
    <w:p w14:paraId="567B46C9" w14:textId="77777777" w:rsidR="003A366E" w:rsidRDefault="00000000" w:rsidP="00C871F3">
      <w:pPr>
        <w:pStyle w:val="CodeWide"/>
      </w:pPr>
      <w:r>
        <w:t>error[E0499]: cannot borrow `*values` as mutable more than once at a time</w:t>
      </w:r>
    </w:p>
    <w:p w14:paraId="52576CB4" w14:textId="79EC1253" w:rsidR="003A366E" w:rsidRDefault="00000000" w:rsidP="00C871F3">
      <w:pPr>
        <w:pStyle w:val="CodeWide"/>
      </w:pPr>
      <w:r>
        <w:t xml:space="preserve"> --&gt; </w:t>
      </w:r>
      <w:proofErr w:type="spellStart"/>
      <w:r>
        <w:t>src</w:t>
      </w:r>
      <w:proofErr w:type="spellEnd"/>
      <w:r>
        <w:t>/main.rs:6:31</w:t>
      </w:r>
    </w:p>
    <w:p w14:paraId="7EF20D81" w14:textId="77777777" w:rsidR="003A366E" w:rsidRDefault="00000000" w:rsidP="00C871F3">
      <w:pPr>
        <w:pStyle w:val="CodeWide"/>
      </w:pPr>
      <w:r>
        <w:t xml:space="preserve">  |</w:t>
      </w:r>
    </w:p>
    <w:p w14:paraId="26FCFF15" w14:textId="77777777" w:rsidR="003A366E" w:rsidRDefault="00000000" w:rsidP="00C871F3">
      <w:pPr>
        <w:pStyle w:val="CodeWide"/>
      </w:pPr>
      <w:r>
        <w:t xml:space="preserve">1 | </w:t>
      </w:r>
      <w:proofErr w:type="spellStart"/>
      <w:r>
        <w:t>fn</w:t>
      </w:r>
      <w:proofErr w:type="spellEnd"/>
      <w:r>
        <w:t xml:space="preserve"> </w:t>
      </w:r>
      <w:proofErr w:type="spellStart"/>
      <w:r>
        <w:t>split_at_mut</w:t>
      </w:r>
      <w:proofErr w:type="spellEnd"/>
      <w:r>
        <w:t xml:space="preserve">(values: &amp;mut [i32], mid: </w:t>
      </w:r>
      <w:proofErr w:type="spellStart"/>
      <w:r>
        <w:t>usize</w:t>
      </w:r>
      <w:proofErr w:type="spellEnd"/>
      <w:r>
        <w:t>) -&gt; (&amp;mut [i32], &amp;mut [i32]) {</w:t>
      </w:r>
    </w:p>
    <w:p w14:paraId="72964AF5" w14:textId="399138FA" w:rsidR="003A366E" w:rsidRDefault="00000000" w:rsidP="00C871F3">
      <w:pPr>
        <w:pStyle w:val="CodeWide"/>
      </w:pPr>
      <w:r>
        <w:t xml:space="preserve">  |                         - let's call the lifetime of this reference `'1`</w:t>
      </w:r>
    </w:p>
    <w:p w14:paraId="0AC68B46" w14:textId="77777777" w:rsidR="003A366E" w:rsidRDefault="00000000" w:rsidP="00C871F3">
      <w:pPr>
        <w:pStyle w:val="CodeWide"/>
      </w:pPr>
      <w:r>
        <w:t>...</w:t>
      </w:r>
    </w:p>
    <w:p w14:paraId="7DD9B00D" w14:textId="1343A657" w:rsidR="003A366E" w:rsidRDefault="00000000" w:rsidP="00C871F3">
      <w:pPr>
        <w:pStyle w:val="CodeWide"/>
      </w:pPr>
      <w:r>
        <w:t>6 |     (&amp;mut values[..mid], &amp;mut values[mid..])</w:t>
      </w:r>
    </w:p>
    <w:p w14:paraId="2343E8B2" w14:textId="77777777" w:rsidR="003A366E" w:rsidRDefault="00000000" w:rsidP="00C871F3">
      <w:pPr>
        <w:pStyle w:val="CodeWide"/>
      </w:pPr>
      <w:r>
        <w:t xml:space="preserve">  |     --------------------------^^^^^^--------</w:t>
      </w:r>
    </w:p>
    <w:p w14:paraId="7F42C5CF" w14:textId="77777777" w:rsidR="003A366E" w:rsidRDefault="00000000" w:rsidP="00C871F3">
      <w:pPr>
        <w:pStyle w:val="CodeWide"/>
      </w:pPr>
      <w:r>
        <w:t xml:space="preserve">  |     |     |                   |</w:t>
      </w:r>
    </w:p>
    <w:p w14:paraId="3FAB8B8A" w14:textId="77777777" w:rsidR="003A366E" w:rsidRDefault="00000000" w:rsidP="00C871F3">
      <w:pPr>
        <w:pStyle w:val="CodeWide"/>
      </w:pPr>
      <w:r>
        <w:t xml:space="preserve">  |     |     |                   second mutable borrow occurs here</w:t>
      </w:r>
    </w:p>
    <w:p w14:paraId="3314F1D8" w14:textId="77777777" w:rsidR="003A366E" w:rsidRDefault="00000000" w:rsidP="00C871F3">
      <w:pPr>
        <w:pStyle w:val="CodeWide"/>
      </w:pPr>
      <w:r>
        <w:t xml:space="preserve">  |     |     first mutable borrow occurs here</w:t>
      </w:r>
    </w:p>
    <w:p w14:paraId="458EB499" w14:textId="77777777" w:rsidR="003A366E" w:rsidRDefault="00000000">
      <w:pPr>
        <w:pStyle w:val="CodeWide"/>
      </w:pPr>
      <w:r>
        <w:t xml:space="preserve">  |     returning this value requires that `*values` is borrowed for `'1`</w:t>
      </w:r>
    </w:p>
    <w:p w14:paraId="0EB33637" w14:textId="77777777" w:rsidR="003A366E" w:rsidRDefault="00000000">
      <w:pPr>
        <w:pStyle w:val="Body"/>
      </w:pPr>
      <w:r>
        <w:t>Rust’s borrow checker can’t understand that we’re borrowing different parts of the slice; it only knows that we’re borrowing from the same slice twice. Borrowing different parts of a slice is fundamentally okay because the two slices aren’t overlapping, but Rust isn’t smart enough to know this. When we know code is okay, but Rust doesn’t, it’s time to reach for unsafe code.</w:t>
      </w:r>
    </w:p>
    <w:p w14:paraId="0C338D49" w14:textId="25511114" w:rsidR="003A366E" w:rsidRDefault="00000000">
      <w:pPr>
        <w:pStyle w:val="Body"/>
      </w:pPr>
      <w:r>
        <w:t xml:space="preserve">Listing 20-6 shows how to use an </w:t>
      </w:r>
      <w:r>
        <w:rPr>
          <w:rStyle w:val="Literal"/>
        </w:rPr>
        <w:t>unsafe</w:t>
      </w:r>
      <w:r>
        <w:t xml:space="preserve"> block, a raw pointer, and some calls to unsafe functions to make the implementation of </w:t>
      </w:r>
      <w:proofErr w:type="spellStart"/>
      <w:r>
        <w:rPr>
          <w:rStyle w:val="Literal"/>
        </w:rPr>
        <w:t>split_at_mut</w:t>
      </w:r>
      <w:proofErr w:type="spellEnd"/>
      <w:r>
        <w:t xml:space="preserve"> work.</w:t>
      </w:r>
    </w:p>
    <w:p w14:paraId="30BFF0ED" w14:textId="77777777" w:rsidR="003A366E" w:rsidRDefault="00000000">
      <w:pPr>
        <w:pStyle w:val="Code"/>
      </w:pPr>
      <w:r>
        <w:t>use std::slice;</w:t>
      </w:r>
    </w:p>
    <w:p w14:paraId="4E8A91E8" w14:textId="77777777" w:rsidR="003A366E" w:rsidRDefault="003A366E">
      <w:pPr>
        <w:pStyle w:val="Code"/>
      </w:pPr>
    </w:p>
    <w:p w14:paraId="350C5B02" w14:textId="77777777" w:rsidR="003A366E" w:rsidRDefault="00000000">
      <w:pPr>
        <w:pStyle w:val="Code"/>
      </w:pPr>
      <w:proofErr w:type="spellStart"/>
      <w:r>
        <w:rPr>
          <w:rStyle w:val="LiteralGray"/>
        </w:rPr>
        <w:t>fn</w:t>
      </w:r>
      <w:proofErr w:type="spellEnd"/>
      <w:r>
        <w:rPr>
          <w:rStyle w:val="LiteralGray"/>
        </w:rPr>
        <w:t xml:space="preserve"> </w:t>
      </w:r>
      <w:proofErr w:type="spellStart"/>
      <w:r>
        <w:rPr>
          <w:rStyle w:val="LiteralGray"/>
        </w:rPr>
        <w:t>split_at_mut</w:t>
      </w:r>
      <w:proofErr w:type="spellEnd"/>
      <w:r>
        <w:rPr>
          <w:rStyle w:val="LiteralGray"/>
        </w:rPr>
        <w:t>(</w:t>
      </w:r>
    </w:p>
    <w:p w14:paraId="360C1A84" w14:textId="77777777" w:rsidR="003A366E" w:rsidRDefault="00000000">
      <w:pPr>
        <w:pStyle w:val="Code"/>
      </w:pPr>
      <w:r>
        <w:rPr>
          <w:rStyle w:val="LiteralGray"/>
        </w:rPr>
        <w:t xml:space="preserve">    values: &amp;mut [i32],</w:t>
      </w:r>
    </w:p>
    <w:p w14:paraId="09621C0A" w14:textId="77777777" w:rsidR="003A366E" w:rsidRDefault="00000000">
      <w:pPr>
        <w:pStyle w:val="Code"/>
      </w:pPr>
      <w:r>
        <w:rPr>
          <w:rStyle w:val="LiteralGray"/>
        </w:rPr>
        <w:t xml:space="preserve">    mid: </w:t>
      </w:r>
      <w:proofErr w:type="spellStart"/>
      <w:r>
        <w:rPr>
          <w:rStyle w:val="LiteralGray"/>
        </w:rPr>
        <w:t>usize</w:t>
      </w:r>
      <w:proofErr w:type="spellEnd"/>
      <w:r>
        <w:rPr>
          <w:rStyle w:val="LiteralGray"/>
        </w:rPr>
        <w:t>,</w:t>
      </w:r>
    </w:p>
    <w:p w14:paraId="13DA5632" w14:textId="77777777" w:rsidR="003A366E" w:rsidRDefault="00000000">
      <w:pPr>
        <w:pStyle w:val="Code"/>
      </w:pPr>
      <w:r>
        <w:rPr>
          <w:rStyle w:val="LiteralGray"/>
        </w:rPr>
        <w:t>) -&gt; (&amp;mut [i32], &amp;mut [i32]) {</w:t>
      </w:r>
    </w:p>
    <w:p w14:paraId="3A29763C" w14:textId="77777777" w:rsidR="003A366E" w:rsidRDefault="00000000">
      <w:pPr>
        <w:pStyle w:val="Code"/>
      </w:pPr>
      <w:r>
        <w:t xml:space="preserve">  </w:t>
      </w:r>
      <w:r>
        <w:rPr>
          <w:rStyle w:val="CodeAnnotation"/>
        </w:rPr>
        <w:t>1</w:t>
      </w:r>
      <w:r>
        <w:t xml:space="preserve"> </w:t>
      </w:r>
      <w:r>
        <w:rPr>
          <w:rStyle w:val="LiteralGray"/>
        </w:rPr>
        <w:t xml:space="preserve">let </w:t>
      </w:r>
      <w:proofErr w:type="spellStart"/>
      <w:r>
        <w:rPr>
          <w:rStyle w:val="LiteralGray"/>
        </w:rPr>
        <w:t>len</w:t>
      </w:r>
      <w:proofErr w:type="spellEnd"/>
      <w:r>
        <w:rPr>
          <w:rStyle w:val="LiteralGray"/>
        </w:rPr>
        <w:t xml:space="preserve"> = </w:t>
      </w:r>
      <w:proofErr w:type="spellStart"/>
      <w:r>
        <w:rPr>
          <w:rStyle w:val="LiteralGray"/>
        </w:rPr>
        <w:t>values.len</w:t>
      </w:r>
      <w:proofErr w:type="spellEnd"/>
      <w:r>
        <w:rPr>
          <w:rStyle w:val="LiteralGray"/>
        </w:rPr>
        <w:t>();</w:t>
      </w:r>
    </w:p>
    <w:p w14:paraId="63A9ACDE" w14:textId="77777777" w:rsidR="003A366E" w:rsidRDefault="00000000">
      <w:pPr>
        <w:pStyle w:val="Code"/>
      </w:pPr>
      <w:r>
        <w:t xml:space="preserve">  </w:t>
      </w:r>
      <w:r>
        <w:rPr>
          <w:rStyle w:val="CodeAnnotation"/>
        </w:rPr>
        <w:t>2</w:t>
      </w:r>
      <w:r>
        <w:t xml:space="preserve"> let </w:t>
      </w:r>
      <w:proofErr w:type="spellStart"/>
      <w:r>
        <w:t>ptr</w:t>
      </w:r>
      <w:proofErr w:type="spellEnd"/>
      <w:r>
        <w:t xml:space="preserve"> = </w:t>
      </w:r>
      <w:proofErr w:type="spellStart"/>
      <w:r>
        <w:t>values.as_mut_ptr</w:t>
      </w:r>
      <w:proofErr w:type="spellEnd"/>
      <w:r>
        <w:t>();</w:t>
      </w:r>
    </w:p>
    <w:p w14:paraId="7F59AF04" w14:textId="77777777" w:rsidR="003A366E" w:rsidRDefault="003A366E">
      <w:pPr>
        <w:pStyle w:val="Code"/>
      </w:pPr>
    </w:p>
    <w:p w14:paraId="2E9C1BA6" w14:textId="77777777" w:rsidR="003A366E" w:rsidRDefault="00000000">
      <w:pPr>
        <w:pStyle w:val="Code"/>
      </w:pPr>
      <w:r>
        <w:t xml:space="preserve">  </w:t>
      </w:r>
      <w:r>
        <w:rPr>
          <w:rStyle w:val="CodeAnnotation"/>
        </w:rPr>
        <w:t>3</w:t>
      </w:r>
      <w:r>
        <w:t xml:space="preserve"> </w:t>
      </w:r>
      <w:r>
        <w:rPr>
          <w:rStyle w:val="LiteralGray"/>
        </w:rPr>
        <w:t xml:space="preserve">assert!(mid &lt;= </w:t>
      </w:r>
      <w:proofErr w:type="spellStart"/>
      <w:r>
        <w:rPr>
          <w:rStyle w:val="LiteralGray"/>
        </w:rPr>
        <w:t>len</w:t>
      </w:r>
      <w:proofErr w:type="spellEnd"/>
      <w:r>
        <w:rPr>
          <w:rStyle w:val="LiteralGray"/>
        </w:rPr>
        <w:t>);</w:t>
      </w:r>
    </w:p>
    <w:p w14:paraId="35DD7810" w14:textId="77777777" w:rsidR="003A366E" w:rsidRDefault="003A366E">
      <w:pPr>
        <w:pStyle w:val="Code"/>
      </w:pPr>
    </w:p>
    <w:p w14:paraId="0C53BF9A" w14:textId="77777777" w:rsidR="003A366E" w:rsidRDefault="00000000">
      <w:pPr>
        <w:pStyle w:val="Code"/>
      </w:pPr>
      <w:r>
        <w:t xml:space="preserve">  </w:t>
      </w:r>
      <w:r>
        <w:rPr>
          <w:rStyle w:val="CodeAnnotation"/>
        </w:rPr>
        <w:t>4</w:t>
      </w:r>
      <w:r>
        <w:t xml:space="preserve"> unsafe {</w:t>
      </w:r>
    </w:p>
    <w:p w14:paraId="03EA3CDB" w14:textId="77777777" w:rsidR="003A366E" w:rsidRDefault="00000000">
      <w:pPr>
        <w:pStyle w:val="Code"/>
      </w:pPr>
      <w:r>
        <w:t xml:space="preserve">        (</w:t>
      </w:r>
    </w:p>
    <w:p w14:paraId="4C2D6317" w14:textId="77777777" w:rsidR="003A366E" w:rsidRDefault="00000000">
      <w:pPr>
        <w:pStyle w:val="Code"/>
      </w:pPr>
      <w:r>
        <w:t xml:space="preserve">          </w:t>
      </w:r>
      <w:r>
        <w:rPr>
          <w:rStyle w:val="CodeAnnotation"/>
        </w:rPr>
        <w:t>5</w:t>
      </w:r>
      <w:r>
        <w:t xml:space="preserve"> slice::</w:t>
      </w:r>
      <w:proofErr w:type="spellStart"/>
      <w:r>
        <w:t>from_raw_parts_mut</w:t>
      </w:r>
      <w:proofErr w:type="spellEnd"/>
      <w:r>
        <w:t>(</w:t>
      </w:r>
      <w:proofErr w:type="spellStart"/>
      <w:r>
        <w:t>ptr</w:t>
      </w:r>
      <w:proofErr w:type="spellEnd"/>
      <w:r>
        <w:t>, mid),</w:t>
      </w:r>
    </w:p>
    <w:p w14:paraId="043F58C7" w14:textId="77777777" w:rsidR="003A366E" w:rsidRDefault="00000000">
      <w:pPr>
        <w:pStyle w:val="Code"/>
      </w:pPr>
      <w:r>
        <w:t xml:space="preserve">          </w:t>
      </w:r>
      <w:r>
        <w:rPr>
          <w:rStyle w:val="CodeAnnotation"/>
        </w:rPr>
        <w:t>6</w:t>
      </w:r>
      <w:r>
        <w:t xml:space="preserve"> slice::</w:t>
      </w:r>
      <w:proofErr w:type="spellStart"/>
      <w:r>
        <w:t>from_raw_parts_mut</w:t>
      </w:r>
      <w:proofErr w:type="spellEnd"/>
      <w:r>
        <w:t>(</w:t>
      </w:r>
      <w:proofErr w:type="spellStart"/>
      <w:r>
        <w:t>ptr.add</w:t>
      </w:r>
      <w:proofErr w:type="spellEnd"/>
      <w:r>
        <w:t xml:space="preserve">(mid), </w:t>
      </w:r>
      <w:proofErr w:type="spellStart"/>
      <w:r>
        <w:t>len</w:t>
      </w:r>
      <w:proofErr w:type="spellEnd"/>
      <w:r>
        <w:t xml:space="preserve"> - mid),</w:t>
      </w:r>
    </w:p>
    <w:p w14:paraId="0D3D8198" w14:textId="77777777" w:rsidR="003A366E" w:rsidRDefault="00000000">
      <w:pPr>
        <w:pStyle w:val="Code"/>
      </w:pPr>
      <w:r>
        <w:t xml:space="preserve">        )</w:t>
      </w:r>
    </w:p>
    <w:p w14:paraId="0BA159A5" w14:textId="77777777" w:rsidR="003A366E" w:rsidRDefault="00000000">
      <w:pPr>
        <w:pStyle w:val="Code"/>
      </w:pPr>
      <w:r>
        <w:t xml:space="preserve">    }</w:t>
      </w:r>
    </w:p>
    <w:p w14:paraId="47F8D5F9" w14:textId="77777777" w:rsidR="003A366E" w:rsidRDefault="00000000">
      <w:pPr>
        <w:pStyle w:val="Code"/>
      </w:pPr>
      <w:r>
        <w:t>}</w:t>
      </w:r>
    </w:p>
    <w:p w14:paraId="303592CA" w14:textId="77777777" w:rsidR="003A366E" w:rsidRDefault="00000000">
      <w:pPr>
        <w:pStyle w:val="CodeListingCaption"/>
      </w:pPr>
      <w:r>
        <w:lastRenderedPageBreak/>
        <w:t xml:space="preserve">Using unsafe code in the implementation of the </w:t>
      </w:r>
      <w:proofErr w:type="spellStart"/>
      <w:r>
        <w:rPr>
          <w:rStyle w:val="Literal"/>
        </w:rPr>
        <w:t>split_at_mut</w:t>
      </w:r>
      <w:proofErr w:type="spellEnd"/>
      <w:r>
        <w:t xml:space="preserve"> function</w:t>
      </w:r>
    </w:p>
    <w:p w14:paraId="124D275A" w14:textId="074D9CE7" w:rsidR="003A366E" w:rsidRDefault="00000000">
      <w:pPr>
        <w:pStyle w:val="Body"/>
      </w:pPr>
      <w:r>
        <w:t xml:space="preserve">Recall from </w:t>
      </w:r>
      <w:r w:rsidRPr="006C71FA">
        <w:rPr>
          <w:rStyle w:val="Xref"/>
          <w:rPrChange w:id="46" w:author="Audrey Doyle" w:date="2025-09-17T14:31:00Z" w16du:dateUtc="2025-09-17T18:31:00Z">
            <w:rPr/>
          </w:rPrChange>
        </w:rPr>
        <w:t>“</w:t>
      </w:r>
      <w:r w:rsidRPr="006C71FA">
        <w:rPr>
          <w:rStyle w:val="Xref"/>
        </w:rPr>
        <w:t>The Slice Type</w:t>
      </w:r>
      <w:r w:rsidRPr="006C71FA">
        <w:rPr>
          <w:rStyle w:val="Xref"/>
          <w:rPrChange w:id="47" w:author="Audrey Doyle" w:date="2025-09-17T14:31:00Z" w16du:dateUtc="2025-09-17T18:31:00Z">
            <w:rPr/>
          </w:rPrChange>
        </w:rPr>
        <w:t>” on</w:t>
      </w:r>
      <w:r w:rsidRPr="006C71FA">
        <w:rPr>
          <w:rStyle w:val="Xref"/>
        </w:rPr>
        <w:t xml:space="preserve"> page</w:t>
      </w:r>
      <w:r w:rsidR="00A4432A">
        <w:rPr>
          <w:rStyle w:val="Xref"/>
        </w:rPr>
        <w:t> </w:t>
      </w:r>
      <w:r>
        <w:rPr>
          <w:rStyle w:val="Xref"/>
        </w:rPr>
        <w:t>XX</w:t>
      </w:r>
      <w:r>
        <w:t xml:space="preserve"> that a slice is a pointer to some data and the length of the slice. We use the </w:t>
      </w:r>
      <w:proofErr w:type="spellStart"/>
      <w:r>
        <w:rPr>
          <w:rStyle w:val="Literal"/>
        </w:rPr>
        <w:t>len</w:t>
      </w:r>
      <w:proofErr w:type="spellEnd"/>
      <w:r>
        <w:t xml:space="preserve"> method to get the length of a slice </w:t>
      </w:r>
      <w:r>
        <w:rPr>
          <w:rStyle w:val="CodeAnnotation"/>
        </w:rPr>
        <w:t>1</w:t>
      </w:r>
      <w:r>
        <w:t xml:space="preserve"> and the </w:t>
      </w:r>
      <w:proofErr w:type="spellStart"/>
      <w:r>
        <w:rPr>
          <w:rStyle w:val="Literal"/>
        </w:rPr>
        <w:t>as_mut_ptr</w:t>
      </w:r>
      <w:proofErr w:type="spellEnd"/>
      <w:r>
        <w:t xml:space="preserve"> method to access the raw pointer of a slice </w:t>
      </w:r>
      <w:r>
        <w:rPr>
          <w:rStyle w:val="CodeAnnotation"/>
        </w:rPr>
        <w:t>2</w:t>
      </w:r>
      <w:r>
        <w:t xml:space="preserve">. In this case, because we have a mutable slice to </w:t>
      </w:r>
      <w:r>
        <w:rPr>
          <w:rStyle w:val="Literal"/>
        </w:rPr>
        <w:t>i32</w:t>
      </w:r>
      <w:r>
        <w:t xml:space="preserve"> values, </w:t>
      </w:r>
      <w:proofErr w:type="spellStart"/>
      <w:r>
        <w:rPr>
          <w:rStyle w:val="Literal"/>
        </w:rPr>
        <w:t>as_mut_ptr</w:t>
      </w:r>
      <w:proofErr w:type="spellEnd"/>
      <w:r>
        <w:t xml:space="preserve"> returns a raw pointer with the type </w:t>
      </w:r>
      <w:r>
        <w:rPr>
          <w:rStyle w:val="Literal"/>
        </w:rPr>
        <w:t>*mut i32</w:t>
      </w:r>
      <w:r>
        <w:t xml:space="preserve">, which we’ve stored in the variable </w:t>
      </w:r>
      <w:proofErr w:type="spellStart"/>
      <w:r>
        <w:rPr>
          <w:rStyle w:val="Literal"/>
        </w:rPr>
        <w:t>ptr</w:t>
      </w:r>
      <w:proofErr w:type="spellEnd"/>
      <w:r>
        <w:t>.</w:t>
      </w:r>
    </w:p>
    <w:p w14:paraId="34EB649D" w14:textId="3C36671E" w:rsidR="003A366E" w:rsidRDefault="00000000">
      <w:pPr>
        <w:pStyle w:val="Body"/>
      </w:pPr>
      <w:r>
        <w:t xml:space="preserve">We keep the assertion that the </w:t>
      </w:r>
      <w:r>
        <w:rPr>
          <w:rStyle w:val="Literal"/>
        </w:rPr>
        <w:t>mid</w:t>
      </w:r>
      <w:r>
        <w:t xml:space="preserve"> index is within the slice </w:t>
      </w:r>
      <w:r>
        <w:rPr>
          <w:rStyle w:val="CodeAnnotation"/>
        </w:rPr>
        <w:t>3</w:t>
      </w:r>
      <w:r>
        <w:t>. Then</w:t>
      </w:r>
      <w:ins w:id="48" w:author="Audrey Doyle" w:date="2025-09-17T14:32:00Z" w16du:dateUtc="2025-09-17T18:32:00Z">
        <w:r w:rsidR="006C71FA">
          <w:t>,</w:t>
        </w:r>
      </w:ins>
      <w:r>
        <w:t xml:space="preserve"> we get to the unsafe code </w:t>
      </w:r>
      <w:r>
        <w:rPr>
          <w:rStyle w:val="CodeAnnotation"/>
        </w:rPr>
        <w:t>4</w:t>
      </w:r>
      <w:r>
        <w:t xml:space="preserve">: </w:t>
      </w:r>
      <w:del w:id="49" w:author="Audrey Doyle" w:date="2025-09-17T14:32:00Z" w16du:dateUtc="2025-09-17T18:32:00Z">
        <w:r w:rsidDel="006C71FA">
          <w:delText xml:space="preserve">the </w:delText>
        </w:r>
      </w:del>
      <w:ins w:id="50" w:author="Audrey Doyle" w:date="2025-09-17T14:32:00Z" w16du:dateUtc="2025-09-17T18:32:00Z">
        <w:r w:rsidR="006C71FA">
          <w:t xml:space="preserve">The </w:t>
        </w:r>
      </w:ins>
      <w:r>
        <w:rPr>
          <w:rStyle w:val="Literal"/>
        </w:rPr>
        <w:t>slice::</w:t>
      </w:r>
      <w:proofErr w:type="spellStart"/>
      <w:r>
        <w:rPr>
          <w:rStyle w:val="Literal"/>
        </w:rPr>
        <w:t>from_raw_parts_mut</w:t>
      </w:r>
      <w:proofErr w:type="spellEnd"/>
      <w:r>
        <w:t xml:space="preserve"> function takes a raw pointer and a length, and it creates a slice. We use </w:t>
      </w:r>
      <w:r w:rsidR="00F66414">
        <w:t>this function</w:t>
      </w:r>
      <w:r>
        <w:t xml:space="preserve"> to create a slice that starts from </w:t>
      </w:r>
      <w:proofErr w:type="spellStart"/>
      <w:r>
        <w:rPr>
          <w:rStyle w:val="Literal"/>
        </w:rPr>
        <w:t>ptr</w:t>
      </w:r>
      <w:proofErr w:type="spellEnd"/>
      <w:r>
        <w:t xml:space="preserve"> and is </w:t>
      </w:r>
      <w:r>
        <w:rPr>
          <w:rStyle w:val="Literal"/>
        </w:rPr>
        <w:t>mid</w:t>
      </w:r>
      <w:r>
        <w:t xml:space="preserve"> items long </w:t>
      </w:r>
      <w:r>
        <w:rPr>
          <w:rStyle w:val="CodeAnnotation"/>
        </w:rPr>
        <w:t>5</w:t>
      </w:r>
      <w:r>
        <w:t>. Then</w:t>
      </w:r>
      <w:ins w:id="51" w:author="Audrey Doyle" w:date="2025-09-17T14:32:00Z" w16du:dateUtc="2025-09-17T18:32:00Z">
        <w:r w:rsidR="006C71FA">
          <w:t>,</w:t>
        </w:r>
      </w:ins>
      <w:r>
        <w:t xml:space="preserve"> we call the </w:t>
      </w:r>
      <w:r>
        <w:rPr>
          <w:rStyle w:val="Literal"/>
        </w:rPr>
        <w:t>add</w:t>
      </w:r>
      <w:r>
        <w:t xml:space="preserve"> method on </w:t>
      </w:r>
      <w:proofErr w:type="spellStart"/>
      <w:r>
        <w:rPr>
          <w:rStyle w:val="Literal"/>
        </w:rPr>
        <w:t>ptr</w:t>
      </w:r>
      <w:proofErr w:type="spellEnd"/>
      <w:r>
        <w:t xml:space="preserve"> with </w:t>
      </w:r>
      <w:r>
        <w:rPr>
          <w:rStyle w:val="Literal"/>
        </w:rPr>
        <w:t>mid</w:t>
      </w:r>
      <w:r>
        <w:t xml:space="preserve"> as an argument to get a raw pointer that starts at </w:t>
      </w:r>
      <w:r>
        <w:rPr>
          <w:rStyle w:val="Literal"/>
        </w:rPr>
        <w:t>mid</w:t>
      </w:r>
      <w:r>
        <w:t xml:space="preserve">, and we create a slice using that pointer and the remaining number of items after </w:t>
      </w:r>
      <w:r>
        <w:rPr>
          <w:rStyle w:val="Literal"/>
        </w:rPr>
        <w:t>mid</w:t>
      </w:r>
      <w:r>
        <w:t xml:space="preserve"> as the length </w:t>
      </w:r>
      <w:r>
        <w:rPr>
          <w:rStyle w:val="CodeAnnotation"/>
        </w:rPr>
        <w:t>6</w:t>
      </w:r>
      <w:r>
        <w:t>.</w:t>
      </w:r>
    </w:p>
    <w:p w14:paraId="457FA85C" w14:textId="4D982B14" w:rsidR="003A366E" w:rsidRDefault="00000000">
      <w:pPr>
        <w:pStyle w:val="Body"/>
      </w:pPr>
      <w:r>
        <w:t xml:space="preserve">The function </w:t>
      </w:r>
      <w:r>
        <w:rPr>
          <w:rStyle w:val="Literal"/>
        </w:rPr>
        <w:t>slice::</w:t>
      </w:r>
      <w:proofErr w:type="spellStart"/>
      <w:r>
        <w:rPr>
          <w:rStyle w:val="Literal"/>
        </w:rPr>
        <w:t>from_raw_parts_mut</w:t>
      </w:r>
      <w:proofErr w:type="spellEnd"/>
      <w:r>
        <w:t xml:space="preserve"> is unsafe because it takes a raw pointer and must trust that this pointer is valid. The </w:t>
      </w:r>
      <w:r>
        <w:rPr>
          <w:rStyle w:val="Literal"/>
        </w:rPr>
        <w:t>add</w:t>
      </w:r>
      <w:r>
        <w:t xml:space="preserve"> method on raw pointers is also unsafe because it must trust that the offset location is also a valid pointer. Therefore, we had to put an </w:t>
      </w:r>
      <w:r>
        <w:rPr>
          <w:rStyle w:val="Literal"/>
        </w:rPr>
        <w:t>unsafe</w:t>
      </w:r>
      <w:r>
        <w:t xml:space="preserve"> block around our calls to </w:t>
      </w:r>
      <w:r>
        <w:rPr>
          <w:rStyle w:val="Literal"/>
        </w:rPr>
        <w:t>slice::</w:t>
      </w:r>
      <w:proofErr w:type="spellStart"/>
      <w:r>
        <w:rPr>
          <w:rStyle w:val="Literal"/>
        </w:rPr>
        <w:t>from_raw_parts_mut</w:t>
      </w:r>
      <w:proofErr w:type="spellEnd"/>
      <w:r>
        <w:t xml:space="preserve"> and </w:t>
      </w:r>
      <w:r>
        <w:rPr>
          <w:rStyle w:val="Literal"/>
        </w:rPr>
        <w:t>add</w:t>
      </w:r>
      <w:r>
        <w:t xml:space="preserve"> so </w:t>
      </w:r>
      <w:ins w:id="52" w:author="Audrey Doyle" w:date="2025-09-17T14:32:00Z" w16du:dateUtc="2025-09-17T18:32:00Z">
        <w:r w:rsidR="006C71FA">
          <w:t xml:space="preserve">that </w:t>
        </w:r>
      </w:ins>
      <w:r>
        <w:t xml:space="preserve">we could call them. By looking at the code and by adding the assertion that </w:t>
      </w:r>
      <w:r>
        <w:rPr>
          <w:rStyle w:val="Literal"/>
        </w:rPr>
        <w:t>mid</w:t>
      </w:r>
      <w:r>
        <w:t xml:space="preserve"> must be less than or equal to </w:t>
      </w:r>
      <w:proofErr w:type="spellStart"/>
      <w:r>
        <w:rPr>
          <w:rStyle w:val="Literal"/>
        </w:rPr>
        <w:t>len</w:t>
      </w:r>
      <w:proofErr w:type="spellEnd"/>
      <w:r>
        <w:t xml:space="preserve">, we can tell that all the raw pointers used within the </w:t>
      </w:r>
      <w:r>
        <w:rPr>
          <w:rStyle w:val="Literal"/>
        </w:rPr>
        <w:t>unsafe</w:t>
      </w:r>
      <w:r>
        <w:t xml:space="preserve"> block will be valid pointers to data within the slice. This is an acceptable and appropriate use of </w:t>
      </w:r>
      <w:r>
        <w:rPr>
          <w:rStyle w:val="Literal"/>
        </w:rPr>
        <w:t>unsafe</w:t>
      </w:r>
      <w:r>
        <w:t>.</w:t>
      </w:r>
    </w:p>
    <w:p w14:paraId="4D6ABCA5" w14:textId="77777777" w:rsidR="003A366E" w:rsidRDefault="00000000">
      <w:pPr>
        <w:pStyle w:val="Body"/>
      </w:pPr>
      <w:r>
        <w:t xml:space="preserve">Note that we don’t need to mark the resultant </w:t>
      </w:r>
      <w:proofErr w:type="spellStart"/>
      <w:r>
        <w:rPr>
          <w:rStyle w:val="Literal"/>
        </w:rPr>
        <w:t>split_at_mut</w:t>
      </w:r>
      <w:proofErr w:type="spellEnd"/>
      <w:r>
        <w:t xml:space="preserve"> function as </w:t>
      </w:r>
      <w:r>
        <w:rPr>
          <w:rStyle w:val="Literal"/>
        </w:rPr>
        <w:t>unsafe</w:t>
      </w:r>
      <w:r>
        <w:t xml:space="preserve">, and we can call this function from safe Rust. We’ve created a safe abstraction to the unsafe code with an implementation of the function that uses </w:t>
      </w:r>
      <w:r>
        <w:rPr>
          <w:rStyle w:val="Literal"/>
        </w:rPr>
        <w:t>unsafe</w:t>
      </w:r>
      <w:r>
        <w:t xml:space="preserve"> code in a safe way, because it creates only valid pointers from the data this function has access to.</w:t>
      </w:r>
    </w:p>
    <w:p w14:paraId="12D3DD03" w14:textId="6A3BDF6A" w:rsidR="003A366E" w:rsidRDefault="00000000">
      <w:pPr>
        <w:pStyle w:val="Body"/>
      </w:pPr>
      <w:r>
        <w:t xml:space="preserve">In contrast, the use of </w:t>
      </w:r>
      <w:r>
        <w:rPr>
          <w:rStyle w:val="Literal"/>
        </w:rPr>
        <w:t>slice::</w:t>
      </w:r>
      <w:proofErr w:type="spellStart"/>
      <w:r>
        <w:rPr>
          <w:rStyle w:val="Literal"/>
        </w:rPr>
        <w:t>from_raw_parts_mut</w:t>
      </w:r>
      <w:proofErr w:type="spellEnd"/>
      <w:r>
        <w:t xml:space="preserve"> in Listing 20-7 would likely crash when the slice is used. This code takes an arbitrary memory location and creates a slice 10,000 items long.</w:t>
      </w:r>
    </w:p>
    <w:p w14:paraId="64D2721C" w14:textId="77777777" w:rsidR="003A366E" w:rsidRDefault="00000000">
      <w:pPr>
        <w:pStyle w:val="Code"/>
      </w:pPr>
      <w:r>
        <w:t>use std::slice;</w:t>
      </w:r>
    </w:p>
    <w:p w14:paraId="78709AF3" w14:textId="77777777" w:rsidR="003A366E" w:rsidRDefault="003A366E">
      <w:pPr>
        <w:pStyle w:val="Code"/>
      </w:pPr>
    </w:p>
    <w:p w14:paraId="12F54302" w14:textId="77777777" w:rsidR="003A366E" w:rsidRDefault="00000000">
      <w:pPr>
        <w:pStyle w:val="Code"/>
      </w:pPr>
      <w:r>
        <w:t>let address = 0x01234usize;</w:t>
      </w:r>
    </w:p>
    <w:p w14:paraId="66185866" w14:textId="77777777" w:rsidR="003A366E" w:rsidRDefault="00000000">
      <w:pPr>
        <w:pStyle w:val="Code"/>
      </w:pPr>
      <w:r>
        <w:t>let r = address as *mut i32;</w:t>
      </w:r>
    </w:p>
    <w:p w14:paraId="4F04357E" w14:textId="77777777" w:rsidR="003A366E" w:rsidRDefault="003A366E">
      <w:pPr>
        <w:pStyle w:val="Code"/>
      </w:pPr>
    </w:p>
    <w:p w14:paraId="0FD6E20F" w14:textId="02D89AA4" w:rsidR="003A366E" w:rsidRDefault="00000000">
      <w:pPr>
        <w:pStyle w:val="Code"/>
      </w:pPr>
      <w:r>
        <w:t>let values: &amp;[i32] = unsafe { slice::</w:t>
      </w:r>
      <w:proofErr w:type="spellStart"/>
      <w:r>
        <w:t>from_raw_parts_mut</w:t>
      </w:r>
      <w:proofErr w:type="spellEnd"/>
      <w:r>
        <w:t>(r, 10000) };</w:t>
      </w:r>
    </w:p>
    <w:p w14:paraId="41AB0EA6" w14:textId="77777777" w:rsidR="003A366E" w:rsidRDefault="00000000">
      <w:pPr>
        <w:pStyle w:val="CodeListingCaption"/>
      </w:pPr>
      <w:r>
        <w:lastRenderedPageBreak/>
        <w:t>Creating a slice from an arbitrary memory location</w:t>
      </w:r>
    </w:p>
    <w:p w14:paraId="5A5DCECB" w14:textId="77777777" w:rsidR="003A366E" w:rsidRDefault="00000000">
      <w:pPr>
        <w:pStyle w:val="Body"/>
      </w:pPr>
      <w:r>
        <w:t xml:space="preserve">We don’t own the memory at this arbitrary location, and there is no guarantee that the slice this code creates contains valid </w:t>
      </w:r>
      <w:r>
        <w:rPr>
          <w:rStyle w:val="Literal"/>
        </w:rPr>
        <w:t>i32</w:t>
      </w:r>
      <w:r>
        <w:t xml:space="preserve"> values. Attempting to use </w:t>
      </w:r>
      <w:r>
        <w:rPr>
          <w:rStyle w:val="Literal"/>
        </w:rPr>
        <w:t>values</w:t>
      </w:r>
      <w:r>
        <w:t xml:space="preserve"> as though it’s a valid slice results in undefined behavior.</w:t>
      </w:r>
    </w:p>
    <w:p w14:paraId="5BD32F71" w14:textId="470EA18A" w:rsidR="003A366E" w:rsidRDefault="00000000">
      <w:pPr>
        <w:pStyle w:val="HeadC"/>
      </w:pPr>
      <w:r>
        <w:fldChar w:fldCharType="begin"/>
      </w:r>
      <w:r>
        <w:instrText xml:space="preserve"> XE "</w:instrText>
      </w:r>
      <w:proofErr w:type="spellStart"/>
      <w:r>
        <w:instrText>functions:extern</w:instrText>
      </w:r>
      <w:proofErr w:type="spellEnd"/>
      <w:r>
        <w:instrText xml:space="preserve">" </w:instrText>
      </w:r>
      <w:r>
        <w:fldChar w:fldCharType="end"/>
      </w:r>
      <w:r>
        <w:fldChar w:fldCharType="begin"/>
      </w:r>
      <w:r>
        <w:instrText xml:space="preserve"> XE "extern functions" </w:instrText>
      </w:r>
      <w:r>
        <w:fldChar w:fldCharType="end"/>
      </w:r>
      <w:bookmarkStart w:id="53" w:name="_Toc206173382"/>
      <w:r>
        <w:t>Using extern Functions to Call External Code</w:t>
      </w:r>
      <w:bookmarkEnd w:id="53"/>
    </w:p>
    <w:p w14:paraId="4FCFD8E4" w14:textId="02A43E8D" w:rsidR="003A366E" w:rsidRDefault="00000000">
      <w:pPr>
        <w:pStyle w:val="Body"/>
      </w:pPr>
      <w:r>
        <w:fldChar w:fldCharType="begin"/>
      </w:r>
      <w:r>
        <w:rPr>
          <w:spacing w:val="3"/>
        </w:rPr>
        <w:instrText xml:space="preserve"> XE "FFI (Foreign Function Interface)" </w:instrText>
      </w:r>
      <w:r>
        <w:rPr>
          <w:spacing w:val="3"/>
        </w:rPr>
        <w:fldChar w:fldCharType="end"/>
      </w:r>
      <w:r>
        <w:fldChar w:fldCharType="begin"/>
      </w:r>
      <w:r>
        <w:rPr>
          <w:spacing w:val="3"/>
        </w:rPr>
        <w:instrText xml:space="preserve"> XE "Foreign Function Interface (FFI)" </w:instrText>
      </w:r>
      <w:r>
        <w:rPr>
          <w:spacing w:val="3"/>
        </w:rPr>
        <w:fldChar w:fldCharType="end"/>
      </w:r>
      <w:r>
        <w:t xml:space="preserve">Sometimes your Rust code might need to interact with code written in another language. For this, Rust has the keyword </w:t>
      </w:r>
      <w:r>
        <w:rPr>
          <w:rStyle w:val="Literal"/>
        </w:rPr>
        <w:t>extern</w:t>
      </w:r>
      <w:r>
        <w:t xml:space="preserve"> that facilitates the creation and use of a </w:t>
      </w:r>
      <w:r>
        <w:rPr>
          <w:rStyle w:val="Italic"/>
        </w:rPr>
        <w:t>Foreign Function Interface (FFI)</w:t>
      </w:r>
      <w:r>
        <w:t>, which is a way for a programming language to define functions and enable a different (foreign) programming language to call those functions.</w:t>
      </w:r>
    </w:p>
    <w:p w14:paraId="73C090AC" w14:textId="24D6E814" w:rsidR="003A366E" w:rsidRDefault="00000000">
      <w:pPr>
        <w:pStyle w:val="Body"/>
      </w:pPr>
      <w:r>
        <w:t xml:space="preserve">Listing 20-8 demonstrates how to set up an integration with the </w:t>
      </w:r>
      <w:r>
        <w:rPr>
          <w:rStyle w:val="Literal"/>
        </w:rPr>
        <w:t>abs</w:t>
      </w:r>
      <w:r>
        <w:t xml:space="preserve"> function from the C standard library. Functions declared within </w:t>
      </w:r>
      <w:r>
        <w:rPr>
          <w:rStyle w:val="Literal"/>
        </w:rPr>
        <w:t>extern</w:t>
      </w:r>
      <w:r>
        <w:t xml:space="preserve"> blocks are generally unsafe to call from Rust code, so </w:t>
      </w:r>
      <w:r>
        <w:rPr>
          <w:rStyle w:val="Literal"/>
        </w:rPr>
        <w:t>extern</w:t>
      </w:r>
      <w:r>
        <w:t xml:space="preserve"> blocks must also be marked </w:t>
      </w:r>
      <w:r>
        <w:rPr>
          <w:rStyle w:val="Literal"/>
        </w:rPr>
        <w:t>unsafe</w:t>
      </w:r>
      <w:r>
        <w:t>. The reason is that other languages don’t enforce Rust’s rules and guarantees, and Rust can’t check them, so responsibility falls on the programmer to ensure safety.</w:t>
      </w:r>
    </w:p>
    <w:p w14:paraId="3D7AFB43" w14:textId="77777777" w:rsidR="003A366E" w:rsidRDefault="00000000">
      <w:pPr>
        <w:pStyle w:val="CodeLabel"/>
      </w:pPr>
      <w:r>
        <w:t>src/main.rs</w:t>
      </w:r>
    </w:p>
    <w:p w14:paraId="32061F05" w14:textId="59515DEE" w:rsidR="003A366E" w:rsidRDefault="00835897">
      <w:pPr>
        <w:pStyle w:val="Code"/>
      </w:pPr>
      <w:r>
        <w:t>unsafe extern "C" {</w:t>
      </w:r>
    </w:p>
    <w:p w14:paraId="2FE0C8F3" w14:textId="77777777" w:rsidR="003A366E" w:rsidRDefault="00000000">
      <w:pPr>
        <w:pStyle w:val="Code"/>
      </w:pPr>
      <w:r>
        <w:t xml:space="preserve">    </w:t>
      </w:r>
      <w:proofErr w:type="spellStart"/>
      <w:r>
        <w:t>fn</w:t>
      </w:r>
      <w:proofErr w:type="spellEnd"/>
      <w:r>
        <w:t xml:space="preserve"> abs(input: i32) -&gt; i32;</w:t>
      </w:r>
    </w:p>
    <w:p w14:paraId="5D89ECB7" w14:textId="77777777" w:rsidR="003A366E" w:rsidRDefault="00000000">
      <w:pPr>
        <w:pStyle w:val="Code"/>
      </w:pPr>
      <w:r>
        <w:t>}</w:t>
      </w:r>
    </w:p>
    <w:p w14:paraId="0F4B0B8A" w14:textId="77777777" w:rsidR="003A366E" w:rsidRDefault="003A366E">
      <w:pPr>
        <w:pStyle w:val="Code"/>
      </w:pPr>
    </w:p>
    <w:p w14:paraId="4D06658E" w14:textId="77777777" w:rsidR="003A366E" w:rsidRDefault="00000000">
      <w:pPr>
        <w:pStyle w:val="Code"/>
      </w:pPr>
      <w:proofErr w:type="spellStart"/>
      <w:r>
        <w:t>fn</w:t>
      </w:r>
      <w:proofErr w:type="spellEnd"/>
      <w:r>
        <w:t xml:space="preserve"> main() {</w:t>
      </w:r>
    </w:p>
    <w:p w14:paraId="0972C9D0" w14:textId="77777777" w:rsidR="003A366E" w:rsidRDefault="00000000">
      <w:pPr>
        <w:pStyle w:val="Code"/>
      </w:pPr>
      <w:r>
        <w:t xml:space="preserve">    unsafe {</w:t>
      </w:r>
    </w:p>
    <w:p w14:paraId="4B9B3540" w14:textId="75AD5551" w:rsidR="003A366E" w:rsidRDefault="00000000">
      <w:pPr>
        <w:pStyle w:val="Code"/>
      </w:pPr>
      <w:r>
        <w:t xml:space="preserve">        </w:t>
      </w:r>
      <w:proofErr w:type="spellStart"/>
      <w:r>
        <w:t>println</w:t>
      </w:r>
      <w:proofErr w:type="spellEnd"/>
      <w:r>
        <w:t>!("Absolute value of -3 according to C: {}", abs(-3));</w:t>
      </w:r>
    </w:p>
    <w:p w14:paraId="1C56C1AD" w14:textId="77777777" w:rsidR="003A366E" w:rsidRDefault="00000000">
      <w:pPr>
        <w:pStyle w:val="Code"/>
      </w:pPr>
      <w:r>
        <w:t xml:space="preserve">    }</w:t>
      </w:r>
    </w:p>
    <w:p w14:paraId="4750D321" w14:textId="77777777" w:rsidR="003A366E" w:rsidRDefault="00000000">
      <w:pPr>
        <w:pStyle w:val="Code"/>
      </w:pPr>
      <w:r>
        <w:t>}</w:t>
      </w:r>
    </w:p>
    <w:p w14:paraId="02C06532" w14:textId="77777777" w:rsidR="003A366E" w:rsidRDefault="00000000">
      <w:pPr>
        <w:pStyle w:val="CodeListingCaption"/>
      </w:pPr>
      <w:r>
        <w:t xml:space="preserve">Declaring and calling an </w:t>
      </w:r>
      <w:r>
        <w:rPr>
          <w:rStyle w:val="Literal"/>
        </w:rPr>
        <w:t>extern</w:t>
      </w:r>
      <w:r>
        <w:t xml:space="preserve"> function defined in another language</w:t>
      </w:r>
    </w:p>
    <w:p w14:paraId="29F6D83A" w14:textId="3B5D1927" w:rsidR="003A366E" w:rsidRDefault="00000000" w:rsidP="00CE5730">
      <w:pPr>
        <w:pStyle w:val="Body"/>
      </w:pPr>
      <w:r>
        <w:fldChar w:fldCharType="begin"/>
      </w:r>
      <w:r>
        <w:instrText xml:space="preserve"> XE "ABI (application binary interface)" </w:instrText>
      </w:r>
      <w:r>
        <w:fldChar w:fldCharType="end"/>
      </w:r>
      <w:r>
        <w:fldChar w:fldCharType="begin"/>
      </w:r>
      <w:r>
        <w:instrText xml:space="preserve"> XE "application binary interface (ABI)" </w:instrText>
      </w:r>
      <w:r>
        <w:fldChar w:fldCharType="end"/>
      </w:r>
      <w:r>
        <w:t xml:space="preserve">Within the </w:t>
      </w:r>
      <w:r w:rsidR="00550799">
        <w:rPr>
          <w:rStyle w:val="Literal"/>
        </w:rPr>
        <w:t>unsafe e</w:t>
      </w:r>
      <w:r>
        <w:rPr>
          <w:rStyle w:val="Literal"/>
        </w:rPr>
        <w:t>xtern "C"</w:t>
      </w:r>
      <w:r>
        <w:t xml:space="preserve"> block, we list the names and signatures of external functions from another language we want to call. The </w:t>
      </w:r>
      <w:r>
        <w:rPr>
          <w:rStyle w:val="Literal"/>
        </w:rPr>
        <w:t>"C"</w:t>
      </w:r>
      <w:r>
        <w:t xml:space="preserve"> part defines which </w:t>
      </w:r>
      <w:r>
        <w:rPr>
          <w:rStyle w:val="Italic"/>
        </w:rPr>
        <w:t>application binary interface (ABI)</w:t>
      </w:r>
      <w:r>
        <w:t xml:space="preserve"> the external function uses: </w:t>
      </w:r>
      <w:del w:id="54" w:author="Audrey Doyle" w:date="2025-09-17T14:34:00Z" w16du:dateUtc="2025-09-17T18:34:00Z">
        <w:r w:rsidDel="006C71FA">
          <w:delText xml:space="preserve">the </w:delText>
        </w:r>
      </w:del>
      <w:ins w:id="55" w:author="Audrey Doyle" w:date="2025-09-17T14:34:00Z" w16du:dateUtc="2025-09-17T18:34:00Z">
        <w:r w:rsidR="006C71FA">
          <w:t xml:space="preserve">The </w:t>
        </w:r>
      </w:ins>
      <w:r>
        <w:t xml:space="preserve">ABI defines how to call the function at the assembly level. The </w:t>
      </w:r>
      <w:r>
        <w:rPr>
          <w:rStyle w:val="Literal"/>
        </w:rPr>
        <w:t>"C"</w:t>
      </w:r>
      <w:r>
        <w:t xml:space="preserve"> ABI is the most common and follows the C programming language’s ABI.</w:t>
      </w:r>
      <w:r w:rsidR="00CE5730">
        <w:t xml:space="preserve"> Information about all the ABIs Rust supports is available in the Rust Reference at </w:t>
      </w:r>
      <w:r w:rsidR="00CE5730" w:rsidRPr="00C871F3">
        <w:rPr>
          <w:rStyle w:val="LinkURL"/>
        </w:rPr>
        <w:t>https://doc.rust-lang.org/reference/items/external-blocks.html#abi</w:t>
      </w:r>
      <w:r w:rsidR="00C06C74" w:rsidRPr="00C871F3">
        <w:t>.</w:t>
      </w:r>
    </w:p>
    <w:p w14:paraId="7DD1F13A" w14:textId="081D8FF5" w:rsidR="003A366E" w:rsidRDefault="00000000">
      <w:pPr>
        <w:pStyle w:val="Body"/>
      </w:pPr>
      <w:r>
        <w:lastRenderedPageBreak/>
        <w:t>Every item declared within an </w:t>
      </w:r>
      <w:r>
        <w:rPr>
          <w:rStyle w:val="Literal"/>
        </w:rPr>
        <w:t>unsafe extern</w:t>
      </w:r>
      <w:r>
        <w:t> block is implicitly unsafe. However, some FFI functions </w:t>
      </w:r>
      <w:r>
        <w:rPr>
          <w:rStyle w:val="Italic"/>
        </w:rPr>
        <w:t>are</w:t>
      </w:r>
      <w:r>
        <w:t> safe to call. For example, the </w:t>
      </w:r>
      <w:r>
        <w:rPr>
          <w:rStyle w:val="Literal"/>
        </w:rPr>
        <w:t>abs</w:t>
      </w:r>
      <w:r>
        <w:t> function from C’s standard library does not have any memory safety considerations</w:t>
      </w:r>
      <w:ins w:id="56" w:author="Audrey Doyle" w:date="2025-09-17T14:35:00Z" w16du:dateUtc="2025-09-17T18:35:00Z">
        <w:r w:rsidR="006C71FA">
          <w:t>,</w:t>
        </w:r>
      </w:ins>
      <w:r>
        <w:t xml:space="preserve"> and we know it can be called with any </w:t>
      </w:r>
      <w:r>
        <w:rPr>
          <w:rStyle w:val="Literal"/>
        </w:rPr>
        <w:t>i32</w:t>
      </w:r>
      <w:r>
        <w:t>. In cases like this, we can use the </w:t>
      </w:r>
      <w:r>
        <w:rPr>
          <w:rStyle w:val="Literal"/>
        </w:rPr>
        <w:t>safe</w:t>
      </w:r>
      <w:r>
        <w:t> keyword to say that this specific function is safe to call even though it is in an </w:t>
      </w:r>
      <w:r>
        <w:rPr>
          <w:rStyle w:val="Literal"/>
        </w:rPr>
        <w:t>unsafe extern</w:t>
      </w:r>
      <w:r>
        <w:t> block. Once we make that change, calling it no longer requires an </w:t>
      </w:r>
      <w:r w:rsidRPr="00C871F3">
        <w:rPr>
          <w:rStyle w:val="Literal"/>
        </w:rPr>
        <w:t>unsafe</w:t>
      </w:r>
      <w:r>
        <w:t> block, as shown in Listing</w:t>
      </w:r>
      <w:ins w:id="57" w:author="Audrey Doyle" w:date="2025-09-17T16:12:00Z" w16du:dateUtc="2025-09-17T20:12:00Z">
        <w:r w:rsidR="007D00E1">
          <w:t> </w:t>
        </w:r>
      </w:ins>
      <w:del w:id="58" w:author="Audrey Doyle" w:date="2025-09-17T16:12:00Z" w16du:dateUtc="2025-09-17T20:12:00Z">
        <w:r w:rsidDel="007D00E1">
          <w:delText xml:space="preserve"> </w:delText>
        </w:r>
      </w:del>
      <w:r>
        <w:t>20-9.</w:t>
      </w:r>
    </w:p>
    <w:p w14:paraId="7A202BD6" w14:textId="77777777" w:rsidR="003A366E" w:rsidRDefault="00000000">
      <w:pPr>
        <w:pStyle w:val="CodeLabel"/>
      </w:pPr>
      <w:r>
        <w:t>src/main.rs</w:t>
      </w:r>
    </w:p>
    <w:p w14:paraId="3F3EB4FE" w14:textId="77777777" w:rsidR="003A366E" w:rsidRDefault="00000000">
      <w:pPr>
        <w:pStyle w:val="Code"/>
      </w:pPr>
      <w:r>
        <w:t>unsafe extern "C" {</w:t>
      </w:r>
    </w:p>
    <w:p w14:paraId="63B23EAD" w14:textId="77777777" w:rsidR="003A366E" w:rsidRDefault="00000000">
      <w:pPr>
        <w:pStyle w:val="Code"/>
      </w:pPr>
      <w:r>
        <w:t xml:space="preserve">    safe </w:t>
      </w:r>
      <w:proofErr w:type="spellStart"/>
      <w:r>
        <w:t>fn</w:t>
      </w:r>
      <w:proofErr w:type="spellEnd"/>
      <w:r>
        <w:t xml:space="preserve"> abs(input: i32) -&gt; i32;</w:t>
      </w:r>
    </w:p>
    <w:p w14:paraId="481B5AD9" w14:textId="77777777" w:rsidR="003A366E" w:rsidRDefault="00000000">
      <w:pPr>
        <w:pStyle w:val="Code"/>
      </w:pPr>
      <w:r>
        <w:t>}</w:t>
      </w:r>
    </w:p>
    <w:p w14:paraId="5C79152A" w14:textId="77777777" w:rsidR="003A366E" w:rsidRDefault="003A366E">
      <w:pPr>
        <w:pStyle w:val="Code"/>
      </w:pPr>
    </w:p>
    <w:p w14:paraId="2C2DE066" w14:textId="77777777" w:rsidR="003A366E" w:rsidRDefault="00000000">
      <w:pPr>
        <w:pStyle w:val="Code"/>
      </w:pPr>
      <w:proofErr w:type="spellStart"/>
      <w:r>
        <w:t>fn</w:t>
      </w:r>
      <w:proofErr w:type="spellEnd"/>
      <w:r>
        <w:t xml:space="preserve"> main() {</w:t>
      </w:r>
    </w:p>
    <w:p w14:paraId="7706715C" w14:textId="77777777" w:rsidR="003A366E" w:rsidRDefault="00000000">
      <w:pPr>
        <w:pStyle w:val="Code"/>
      </w:pPr>
      <w:r>
        <w:t xml:space="preserve">    </w:t>
      </w:r>
      <w:proofErr w:type="spellStart"/>
      <w:r>
        <w:t>println</w:t>
      </w:r>
      <w:proofErr w:type="spellEnd"/>
      <w:r>
        <w:t>!("Absolute value of -3 according to C: {}", abs(-3));</w:t>
      </w:r>
    </w:p>
    <w:p w14:paraId="4D37BB20" w14:textId="77777777" w:rsidR="003A366E" w:rsidRDefault="00000000">
      <w:pPr>
        <w:pStyle w:val="Code"/>
      </w:pPr>
      <w:r>
        <w:t>}</w:t>
      </w:r>
    </w:p>
    <w:p w14:paraId="594FAA2A" w14:textId="65F9ACDC" w:rsidR="00125CC6" w:rsidRPr="00125CC6" w:rsidRDefault="00125CC6" w:rsidP="00125CC6">
      <w:pPr>
        <w:pStyle w:val="CodeListingCaption"/>
      </w:pPr>
      <w:r w:rsidRPr="00125CC6">
        <w:t xml:space="preserve">Explicitly marking a function as </w:t>
      </w:r>
      <w:r w:rsidRPr="00125CC6">
        <w:rPr>
          <w:rStyle w:val="Literal"/>
        </w:rPr>
        <w:t>safe</w:t>
      </w:r>
      <w:r w:rsidRPr="00C871F3">
        <w:t xml:space="preserve"> within an </w:t>
      </w:r>
      <w:r w:rsidRPr="00125CC6">
        <w:rPr>
          <w:rStyle w:val="Literal"/>
        </w:rPr>
        <w:t>unsafe extern</w:t>
      </w:r>
      <w:r w:rsidRPr="003C43AD">
        <w:t xml:space="preserve"> </w:t>
      </w:r>
      <w:r w:rsidRPr="00C871F3">
        <w:t>block and calling it safely</w:t>
      </w:r>
      <w:r w:rsidRPr="00125CC6">
        <w:t xml:space="preserve"> </w:t>
      </w:r>
    </w:p>
    <w:p w14:paraId="236A7250" w14:textId="0511D2E4" w:rsidR="003A366E" w:rsidRDefault="00000000" w:rsidP="00C871F3">
      <w:pPr>
        <w:pStyle w:val="Body"/>
      </w:pPr>
      <w:r>
        <w:t>Marking a function as </w:t>
      </w:r>
      <w:r>
        <w:rPr>
          <w:rStyle w:val="Literal"/>
        </w:rPr>
        <w:t>safe</w:t>
      </w:r>
      <w:r>
        <w:t> does not inherently make it safe! Instead, it is like a promise you are making to Rust that it is safe. It is still your responsibility to make sure that promise is kept!</w:t>
      </w:r>
    </w:p>
    <w:p w14:paraId="45B026E7" w14:textId="77777777" w:rsidR="003A366E" w:rsidRPr="004161BF" w:rsidRDefault="00000000" w:rsidP="00C871F3">
      <w:pPr>
        <w:pStyle w:val="HeadC"/>
      </w:pPr>
      <w:bookmarkStart w:id="59" w:name="_Toc206173383"/>
      <w:r w:rsidRPr="004161BF">
        <w:t>Calling Rust Functions from Other Languages</w:t>
      </w:r>
      <w:bookmarkEnd w:id="59"/>
    </w:p>
    <w:p w14:paraId="11D13C78" w14:textId="471611EF" w:rsidR="003A366E" w:rsidRPr="004161BF" w:rsidRDefault="00000000" w:rsidP="00C871F3">
      <w:pPr>
        <w:pStyle w:val="Body"/>
      </w:pPr>
      <w:r w:rsidRPr="004161BF">
        <w:t xml:space="preserve">We can also use </w:t>
      </w:r>
      <w:r w:rsidRPr="00C871F3">
        <w:rPr>
          <w:rStyle w:val="Literal"/>
        </w:rPr>
        <w:t>extern</w:t>
      </w:r>
      <w:r w:rsidRPr="004161BF">
        <w:t xml:space="preserve"> to create an interface that allows other languages to call Rust functions. Instead of creating a whole </w:t>
      </w:r>
      <w:r w:rsidRPr="007320D8">
        <w:rPr>
          <w:rStyle w:val="Literal"/>
        </w:rPr>
        <w:t>extern</w:t>
      </w:r>
      <w:r w:rsidRPr="004161BF">
        <w:t xml:space="preserve"> block, we add the </w:t>
      </w:r>
      <w:r w:rsidRPr="007320D8">
        <w:rPr>
          <w:rStyle w:val="Literal"/>
        </w:rPr>
        <w:t>extern</w:t>
      </w:r>
      <w:r w:rsidRPr="004161BF">
        <w:t xml:space="preserve"> keyword and specify the ABI to use just before the </w:t>
      </w:r>
      <w:proofErr w:type="spellStart"/>
      <w:r w:rsidRPr="007320D8">
        <w:rPr>
          <w:rStyle w:val="Literal"/>
        </w:rPr>
        <w:t>fn</w:t>
      </w:r>
      <w:proofErr w:type="spellEnd"/>
      <w:r w:rsidRPr="004161BF">
        <w:t xml:space="preserve"> keyword for the relevant function. </w:t>
      </w:r>
      <w:r w:rsidRPr="004161BF">
        <w:fldChar w:fldCharType="begin"/>
      </w:r>
      <w:r w:rsidRPr="004161BF">
        <w:instrText xml:space="preserve"> XE "mangling" </w:instrText>
      </w:r>
      <w:r w:rsidRPr="004161BF">
        <w:fldChar w:fldCharType="end"/>
      </w:r>
      <w:r w:rsidRPr="004161BF">
        <w:t xml:space="preserve">We also need to add an </w:t>
      </w:r>
      <w:r w:rsidRPr="007320D8">
        <w:rPr>
          <w:rStyle w:val="Literal"/>
        </w:rPr>
        <w:t>#[unsafe(no_mangle)]</w:t>
      </w:r>
      <w:r w:rsidRPr="004161BF">
        <w:t xml:space="preserve"> annotation to tell the Rust compiler not to mangle the name of this function. </w:t>
      </w:r>
      <w:bookmarkStart w:id="60" w:name="_Hlk209012194"/>
      <w:r w:rsidRPr="007320D8">
        <w:rPr>
          <w:rStyle w:val="Italic"/>
        </w:rPr>
        <w:t>Mangling</w:t>
      </w:r>
      <w:r w:rsidRPr="004161BF">
        <w:t xml:space="preserve"> </w:t>
      </w:r>
      <w:bookmarkEnd w:id="60"/>
      <w:r w:rsidRPr="004161BF">
        <w:t>is when a compiler changes the name we’ve given a function to a different name that contains more information for other parts of the compilation process to consume but is less human readable. Every programming language compiler mangles names slightly differently, so for a Rust function to be nameable by other languages, we must disable the Rust compiler’s name mangling. This is unsafe because there might be name collisions across libraries without the built-in mangling, so it is our responsibility to make sure the name we choose is safe to export without mangling.</w:t>
      </w:r>
    </w:p>
    <w:p w14:paraId="23098530" w14:textId="77777777" w:rsidR="003A366E" w:rsidRPr="004161BF" w:rsidRDefault="00000000" w:rsidP="00C871F3">
      <w:pPr>
        <w:pStyle w:val="Body"/>
      </w:pPr>
      <w:r w:rsidRPr="004161BF">
        <w:t xml:space="preserve">In the following example, we make the </w:t>
      </w:r>
      <w:proofErr w:type="spellStart"/>
      <w:r w:rsidRPr="007320D8">
        <w:rPr>
          <w:rStyle w:val="Literal"/>
        </w:rPr>
        <w:t>call_from_c</w:t>
      </w:r>
      <w:proofErr w:type="spellEnd"/>
      <w:r w:rsidRPr="004161BF">
        <w:t xml:space="preserve"> function accessible from C code, after it’s compiled to a shared library and linked from C:</w:t>
      </w:r>
    </w:p>
    <w:p w14:paraId="3F4741C1" w14:textId="6A3E4ECF" w:rsidR="003A366E" w:rsidRPr="004161BF" w:rsidRDefault="00000000" w:rsidP="00C871F3">
      <w:pPr>
        <w:pStyle w:val="Code"/>
      </w:pPr>
      <w:r w:rsidRPr="004161BF">
        <w:t>#[</w:t>
      </w:r>
      <w:r w:rsidR="00B854F2">
        <w:t>unsafe(</w:t>
      </w:r>
      <w:r w:rsidRPr="004161BF">
        <w:t>no_mangle</w:t>
      </w:r>
      <w:r w:rsidR="00B854F2">
        <w:t>)</w:t>
      </w:r>
      <w:r w:rsidRPr="004161BF">
        <w:t>]</w:t>
      </w:r>
    </w:p>
    <w:p w14:paraId="2BB24F3F" w14:textId="77777777" w:rsidR="003A366E" w:rsidRPr="004161BF" w:rsidRDefault="00000000" w:rsidP="00C871F3">
      <w:pPr>
        <w:pStyle w:val="Code"/>
      </w:pPr>
      <w:r w:rsidRPr="004161BF">
        <w:lastRenderedPageBreak/>
        <w:t xml:space="preserve">pub extern "C" </w:t>
      </w:r>
      <w:proofErr w:type="spellStart"/>
      <w:r w:rsidRPr="004161BF">
        <w:t>fn</w:t>
      </w:r>
      <w:proofErr w:type="spellEnd"/>
      <w:r w:rsidRPr="004161BF">
        <w:t xml:space="preserve"> </w:t>
      </w:r>
      <w:proofErr w:type="spellStart"/>
      <w:r w:rsidRPr="004161BF">
        <w:t>call_from_c</w:t>
      </w:r>
      <w:proofErr w:type="spellEnd"/>
      <w:r w:rsidRPr="004161BF">
        <w:t>() {</w:t>
      </w:r>
    </w:p>
    <w:p w14:paraId="7296FE53" w14:textId="77777777" w:rsidR="003A366E" w:rsidRPr="004161BF" w:rsidRDefault="00000000" w:rsidP="00C871F3">
      <w:pPr>
        <w:pStyle w:val="Code"/>
      </w:pPr>
      <w:r w:rsidRPr="004161BF">
        <w:t xml:space="preserve">    </w:t>
      </w:r>
      <w:proofErr w:type="spellStart"/>
      <w:r w:rsidRPr="004161BF">
        <w:t>println</w:t>
      </w:r>
      <w:proofErr w:type="spellEnd"/>
      <w:r w:rsidRPr="004161BF">
        <w:t>!("Just called a Rust function from C!");</w:t>
      </w:r>
    </w:p>
    <w:p w14:paraId="25A79936" w14:textId="77777777" w:rsidR="003A366E" w:rsidRPr="004161BF" w:rsidRDefault="00000000" w:rsidP="00C871F3">
      <w:pPr>
        <w:pStyle w:val="Code"/>
      </w:pPr>
      <w:r w:rsidRPr="004161BF">
        <w:t>}</w:t>
      </w:r>
    </w:p>
    <w:p w14:paraId="29AD650A" w14:textId="0AD74C08" w:rsidR="003A366E" w:rsidRPr="004161BF" w:rsidRDefault="00000000" w:rsidP="00C871F3">
      <w:pPr>
        <w:pStyle w:val="Body"/>
      </w:pPr>
      <w:r w:rsidRPr="004161BF">
        <w:t xml:space="preserve">This usage of </w:t>
      </w:r>
      <w:r w:rsidRPr="007320D8">
        <w:rPr>
          <w:rStyle w:val="Literal"/>
        </w:rPr>
        <w:t>extern</w:t>
      </w:r>
      <w:r w:rsidRPr="004161BF">
        <w:t xml:space="preserve"> requires </w:t>
      </w:r>
      <w:r w:rsidRPr="007320D8">
        <w:rPr>
          <w:rStyle w:val="Literal"/>
        </w:rPr>
        <w:t>unsafe</w:t>
      </w:r>
      <w:r w:rsidRPr="004161BF">
        <w:t xml:space="preserve"> only in the attribute, not on the </w:t>
      </w:r>
      <w:r w:rsidRPr="007320D8">
        <w:rPr>
          <w:rStyle w:val="Literal"/>
        </w:rPr>
        <w:t>extern</w:t>
      </w:r>
      <w:r w:rsidRPr="004161BF">
        <w:t xml:space="preserve"> block.</w:t>
      </w:r>
    </w:p>
    <w:p w14:paraId="7C0A01DA" w14:textId="79F7A8B0" w:rsidR="003A366E" w:rsidRDefault="00000000">
      <w:pPr>
        <w:pStyle w:val="HeadB"/>
        <w:spacing w:before="0"/>
      </w:pPr>
      <w:r>
        <w:fldChar w:fldCharType="begin"/>
      </w:r>
      <w:r>
        <w:instrText xml:space="preserve"> XE "</w:instrText>
      </w:r>
      <w:proofErr w:type="spellStart"/>
      <w:r>
        <w:instrText>variables:static</w:instrText>
      </w:r>
      <w:proofErr w:type="spellEnd"/>
      <w:r>
        <w:instrText xml:space="preserve">" </w:instrText>
      </w:r>
      <w:r>
        <w:fldChar w:fldCharType="end"/>
      </w:r>
      <w:r>
        <w:fldChar w:fldCharType="begin"/>
      </w:r>
      <w:r>
        <w:instrText xml:space="preserve"> XE "</w:instrText>
      </w:r>
      <w:proofErr w:type="spellStart"/>
      <w:r>
        <w:instrText>variables:global</w:instrText>
      </w:r>
      <w:proofErr w:type="spellEnd"/>
      <w:r>
        <w:instrText xml:space="preserve">" </w:instrText>
      </w:r>
      <w:r>
        <w:fldChar w:fldCharType="end"/>
      </w:r>
      <w:r>
        <w:fldChar w:fldCharType="begin"/>
      </w:r>
      <w:r>
        <w:instrText xml:space="preserve"> XE "static variables" </w:instrText>
      </w:r>
      <w:r>
        <w:fldChar w:fldCharType="end"/>
      </w:r>
      <w:r>
        <w:fldChar w:fldCharType="begin"/>
      </w:r>
      <w:r>
        <w:instrText xml:space="preserve"> XE "global variables" </w:instrText>
      </w:r>
      <w:r>
        <w:fldChar w:fldCharType="end"/>
      </w:r>
      <w:bookmarkStart w:id="61" w:name="_Toc206173384"/>
      <w:r>
        <w:t>Accessing or Modifying a Mutable Static Variable</w:t>
      </w:r>
      <w:bookmarkEnd w:id="61"/>
    </w:p>
    <w:p w14:paraId="26F60481" w14:textId="01B4F847" w:rsidR="003A366E" w:rsidRDefault="00000000">
      <w:pPr>
        <w:pStyle w:val="Body"/>
      </w:pPr>
      <w:r>
        <w:t xml:space="preserve">In this book, we’ve not yet talked about global variables, which Rust does support but </w:t>
      </w:r>
      <w:ins w:id="62" w:author="Audrey Doyle" w:date="2025-09-17T14:47:00Z" w16du:dateUtc="2025-09-17T18:47:00Z">
        <w:r w:rsidR="00885FF7">
          <w:t xml:space="preserve">which </w:t>
        </w:r>
      </w:ins>
      <w:r>
        <w:t xml:space="preserve">can be problematic with Rust’s ownership rules. </w:t>
      </w:r>
      <w:r>
        <w:fldChar w:fldCharType="begin"/>
      </w:r>
      <w:r>
        <w:instrText xml:space="preserve"> XE "data race" </w:instrText>
      </w:r>
      <w:r>
        <w:fldChar w:fldCharType="end"/>
      </w:r>
      <w:r>
        <w:t>If two threads are accessing the same mutable global variable, it can cause a data race.</w:t>
      </w:r>
    </w:p>
    <w:p w14:paraId="47178987" w14:textId="272855A8" w:rsidR="003A366E" w:rsidRDefault="00000000">
      <w:pPr>
        <w:pStyle w:val="Body"/>
      </w:pPr>
      <w:r>
        <w:t xml:space="preserve">In Rust, global variables are called </w:t>
      </w:r>
      <w:r>
        <w:rPr>
          <w:rStyle w:val="Italic"/>
        </w:rPr>
        <w:t>static</w:t>
      </w:r>
      <w:r>
        <w:t xml:space="preserve"> variables. Listing 20-</w:t>
      </w:r>
      <w:r w:rsidR="00F61B92">
        <w:t xml:space="preserve">10 </w:t>
      </w:r>
      <w:r>
        <w:t>shows an example declaration and use of a static variable with a string slice as a value.</w:t>
      </w:r>
    </w:p>
    <w:p w14:paraId="6D03D083" w14:textId="77777777" w:rsidR="003A366E" w:rsidRDefault="00000000">
      <w:pPr>
        <w:pStyle w:val="CodeLabel"/>
      </w:pPr>
      <w:r>
        <w:t>src/main.rs</w:t>
      </w:r>
    </w:p>
    <w:p w14:paraId="466334F0" w14:textId="77777777" w:rsidR="003A366E" w:rsidRDefault="00000000">
      <w:pPr>
        <w:pStyle w:val="Code"/>
      </w:pPr>
      <w:r>
        <w:t>static HELLO_WORLD: &amp;str = "Hello, world!";</w:t>
      </w:r>
    </w:p>
    <w:p w14:paraId="66F2C50F" w14:textId="77777777" w:rsidR="003A366E" w:rsidRDefault="003A366E">
      <w:pPr>
        <w:pStyle w:val="Code"/>
      </w:pPr>
    </w:p>
    <w:p w14:paraId="0A7EC38B" w14:textId="77777777" w:rsidR="003A366E" w:rsidRDefault="00000000">
      <w:pPr>
        <w:pStyle w:val="Code"/>
      </w:pPr>
      <w:proofErr w:type="spellStart"/>
      <w:r>
        <w:t>fn</w:t>
      </w:r>
      <w:proofErr w:type="spellEnd"/>
      <w:r>
        <w:t xml:space="preserve"> main() {</w:t>
      </w:r>
    </w:p>
    <w:p w14:paraId="3C205EF9" w14:textId="77777777" w:rsidR="003A366E" w:rsidRDefault="00000000">
      <w:pPr>
        <w:pStyle w:val="Code"/>
      </w:pPr>
      <w:r>
        <w:t xml:space="preserve">    </w:t>
      </w:r>
      <w:proofErr w:type="spellStart"/>
      <w:r>
        <w:t>println</w:t>
      </w:r>
      <w:proofErr w:type="spellEnd"/>
      <w:r>
        <w:t>!("value is: {HELLO_WORLD}");</w:t>
      </w:r>
    </w:p>
    <w:p w14:paraId="40E84821" w14:textId="77777777" w:rsidR="003A366E" w:rsidRDefault="00000000">
      <w:pPr>
        <w:pStyle w:val="Code"/>
      </w:pPr>
      <w:r>
        <w:t>}</w:t>
      </w:r>
    </w:p>
    <w:p w14:paraId="2A23F361" w14:textId="77777777" w:rsidR="003A366E" w:rsidRDefault="00000000">
      <w:pPr>
        <w:pStyle w:val="CodeListingCaption"/>
      </w:pPr>
      <w:r>
        <w:t>Defining and using an immutable static variable</w:t>
      </w:r>
    </w:p>
    <w:p w14:paraId="403C9E77" w14:textId="1E56963E" w:rsidR="003A366E" w:rsidRDefault="00000000">
      <w:pPr>
        <w:pStyle w:val="Body"/>
      </w:pPr>
      <w:r>
        <w:fldChar w:fldCharType="begin"/>
      </w:r>
      <w:r>
        <w:rPr>
          <w:spacing w:val="-3"/>
        </w:rPr>
        <w:instrText xml:space="preserve"> XE "</w:instrText>
      </w:r>
      <w:proofErr w:type="spellStart"/>
      <w:r>
        <w:rPr>
          <w:spacing w:val="-3"/>
        </w:rPr>
        <w:instrText>constants:vs</w:instrText>
      </w:r>
      <w:proofErr w:type="spellEnd"/>
      <w:r>
        <w:rPr>
          <w:spacing w:val="-3"/>
        </w:rPr>
        <w:instrText xml:space="preserve">. static variables" </w:instrText>
      </w:r>
      <w:r>
        <w:rPr>
          <w:spacing w:val="-3"/>
        </w:rPr>
        <w:fldChar w:fldCharType="end"/>
      </w:r>
      <w:r>
        <w:t xml:space="preserve">Static variables are similar to constants, which we discussed in </w:t>
      </w:r>
      <w:r w:rsidRPr="00885FF7">
        <w:rPr>
          <w:rStyle w:val="Xref"/>
          <w:rPrChange w:id="63" w:author="Audrey Doyle" w:date="2025-09-17T14:47:00Z" w16du:dateUtc="2025-09-17T18:47:00Z">
            <w:rPr/>
          </w:rPrChange>
        </w:rPr>
        <w:t>“</w:t>
      </w:r>
      <w:r w:rsidR="006740DD" w:rsidRPr="00885FF7">
        <w:rPr>
          <w:rStyle w:val="Xref"/>
        </w:rPr>
        <w:t>Declaring C</w:t>
      </w:r>
      <w:r w:rsidRPr="00885FF7">
        <w:rPr>
          <w:rStyle w:val="Xref"/>
        </w:rPr>
        <w:t>onstants</w:t>
      </w:r>
      <w:r w:rsidRPr="00885FF7">
        <w:rPr>
          <w:rStyle w:val="Xref"/>
          <w:rPrChange w:id="64" w:author="Audrey Doyle" w:date="2025-09-17T14:47:00Z" w16du:dateUtc="2025-09-17T18:47:00Z">
            <w:rPr/>
          </w:rPrChange>
        </w:rPr>
        <w:t xml:space="preserve">” on </w:t>
      </w:r>
      <w:r w:rsidRPr="00885FF7">
        <w:rPr>
          <w:rStyle w:val="Xref"/>
        </w:rPr>
        <w:t>page</w:t>
      </w:r>
      <w:r w:rsidR="00A4432A">
        <w:rPr>
          <w:rStyle w:val="Xref"/>
        </w:rPr>
        <w:t> </w:t>
      </w:r>
      <w:r>
        <w:rPr>
          <w:rStyle w:val="Xref"/>
        </w:rPr>
        <w:t>XX</w:t>
      </w:r>
      <w:r>
        <w:t xml:space="preserve">. </w:t>
      </w:r>
      <w:r>
        <w:fldChar w:fldCharType="begin"/>
      </w:r>
      <w:r>
        <w:rPr>
          <w:spacing w:val="-2"/>
        </w:rPr>
        <w:instrText xml:space="preserve"> XE "</w:instrText>
      </w:r>
      <w:proofErr w:type="spellStart"/>
      <w:r>
        <w:rPr>
          <w:spacing w:val="-2"/>
        </w:rPr>
        <w:instrText>conventions:naming</w:instrText>
      </w:r>
      <w:proofErr w:type="spellEnd"/>
      <w:r>
        <w:rPr>
          <w:spacing w:val="-2"/>
        </w:rPr>
        <w:instrText xml:space="preserve">" </w:instrText>
      </w:r>
      <w:r>
        <w:rPr>
          <w:spacing w:val="-2"/>
        </w:rPr>
        <w:fldChar w:fldCharType="end"/>
      </w:r>
      <w:r>
        <w:fldChar w:fldCharType="begin"/>
      </w:r>
      <w:r>
        <w:rPr>
          <w:spacing w:val="-2"/>
        </w:rPr>
        <w:instrText xml:space="preserve"> XE "SCREAMING_SNAKE_CASE" </w:instrText>
      </w:r>
      <w:r>
        <w:rPr>
          <w:spacing w:val="-2"/>
        </w:rPr>
        <w:fldChar w:fldCharType="end"/>
      </w:r>
      <w:r>
        <w:t xml:space="preserve">The names of static variables are in </w:t>
      </w:r>
      <w:r>
        <w:rPr>
          <w:rStyle w:val="Literal"/>
        </w:rPr>
        <w:t>SCREAMING_SNAKE_CASE</w:t>
      </w:r>
      <w:r>
        <w:t xml:space="preserve"> by convention. </w:t>
      </w:r>
      <w:r>
        <w:fldChar w:fldCharType="begin"/>
      </w:r>
      <w:r>
        <w:instrText xml:space="preserve"> XE "'static lifetime" </w:instrText>
      </w:r>
      <w:r>
        <w:fldChar w:fldCharType="end"/>
      </w:r>
      <w:r>
        <w:t xml:space="preserve">Static variables can only store references with the </w:t>
      </w:r>
      <w:r>
        <w:rPr>
          <w:rStyle w:val="Literal"/>
        </w:rPr>
        <w:t>'static</w:t>
      </w:r>
      <w:r>
        <w:t xml:space="preserve"> lifetime, which means the Rust compiler can figure out the lifetime and we aren’t required to annotate it explicitly. Accessing an immutable static variable is safe.</w:t>
      </w:r>
    </w:p>
    <w:p w14:paraId="709806FB" w14:textId="13996EF3" w:rsidR="003A366E" w:rsidRDefault="00000000">
      <w:pPr>
        <w:pStyle w:val="Body"/>
      </w:pPr>
      <w:r>
        <w:t xml:space="preserve">A subtle difference between constants and immutable static variables is that values in a static variable have a fixed address in memory. Using the value will always access the same data. Constants, on the other hand, are allowed to duplicate their data whenever they’re used. Another difference is that static variables can be mutable. Accessing and modifying mutable static variables is </w:t>
      </w:r>
      <w:r>
        <w:rPr>
          <w:rStyle w:val="Italic"/>
        </w:rPr>
        <w:t>unsafe</w:t>
      </w:r>
      <w:r>
        <w:t xml:space="preserve">. Listing 20-11 shows how to declare, access, and modify a mutable static variable named </w:t>
      </w:r>
      <w:r>
        <w:rPr>
          <w:rStyle w:val="Literal"/>
        </w:rPr>
        <w:t>COUNTER</w:t>
      </w:r>
      <w:r>
        <w:t>.</w:t>
      </w:r>
    </w:p>
    <w:p w14:paraId="1350BD87" w14:textId="77777777" w:rsidR="003A366E" w:rsidRDefault="00000000">
      <w:pPr>
        <w:pStyle w:val="CodeLabel"/>
      </w:pPr>
      <w:r>
        <w:lastRenderedPageBreak/>
        <w:t>src/main.rs</w:t>
      </w:r>
    </w:p>
    <w:p w14:paraId="1B839E91" w14:textId="77777777" w:rsidR="003A366E" w:rsidRDefault="00000000" w:rsidP="006D2987">
      <w:pPr>
        <w:pStyle w:val="Code"/>
      </w:pPr>
      <w:r>
        <w:t>static mut COUNTER: u32 = 0;</w:t>
      </w:r>
    </w:p>
    <w:p w14:paraId="2366CED5" w14:textId="77777777" w:rsidR="003A366E" w:rsidRDefault="003A366E" w:rsidP="006D2987">
      <w:pPr>
        <w:pStyle w:val="Code"/>
      </w:pPr>
    </w:p>
    <w:p w14:paraId="3A199706" w14:textId="77777777" w:rsidR="003A366E" w:rsidRDefault="00000000" w:rsidP="006D2987">
      <w:pPr>
        <w:pStyle w:val="Code"/>
      </w:pPr>
      <w:r>
        <w:t>/// SAFETY: Calling this from more than a single thread at a time is undefined</w:t>
      </w:r>
    </w:p>
    <w:p w14:paraId="02C38C43" w14:textId="77777777" w:rsidR="003A366E" w:rsidRDefault="00000000" w:rsidP="006D2987">
      <w:pPr>
        <w:pStyle w:val="Code"/>
      </w:pPr>
      <w:r>
        <w:t>/// behavior, so you *must* guarantee you only call it from a single thread at</w:t>
      </w:r>
    </w:p>
    <w:p w14:paraId="22E899F8" w14:textId="77777777" w:rsidR="003A366E" w:rsidRDefault="00000000" w:rsidP="006D2987">
      <w:pPr>
        <w:pStyle w:val="Code"/>
      </w:pPr>
      <w:r>
        <w:t>/// a time.</w:t>
      </w:r>
    </w:p>
    <w:p w14:paraId="50677857" w14:textId="77777777" w:rsidR="003A366E" w:rsidRDefault="00000000" w:rsidP="006D2987">
      <w:pPr>
        <w:pStyle w:val="Code"/>
      </w:pPr>
      <w:r>
        <w:t xml:space="preserve">unsafe </w:t>
      </w:r>
      <w:proofErr w:type="spellStart"/>
      <w:r>
        <w:t>fn</w:t>
      </w:r>
      <w:proofErr w:type="spellEnd"/>
      <w:r>
        <w:t xml:space="preserve"> </w:t>
      </w:r>
      <w:proofErr w:type="spellStart"/>
      <w:r>
        <w:t>add_to_count</w:t>
      </w:r>
      <w:proofErr w:type="spellEnd"/>
      <w:r>
        <w:t>(</w:t>
      </w:r>
      <w:proofErr w:type="spellStart"/>
      <w:r>
        <w:t>inc</w:t>
      </w:r>
      <w:proofErr w:type="spellEnd"/>
      <w:r>
        <w:t>: u32) {</w:t>
      </w:r>
    </w:p>
    <w:p w14:paraId="2C8089C2" w14:textId="77777777" w:rsidR="003A366E" w:rsidRDefault="00000000" w:rsidP="006D2987">
      <w:pPr>
        <w:pStyle w:val="Code"/>
      </w:pPr>
      <w:r>
        <w:t xml:space="preserve">    unsafe {</w:t>
      </w:r>
    </w:p>
    <w:p w14:paraId="5A319D62" w14:textId="77777777" w:rsidR="003A366E" w:rsidRDefault="00000000" w:rsidP="006D2987">
      <w:pPr>
        <w:pStyle w:val="Code"/>
      </w:pPr>
      <w:r>
        <w:t xml:space="preserve">        COUNTER += </w:t>
      </w:r>
      <w:proofErr w:type="spellStart"/>
      <w:r>
        <w:t>inc</w:t>
      </w:r>
      <w:proofErr w:type="spellEnd"/>
      <w:r>
        <w:t>;</w:t>
      </w:r>
    </w:p>
    <w:p w14:paraId="3C6FA480" w14:textId="77777777" w:rsidR="003A366E" w:rsidRDefault="00000000" w:rsidP="006D2987">
      <w:pPr>
        <w:pStyle w:val="Code"/>
      </w:pPr>
      <w:r>
        <w:t xml:space="preserve">    }</w:t>
      </w:r>
    </w:p>
    <w:p w14:paraId="22068B8F" w14:textId="77777777" w:rsidR="003A366E" w:rsidRDefault="00000000" w:rsidP="006D2987">
      <w:pPr>
        <w:pStyle w:val="Code"/>
      </w:pPr>
      <w:r>
        <w:t>}</w:t>
      </w:r>
    </w:p>
    <w:p w14:paraId="7024A43E" w14:textId="77777777" w:rsidR="003A366E" w:rsidRDefault="003A366E" w:rsidP="006D2987">
      <w:pPr>
        <w:pStyle w:val="Code"/>
      </w:pPr>
    </w:p>
    <w:p w14:paraId="22475FF1" w14:textId="1DA6AD71" w:rsidR="003A366E" w:rsidRDefault="00000000" w:rsidP="006D2987">
      <w:pPr>
        <w:pStyle w:val="Code"/>
      </w:pPr>
      <w:proofErr w:type="spellStart"/>
      <w:r>
        <w:t>fn</w:t>
      </w:r>
      <w:proofErr w:type="spellEnd"/>
      <w:r>
        <w:t xml:space="preserve"> main() {</w:t>
      </w:r>
    </w:p>
    <w:p w14:paraId="27387466" w14:textId="77777777" w:rsidR="003A366E" w:rsidRDefault="00000000" w:rsidP="006D2987">
      <w:pPr>
        <w:pStyle w:val="Code"/>
      </w:pPr>
      <w:r>
        <w:t xml:space="preserve">    unsafe {</w:t>
      </w:r>
    </w:p>
    <w:p w14:paraId="3BD62A59" w14:textId="77777777" w:rsidR="003A366E" w:rsidRDefault="00000000" w:rsidP="006D2987">
      <w:pPr>
        <w:pStyle w:val="Code"/>
      </w:pPr>
      <w:r>
        <w:t xml:space="preserve">        // SAFETY: This is only called from a single thread in `main`.</w:t>
      </w:r>
    </w:p>
    <w:p w14:paraId="4278AF55" w14:textId="4CC8C2C9" w:rsidR="003A366E" w:rsidRDefault="00000000" w:rsidP="006D2987">
      <w:pPr>
        <w:pStyle w:val="Code"/>
      </w:pPr>
      <w:r>
        <w:t xml:space="preserve">        </w:t>
      </w:r>
      <w:moveToRangeStart w:id="65" w:author="Chris Krycho" w:date="2025-03-07T16:50:00Z" w:name="move192258644"/>
      <w:proofErr w:type="spellStart"/>
      <w:r>
        <w:t>add_to_count</w:t>
      </w:r>
      <w:proofErr w:type="spellEnd"/>
      <w:r>
        <w:t>(3);</w:t>
      </w:r>
      <w:moveToRangeEnd w:id="65"/>
    </w:p>
    <w:p w14:paraId="2AEB28D2" w14:textId="4CE56632" w:rsidR="003A366E" w:rsidRDefault="00000000" w:rsidP="006D2987">
      <w:pPr>
        <w:pStyle w:val="Code"/>
      </w:pPr>
      <w:r>
        <w:t xml:space="preserve">        </w:t>
      </w:r>
      <w:proofErr w:type="spellStart"/>
      <w:r>
        <w:t>println</w:t>
      </w:r>
      <w:proofErr w:type="spellEnd"/>
      <w:r>
        <w:t>!("COUNTER: {}"</w:t>
      </w:r>
      <w:r w:rsidR="00F663F5">
        <w:t>, *(&amp;raw const COUNTER</w:t>
      </w:r>
      <w:r>
        <w:t>)</w:t>
      </w:r>
      <w:r w:rsidR="002B3DA5">
        <w:t>)</w:t>
      </w:r>
      <w:r>
        <w:t>;</w:t>
      </w:r>
    </w:p>
    <w:p w14:paraId="1A89CB12" w14:textId="77777777" w:rsidR="003A366E" w:rsidRDefault="00000000" w:rsidP="006D2987">
      <w:pPr>
        <w:pStyle w:val="Code"/>
      </w:pPr>
      <w:r>
        <w:t xml:space="preserve">    }</w:t>
      </w:r>
    </w:p>
    <w:p w14:paraId="33402FA8" w14:textId="77777777" w:rsidR="003A366E" w:rsidRDefault="00000000" w:rsidP="006D2987">
      <w:pPr>
        <w:pStyle w:val="Code"/>
      </w:pPr>
      <w:r>
        <w:t>}</w:t>
      </w:r>
    </w:p>
    <w:p w14:paraId="407109C3" w14:textId="77777777" w:rsidR="003A366E" w:rsidRDefault="00000000">
      <w:pPr>
        <w:pStyle w:val="CodeListingCaption"/>
      </w:pPr>
      <w:r>
        <w:t>Reading from or writing to a mutable static variable is unsafe.</w:t>
      </w:r>
    </w:p>
    <w:p w14:paraId="4B904D7D" w14:textId="670F7C00" w:rsidR="003A366E" w:rsidRDefault="00000000">
      <w:pPr>
        <w:pStyle w:val="Body"/>
      </w:pPr>
      <w:r>
        <w:t xml:space="preserve">As with regular variables, we specify mutability using the </w:t>
      </w:r>
      <w:r>
        <w:rPr>
          <w:rStyle w:val="Literal"/>
        </w:rPr>
        <w:t>mut</w:t>
      </w:r>
      <w:r>
        <w:t xml:space="preserve"> keyword. Any code that reads or writes from </w:t>
      </w:r>
      <w:r>
        <w:rPr>
          <w:rStyle w:val="Literal"/>
        </w:rPr>
        <w:t>COUNTER</w:t>
      </w:r>
      <w:r>
        <w:t xml:space="preserve"> must be within an </w:t>
      </w:r>
      <w:r>
        <w:rPr>
          <w:rStyle w:val="Literal"/>
        </w:rPr>
        <w:t>unsafe</w:t>
      </w:r>
      <w:r>
        <w:t xml:space="preserve"> block. Th</w:t>
      </w:r>
      <w:r w:rsidR="00E30D76">
        <w:t>e</w:t>
      </w:r>
      <w:r>
        <w:t xml:space="preserve"> code</w:t>
      </w:r>
      <w:r w:rsidR="00E30D76">
        <w:t xml:space="preserve"> in Listing</w:t>
      </w:r>
      <w:ins w:id="66" w:author="Audrey Doyle" w:date="2025-09-17T14:49:00Z" w16du:dateUtc="2025-09-17T18:49:00Z">
        <w:r w:rsidR="00885FF7">
          <w:t> </w:t>
        </w:r>
      </w:ins>
      <w:del w:id="67" w:author="Audrey Doyle" w:date="2025-09-17T14:49:00Z" w16du:dateUtc="2025-09-17T18:49:00Z">
        <w:r w:rsidR="00E30D76" w:rsidDel="00885FF7">
          <w:delText xml:space="preserve"> </w:delText>
        </w:r>
      </w:del>
      <w:r w:rsidR="00E30D76">
        <w:t>20-11</w:t>
      </w:r>
      <w:r>
        <w:t xml:space="preserve"> compiles and prints </w:t>
      </w:r>
      <w:r>
        <w:rPr>
          <w:rStyle w:val="Literal"/>
        </w:rPr>
        <w:t>COUNTER: 3</w:t>
      </w:r>
      <w:r>
        <w:t xml:space="preserve"> as we would expect because it’s single threaded. Having multiple threads access </w:t>
      </w:r>
      <w:r>
        <w:rPr>
          <w:rStyle w:val="Literal"/>
        </w:rPr>
        <w:t>COUNTER</w:t>
      </w:r>
      <w:r>
        <w:t xml:space="preserve"> would likely result in data races</w:t>
      </w:r>
      <w:r w:rsidR="0011361A">
        <w:t>, so it is undefined behavior</w:t>
      </w:r>
      <w:r>
        <w:t xml:space="preserve">. Therefore, we need to mark the entire function as </w:t>
      </w:r>
      <w:r>
        <w:rPr>
          <w:rStyle w:val="Literal"/>
        </w:rPr>
        <w:t>unsafe</w:t>
      </w:r>
      <w:r>
        <w:t xml:space="preserve"> and document the safety limitation</w:t>
      </w:r>
      <w:del w:id="68" w:author="Audrey Doyle" w:date="2025-09-17T14:49:00Z" w16du:dateUtc="2025-09-17T18:49:00Z">
        <w:r w:rsidDel="00885FF7">
          <w:delText>,</w:delText>
        </w:r>
      </w:del>
      <w:r>
        <w:t xml:space="preserve"> so </w:t>
      </w:r>
      <w:ins w:id="69" w:author="Audrey Doyle" w:date="2025-09-17T14:49:00Z" w16du:dateUtc="2025-09-17T18:49:00Z">
        <w:r w:rsidR="00885FF7">
          <w:t xml:space="preserve">that </w:t>
        </w:r>
      </w:ins>
      <w:r>
        <w:t>anyone calling the function knows what they are and are not allowed to do safely.</w:t>
      </w:r>
    </w:p>
    <w:p w14:paraId="79F99178" w14:textId="77777777" w:rsidR="003A366E" w:rsidRDefault="00000000">
      <w:pPr>
        <w:pStyle w:val="Body"/>
      </w:pPr>
      <w:r>
        <w:t>Whenever we write an unsafe function, it is idiomatic to write a comment starting with </w:t>
      </w:r>
      <w:r>
        <w:rPr>
          <w:rStyle w:val="Literal"/>
        </w:rPr>
        <w:t>SAFETY</w:t>
      </w:r>
      <w:r>
        <w:t> and explaining what the caller needs to do to call the function safely. Likewise, whenever we perform an unsafe operation, it is idiomatic to write a comment starting with </w:t>
      </w:r>
      <w:r>
        <w:rPr>
          <w:rStyle w:val="Literal"/>
        </w:rPr>
        <w:t>SAFETY</w:t>
      </w:r>
      <w:r>
        <w:t> to explain how the safety rules are upheld.</w:t>
      </w:r>
    </w:p>
    <w:p w14:paraId="764E995C" w14:textId="3C7D2F8B" w:rsidR="003A366E" w:rsidRDefault="00000000">
      <w:pPr>
        <w:pStyle w:val="Body"/>
      </w:pPr>
      <w:r>
        <w:t xml:space="preserve">Additionally, the compiler will </w:t>
      </w:r>
      <w:r w:rsidR="00701B7C">
        <w:t>deny by default any attempt</w:t>
      </w:r>
      <w:r>
        <w:t xml:space="preserve"> to create references to a mutable static variable</w:t>
      </w:r>
      <w:r w:rsidR="00701B7C">
        <w:t xml:space="preserve"> through a compiler lint</w:t>
      </w:r>
      <w:r>
        <w:t xml:space="preserve">. You </w:t>
      </w:r>
      <w:r w:rsidR="004A4737">
        <w:t>must either explicitly opt</w:t>
      </w:r>
      <w:ins w:id="70" w:author="Audrey Doyle" w:date="2025-09-17T14:50:00Z" w16du:dateUtc="2025-09-17T18:50:00Z">
        <w:r w:rsidR="00885FF7">
          <w:t xml:space="preserve"> </w:t>
        </w:r>
      </w:ins>
      <w:del w:id="71" w:author="Audrey Doyle" w:date="2025-09-17T14:50:00Z" w16du:dateUtc="2025-09-17T18:50:00Z">
        <w:r w:rsidR="004A4737" w:rsidDel="00885FF7">
          <w:delText>-</w:delText>
        </w:r>
      </w:del>
      <w:r w:rsidR="004A4737">
        <w:t>out of that lint’s protections</w:t>
      </w:r>
      <w:r w:rsidR="005906C5">
        <w:t xml:space="preserve"> by adding an </w:t>
      </w:r>
      <w:r w:rsidR="005906C5" w:rsidRPr="00C871F3">
        <w:rPr>
          <w:rStyle w:val="Literal"/>
        </w:rPr>
        <w:t>#[allow(static_mut_refs)]</w:t>
      </w:r>
      <w:r w:rsidR="004A4737">
        <w:t xml:space="preserve"> </w:t>
      </w:r>
      <w:r w:rsidR="005906C5">
        <w:t xml:space="preserve">annotation </w:t>
      </w:r>
      <w:r w:rsidR="004A4737">
        <w:t xml:space="preserve">or </w:t>
      </w:r>
      <w:r>
        <w:t xml:space="preserve">access </w:t>
      </w:r>
      <w:r w:rsidR="004A4737">
        <w:t>the mutable static variable</w:t>
      </w:r>
      <w:r>
        <w:t xml:space="preserve"> via a raw pointer created with one of the raw borrow operators. That includes cases where the reference is created invisibly, as when it is used in the </w:t>
      </w:r>
      <w:proofErr w:type="spellStart"/>
      <w:r>
        <w:rPr>
          <w:rStyle w:val="Literal"/>
        </w:rPr>
        <w:t>println</w:t>
      </w:r>
      <w:proofErr w:type="spellEnd"/>
      <w:r>
        <w:rPr>
          <w:rStyle w:val="Literal"/>
        </w:rPr>
        <w:t>!</w:t>
      </w:r>
      <w:r>
        <w:t xml:space="preserve"> in this code listing. </w:t>
      </w:r>
      <w:r w:rsidR="004B0B94">
        <w:t>Requiring</w:t>
      </w:r>
      <w:r>
        <w:t xml:space="preserve"> references to static mutable variables </w:t>
      </w:r>
      <w:r w:rsidR="004B0B94">
        <w:t xml:space="preserve">to </w:t>
      </w:r>
      <w:r>
        <w:t xml:space="preserve">be created via raw </w:t>
      </w:r>
      <w:r>
        <w:lastRenderedPageBreak/>
        <w:t>pointers helps make the safety requirements for using them more obvious.</w:t>
      </w:r>
    </w:p>
    <w:p w14:paraId="7BC35B83" w14:textId="1B199EA8" w:rsidR="003A366E" w:rsidRDefault="00000000">
      <w:pPr>
        <w:pStyle w:val="Body"/>
      </w:pPr>
      <w:r>
        <w:t xml:space="preserve">With mutable data that is globally accessible, it’s difficult to ensure </w:t>
      </w:r>
      <w:ins w:id="72" w:author="Audrey Doyle" w:date="2025-09-17T14:50:00Z" w16du:dateUtc="2025-09-17T18:50:00Z">
        <w:r w:rsidR="00885FF7">
          <w:t xml:space="preserve">that </w:t>
        </w:r>
      </w:ins>
      <w:r>
        <w:t xml:space="preserve">there are no data races, which is why Rust considers mutable static variables to be unsafe. Where possible, it’s preferable to use the concurrency techniques and thread-safe smart pointers we discussed in </w:t>
      </w:r>
      <w:r>
        <w:rPr>
          <w:rStyle w:val="Xref"/>
        </w:rPr>
        <w:t>Chapter 16</w:t>
      </w:r>
      <w:r>
        <w:t xml:space="preserve"> so </w:t>
      </w:r>
      <w:ins w:id="73" w:author="Audrey Doyle" w:date="2025-09-17T14:50:00Z" w16du:dateUtc="2025-09-17T18:50:00Z">
        <w:r w:rsidR="00885FF7">
          <w:t xml:space="preserve">that </w:t>
        </w:r>
      </w:ins>
      <w:r>
        <w:t>the compiler checks that data access from different threads is done safely.</w:t>
      </w:r>
    </w:p>
    <w:p w14:paraId="109AA794" w14:textId="3F500FED" w:rsidR="003A366E" w:rsidRDefault="00000000">
      <w:pPr>
        <w:pStyle w:val="HeadB"/>
      </w:pPr>
      <w:r>
        <w:fldChar w:fldCharType="begin"/>
      </w:r>
      <w:r>
        <w:instrText xml:space="preserve"> XE "</w:instrText>
      </w:r>
      <w:proofErr w:type="spellStart"/>
      <w:r>
        <w:instrText>traits:unsafe</w:instrText>
      </w:r>
      <w:proofErr w:type="spellEnd"/>
      <w:r>
        <w:instrText xml:space="preserve">" </w:instrText>
      </w:r>
      <w:r>
        <w:fldChar w:fldCharType="end"/>
      </w:r>
      <w:r>
        <w:fldChar w:fldCharType="begin"/>
      </w:r>
      <w:r>
        <w:instrText xml:space="preserve"> XE "</w:instrText>
      </w:r>
      <w:proofErr w:type="spellStart"/>
      <w:r>
        <w:instrText>unsafe:traits</w:instrText>
      </w:r>
      <w:proofErr w:type="spellEnd"/>
      <w:r>
        <w:instrText xml:space="preserve">" </w:instrText>
      </w:r>
      <w:r>
        <w:fldChar w:fldCharType="end"/>
      </w:r>
      <w:bookmarkStart w:id="74" w:name="_Toc206173385"/>
      <w:r>
        <w:t>Implementing an Unsafe Trait</w:t>
      </w:r>
      <w:bookmarkEnd w:id="74"/>
    </w:p>
    <w:p w14:paraId="181B9D54" w14:textId="77B074DC" w:rsidR="003A366E" w:rsidRDefault="00000000">
      <w:pPr>
        <w:pStyle w:val="Body"/>
      </w:pPr>
      <w:r>
        <w:t xml:space="preserve">We can use </w:t>
      </w:r>
      <w:r>
        <w:rPr>
          <w:rStyle w:val="Literal"/>
        </w:rPr>
        <w:t>unsafe</w:t>
      </w:r>
      <w:r>
        <w:t xml:space="preserve"> to implement an unsafe trait. A trait is unsafe when at least one of its methods has some invariant that the compiler can’t verify. We declare that a trait is </w:t>
      </w:r>
      <w:r>
        <w:rPr>
          <w:rStyle w:val="Literal"/>
        </w:rPr>
        <w:t>unsafe</w:t>
      </w:r>
      <w:r>
        <w:t xml:space="preserve"> by adding the </w:t>
      </w:r>
      <w:r>
        <w:rPr>
          <w:rStyle w:val="Literal"/>
        </w:rPr>
        <w:t>unsafe</w:t>
      </w:r>
      <w:r>
        <w:t xml:space="preserve"> keyword before </w:t>
      </w:r>
      <w:r>
        <w:rPr>
          <w:rStyle w:val="Literal"/>
        </w:rPr>
        <w:t>trait</w:t>
      </w:r>
      <w:r>
        <w:t xml:space="preserve"> and marking the implementation of the trait as </w:t>
      </w:r>
      <w:r>
        <w:rPr>
          <w:rStyle w:val="Literal"/>
        </w:rPr>
        <w:t>unsafe</w:t>
      </w:r>
      <w:r>
        <w:t xml:space="preserve"> too, as shown in Listing 20-12.</w:t>
      </w:r>
    </w:p>
    <w:p w14:paraId="766F5AB5" w14:textId="77777777" w:rsidR="003A366E" w:rsidRDefault="00000000">
      <w:pPr>
        <w:pStyle w:val="Code"/>
      </w:pPr>
      <w:r>
        <w:t>unsafe trait Foo {</w:t>
      </w:r>
    </w:p>
    <w:p w14:paraId="28F7BEA0" w14:textId="77777777" w:rsidR="003A366E" w:rsidRDefault="00000000">
      <w:pPr>
        <w:pStyle w:val="Code"/>
      </w:pPr>
      <w:r>
        <w:t xml:space="preserve">    // methods go here</w:t>
      </w:r>
    </w:p>
    <w:p w14:paraId="4358D71E" w14:textId="77777777" w:rsidR="003A366E" w:rsidRDefault="00000000">
      <w:pPr>
        <w:pStyle w:val="Code"/>
      </w:pPr>
      <w:r>
        <w:t>}</w:t>
      </w:r>
    </w:p>
    <w:p w14:paraId="42416F51" w14:textId="77777777" w:rsidR="003A366E" w:rsidRDefault="003A366E">
      <w:pPr>
        <w:pStyle w:val="Code"/>
      </w:pPr>
    </w:p>
    <w:p w14:paraId="635852F6" w14:textId="77777777" w:rsidR="003A366E" w:rsidRDefault="00000000">
      <w:pPr>
        <w:pStyle w:val="Code"/>
      </w:pPr>
      <w:r>
        <w:t xml:space="preserve">unsafe </w:t>
      </w:r>
      <w:proofErr w:type="spellStart"/>
      <w:r>
        <w:t>impl</w:t>
      </w:r>
      <w:proofErr w:type="spellEnd"/>
      <w:r>
        <w:t xml:space="preserve"> Foo for i32 {</w:t>
      </w:r>
    </w:p>
    <w:p w14:paraId="4E738DB8" w14:textId="77777777" w:rsidR="003A366E" w:rsidRDefault="00000000">
      <w:pPr>
        <w:pStyle w:val="Code"/>
      </w:pPr>
      <w:r>
        <w:t xml:space="preserve">    // method implementations go here</w:t>
      </w:r>
    </w:p>
    <w:p w14:paraId="4210AA54" w14:textId="77777777" w:rsidR="003A366E" w:rsidRDefault="00000000">
      <w:pPr>
        <w:pStyle w:val="Code"/>
      </w:pPr>
      <w:r>
        <w:t>}</w:t>
      </w:r>
    </w:p>
    <w:p w14:paraId="1463343B" w14:textId="77777777" w:rsidR="003A366E" w:rsidRDefault="00000000">
      <w:pPr>
        <w:pStyle w:val="CodeListingCaption"/>
      </w:pPr>
      <w:r>
        <w:t>Defining and implementing an unsafe trait</w:t>
      </w:r>
    </w:p>
    <w:p w14:paraId="3CD77B7F" w14:textId="77777777" w:rsidR="003A366E" w:rsidRDefault="00000000">
      <w:pPr>
        <w:pStyle w:val="Body"/>
      </w:pPr>
      <w:r>
        <w:t xml:space="preserve">By using </w:t>
      </w:r>
      <w:r>
        <w:rPr>
          <w:rStyle w:val="Literal"/>
        </w:rPr>
        <w:t xml:space="preserve">unsafe </w:t>
      </w:r>
      <w:proofErr w:type="spellStart"/>
      <w:r>
        <w:rPr>
          <w:rStyle w:val="Literal"/>
        </w:rPr>
        <w:t>impl</w:t>
      </w:r>
      <w:proofErr w:type="spellEnd"/>
      <w:r>
        <w:t>, we’re promising that we’ll uphold the invariants that the compiler can’t verify.</w:t>
      </w:r>
    </w:p>
    <w:p w14:paraId="31A99C97" w14:textId="08C9DCA9" w:rsidR="003A366E" w:rsidRDefault="00000000">
      <w:pPr>
        <w:pStyle w:val="Body"/>
      </w:pPr>
      <w:r>
        <w:fldChar w:fldCharType="begin"/>
      </w:r>
      <w:r>
        <w:instrText xml:space="preserve"> XE "Sync trait" </w:instrText>
      </w:r>
      <w:r>
        <w:fldChar w:fldCharType="end"/>
      </w:r>
      <w:r>
        <w:fldChar w:fldCharType="begin"/>
      </w:r>
      <w:r>
        <w:instrText xml:space="preserve"> XE "Send trait" </w:instrText>
      </w:r>
      <w:r>
        <w:fldChar w:fldCharType="end"/>
      </w:r>
      <w:r>
        <w:t xml:space="preserve">As an example, recall the </w:t>
      </w:r>
      <w:r>
        <w:rPr>
          <w:rStyle w:val="Literal"/>
        </w:rPr>
        <w:t>Send</w:t>
      </w:r>
      <w:r>
        <w:t xml:space="preserve"> and </w:t>
      </w:r>
      <w:r>
        <w:rPr>
          <w:rStyle w:val="Literal"/>
        </w:rPr>
        <w:t>Sync</w:t>
      </w:r>
      <w:r>
        <w:t xml:space="preserve"> marker traits we discussed in </w:t>
      </w:r>
      <w:r w:rsidRPr="00885FF7">
        <w:rPr>
          <w:rStyle w:val="Xref"/>
          <w:rPrChange w:id="75" w:author="Audrey Doyle" w:date="2025-09-17T14:51:00Z" w16du:dateUtc="2025-09-17T18:51:00Z">
            <w:rPr/>
          </w:rPrChange>
        </w:rPr>
        <w:t>“</w:t>
      </w:r>
      <w:r w:rsidRPr="00885FF7">
        <w:rPr>
          <w:rStyle w:val="Xref"/>
        </w:rPr>
        <w:t xml:space="preserve">Extensible Concurrency with </w:t>
      </w:r>
      <w:r w:rsidRPr="00885FF7">
        <w:rPr>
          <w:rStyle w:val="Literal"/>
          <w:rPrChange w:id="76" w:author="Audrey Doyle" w:date="2025-09-17T14:51:00Z" w16du:dateUtc="2025-09-17T18:51:00Z">
            <w:rPr>
              <w:rStyle w:val="Xref"/>
            </w:rPr>
          </w:rPrChange>
        </w:rPr>
        <w:t>Send</w:t>
      </w:r>
      <w:r w:rsidRPr="00885FF7">
        <w:rPr>
          <w:rStyle w:val="Xref"/>
        </w:rPr>
        <w:t xml:space="preserve"> and </w:t>
      </w:r>
      <w:r w:rsidRPr="00885FF7">
        <w:rPr>
          <w:rStyle w:val="Literal"/>
          <w:rPrChange w:id="77" w:author="Audrey Doyle" w:date="2025-09-17T14:51:00Z" w16du:dateUtc="2025-09-17T18:51:00Z">
            <w:rPr>
              <w:rStyle w:val="Xref"/>
            </w:rPr>
          </w:rPrChange>
        </w:rPr>
        <w:t>Sync</w:t>
      </w:r>
      <w:r w:rsidRPr="00885FF7">
        <w:rPr>
          <w:rStyle w:val="Xref"/>
          <w:rPrChange w:id="78" w:author="Audrey Doyle" w:date="2025-09-17T14:51:00Z" w16du:dateUtc="2025-09-17T18:51:00Z">
            <w:rPr/>
          </w:rPrChange>
        </w:rPr>
        <w:t xml:space="preserve">” on </w:t>
      </w:r>
      <w:r w:rsidRPr="00885FF7">
        <w:rPr>
          <w:rStyle w:val="Xref"/>
        </w:rPr>
        <w:t>page</w:t>
      </w:r>
      <w:r>
        <w:rPr>
          <w:rStyle w:val="Xref"/>
        </w:rPr>
        <w:t xml:space="preserve"> XX</w:t>
      </w:r>
      <w:r>
        <w:t xml:space="preserve">: </w:t>
      </w:r>
      <w:del w:id="79" w:author="Audrey Doyle" w:date="2025-09-17T14:52:00Z" w16du:dateUtc="2025-09-17T18:52:00Z">
        <w:r w:rsidDel="00A32B55">
          <w:delText xml:space="preserve">the </w:delText>
        </w:r>
      </w:del>
      <w:ins w:id="80" w:author="Audrey Doyle" w:date="2025-09-17T14:52:00Z" w16du:dateUtc="2025-09-17T18:52:00Z">
        <w:r w:rsidR="00A32B55">
          <w:t xml:space="preserve">The </w:t>
        </w:r>
      </w:ins>
      <w:r>
        <w:t xml:space="preserve">compiler implements these traits automatically if our types are composed entirely of other types that implement </w:t>
      </w:r>
      <w:r>
        <w:rPr>
          <w:rStyle w:val="Literal"/>
        </w:rPr>
        <w:t>Send</w:t>
      </w:r>
      <w:r>
        <w:t xml:space="preserve"> and </w:t>
      </w:r>
      <w:r>
        <w:rPr>
          <w:rStyle w:val="Literal"/>
        </w:rPr>
        <w:t>Sync</w:t>
      </w:r>
      <w:r>
        <w:t xml:space="preserve">. If we implement a type that contains a type that does not implement </w:t>
      </w:r>
      <w:r>
        <w:rPr>
          <w:rStyle w:val="Literal"/>
        </w:rPr>
        <w:t>Send</w:t>
      </w:r>
      <w:r>
        <w:t xml:space="preserve"> or </w:t>
      </w:r>
      <w:r>
        <w:rPr>
          <w:rStyle w:val="Literal"/>
        </w:rPr>
        <w:t>Sync</w:t>
      </w:r>
      <w:r>
        <w:t xml:space="preserve">, such as raw pointers, and we want to mark that type as </w:t>
      </w:r>
      <w:r>
        <w:rPr>
          <w:rStyle w:val="Literal"/>
        </w:rPr>
        <w:t>Send</w:t>
      </w:r>
      <w:r>
        <w:t xml:space="preserve"> or </w:t>
      </w:r>
      <w:r>
        <w:rPr>
          <w:rStyle w:val="Literal"/>
        </w:rPr>
        <w:t>Sync</w:t>
      </w:r>
      <w:r>
        <w:t xml:space="preserve">, we must use </w:t>
      </w:r>
      <w:r>
        <w:rPr>
          <w:rStyle w:val="Literal"/>
        </w:rPr>
        <w:t>unsafe</w:t>
      </w:r>
      <w:r>
        <w:t xml:space="preserve">. Rust can’t verify that our type upholds the guarantees that it can be safely sent across threads or accessed from multiple threads; therefore, we need to do those checks manually and indicate as such with </w:t>
      </w:r>
      <w:r>
        <w:rPr>
          <w:rStyle w:val="Literal"/>
        </w:rPr>
        <w:t>unsafe</w:t>
      </w:r>
      <w:r>
        <w:t>.</w:t>
      </w:r>
    </w:p>
    <w:p w14:paraId="52E92472" w14:textId="5968D853" w:rsidR="003A366E" w:rsidRDefault="00000000">
      <w:pPr>
        <w:pStyle w:val="HeadB"/>
      </w:pPr>
      <w:r>
        <w:fldChar w:fldCharType="begin"/>
      </w:r>
      <w:r>
        <w:instrText xml:space="preserve"> XE "unions" </w:instrText>
      </w:r>
      <w:r>
        <w:fldChar w:fldCharType="end"/>
      </w:r>
      <w:bookmarkStart w:id="81" w:name="_Toc206173386"/>
      <w:r>
        <w:t>Accessing Fields of a Union</w:t>
      </w:r>
      <w:bookmarkEnd w:id="81"/>
    </w:p>
    <w:p w14:paraId="55281037" w14:textId="77777777" w:rsidR="003A366E" w:rsidRDefault="00000000">
      <w:pPr>
        <w:pStyle w:val="Body"/>
      </w:pPr>
      <w:r>
        <w:t xml:space="preserve">The final action that works only with </w:t>
      </w:r>
      <w:r>
        <w:rPr>
          <w:rStyle w:val="Literal"/>
        </w:rPr>
        <w:t>unsafe</w:t>
      </w:r>
      <w:r>
        <w:t xml:space="preserve"> is accessing fields of a union. A </w:t>
      </w:r>
      <w:bookmarkStart w:id="82" w:name="_Hlk209013177"/>
      <w:r w:rsidRPr="00C871F3">
        <w:rPr>
          <w:rStyle w:val="Italic"/>
        </w:rPr>
        <w:t>union</w:t>
      </w:r>
      <w:r>
        <w:t xml:space="preserve"> </w:t>
      </w:r>
      <w:bookmarkEnd w:id="82"/>
      <w:r>
        <w:t xml:space="preserve">is similar to a </w:t>
      </w:r>
      <w:r>
        <w:rPr>
          <w:rStyle w:val="Literal"/>
        </w:rPr>
        <w:t>struct</w:t>
      </w:r>
      <w:r>
        <w:t xml:space="preserve">, but only one </w:t>
      </w:r>
      <w:r>
        <w:lastRenderedPageBreak/>
        <w:t xml:space="preserve">declared field is used in a particular instance at one time. Unions are primarily used to interface with unions in C code. Accessing union fields is unsafe because Rust can’t guarantee the type of the data currently being stored in the union instance. You can learn more about unions in the Rust Reference at </w:t>
      </w:r>
      <w:r>
        <w:rPr>
          <w:rStyle w:val="LinkURL"/>
        </w:rPr>
        <w:t>https://doc.rust-lang.org/reference/items/unions.html</w:t>
      </w:r>
      <w:r>
        <w:t>.</w:t>
      </w:r>
    </w:p>
    <w:bookmarkStart w:id="83" w:name="_Toc206173387"/>
    <w:p w14:paraId="7D02EFE9" w14:textId="1FD5369B" w:rsidR="003A366E" w:rsidRDefault="0042564E">
      <w:pPr>
        <w:pStyle w:val="HeadB"/>
      </w:pPr>
      <w:ins w:id="84" w:author="Carol Nichols" w:date="2025-10-07T16:49:00Z" w16du:dateUtc="2025-10-07T20:49:00Z">
        <w:r>
          <w:fldChar w:fldCharType="begin"/>
        </w:r>
        <w:r>
          <w:instrText xml:space="preserve"> XE "</w:instrText>
        </w:r>
      </w:ins>
      <w:ins w:id="85" w:author="Carol Nichols" w:date="2025-10-07T16:50:00Z" w16du:dateUtc="2025-10-07T20:50:00Z">
        <w:r>
          <w:instrText xml:space="preserve">Miri </w:instrText>
        </w:r>
        <w:proofErr w:type="spellStart"/>
        <w:r>
          <w:instrText>startRange</w:instrText>
        </w:r>
      </w:ins>
      <w:proofErr w:type="spellEnd"/>
      <w:ins w:id="86" w:author="Carol Nichols" w:date="2025-10-07T16:49:00Z" w16du:dateUtc="2025-10-07T20:49:00Z">
        <w:r>
          <w:instrText xml:space="preserve">" </w:instrText>
        </w:r>
        <w:r>
          <w:fldChar w:fldCharType="end"/>
        </w:r>
      </w:ins>
      <w:bookmarkStart w:id="87" w:name="_Hlk210748321"/>
      <w:ins w:id="88" w:author="Carol Nichols" w:date="2025-10-07T16:51:00Z" w16du:dateUtc="2025-10-07T20:51:00Z">
        <w:r w:rsidR="00070AC9">
          <w:fldChar w:fldCharType="begin"/>
        </w:r>
        <w:r w:rsidR="00070AC9">
          <w:instrText xml:space="preserve"> XE "</w:instrText>
        </w:r>
        <w:proofErr w:type="spellStart"/>
        <w:r w:rsidR="00070AC9">
          <w:instrText>unsafe:checking</w:instrText>
        </w:r>
        <w:proofErr w:type="spellEnd"/>
        <w:r w:rsidR="00070AC9">
          <w:instrText xml:space="preserve"> with Miri</w:instrText>
        </w:r>
        <w:r w:rsidR="003033D3">
          <w:instrText xml:space="preserve"> </w:instrText>
        </w:r>
        <w:proofErr w:type="spellStart"/>
        <w:r w:rsidR="003033D3">
          <w:instrText>startRange</w:instrText>
        </w:r>
        <w:proofErr w:type="spellEnd"/>
        <w:r w:rsidR="00070AC9">
          <w:instrText xml:space="preserve">" </w:instrText>
        </w:r>
        <w:r w:rsidR="00070AC9">
          <w:fldChar w:fldCharType="end"/>
        </w:r>
      </w:ins>
      <w:bookmarkEnd w:id="87"/>
      <w:r>
        <w:t>Using Miri to Check Unsafe Code</w:t>
      </w:r>
      <w:bookmarkEnd w:id="83"/>
    </w:p>
    <w:p w14:paraId="74BAA6FE" w14:textId="10BFCE8B" w:rsidR="003A366E" w:rsidRDefault="00000000">
      <w:pPr>
        <w:pStyle w:val="Body"/>
      </w:pPr>
      <w:r>
        <w:t>When writing unsafe code, you might want to check that what you have written actually is safe and correct. One of the best ways to do that is to use Miri, an official Rust tool for detecting undefined behavior. Whereas the borrow checker is a </w:t>
      </w:r>
      <w:r>
        <w:rPr>
          <w:rStyle w:val="Italic"/>
        </w:rPr>
        <w:t>static</w:t>
      </w:r>
      <w:r>
        <w:t xml:space="preserve"> tool </w:t>
      </w:r>
      <w:del w:id="89" w:author="Audrey Doyle" w:date="2025-09-17T14:53:00Z" w16du:dateUtc="2025-09-17T18:53:00Z">
        <w:r w:rsidDel="00A32B55">
          <w:delText xml:space="preserve">which </w:delText>
        </w:r>
      </w:del>
      <w:ins w:id="90" w:author="Audrey Doyle" w:date="2025-09-17T14:53:00Z" w16du:dateUtc="2025-09-17T18:53:00Z">
        <w:r w:rsidR="00A32B55">
          <w:t xml:space="preserve">that </w:t>
        </w:r>
      </w:ins>
      <w:r>
        <w:t xml:space="preserve">works at compile time, Miri is a </w:t>
      </w:r>
      <w:r>
        <w:rPr>
          <w:rStyle w:val="Italic"/>
        </w:rPr>
        <w:t>dynamic</w:t>
      </w:r>
      <w:r>
        <w:t xml:space="preserve"> tool </w:t>
      </w:r>
      <w:del w:id="91" w:author="Audrey Doyle" w:date="2025-09-17T14:53:00Z" w16du:dateUtc="2025-09-17T18:53:00Z">
        <w:r w:rsidDel="00A32B55">
          <w:delText xml:space="preserve">which </w:delText>
        </w:r>
      </w:del>
      <w:ins w:id="92" w:author="Audrey Doyle" w:date="2025-09-17T14:53:00Z" w16du:dateUtc="2025-09-17T18:53:00Z">
        <w:r w:rsidR="00A32B55">
          <w:t xml:space="preserve">that </w:t>
        </w:r>
      </w:ins>
      <w:r>
        <w:t>works at runtime. It checks your code by running your program, or its test suite, and detecting when you violate the rules it understands about how Rust should work.</w:t>
      </w:r>
    </w:p>
    <w:p w14:paraId="37A546F3" w14:textId="03934A42" w:rsidR="003A366E" w:rsidRDefault="00000000">
      <w:pPr>
        <w:pStyle w:val="Body"/>
      </w:pPr>
      <w:r>
        <w:t>Using Miri requires a nightly build of Rust</w:t>
      </w:r>
      <w:del w:id="93" w:author="Carol Nichols" w:date="2025-10-07T16:36:00Z" w16du:dateUtc="2025-10-07T20:36:00Z">
        <w:r w:rsidDel="006E70CF">
          <w:delText xml:space="preserve"> </w:delText>
        </w:r>
        <w:commentRangeStart w:id="94"/>
        <w:commentRangeStart w:id="95"/>
        <w:r w:rsidDel="006E70CF">
          <w:delText xml:space="preserve">(which we talk about more in </w:delText>
        </w:r>
        <w:r w:rsidDel="006E70CF">
          <w:rPr>
            <w:rStyle w:val="Xref"/>
          </w:rPr>
          <w:delText>Appendix G: How Rust is Made</w:delText>
        </w:r>
        <w:r w:rsidDel="006E70CF">
          <w:delText xml:space="preserve"> and “</w:delText>
        </w:r>
        <w:r w:rsidDel="006E70CF">
          <w:rPr>
            <w:rStyle w:val="Xref"/>
          </w:rPr>
          <w:delText>Nightly Rust</w:delText>
        </w:r>
        <w:r w:rsidDel="006E70CF">
          <w:delText xml:space="preserve">” on </w:delText>
        </w:r>
        <w:r w:rsidDel="006E70CF">
          <w:rPr>
            <w:rStyle w:val="Xref"/>
          </w:rPr>
          <w:delText>page XX</w:delText>
        </w:r>
        <w:r w:rsidDel="006E70CF">
          <w:delText>)</w:delText>
        </w:r>
        <w:commentRangeEnd w:id="94"/>
        <w:r w:rsidR="006740DD" w:rsidDel="006E70CF">
          <w:rPr>
            <w:rStyle w:val="CommentReference"/>
            <w:rFonts w:ascii="Times New Roman" w:hAnsi="Times New Roman" w:cs="Times New Roman"/>
            <w:color w:val="auto"/>
            <w:lang w:val="en-CA"/>
          </w:rPr>
          <w:commentReference w:id="94"/>
        </w:r>
        <w:commentRangeEnd w:id="95"/>
        <w:r w:rsidR="006E70CF" w:rsidDel="006E70CF">
          <w:rPr>
            <w:rStyle w:val="CommentReference"/>
            <w:rFonts w:ascii="Times New Roman" w:hAnsi="Times New Roman" w:cs="Times New Roman"/>
            <w:color w:val="auto"/>
            <w:lang w:val="en-CA"/>
          </w:rPr>
          <w:commentReference w:id="95"/>
        </w:r>
      </w:del>
      <w:r>
        <w:t>. You can install both a nightly version of Rust and the Miri tool by typing </w:t>
      </w:r>
      <w:proofErr w:type="spellStart"/>
      <w:r>
        <w:rPr>
          <w:rStyle w:val="Literal"/>
        </w:rPr>
        <w:t>rustup</w:t>
      </w:r>
      <w:proofErr w:type="spellEnd"/>
      <w:r>
        <w:rPr>
          <w:rStyle w:val="Literal"/>
        </w:rPr>
        <w:t xml:space="preserve"> +nightly component add miri</w:t>
      </w:r>
      <w:r>
        <w:t xml:space="preserve">. This does not change what version of Rust your project uses; it only adds the tool to your system so </w:t>
      </w:r>
      <w:ins w:id="96" w:author="Audrey Doyle" w:date="2025-09-17T14:54:00Z" w16du:dateUtc="2025-09-17T18:54:00Z">
        <w:r w:rsidR="00A32B55">
          <w:t xml:space="preserve">that </w:t>
        </w:r>
      </w:ins>
      <w:r>
        <w:t>you can use it when you want to. You can run Miri on a project by typing </w:t>
      </w:r>
      <w:r>
        <w:rPr>
          <w:rStyle w:val="Literal"/>
        </w:rPr>
        <w:t>cargo +nightly miri run</w:t>
      </w:r>
      <w:r>
        <w:t> or </w:t>
      </w:r>
      <w:r>
        <w:rPr>
          <w:rStyle w:val="Literal"/>
        </w:rPr>
        <w:t>cargo +nightly miri test</w:t>
      </w:r>
      <w:r>
        <w:t>.</w:t>
      </w:r>
    </w:p>
    <w:p w14:paraId="5A9FA8AD" w14:textId="58DB4F09" w:rsidR="003A366E" w:rsidRDefault="00000000">
      <w:pPr>
        <w:pStyle w:val="Body"/>
      </w:pPr>
      <w:r>
        <w:t>For an example of how helpful this can be, consider what happens when we run it against Listing</w:t>
      </w:r>
      <w:ins w:id="97" w:author="Audrey Doyle" w:date="2025-09-17T16:12:00Z" w16du:dateUtc="2025-09-17T20:12:00Z">
        <w:r w:rsidR="007D00E1">
          <w:t> </w:t>
        </w:r>
      </w:ins>
      <w:del w:id="98" w:author="Audrey Doyle" w:date="2025-09-17T16:12:00Z" w16du:dateUtc="2025-09-17T20:12:00Z">
        <w:r w:rsidDel="007D00E1">
          <w:delText xml:space="preserve"> </w:delText>
        </w:r>
      </w:del>
      <w:r>
        <w:t>20-</w:t>
      </w:r>
      <w:r w:rsidR="009D694D">
        <w:t>7</w:t>
      </w:r>
      <w:r>
        <w:t>.</w:t>
      </w:r>
    </w:p>
    <w:p w14:paraId="3A16CADE" w14:textId="77777777" w:rsidR="003A366E" w:rsidRPr="00ED4523" w:rsidRDefault="00000000" w:rsidP="001063FA">
      <w:pPr>
        <w:pStyle w:val="CodeWide"/>
      </w:pPr>
      <w:r w:rsidRPr="00ED4523">
        <w:t xml:space="preserve">$ </w:t>
      </w:r>
      <w:r w:rsidRPr="00ED4523">
        <w:rPr>
          <w:rStyle w:val="LiteralBold"/>
        </w:rPr>
        <w:t>cargo +nightly miri run</w:t>
      </w:r>
    </w:p>
    <w:p w14:paraId="17716E35" w14:textId="77777777" w:rsidR="003A366E" w:rsidRPr="00ED4523" w:rsidRDefault="00000000" w:rsidP="001063FA">
      <w:pPr>
        <w:pStyle w:val="CodeWide"/>
      </w:pPr>
      <w:r w:rsidRPr="00ED4523">
        <w:t xml:space="preserve">   Compiling unsafe-example v0.1.0 (file:///projects/unsafe-example)</w:t>
      </w:r>
    </w:p>
    <w:p w14:paraId="5DC8E629" w14:textId="77777777" w:rsidR="004816EE" w:rsidRPr="00ED4523" w:rsidDel="006102E1" w:rsidRDefault="00000000" w:rsidP="001063FA">
      <w:pPr>
        <w:pStyle w:val="CodeWide"/>
        <w:rPr>
          <w:del w:id="99" w:author="Carol Nichols" w:date="2025-10-07T16:38:00Z" w16du:dateUtc="2025-10-07T20:38:00Z"/>
        </w:rPr>
      </w:pPr>
      <w:r w:rsidRPr="00ED4523">
        <w:t xml:space="preserve">    Finished `dev` profile [unoptimized + </w:t>
      </w:r>
      <w:proofErr w:type="spellStart"/>
      <w:r w:rsidRPr="00ED4523">
        <w:t>debuginfo</w:t>
      </w:r>
      <w:proofErr w:type="spellEnd"/>
      <w:r w:rsidRPr="00ED4523">
        <w:t xml:space="preserve">] target(s) in </w:t>
      </w:r>
    </w:p>
    <w:p w14:paraId="759DACA2" w14:textId="5A99EA93" w:rsidR="003A366E" w:rsidRPr="00ED4523" w:rsidRDefault="00000000" w:rsidP="001063FA">
      <w:pPr>
        <w:pStyle w:val="CodeWide"/>
      </w:pPr>
      <w:r w:rsidRPr="00ED4523">
        <w:t>0.01s</w:t>
      </w:r>
    </w:p>
    <w:p w14:paraId="762FAFA0" w14:textId="77777777" w:rsidR="004816EE" w:rsidRPr="00ED4523" w:rsidRDefault="00000000" w:rsidP="001063FA">
      <w:pPr>
        <w:pStyle w:val="CodeWide"/>
      </w:pPr>
      <w:r w:rsidRPr="00ED4523">
        <w:t xml:space="preserve">     Running `file:///home/.rustup/toolchains/nightly/bin/cargo-miri </w:t>
      </w:r>
    </w:p>
    <w:p w14:paraId="1610F4A5" w14:textId="59541586" w:rsidR="003A366E" w:rsidRPr="00ED4523" w:rsidRDefault="00000000" w:rsidP="001063FA">
      <w:pPr>
        <w:pStyle w:val="CodeWide"/>
      </w:pPr>
      <w:r w:rsidRPr="00ED4523">
        <w:t>runner</w:t>
      </w:r>
      <w:r w:rsidR="004816EE" w:rsidRPr="00ED4523">
        <w:t xml:space="preserve"> </w:t>
      </w:r>
      <w:r w:rsidRPr="00ED4523">
        <w:t>target/miri/debug/unsafe-example`</w:t>
      </w:r>
    </w:p>
    <w:p w14:paraId="4A137566" w14:textId="77777777" w:rsidR="00AB4A2B" w:rsidRPr="00ED4523" w:rsidRDefault="00AB4A2B" w:rsidP="001063FA">
      <w:pPr>
        <w:pStyle w:val="CodeWide"/>
      </w:pPr>
      <w:r w:rsidRPr="00ED4523">
        <w:t>warning: integer-to-pointer cast</w:t>
      </w:r>
    </w:p>
    <w:p w14:paraId="678BA22B" w14:textId="77777777" w:rsidR="00AB4A2B" w:rsidRPr="00ED4523" w:rsidRDefault="00AB4A2B" w:rsidP="001063FA">
      <w:pPr>
        <w:pStyle w:val="CodeWide"/>
      </w:pPr>
      <w:r w:rsidRPr="00ED4523">
        <w:t xml:space="preserve"> --&gt; </w:t>
      </w:r>
      <w:proofErr w:type="spellStart"/>
      <w:r w:rsidRPr="00ED4523">
        <w:t>src</w:t>
      </w:r>
      <w:proofErr w:type="spellEnd"/>
      <w:r w:rsidRPr="00ED4523">
        <w:t>/main.rs:6:13</w:t>
      </w:r>
    </w:p>
    <w:p w14:paraId="72D93CD6" w14:textId="77777777" w:rsidR="00AB4A2B" w:rsidRPr="00ED4523" w:rsidRDefault="00AB4A2B" w:rsidP="001063FA">
      <w:pPr>
        <w:pStyle w:val="CodeWide"/>
      </w:pPr>
      <w:r w:rsidRPr="00ED4523">
        <w:t xml:space="preserve">  |</w:t>
      </w:r>
    </w:p>
    <w:p w14:paraId="12FFC931" w14:textId="77777777" w:rsidR="00AB4A2B" w:rsidRPr="00ED4523" w:rsidRDefault="00AB4A2B" w:rsidP="001063FA">
      <w:pPr>
        <w:pStyle w:val="CodeWide"/>
      </w:pPr>
      <w:r w:rsidRPr="00ED4523">
        <w:t>6 |     let r = address as *mut i32;</w:t>
      </w:r>
    </w:p>
    <w:p w14:paraId="79D62268" w14:textId="77777777" w:rsidR="00AB4A2B" w:rsidRPr="00ED4523" w:rsidRDefault="00AB4A2B" w:rsidP="001063FA">
      <w:pPr>
        <w:pStyle w:val="CodeWide"/>
      </w:pPr>
      <w:r w:rsidRPr="00ED4523">
        <w:t xml:space="preserve">  |             ^^^^^^^^^^^^^^^^^^^ integer-to-pointer cast</w:t>
      </w:r>
    </w:p>
    <w:p w14:paraId="26F2E62B" w14:textId="77777777" w:rsidR="00AB4A2B" w:rsidRPr="00ED4523" w:rsidRDefault="00AB4A2B" w:rsidP="001063FA">
      <w:pPr>
        <w:pStyle w:val="CodeWide"/>
      </w:pPr>
      <w:r w:rsidRPr="00ED4523">
        <w:t xml:space="preserve">  |</w:t>
      </w:r>
    </w:p>
    <w:p w14:paraId="687FE711" w14:textId="77777777" w:rsidR="003640DF" w:rsidRDefault="00AB4A2B" w:rsidP="00ED4523">
      <w:pPr>
        <w:pStyle w:val="CodeWide"/>
        <w:rPr>
          <w:ins w:id="100" w:author="Carol Nichols" w:date="2025-10-07T16:36:00Z" w16du:dateUtc="2025-10-07T20:36:00Z"/>
        </w:rPr>
      </w:pPr>
      <w:commentRangeStart w:id="101"/>
      <w:commentRangeStart w:id="102"/>
      <w:r w:rsidRPr="00ED4523">
        <w:t xml:space="preserve">  = help: this program is using integer-to-pointer casts or (equivalently)</w:t>
      </w:r>
    </w:p>
    <w:p w14:paraId="092A898E" w14:textId="601957B1" w:rsidR="00001BA5" w:rsidDel="00DF30E1" w:rsidRDefault="00AB4A2B" w:rsidP="00ED4523">
      <w:pPr>
        <w:pStyle w:val="CodeWide"/>
        <w:rPr>
          <w:del w:id="103" w:author="Carol Nichols" w:date="2025-10-07T16:39:00Z" w16du:dateUtc="2025-10-07T20:39:00Z"/>
        </w:rPr>
      </w:pPr>
      <w:del w:id="104" w:author="Carol Nichols" w:date="2025-10-07T16:36:00Z" w16du:dateUtc="2025-10-07T20:36:00Z">
        <w:r w:rsidRPr="00ED4523" w:rsidDel="003640DF">
          <w:delText xml:space="preserve"> </w:delText>
        </w:r>
      </w:del>
      <w:r w:rsidRPr="00ED4523">
        <w:t>`</w:t>
      </w:r>
      <w:proofErr w:type="spellStart"/>
      <w:r w:rsidRPr="00ED4523">
        <w:t>ptr</w:t>
      </w:r>
      <w:proofErr w:type="spellEnd"/>
      <w:r w:rsidRPr="00ED4523">
        <w:t>::</w:t>
      </w:r>
      <w:proofErr w:type="spellStart"/>
      <w:r w:rsidRPr="00ED4523">
        <w:t>with_exposed_provenance</w:t>
      </w:r>
      <w:proofErr w:type="spellEnd"/>
      <w:r w:rsidRPr="00ED4523">
        <w:t>`,</w:t>
      </w:r>
      <w:del w:id="105" w:author="Carol Nichols" w:date="2025-10-07T16:39:00Z" w16du:dateUtc="2025-10-07T20:39:00Z">
        <w:r w:rsidRPr="00ED4523" w:rsidDel="0074618D">
          <w:delText xml:space="preserve"> </w:delText>
        </w:r>
        <w:commentRangeEnd w:id="101"/>
        <w:r w:rsidR="006D2987" w:rsidDel="0074618D">
          <w:rPr>
            <w:rStyle w:val="CommentReference"/>
            <w:rFonts w:ascii="Times New Roman" w:hAnsi="Times New Roman" w:cs="Times New Roman"/>
            <w:color w:val="auto"/>
            <w:w w:val="100"/>
            <w:lang w:val="en-CA"/>
          </w:rPr>
          <w:commentReference w:id="101"/>
        </w:r>
      </w:del>
      <w:commentRangeEnd w:id="102"/>
      <w:r w:rsidR="00690A97">
        <w:rPr>
          <w:rStyle w:val="CommentReference"/>
          <w:rFonts w:ascii="Times New Roman" w:hAnsi="Times New Roman" w:cs="Times New Roman"/>
          <w:color w:val="auto"/>
          <w:w w:val="100"/>
          <w:lang w:val="en-CA"/>
        </w:rPr>
        <w:commentReference w:id="102"/>
      </w:r>
      <w:ins w:id="106" w:author="Carol Nichols" w:date="2025-10-07T16:39:00Z" w16du:dateUtc="2025-10-07T20:39:00Z">
        <w:r w:rsidR="00DF30E1">
          <w:t xml:space="preserve"> </w:t>
        </w:r>
      </w:ins>
    </w:p>
    <w:p w14:paraId="4F74D929" w14:textId="6D388A37" w:rsidR="00AB4A2B" w:rsidRPr="00ED4523" w:rsidRDefault="00AB4A2B" w:rsidP="001063FA">
      <w:pPr>
        <w:pStyle w:val="CodeWide"/>
      </w:pPr>
      <w:r w:rsidRPr="00ED4523">
        <w:t>which means that Miri might miss pointer bugs in this program</w:t>
      </w:r>
    </w:p>
    <w:p w14:paraId="7A71C728" w14:textId="799CAAD7" w:rsidR="003640DF" w:rsidRDefault="00AB4A2B" w:rsidP="001063FA">
      <w:pPr>
        <w:pStyle w:val="CodeWide"/>
        <w:rPr>
          <w:ins w:id="107" w:author="Carol Nichols" w:date="2025-10-07T16:36:00Z" w16du:dateUtc="2025-10-07T20:36:00Z"/>
        </w:rPr>
      </w:pPr>
      <w:r w:rsidRPr="00ED4523">
        <w:t xml:space="preserve">  = help: see </w:t>
      </w:r>
      <w:ins w:id="108" w:author="Carol Nichols" w:date="2025-10-07T16:36:00Z" w16du:dateUtc="2025-10-07T20:36:00Z">
        <w:r w:rsidR="003640DF" w:rsidRPr="003640DF">
          <w:rPr>
            <w:rPrChange w:id="109" w:author="Carol Nichols" w:date="2025-10-07T16:36:00Z" w16du:dateUtc="2025-10-07T20:36:00Z">
              <w:rPr>
                <w:rStyle w:val="Hyperlink"/>
              </w:rPr>
            </w:rPrChange>
          </w:rPr>
          <w:t>https://doc.rust-lang.org/nightly/std/ptr/fn.with_exposed_provenance.html</w:t>
        </w:r>
      </w:ins>
      <w:del w:id="110" w:author="Carol Nichols" w:date="2025-10-07T16:39:00Z" w16du:dateUtc="2025-10-07T20:39:00Z">
        <w:r w:rsidRPr="00ED4523" w:rsidDel="00DF30E1">
          <w:delText xml:space="preserve"> </w:delText>
        </w:r>
      </w:del>
    </w:p>
    <w:p w14:paraId="50BBD60E" w14:textId="1D3AF911" w:rsidR="00AB4A2B" w:rsidRPr="00ED4523" w:rsidRDefault="00AB4A2B" w:rsidP="001063FA">
      <w:pPr>
        <w:pStyle w:val="CodeWide"/>
      </w:pPr>
      <w:r w:rsidRPr="00ED4523">
        <w:t>for more details on that operation</w:t>
      </w:r>
    </w:p>
    <w:p w14:paraId="2E356099" w14:textId="77777777" w:rsidR="00C55F74" w:rsidRDefault="00AB4A2B" w:rsidP="00ED4523">
      <w:pPr>
        <w:pStyle w:val="CodeWide"/>
      </w:pPr>
      <w:r w:rsidRPr="00ED4523">
        <w:t xml:space="preserve">  = help: to ensure that Miri does not miss bugs in your program, use Strict Provenance APIs</w:t>
      </w:r>
      <w:del w:id="111" w:author="Carol Nichols" w:date="2025-10-07T16:39:00Z" w16du:dateUtc="2025-10-07T20:39:00Z">
        <w:r w:rsidRPr="00ED4523" w:rsidDel="00DF30E1">
          <w:delText xml:space="preserve"> </w:delText>
        </w:r>
      </w:del>
    </w:p>
    <w:p w14:paraId="1F6FA80E" w14:textId="01C607A0" w:rsidR="003640DF" w:rsidRDefault="00AB4A2B" w:rsidP="001063FA">
      <w:pPr>
        <w:pStyle w:val="CodeWide"/>
        <w:rPr>
          <w:ins w:id="112" w:author="Carol Nichols" w:date="2025-10-07T16:37:00Z" w16du:dateUtc="2025-10-07T20:37:00Z"/>
        </w:rPr>
      </w:pPr>
      <w:r w:rsidRPr="00ED4523">
        <w:t>(</w:t>
      </w:r>
      <w:ins w:id="113" w:author="Carol Nichols" w:date="2025-10-07T16:37:00Z" w16du:dateUtc="2025-10-07T20:37:00Z">
        <w:r w:rsidR="003640DF" w:rsidRPr="003640DF">
          <w:rPr>
            <w:rPrChange w:id="114" w:author="Carol Nichols" w:date="2025-10-07T16:37:00Z" w16du:dateUtc="2025-10-07T20:37:00Z">
              <w:rPr>
                <w:rStyle w:val="Hyperlink"/>
              </w:rPr>
            </w:rPrChange>
          </w:rPr>
          <w:t>https://doc.rust-lang.org/nightly/std/ptr/index.html#strict-provenance</w:t>
        </w:r>
      </w:ins>
      <w:r w:rsidRPr="00ED4523">
        <w:t>,</w:t>
      </w:r>
      <w:del w:id="115" w:author="Carol Nichols" w:date="2025-10-07T16:39:00Z" w16du:dateUtc="2025-10-07T20:39:00Z">
        <w:r w:rsidRPr="00ED4523" w:rsidDel="00196753">
          <w:delText xml:space="preserve"> </w:delText>
        </w:r>
      </w:del>
    </w:p>
    <w:p w14:paraId="510FC0F5" w14:textId="667130F2" w:rsidR="00AB4A2B" w:rsidRPr="00ED4523" w:rsidRDefault="00AB4A2B" w:rsidP="001063FA">
      <w:pPr>
        <w:pStyle w:val="CodeWide"/>
      </w:pPr>
      <w:r w:rsidRPr="00ED4523">
        <w:t>https://crates.io/crates/sptr) instead</w:t>
      </w:r>
    </w:p>
    <w:p w14:paraId="0D9BCEE9" w14:textId="77777777" w:rsidR="00BD12DB" w:rsidRDefault="00AB4A2B" w:rsidP="00ED4523">
      <w:pPr>
        <w:pStyle w:val="CodeWide"/>
        <w:rPr>
          <w:ins w:id="116" w:author="Carol Nichols" w:date="2025-10-07T16:40:00Z" w16du:dateUtc="2025-10-07T20:40:00Z"/>
        </w:rPr>
      </w:pPr>
      <w:r w:rsidRPr="00ED4523">
        <w:t xml:space="preserve">  = help: you can then set `MIRIFLAGS=-</w:t>
      </w:r>
      <w:proofErr w:type="spellStart"/>
      <w:r w:rsidRPr="00ED4523">
        <w:t>Zmiri</w:t>
      </w:r>
      <w:proofErr w:type="spellEnd"/>
      <w:r w:rsidRPr="00ED4523">
        <w:t>-strict-provenance` to ensure you are not relying</w:t>
      </w:r>
    </w:p>
    <w:p w14:paraId="6BA7D840" w14:textId="29FDCCBB" w:rsidR="00FE494D" w:rsidDel="00BD12DB" w:rsidRDefault="00AB4A2B" w:rsidP="00ED4523">
      <w:pPr>
        <w:pStyle w:val="CodeWide"/>
        <w:rPr>
          <w:del w:id="117" w:author="Carol Nichols" w:date="2025-10-07T16:40:00Z" w16du:dateUtc="2025-10-07T20:40:00Z"/>
        </w:rPr>
      </w:pPr>
      <w:del w:id="118" w:author="Carol Nichols" w:date="2025-10-07T16:40:00Z" w16du:dateUtc="2025-10-07T20:40:00Z">
        <w:r w:rsidRPr="00ED4523" w:rsidDel="00BD12DB">
          <w:lastRenderedPageBreak/>
          <w:delText xml:space="preserve"> </w:delText>
        </w:r>
      </w:del>
      <w:r w:rsidRPr="00ED4523">
        <w:t>on</w:t>
      </w:r>
      <w:del w:id="119" w:author="Carol Nichols" w:date="2025-10-07T16:39:00Z" w16du:dateUtc="2025-10-07T20:39:00Z">
        <w:r w:rsidRPr="00ED4523" w:rsidDel="00E16100">
          <w:delText xml:space="preserve"> </w:delText>
        </w:r>
      </w:del>
      <w:ins w:id="120" w:author="Carol Nichols" w:date="2025-10-07T16:40:00Z" w16du:dateUtc="2025-10-07T20:40:00Z">
        <w:r w:rsidR="00BD12DB">
          <w:t xml:space="preserve"> </w:t>
        </w:r>
      </w:ins>
    </w:p>
    <w:p w14:paraId="646A6A18" w14:textId="18540DF3" w:rsidR="00AB4A2B" w:rsidRPr="00ED4523" w:rsidRDefault="00AB4A2B" w:rsidP="001063FA">
      <w:pPr>
        <w:pStyle w:val="CodeWide"/>
      </w:pPr>
      <w:r w:rsidRPr="00ED4523">
        <w:t>`</w:t>
      </w:r>
      <w:proofErr w:type="spellStart"/>
      <w:r w:rsidRPr="00ED4523">
        <w:t>with_exposed_provenance</w:t>
      </w:r>
      <w:proofErr w:type="spellEnd"/>
      <w:r w:rsidRPr="00ED4523">
        <w:t>` semantics</w:t>
      </w:r>
    </w:p>
    <w:p w14:paraId="6174F48E" w14:textId="77777777" w:rsidR="00AB4A2B" w:rsidRPr="00ED4523" w:rsidRDefault="00AB4A2B" w:rsidP="001063FA">
      <w:pPr>
        <w:pStyle w:val="CodeWide"/>
      </w:pPr>
      <w:r w:rsidRPr="00ED4523">
        <w:t xml:space="preserve">  = help: alternatively, `MIRIFLAGS=-</w:t>
      </w:r>
      <w:proofErr w:type="spellStart"/>
      <w:r w:rsidRPr="00ED4523">
        <w:t>Zmiri</w:t>
      </w:r>
      <w:proofErr w:type="spellEnd"/>
      <w:r w:rsidRPr="00ED4523">
        <w:t>-permissive-provenance` disables this warning</w:t>
      </w:r>
    </w:p>
    <w:p w14:paraId="5ED6E39F" w14:textId="77777777" w:rsidR="00AB4A2B" w:rsidRPr="00ED4523" w:rsidRDefault="00AB4A2B" w:rsidP="001063FA">
      <w:pPr>
        <w:pStyle w:val="CodeWide"/>
      </w:pPr>
      <w:r w:rsidRPr="00ED4523">
        <w:t xml:space="preserve">  = note: BACKTRACE:</w:t>
      </w:r>
    </w:p>
    <w:p w14:paraId="74E72426" w14:textId="77777777" w:rsidR="00AB4A2B" w:rsidRPr="00ED4523" w:rsidRDefault="00AB4A2B" w:rsidP="001063FA">
      <w:pPr>
        <w:pStyle w:val="CodeWide"/>
      </w:pPr>
      <w:r w:rsidRPr="00ED4523">
        <w:t xml:space="preserve">  = note: inside `main` at </w:t>
      </w:r>
      <w:proofErr w:type="spellStart"/>
      <w:r w:rsidRPr="00ED4523">
        <w:t>src</w:t>
      </w:r>
      <w:proofErr w:type="spellEnd"/>
      <w:r w:rsidRPr="00ED4523">
        <w:t>/main.rs:6:13: 6:32</w:t>
      </w:r>
    </w:p>
    <w:p w14:paraId="6262BA64" w14:textId="77777777" w:rsidR="00AB4A2B" w:rsidRPr="00ED4523" w:rsidRDefault="00AB4A2B" w:rsidP="001063FA">
      <w:pPr>
        <w:pStyle w:val="CodeWide"/>
      </w:pPr>
    </w:p>
    <w:p w14:paraId="4CDDD69F" w14:textId="77777777" w:rsidR="00041A7E" w:rsidRDefault="00AB4A2B" w:rsidP="00ED4523">
      <w:pPr>
        <w:pStyle w:val="CodeWide"/>
        <w:rPr>
          <w:ins w:id="121" w:author="Carol Nichols" w:date="2025-10-07T16:37:00Z" w16du:dateUtc="2025-10-07T20:37:00Z"/>
        </w:rPr>
      </w:pPr>
      <w:r w:rsidRPr="00ED4523">
        <w:t>error: Undefined Behavior: pointer not dereferenceable: pointer must be dereferenceable</w:t>
      </w:r>
      <w:del w:id="122" w:author="Carol Nichols" w:date="2025-10-07T16:40:00Z" w16du:dateUtc="2025-10-07T20:40:00Z">
        <w:r w:rsidRPr="00ED4523" w:rsidDel="00F829FC">
          <w:delText xml:space="preserve"> </w:delText>
        </w:r>
      </w:del>
    </w:p>
    <w:p w14:paraId="68CD8CFB" w14:textId="791C4707" w:rsidR="00FE494D" w:rsidDel="00041A7E" w:rsidRDefault="00AB4A2B" w:rsidP="00ED4523">
      <w:pPr>
        <w:pStyle w:val="CodeWide"/>
        <w:rPr>
          <w:del w:id="123" w:author="Carol Nichols" w:date="2025-10-07T16:37:00Z" w16du:dateUtc="2025-10-07T20:37:00Z"/>
        </w:rPr>
      </w:pPr>
      <w:r w:rsidRPr="00ED4523">
        <w:t xml:space="preserve">for 40000 bytes, </w:t>
      </w:r>
    </w:p>
    <w:p w14:paraId="00958073" w14:textId="5187FBA3" w:rsidR="00AB4A2B" w:rsidRPr="00ED4523" w:rsidRDefault="00AB4A2B" w:rsidP="001063FA">
      <w:pPr>
        <w:pStyle w:val="CodeWide"/>
      </w:pPr>
      <w:r w:rsidRPr="00ED4523">
        <w:t>but got 0x1234[</w:t>
      </w:r>
      <w:proofErr w:type="spellStart"/>
      <w:r w:rsidRPr="00ED4523">
        <w:t>noalloc</w:t>
      </w:r>
      <w:proofErr w:type="spellEnd"/>
      <w:r w:rsidRPr="00ED4523">
        <w:t>] which is a dangling pointer (it has no provenance)</w:t>
      </w:r>
    </w:p>
    <w:p w14:paraId="026D6165" w14:textId="77777777" w:rsidR="00AB4A2B" w:rsidRPr="00ED4523" w:rsidRDefault="00AB4A2B" w:rsidP="001063FA">
      <w:pPr>
        <w:pStyle w:val="CodeWide"/>
      </w:pPr>
      <w:r w:rsidRPr="00ED4523">
        <w:t xml:space="preserve"> --&gt; </w:t>
      </w:r>
      <w:proofErr w:type="spellStart"/>
      <w:r w:rsidRPr="00ED4523">
        <w:t>src</w:t>
      </w:r>
      <w:proofErr w:type="spellEnd"/>
      <w:r w:rsidRPr="00ED4523">
        <w:t>/main.rs:8:35</w:t>
      </w:r>
    </w:p>
    <w:p w14:paraId="393E1A36" w14:textId="77777777" w:rsidR="00AB4A2B" w:rsidRPr="00ED4523" w:rsidRDefault="00AB4A2B" w:rsidP="001063FA">
      <w:pPr>
        <w:pStyle w:val="CodeWide"/>
      </w:pPr>
      <w:r w:rsidRPr="00ED4523">
        <w:t xml:space="preserve">  |</w:t>
      </w:r>
    </w:p>
    <w:p w14:paraId="1E8069A3" w14:textId="77777777" w:rsidR="00AB4A2B" w:rsidRPr="00ED4523" w:rsidRDefault="00AB4A2B" w:rsidP="001063FA">
      <w:pPr>
        <w:pStyle w:val="CodeWide"/>
      </w:pPr>
      <w:r w:rsidRPr="00ED4523">
        <w:t>8 |     let values: &amp;[i32] = unsafe { slice::</w:t>
      </w:r>
      <w:proofErr w:type="spellStart"/>
      <w:r w:rsidRPr="00ED4523">
        <w:t>from_raw_parts_mut</w:t>
      </w:r>
      <w:proofErr w:type="spellEnd"/>
      <w:r w:rsidRPr="00ED4523">
        <w:t>(r, 10000) };</w:t>
      </w:r>
    </w:p>
    <w:p w14:paraId="581DD5A9" w14:textId="77777777" w:rsidR="00972C5D" w:rsidRDefault="00AB4A2B" w:rsidP="001063FA">
      <w:pPr>
        <w:pStyle w:val="CodeWide"/>
        <w:rPr>
          <w:ins w:id="124" w:author="Carol Nichols" w:date="2025-10-07T16:37:00Z" w16du:dateUtc="2025-10-07T20:37:00Z"/>
        </w:rPr>
      </w:pPr>
      <w:r w:rsidRPr="00ED4523">
        <w:t xml:space="preserve">  |                                   ^^^^^^^^^^^^^^^^^^^^^^^^^^^^^^^^^^^ Undefined Behavior</w:t>
      </w:r>
      <w:del w:id="125" w:author="Carol Nichols" w:date="2025-10-07T16:37:00Z" w16du:dateUtc="2025-10-07T20:37:00Z">
        <w:r w:rsidRPr="00ED4523" w:rsidDel="003A1143">
          <w:delText xml:space="preserve"> </w:delText>
        </w:r>
      </w:del>
    </w:p>
    <w:p w14:paraId="3F615F8B" w14:textId="3506920D" w:rsidR="00AB4A2B" w:rsidRPr="00ED4523" w:rsidRDefault="00AB4A2B" w:rsidP="001063FA">
      <w:pPr>
        <w:pStyle w:val="CodeWide"/>
      </w:pPr>
      <w:r w:rsidRPr="00ED4523">
        <w:t>occurred here</w:t>
      </w:r>
    </w:p>
    <w:p w14:paraId="159B1C5C" w14:textId="77777777" w:rsidR="00AB4A2B" w:rsidRPr="00ED4523" w:rsidRDefault="00AB4A2B" w:rsidP="001063FA">
      <w:pPr>
        <w:pStyle w:val="CodeWide"/>
      </w:pPr>
      <w:r w:rsidRPr="00ED4523">
        <w:t xml:space="preserve">  |</w:t>
      </w:r>
    </w:p>
    <w:p w14:paraId="2E295C10" w14:textId="77777777" w:rsidR="003A1143" w:rsidRDefault="00AB4A2B" w:rsidP="001063FA">
      <w:pPr>
        <w:pStyle w:val="CodeWide"/>
        <w:rPr>
          <w:ins w:id="126" w:author="Carol Nichols" w:date="2025-10-07T16:38:00Z" w16du:dateUtc="2025-10-07T20:38:00Z"/>
        </w:rPr>
      </w:pPr>
      <w:r w:rsidRPr="00ED4523">
        <w:t xml:space="preserve">  = help: this indicates a bug in the program: it performed an invalid operation, and caused</w:t>
      </w:r>
    </w:p>
    <w:p w14:paraId="7A9BA61F" w14:textId="72DB543D" w:rsidR="00AB4A2B" w:rsidRPr="00ED4523" w:rsidRDefault="00AB4A2B" w:rsidP="001063FA">
      <w:pPr>
        <w:pStyle w:val="CodeWide"/>
      </w:pPr>
      <w:del w:id="127" w:author="Carol Nichols" w:date="2025-10-07T16:38:00Z" w16du:dateUtc="2025-10-07T20:38:00Z">
        <w:r w:rsidRPr="00ED4523" w:rsidDel="003A1143">
          <w:delText xml:space="preserve"> </w:delText>
        </w:r>
      </w:del>
      <w:r w:rsidRPr="00ED4523">
        <w:t>Undefined Behavior</w:t>
      </w:r>
    </w:p>
    <w:p w14:paraId="1F0205D5" w14:textId="186C7440" w:rsidR="003A1143" w:rsidRDefault="00AB4A2B" w:rsidP="001063FA">
      <w:pPr>
        <w:pStyle w:val="CodeWide"/>
        <w:rPr>
          <w:ins w:id="128" w:author="Carol Nichols" w:date="2025-10-07T16:38:00Z" w16du:dateUtc="2025-10-07T20:38:00Z"/>
        </w:rPr>
      </w:pPr>
      <w:r w:rsidRPr="00ED4523">
        <w:t xml:space="preserve">  = help: see </w:t>
      </w:r>
      <w:ins w:id="129" w:author="Carol Nichols" w:date="2025-10-07T16:38:00Z" w16du:dateUtc="2025-10-07T20:38:00Z">
        <w:r w:rsidR="003A1143" w:rsidRPr="003A1143">
          <w:rPr>
            <w:rPrChange w:id="130" w:author="Carol Nichols" w:date="2025-10-07T16:38:00Z" w16du:dateUtc="2025-10-07T20:38:00Z">
              <w:rPr>
                <w:rStyle w:val="Hyperlink"/>
              </w:rPr>
            </w:rPrChange>
          </w:rPr>
          <w:t>https://doc.rust-lang.org/nightly/reference/behavior-considered-undefined.html</w:t>
        </w:r>
      </w:ins>
    </w:p>
    <w:p w14:paraId="4040F603" w14:textId="76606823" w:rsidR="00AB4A2B" w:rsidRPr="00ED4523" w:rsidRDefault="00AB4A2B" w:rsidP="001063FA">
      <w:pPr>
        <w:pStyle w:val="CodeWide"/>
      </w:pPr>
      <w:del w:id="131" w:author="Carol Nichols" w:date="2025-10-07T16:38:00Z" w16du:dateUtc="2025-10-07T20:38:00Z">
        <w:r w:rsidRPr="00ED4523" w:rsidDel="003A1143">
          <w:delText xml:space="preserve"> </w:delText>
        </w:r>
      </w:del>
      <w:r w:rsidRPr="00ED4523">
        <w:t>for further information</w:t>
      </w:r>
    </w:p>
    <w:p w14:paraId="172AA995" w14:textId="77777777" w:rsidR="00AB4A2B" w:rsidRPr="00ED4523" w:rsidRDefault="00AB4A2B" w:rsidP="001063FA">
      <w:pPr>
        <w:pStyle w:val="CodeWide"/>
      </w:pPr>
      <w:r w:rsidRPr="00ED4523">
        <w:t xml:space="preserve">  = note: BACKTRACE:</w:t>
      </w:r>
    </w:p>
    <w:p w14:paraId="5AB88076" w14:textId="77777777" w:rsidR="00AB4A2B" w:rsidRPr="00ED4523" w:rsidRDefault="00AB4A2B" w:rsidP="001063FA">
      <w:pPr>
        <w:pStyle w:val="CodeWide"/>
      </w:pPr>
      <w:r w:rsidRPr="00ED4523">
        <w:t xml:space="preserve">  = note: inside `main` at </w:t>
      </w:r>
      <w:proofErr w:type="spellStart"/>
      <w:r w:rsidRPr="00ED4523">
        <w:t>src</w:t>
      </w:r>
      <w:proofErr w:type="spellEnd"/>
      <w:r w:rsidRPr="00ED4523">
        <w:t>/main.rs:8:35: 8:70</w:t>
      </w:r>
    </w:p>
    <w:p w14:paraId="732505B5" w14:textId="77777777" w:rsidR="00AB4A2B" w:rsidRPr="00ED4523" w:rsidRDefault="00AB4A2B" w:rsidP="001063FA">
      <w:pPr>
        <w:pStyle w:val="CodeWide"/>
      </w:pPr>
    </w:p>
    <w:p w14:paraId="481245C2" w14:textId="77777777" w:rsidR="0051723A" w:rsidRDefault="00AB4A2B" w:rsidP="001063FA">
      <w:pPr>
        <w:pStyle w:val="CodeWide"/>
        <w:rPr>
          <w:ins w:id="132" w:author="Carol Nichols" w:date="2025-10-07T16:41:00Z" w16du:dateUtc="2025-10-07T20:41:00Z"/>
        </w:rPr>
      </w:pPr>
      <w:r w:rsidRPr="00ED4523">
        <w:t>note: some details are omitted, run with `MIRIFLAGS=-</w:t>
      </w:r>
      <w:proofErr w:type="spellStart"/>
      <w:r w:rsidRPr="00ED4523">
        <w:t>Zmiri</w:t>
      </w:r>
      <w:proofErr w:type="spellEnd"/>
      <w:r w:rsidRPr="00ED4523">
        <w:t>-backtrace=full`</w:t>
      </w:r>
    </w:p>
    <w:p w14:paraId="6E58DE99" w14:textId="2BA3DAEB" w:rsidR="00AB4A2B" w:rsidRPr="00ED4523" w:rsidRDefault="00AB4A2B" w:rsidP="001063FA">
      <w:pPr>
        <w:pStyle w:val="CodeWide"/>
      </w:pPr>
      <w:del w:id="133" w:author="Carol Nichols" w:date="2025-10-07T16:41:00Z" w16du:dateUtc="2025-10-07T20:41:00Z">
        <w:r w:rsidRPr="00ED4523" w:rsidDel="0051723A">
          <w:delText xml:space="preserve"> </w:delText>
        </w:r>
      </w:del>
      <w:r w:rsidRPr="00ED4523">
        <w:t>for a verbose backtrace</w:t>
      </w:r>
    </w:p>
    <w:p w14:paraId="6260785C" w14:textId="77777777" w:rsidR="00AB4A2B" w:rsidRPr="00ED4523" w:rsidRDefault="00AB4A2B" w:rsidP="001063FA">
      <w:pPr>
        <w:pStyle w:val="CodeWide"/>
      </w:pPr>
    </w:p>
    <w:p w14:paraId="239C29ED" w14:textId="29F6471A" w:rsidR="00AB4A2B" w:rsidRPr="00ED4523" w:rsidRDefault="00AB4A2B" w:rsidP="001063FA">
      <w:pPr>
        <w:pStyle w:val="CodeWide"/>
      </w:pPr>
      <w:r w:rsidRPr="00ED4523">
        <w:t>error: aborting due to 1 previous error; 1 warning emitted</w:t>
      </w:r>
    </w:p>
    <w:p w14:paraId="025A5F31" w14:textId="5231995B" w:rsidR="003A366E" w:rsidRDefault="00000000">
      <w:pPr>
        <w:pStyle w:val="Body"/>
      </w:pPr>
      <w:r>
        <w:t>Miri correctly warns us that we</w:t>
      </w:r>
      <w:r w:rsidR="00AB4A2B">
        <w:t>’re casting an integer to a pointer, which might be a problem</w:t>
      </w:r>
      <w:ins w:id="134" w:author="Audrey Doyle" w:date="2025-09-17T14:55:00Z" w16du:dateUtc="2025-09-17T18:55:00Z">
        <w:r w:rsidR="00A32B55">
          <w:t>,</w:t>
        </w:r>
      </w:ins>
      <w:r w:rsidR="00AB4A2B">
        <w:t xml:space="preserve"> but Miri can’t </w:t>
      </w:r>
      <w:ins w:id="135" w:author="Audrey Doyle" w:date="2025-09-17T14:57:00Z" w16du:dateUtc="2025-09-17T18:57:00Z">
        <w:r w:rsidR="00A32B55">
          <w:t xml:space="preserve">determine whether a problem exists </w:t>
        </w:r>
      </w:ins>
      <w:del w:id="136" w:author="Audrey Doyle" w:date="2025-09-17T14:57:00Z" w16du:dateUtc="2025-09-17T18:57:00Z">
        <w:r w:rsidR="00AB4A2B" w:rsidDel="00A32B55">
          <w:delText xml:space="preserve">detect if there is </w:delText>
        </w:r>
      </w:del>
      <w:r w:rsidR="00AB4A2B">
        <w:t>because it doesn’t know how the pointer originated</w:t>
      </w:r>
      <w:r>
        <w:t>. </w:t>
      </w:r>
      <w:r w:rsidR="00AB4A2B">
        <w:t>Then, Miri returns an error where Listing</w:t>
      </w:r>
      <w:ins w:id="137" w:author="Audrey Doyle" w:date="2025-09-17T14:57:00Z" w16du:dateUtc="2025-09-17T18:57:00Z">
        <w:r w:rsidR="00A32B55">
          <w:t> </w:t>
        </w:r>
      </w:ins>
      <w:del w:id="138" w:author="Audrey Doyle" w:date="2025-09-17T14:57:00Z" w16du:dateUtc="2025-09-17T18:57:00Z">
        <w:r w:rsidR="00AB4A2B" w:rsidDel="00A32B55">
          <w:delText xml:space="preserve"> </w:delText>
        </w:r>
      </w:del>
      <w:r w:rsidR="00AB4A2B">
        <w:t>20-7 has undefined behavior because we have a dangling pointer</w:t>
      </w:r>
      <w:r>
        <w:t xml:space="preserve">. </w:t>
      </w:r>
      <w:r w:rsidR="00FB7BE8">
        <w:t>Thanks to Miri,</w:t>
      </w:r>
      <w:r>
        <w:t xml:space="preserve"> we </w:t>
      </w:r>
      <w:r w:rsidR="00FB7BE8">
        <w:t xml:space="preserve">now </w:t>
      </w:r>
      <w:r>
        <w:t>know there is a risk of undefined behavior</w:t>
      </w:r>
      <w:r w:rsidR="005C5554">
        <w:t>,</w:t>
      </w:r>
      <w:r>
        <w:t xml:space="preserve"> and</w:t>
      </w:r>
      <w:r w:rsidR="00463F01">
        <w:t xml:space="preserve"> we</w:t>
      </w:r>
      <w:r>
        <w:t xml:space="preserve"> can think about how to make the code safe. In some cases, Miri can </w:t>
      </w:r>
      <w:r w:rsidR="00015743">
        <w:t xml:space="preserve">even </w:t>
      </w:r>
      <w:r>
        <w:t>make recommendations about how to fix errors.</w:t>
      </w:r>
    </w:p>
    <w:p w14:paraId="6002886E" w14:textId="77777777" w:rsidR="003A366E" w:rsidRDefault="00000000">
      <w:pPr>
        <w:pStyle w:val="Body"/>
      </w:pPr>
      <w:r>
        <w:t>Miri doesn’t catch everything you might get wrong when writing unsafe code. Miri is a dynamic analysis tool, so it only catches problems with code that actually gets run. That means you will need to use it in conjunction with good testing techniques to increase your confidence about the unsafe code you have written. Miri also does not cover every possible way your code can be unsound.</w:t>
      </w:r>
    </w:p>
    <w:p w14:paraId="5C38D58E" w14:textId="77777777" w:rsidR="003A366E" w:rsidRDefault="00000000">
      <w:pPr>
        <w:pStyle w:val="Body"/>
      </w:pPr>
      <w:r>
        <w:t>Put another way: If Miri </w:t>
      </w:r>
      <w:r>
        <w:rPr>
          <w:rStyle w:val="Italic"/>
        </w:rPr>
        <w:t>does</w:t>
      </w:r>
      <w:r>
        <w:t> catch a problem, you know there’s a bug, but just because Miri </w:t>
      </w:r>
      <w:r>
        <w:rPr>
          <w:rStyle w:val="Italic"/>
        </w:rPr>
        <w:t>doesn’t</w:t>
      </w:r>
      <w:r>
        <w:t> catch a bug doesn’t mean there isn’t a problem. It can catch a lot, though. Try running it on the other examples of unsafe code in this chapter and see what it says!</w:t>
      </w:r>
    </w:p>
    <w:p w14:paraId="0B658128" w14:textId="30D91BAC" w:rsidR="003A366E" w:rsidRDefault="00000000" w:rsidP="001063FA">
      <w:pPr>
        <w:pStyle w:val="Body"/>
      </w:pPr>
      <w:r>
        <w:t>You can learn more about Miri at </w:t>
      </w:r>
      <w:r>
        <w:rPr>
          <w:rStyle w:val="LinkURL"/>
        </w:rPr>
        <w:t>https://github.com/rust-lang/miri</w:t>
      </w:r>
      <w:r>
        <w:t>.</w:t>
      </w:r>
      <w:ins w:id="139" w:author="Carol Nichols" w:date="2025-10-07T16:51:00Z" w16du:dateUtc="2025-10-07T20:51:00Z">
        <w:r w:rsidR="003033D3">
          <w:fldChar w:fldCharType="begin"/>
        </w:r>
        <w:r w:rsidR="003033D3">
          <w:instrText xml:space="preserve"> XE "</w:instrText>
        </w:r>
        <w:proofErr w:type="spellStart"/>
        <w:r w:rsidR="003033D3">
          <w:instrText>unsafe:checking</w:instrText>
        </w:r>
        <w:proofErr w:type="spellEnd"/>
        <w:r w:rsidR="003033D3">
          <w:instrText xml:space="preserve"> with Miri </w:instrText>
        </w:r>
        <w:proofErr w:type="spellStart"/>
        <w:r w:rsidR="003033D3">
          <w:instrText>endRange</w:instrText>
        </w:r>
        <w:proofErr w:type="spellEnd"/>
        <w:r w:rsidR="003033D3">
          <w:instrText xml:space="preserve">" </w:instrText>
        </w:r>
        <w:r w:rsidR="003033D3">
          <w:fldChar w:fldCharType="end"/>
        </w:r>
        <w:r w:rsidR="00B76EF0">
          <w:fldChar w:fldCharType="begin"/>
        </w:r>
        <w:r w:rsidR="00B76EF0">
          <w:instrText xml:space="preserve"> XE "Miri </w:instrText>
        </w:r>
        <w:proofErr w:type="spellStart"/>
        <w:r w:rsidR="00B76EF0">
          <w:instrText>endRange</w:instrText>
        </w:r>
        <w:proofErr w:type="spellEnd"/>
        <w:r w:rsidR="00B76EF0">
          <w:instrText xml:space="preserve">" </w:instrText>
        </w:r>
        <w:r w:rsidR="00B76EF0">
          <w:fldChar w:fldCharType="end"/>
        </w:r>
      </w:ins>
    </w:p>
    <w:p w14:paraId="50188378" w14:textId="77247D64" w:rsidR="003A366E" w:rsidRDefault="00000000">
      <w:pPr>
        <w:pStyle w:val="HeadB"/>
      </w:pPr>
      <w:r>
        <w:lastRenderedPageBreak/>
        <w:fldChar w:fldCharType="begin"/>
      </w:r>
      <w:r>
        <w:instrText xml:space="preserve"> XE "</w:instrText>
      </w:r>
      <w:proofErr w:type="spellStart"/>
      <w:r>
        <w:instrText>unsafe:superpowers</w:instrText>
      </w:r>
      <w:proofErr w:type="spellEnd"/>
      <w:r>
        <w:instrText xml:space="preserve">" </w:instrText>
      </w:r>
      <w:r>
        <w:fldChar w:fldCharType="end"/>
      </w:r>
      <w:bookmarkStart w:id="140" w:name="_Toc206173388"/>
      <w:r>
        <w:t>Us</w:t>
      </w:r>
      <w:r w:rsidR="00045F1D">
        <w:t>ing</w:t>
      </w:r>
      <w:r>
        <w:t xml:space="preserve"> Unsafe Code</w:t>
      </w:r>
      <w:r w:rsidR="00045F1D">
        <w:t xml:space="preserve"> Correctly</w:t>
      </w:r>
      <w:bookmarkEnd w:id="140"/>
    </w:p>
    <w:p w14:paraId="57786550" w14:textId="77777777" w:rsidR="003A366E" w:rsidRDefault="00000000">
      <w:pPr>
        <w:pStyle w:val="Body"/>
      </w:pPr>
      <w:r>
        <w:t xml:space="preserve">Using </w:t>
      </w:r>
      <w:r>
        <w:rPr>
          <w:rStyle w:val="Literal"/>
        </w:rPr>
        <w:t>unsafe</w:t>
      </w:r>
      <w:r>
        <w:t xml:space="preserve"> to use one of the five superpowers just discussed isn’t wrong or even frowned upon, but it is trickier to get </w:t>
      </w:r>
      <w:r>
        <w:rPr>
          <w:rStyle w:val="Literal"/>
        </w:rPr>
        <w:t>unsafe</w:t>
      </w:r>
      <w:r>
        <w:t xml:space="preserve"> code correct because the compiler can’t help uphold memory safety. When you have a reason to use </w:t>
      </w:r>
      <w:r>
        <w:rPr>
          <w:rStyle w:val="Literal"/>
        </w:rPr>
        <w:t>unsafe</w:t>
      </w:r>
      <w:r>
        <w:t xml:space="preserve"> code, you can do so, and having the explicit </w:t>
      </w:r>
      <w:r>
        <w:rPr>
          <w:rStyle w:val="Literal"/>
        </w:rPr>
        <w:t>unsafe</w:t>
      </w:r>
      <w:r>
        <w:t xml:space="preserve"> annotation makes it easier to track down the source of problems when they occur. Whenever you write unsafe code, you can use Miri to help you be more confident that the code you have written upholds Rust’s rules.</w:t>
      </w:r>
    </w:p>
    <w:p w14:paraId="111F576B" w14:textId="54478150" w:rsidR="003A366E" w:rsidRDefault="00000000" w:rsidP="001063FA">
      <w:pPr>
        <w:pStyle w:val="Body"/>
      </w:pPr>
      <w:r>
        <w:t xml:space="preserve">For a much deeper exploration of how to work effectively with unsafe Rust, read Rust’s official guide for </w:t>
      </w:r>
      <w:r w:rsidRPr="00A32B55">
        <w:rPr>
          <w:rStyle w:val="Literal"/>
          <w:rPrChange w:id="141" w:author="Audrey Doyle" w:date="2025-09-17T14:59:00Z" w16du:dateUtc="2025-09-17T18:59:00Z">
            <w:rPr/>
          </w:rPrChange>
        </w:rPr>
        <w:t>unsafe</w:t>
      </w:r>
      <w:r>
        <w:t xml:space="preserve">, </w:t>
      </w:r>
      <w:del w:id="142" w:author="Audrey Doyle" w:date="2025-09-17T14:59:00Z" w16du:dateUtc="2025-09-17T18:59:00Z">
        <w:r w:rsidDel="00A32B55">
          <w:delText>the </w:delText>
        </w:r>
      </w:del>
      <w:ins w:id="143" w:author="Audrey Doyle" w:date="2025-09-17T14:59:00Z" w16du:dateUtc="2025-09-17T18:59:00Z">
        <w:r w:rsidR="00A32B55">
          <w:t>The </w:t>
        </w:r>
      </w:ins>
      <w:proofErr w:type="spellStart"/>
      <w:r>
        <w:t>Rustonomicon</w:t>
      </w:r>
      <w:proofErr w:type="spellEnd"/>
      <w:r>
        <w:t xml:space="preserve">, at </w:t>
      </w:r>
      <w:r>
        <w:rPr>
          <w:rStyle w:val="LinkURL"/>
        </w:rPr>
        <w:t>https://doc.rust-lang.org/nomicon</w:t>
      </w:r>
      <w:r>
        <w:t>.</w:t>
      </w:r>
    </w:p>
    <w:p w14:paraId="7A694E81" w14:textId="77777777" w:rsidR="003A366E" w:rsidRDefault="00000000">
      <w:pPr>
        <w:pStyle w:val="HeadA"/>
      </w:pPr>
      <w:bookmarkStart w:id="144" w:name="_Toc206173389"/>
      <w:r>
        <w:t>Advanced Traits</w:t>
      </w:r>
      <w:bookmarkEnd w:id="144"/>
    </w:p>
    <w:p w14:paraId="34F59244" w14:textId="73C942E9" w:rsidR="003A366E" w:rsidRDefault="00000000">
      <w:pPr>
        <w:pStyle w:val="Body"/>
      </w:pPr>
      <w:r>
        <w:t xml:space="preserve">We first covered traits in </w:t>
      </w:r>
      <w:r w:rsidRPr="00A32B55">
        <w:rPr>
          <w:rStyle w:val="Xref"/>
          <w:rPrChange w:id="145" w:author="Audrey Doyle" w:date="2025-09-17T15:00:00Z" w16du:dateUtc="2025-09-17T19:00:00Z">
            <w:rPr/>
          </w:rPrChange>
        </w:rPr>
        <w:t>“</w:t>
      </w:r>
      <w:r w:rsidRPr="00A32B55">
        <w:rPr>
          <w:rStyle w:val="Xref"/>
        </w:rPr>
        <w:t>Defining Shared Behavior</w:t>
      </w:r>
      <w:r w:rsidR="00DE25A1" w:rsidRPr="00A32B55">
        <w:rPr>
          <w:rStyle w:val="Xref"/>
        </w:rPr>
        <w:t xml:space="preserve"> with Traits</w:t>
      </w:r>
      <w:r w:rsidRPr="00A32B55">
        <w:rPr>
          <w:rStyle w:val="Xref"/>
          <w:rPrChange w:id="146" w:author="Audrey Doyle" w:date="2025-09-17T15:00:00Z" w16du:dateUtc="2025-09-17T19:00:00Z">
            <w:rPr/>
          </w:rPrChange>
        </w:rPr>
        <w:t xml:space="preserve">” on </w:t>
      </w:r>
      <w:r w:rsidRPr="00A32B55">
        <w:rPr>
          <w:rStyle w:val="Xref"/>
        </w:rPr>
        <w:t>page</w:t>
      </w:r>
      <w:r w:rsidR="00A4432A" w:rsidRPr="00A32B55">
        <w:rPr>
          <w:rStyle w:val="Xref"/>
        </w:rPr>
        <w:t> </w:t>
      </w:r>
      <w:r w:rsidRPr="00A32B55">
        <w:rPr>
          <w:rStyle w:val="Xref"/>
        </w:rPr>
        <w:t>X</w:t>
      </w:r>
      <w:r>
        <w:rPr>
          <w:rStyle w:val="Xref"/>
        </w:rPr>
        <w:t>X</w:t>
      </w:r>
      <w:r>
        <w:t>, but we didn’t discuss the more advanced details. Now that you know more about Rust, we can get into the nitty-gritty.</w:t>
      </w:r>
    </w:p>
    <w:p w14:paraId="4BF907A7" w14:textId="448EA1EC" w:rsidR="003A366E" w:rsidRDefault="00510585">
      <w:pPr>
        <w:pStyle w:val="HeadB"/>
      </w:pPr>
      <w:bookmarkStart w:id="147" w:name="_Toc206173390"/>
      <w:r>
        <w:t xml:space="preserve">Defining Traits with </w:t>
      </w:r>
      <w:r>
        <w:fldChar w:fldCharType="begin"/>
      </w:r>
      <w:r>
        <w:instrText xml:space="preserve"> XE "associated types" </w:instrText>
      </w:r>
      <w:r>
        <w:fldChar w:fldCharType="end"/>
      </w:r>
      <w:r>
        <w:fldChar w:fldCharType="begin"/>
      </w:r>
      <w:r>
        <w:instrText xml:space="preserve"> XE "</w:instrText>
      </w:r>
      <w:proofErr w:type="spellStart"/>
      <w:r>
        <w:instrText>traits:associated</w:instrText>
      </w:r>
      <w:proofErr w:type="spellEnd"/>
      <w:r>
        <w:instrText xml:space="preserve"> types in" </w:instrText>
      </w:r>
      <w:r>
        <w:fldChar w:fldCharType="end"/>
      </w:r>
      <w:r>
        <w:t>Associated Types</w:t>
      </w:r>
      <w:bookmarkEnd w:id="147"/>
    </w:p>
    <w:p w14:paraId="2BA7806A" w14:textId="77777777" w:rsidR="003A366E" w:rsidRDefault="00000000">
      <w:pPr>
        <w:pStyle w:val="Body"/>
      </w:pPr>
      <w:bookmarkStart w:id="148" w:name="_Hlk209013663"/>
      <w:r>
        <w:rPr>
          <w:rStyle w:val="Italic"/>
        </w:rPr>
        <w:t>Associated types</w:t>
      </w:r>
      <w:r>
        <w:t xml:space="preserve"> </w:t>
      </w:r>
      <w:bookmarkEnd w:id="148"/>
      <w:r>
        <w:t>connect a type placeholder with a trait such that the trait method definitions can use these placeholder types in their signatures. The implementor of a trait will specify the concrete type to be used instead of the placeholder type for the particular implementation. That way, we can define a trait that uses some types without needing to know exactly what those types are until the trait is implemented.</w:t>
      </w:r>
    </w:p>
    <w:p w14:paraId="53F627D1" w14:textId="3EC042DA" w:rsidR="003A366E" w:rsidRDefault="00000000">
      <w:pPr>
        <w:pStyle w:val="Body"/>
      </w:pPr>
      <w:r>
        <w:t xml:space="preserve">We’ve described most of the advanced features in this chapter as being rarely needed. Associated types are somewhere in the middle: </w:t>
      </w:r>
      <w:del w:id="149" w:author="Audrey Doyle" w:date="2025-09-17T15:01:00Z" w16du:dateUtc="2025-09-17T19:01:00Z">
        <w:r w:rsidDel="00A32B55">
          <w:delText xml:space="preserve">they’re </w:delText>
        </w:r>
      </w:del>
      <w:ins w:id="150" w:author="Audrey Doyle" w:date="2025-09-17T15:01:00Z" w16du:dateUtc="2025-09-17T19:01:00Z">
        <w:r w:rsidR="00A32B55">
          <w:t xml:space="preserve">They’re </w:t>
        </w:r>
      </w:ins>
      <w:r>
        <w:t>used more rarely than features explained in the rest of the book but more commonly than many of the other features discussed in this chapter.</w:t>
      </w:r>
    </w:p>
    <w:p w14:paraId="25625771" w14:textId="7E5A2D3A" w:rsidR="003A366E" w:rsidRDefault="00000000">
      <w:pPr>
        <w:pStyle w:val="Body"/>
      </w:pPr>
      <w:r>
        <w:t xml:space="preserve">One example of a trait with an associated type is the </w:t>
      </w:r>
      <w:r>
        <w:rPr>
          <w:rStyle w:val="Literal"/>
        </w:rPr>
        <w:t>Iterator</w:t>
      </w:r>
      <w:r>
        <w:t xml:space="preserve"> trait that the standard library provides. The associated type is named </w:t>
      </w:r>
      <w:r>
        <w:rPr>
          <w:rStyle w:val="Literal"/>
        </w:rPr>
        <w:t>Item</w:t>
      </w:r>
      <w:r>
        <w:t xml:space="preserve"> and stands in for the type of the values the type implementing the </w:t>
      </w:r>
      <w:r>
        <w:rPr>
          <w:rStyle w:val="Literal"/>
        </w:rPr>
        <w:t>Iterator</w:t>
      </w:r>
      <w:r>
        <w:t xml:space="preserve"> trait is iterating over. The definition of the </w:t>
      </w:r>
      <w:r>
        <w:rPr>
          <w:rStyle w:val="Literal"/>
        </w:rPr>
        <w:t>Iterator</w:t>
      </w:r>
      <w:r>
        <w:t xml:space="preserve"> trait is as shown in Listing 20-13.</w:t>
      </w:r>
    </w:p>
    <w:p w14:paraId="48C14DB6" w14:textId="77777777" w:rsidR="003A366E" w:rsidRDefault="00000000">
      <w:pPr>
        <w:pStyle w:val="Code"/>
      </w:pPr>
      <w:r>
        <w:t>pub trait Iterator {</w:t>
      </w:r>
    </w:p>
    <w:p w14:paraId="3ACF19C8" w14:textId="77777777" w:rsidR="003A366E" w:rsidRDefault="00000000">
      <w:pPr>
        <w:pStyle w:val="Code"/>
      </w:pPr>
      <w:r>
        <w:lastRenderedPageBreak/>
        <w:t xml:space="preserve">    type Item;</w:t>
      </w:r>
    </w:p>
    <w:p w14:paraId="361CDF41" w14:textId="77777777" w:rsidR="003A366E" w:rsidRDefault="003A366E">
      <w:pPr>
        <w:pStyle w:val="Code"/>
      </w:pPr>
    </w:p>
    <w:p w14:paraId="0CAD930A" w14:textId="77777777" w:rsidR="003A366E" w:rsidRDefault="00000000">
      <w:pPr>
        <w:pStyle w:val="Code"/>
      </w:pPr>
      <w:r>
        <w:t xml:space="preserve">    </w:t>
      </w:r>
      <w:proofErr w:type="spellStart"/>
      <w:r>
        <w:t>fn</w:t>
      </w:r>
      <w:proofErr w:type="spellEnd"/>
      <w:r>
        <w:t xml:space="preserve"> next(&amp;mut self) -&gt; Option&lt;Self::Item&gt;;</w:t>
      </w:r>
    </w:p>
    <w:p w14:paraId="79EE929D" w14:textId="77777777" w:rsidR="003A366E" w:rsidRDefault="00000000">
      <w:pPr>
        <w:pStyle w:val="Code"/>
      </w:pPr>
      <w:r>
        <w:t>}</w:t>
      </w:r>
    </w:p>
    <w:p w14:paraId="507B82C7" w14:textId="77777777" w:rsidR="003A366E" w:rsidRDefault="00000000">
      <w:pPr>
        <w:pStyle w:val="CodeListingCaption"/>
      </w:pPr>
      <w:r>
        <w:t xml:space="preserve">The definition of the </w:t>
      </w:r>
      <w:r>
        <w:rPr>
          <w:rStyle w:val="Literal"/>
        </w:rPr>
        <w:t>Iterator</w:t>
      </w:r>
      <w:r>
        <w:t xml:space="preserve"> trait that has an associated type </w:t>
      </w:r>
      <w:r>
        <w:rPr>
          <w:rStyle w:val="Literal"/>
        </w:rPr>
        <w:t>Item</w:t>
      </w:r>
    </w:p>
    <w:p w14:paraId="2D54DBCB" w14:textId="77777777" w:rsidR="003A366E" w:rsidRDefault="00000000">
      <w:pPr>
        <w:pStyle w:val="Body"/>
      </w:pPr>
      <w:r>
        <w:t xml:space="preserve">The type </w:t>
      </w:r>
      <w:r>
        <w:rPr>
          <w:rStyle w:val="Literal"/>
        </w:rPr>
        <w:t>Item</w:t>
      </w:r>
      <w:r>
        <w:t xml:space="preserve"> is a placeholder, and the </w:t>
      </w:r>
      <w:r>
        <w:rPr>
          <w:rStyle w:val="Literal"/>
        </w:rPr>
        <w:t>next</w:t>
      </w:r>
      <w:r>
        <w:t xml:space="preserve"> method’s definition shows that it will return values of type </w:t>
      </w:r>
      <w:r>
        <w:rPr>
          <w:rStyle w:val="Literal"/>
        </w:rPr>
        <w:t>Option&lt;Self::Item&gt;</w:t>
      </w:r>
      <w:r>
        <w:t xml:space="preserve">. Implementors of the </w:t>
      </w:r>
      <w:r>
        <w:rPr>
          <w:rStyle w:val="Literal"/>
        </w:rPr>
        <w:t>Iterator</w:t>
      </w:r>
      <w:r>
        <w:t xml:space="preserve"> trait will specify the concrete type for </w:t>
      </w:r>
      <w:r>
        <w:rPr>
          <w:rStyle w:val="Literal"/>
        </w:rPr>
        <w:t>Item</w:t>
      </w:r>
      <w:r>
        <w:t xml:space="preserve">, and the </w:t>
      </w:r>
      <w:r>
        <w:rPr>
          <w:rStyle w:val="Literal"/>
        </w:rPr>
        <w:t>next</w:t>
      </w:r>
      <w:r>
        <w:t xml:space="preserve"> method will return an </w:t>
      </w:r>
      <w:r>
        <w:rPr>
          <w:rStyle w:val="Literal"/>
        </w:rPr>
        <w:t>Option</w:t>
      </w:r>
      <w:r>
        <w:t xml:space="preserve"> containing a value of that concrete type.</w:t>
      </w:r>
    </w:p>
    <w:p w14:paraId="2B80C9DF" w14:textId="77777777" w:rsidR="003A366E" w:rsidRDefault="00000000">
      <w:pPr>
        <w:pStyle w:val="Body"/>
      </w:pPr>
      <w:r>
        <w:t xml:space="preserve">Associated types might seem like a similar concept to generics, in that the latter allow us to define a function without specifying what types it can handle. To examine the difference between the two concepts, we’ll look at an implementation of the </w:t>
      </w:r>
      <w:r>
        <w:rPr>
          <w:rStyle w:val="Literal"/>
        </w:rPr>
        <w:t>Iterator</w:t>
      </w:r>
      <w:r>
        <w:t xml:space="preserve"> trait on a type named </w:t>
      </w:r>
      <w:r>
        <w:rPr>
          <w:rStyle w:val="Literal"/>
        </w:rPr>
        <w:t>Counter</w:t>
      </w:r>
      <w:r>
        <w:t xml:space="preserve"> that specifies the </w:t>
      </w:r>
      <w:r>
        <w:rPr>
          <w:rStyle w:val="Literal"/>
        </w:rPr>
        <w:t>Item</w:t>
      </w:r>
      <w:r>
        <w:t xml:space="preserve"> type is </w:t>
      </w:r>
      <w:r>
        <w:rPr>
          <w:rStyle w:val="Literal"/>
        </w:rPr>
        <w:t>u32</w:t>
      </w:r>
      <w:r>
        <w:t>:</w:t>
      </w:r>
    </w:p>
    <w:p w14:paraId="06CD42A9" w14:textId="77777777" w:rsidR="003A366E" w:rsidRDefault="00000000">
      <w:pPr>
        <w:pStyle w:val="CodeLabel"/>
      </w:pPr>
      <w:r>
        <w:t>src/lib.rs</w:t>
      </w:r>
    </w:p>
    <w:p w14:paraId="0B830E49" w14:textId="77777777" w:rsidR="003A366E" w:rsidRDefault="00000000">
      <w:pPr>
        <w:pStyle w:val="Code"/>
      </w:pPr>
      <w:proofErr w:type="spellStart"/>
      <w:r>
        <w:t>impl</w:t>
      </w:r>
      <w:proofErr w:type="spellEnd"/>
      <w:r>
        <w:t xml:space="preserve"> Iterator for Counter {</w:t>
      </w:r>
    </w:p>
    <w:p w14:paraId="3DC7C589" w14:textId="77777777" w:rsidR="003A366E" w:rsidRDefault="00000000">
      <w:pPr>
        <w:pStyle w:val="Code"/>
      </w:pPr>
      <w:r>
        <w:t xml:space="preserve">    type Item = u32;</w:t>
      </w:r>
    </w:p>
    <w:p w14:paraId="33F1E965" w14:textId="77777777" w:rsidR="003A366E" w:rsidRDefault="003A366E">
      <w:pPr>
        <w:pStyle w:val="Code"/>
      </w:pPr>
    </w:p>
    <w:p w14:paraId="62938C40" w14:textId="77777777" w:rsidR="003A366E" w:rsidRDefault="00000000">
      <w:pPr>
        <w:pStyle w:val="Code"/>
      </w:pPr>
      <w:r>
        <w:t xml:space="preserve">    </w:t>
      </w:r>
      <w:proofErr w:type="spellStart"/>
      <w:r>
        <w:t>fn</w:t>
      </w:r>
      <w:proofErr w:type="spellEnd"/>
      <w:r>
        <w:t xml:space="preserve"> next(&amp;mut self) -&gt; Option&lt;Self::Item&gt; {</w:t>
      </w:r>
    </w:p>
    <w:p w14:paraId="517854CE" w14:textId="77777777" w:rsidR="003A366E" w:rsidRDefault="00000000">
      <w:pPr>
        <w:pStyle w:val="Code"/>
      </w:pPr>
      <w:r>
        <w:t xml:space="preserve">        </w:t>
      </w:r>
      <w:r>
        <w:rPr>
          <w:rStyle w:val="LiteralItalic"/>
        </w:rPr>
        <w:t>--snip--</w:t>
      </w:r>
    </w:p>
    <w:p w14:paraId="105A4FB6" w14:textId="46F7D349" w:rsidR="003A366E" w:rsidRDefault="00000000">
      <w:pPr>
        <w:pStyle w:val="Body"/>
      </w:pPr>
      <w:r>
        <w:t>This syntax seems comparable to that of generics. So</w:t>
      </w:r>
      <w:ins w:id="151" w:author="Audrey Doyle" w:date="2025-09-17T15:02:00Z" w16du:dateUtc="2025-09-17T19:02:00Z">
        <w:r w:rsidR="00A10A60">
          <w:t>,</w:t>
        </w:r>
      </w:ins>
      <w:r>
        <w:t xml:space="preserve"> why not just define the </w:t>
      </w:r>
      <w:r>
        <w:rPr>
          <w:rStyle w:val="Literal"/>
        </w:rPr>
        <w:t>Iterator</w:t>
      </w:r>
      <w:r>
        <w:t xml:space="preserve"> trait with generics, as shown in Listing 20-14?</w:t>
      </w:r>
    </w:p>
    <w:p w14:paraId="73B0A9AB" w14:textId="77777777" w:rsidR="003A366E" w:rsidRDefault="00000000">
      <w:pPr>
        <w:pStyle w:val="Code"/>
      </w:pPr>
      <w:r>
        <w:t>pub trait Iterator&lt;T&gt; {</w:t>
      </w:r>
    </w:p>
    <w:p w14:paraId="5B69F9EF" w14:textId="77777777" w:rsidR="003A366E" w:rsidRDefault="00000000">
      <w:pPr>
        <w:pStyle w:val="Code"/>
      </w:pPr>
      <w:r>
        <w:t xml:space="preserve">    </w:t>
      </w:r>
      <w:proofErr w:type="spellStart"/>
      <w:r>
        <w:t>fn</w:t>
      </w:r>
      <w:proofErr w:type="spellEnd"/>
      <w:r>
        <w:t xml:space="preserve"> next(&amp;mut self) -&gt; Option&lt;T&gt;;</w:t>
      </w:r>
    </w:p>
    <w:p w14:paraId="0BA6268F" w14:textId="77777777" w:rsidR="003A366E" w:rsidRDefault="00000000">
      <w:pPr>
        <w:pStyle w:val="Code"/>
      </w:pPr>
      <w:r>
        <w:t>}</w:t>
      </w:r>
    </w:p>
    <w:p w14:paraId="00220289" w14:textId="77777777" w:rsidR="003A366E" w:rsidRDefault="00000000">
      <w:pPr>
        <w:pStyle w:val="CodeListingCaption"/>
      </w:pPr>
      <w:r>
        <w:t xml:space="preserve">A hypothetical definition of the </w:t>
      </w:r>
      <w:r>
        <w:rPr>
          <w:rStyle w:val="Literal"/>
        </w:rPr>
        <w:t>Iterator</w:t>
      </w:r>
      <w:r>
        <w:t xml:space="preserve"> trait using generics</w:t>
      </w:r>
    </w:p>
    <w:p w14:paraId="33C7F94B" w14:textId="5DDC3520" w:rsidR="003A366E" w:rsidRDefault="00000000">
      <w:pPr>
        <w:pStyle w:val="Body"/>
      </w:pPr>
      <w:r>
        <w:t xml:space="preserve">The difference is that when using generics, as in Listing 20-14, we must annotate the types in each implementation; because we can also implement </w:t>
      </w:r>
      <w:r>
        <w:rPr>
          <w:rStyle w:val="Literal"/>
        </w:rPr>
        <w:t>Iterator&lt;String&gt; for Counter</w:t>
      </w:r>
      <w:r>
        <w:t xml:space="preserve"> or any other type, we could have multiple implementations of </w:t>
      </w:r>
      <w:r>
        <w:rPr>
          <w:rStyle w:val="Literal"/>
        </w:rPr>
        <w:t>Iterator</w:t>
      </w:r>
      <w:r>
        <w:t xml:space="preserve"> for </w:t>
      </w:r>
      <w:r>
        <w:rPr>
          <w:rStyle w:val="Literal"/>
        </w:rPr>
        <w:t>Counter</w:t>
      </w:r>
      <w:r>
        <w:t xml:space="preserve">. In other words, when a trait has a generic parameter, it can be implemented for a type multiple times, changing the concrete types of the generic type parameters each time. When we use the </w:t>
      </w:r>
      <w:r>
        <w:rPr>
          <w:rStyle w:val="Literal"/>
        </w:rPr>
        <w:t>next</w:t>
      </w:r>
      <w:r>
        <w:t xml:space="preserve"> method on </w:t>
      </w:r>
      <w:r>
        <w:rPr>
          <w:rStyle w:val="Literal"/>
        </w:rPr>
        <w:t>Counter</w:t>
      </w:r>
      <w:r>
        <w:t xml:space="preserve">, we would have to provide type annotations to indicate which implementation of </w:t>
      </w:r>
      <w:r>
        <w:rPr>
          <w:rStyle w:val="Literal"/>
        </w:rPr>
        <w:t>Iterator</w:t>
      </w:r>
      <w:r>
        <w:t xml:space="preserve"> we want to use.</w:t>
      </w:r>
    </w:p>
    <w:p w14:paraId="19B37C94" w14:textId="4080A7BE" w:rsidR="003A366E" w:rsidRDefault="00000000">
      <w:pPr>
        <w:pStyle w:val="Body"/>
      </w:pPr>
      <w:r>
        <w:t>With associated types, we don’t need to annotate types</w:t>
      </w:r>
      <w:ins w:id="152" w:author="Audrey Doyle" w:date="2025-09-17T15:02:00Z" w16du:dateUtc="2025-09-17T19:02:00Z">
        <w:r w:rsidR="00A10A60">
          <w:t>,</w:t>
        </w:r>
      </w:ins>
      <w:r>
        <w:t xml:space="preserve"> because we can’t implement a trait on a type multiple times. In Listing 20-13 with the definition that uses associated types, we can choose what the type of </w:t>
      </w:r>
      <w:r>
        <w:rPr>
          <w:rStyle w:val="Literal"/>
        </w:rPr>
        <w:t>Item</w:t>
      </w:r>
      <w:r>
        <w:t xml:space="preserve"> will be only once because there can be only one </w:t>
      </w:r>
      <w:proofErr w:type="spellStart"/>
      <w:r>
        <w:rPr>
          <w:rStyle w:val="Literal"/>
        </w:rPr>
        <w:t>impl</w:t>
      </w:r>
      <w:proofErr w:type="spellEnd"/>
      <w:r>
        <w:rPr>
          <w:rStyle w:val="Literal"/>
        </w:rPr>
        <w:t xml:space="preserve"> </w:t>
      </w:r>
      <w:r>
        <w:rPr>
          <w:rStyle w:val="Literal"/>
        </w:rPr>
        <w:lastRenderedPageBreak/>
        <w:t>Iterator for Counter</w:t>
      </w:r>
      <w:r>
        <w:t xml:space="preserve">. We don’t have to specify that we want an iterator of </w:t>
      </w:r>
      <w:r>
        <w:rPr>
          <w:rStyle w:val="Literal"/>
        </w:rPr>
        <w:t>u32</w:t>
      </w:r>
      <w:r>
        <w:t xml:space="preserve"> values everywhere we call </w:t>
      </w:r>
      <w:r>
        <w:rPr>
          <w:rStyle w:val="Literal"/>
        </w:rPr>
        <w:t>next</w:t>
      </w:r>
      <w:r>
        <w:t xml:space="preserve"> on </w:t>
      </w:r>
      <w:r>
        <w:rPr>
          <w:rStyle w:val="Literal"/>
        </w:rPr>
        <w:t>Counter</w:t>
      </w:r>
      <w:r>
        <w:t>.</w:t>
      </w:r>
    </w:p>
    <w:p w14:paraId="15BF02D3" w14:textId="3E3485B9" w:rsidR="003A366E" w:rsidRDefault="00000000">
      <w:pPr>
        <w:pStyle w:val="Body"/>
      </w:pPr>
      <w:r>
        <w:t xml:space="preserve">Associated types also become part of the trait’s contract: </w:t>
      </w:r>
      <w:del w:id="153" w:author="Audrey Doyle" w:date="2025-09-17T15:03:00Z" w16du:dateUtc="2025-09-17T19:03:00Z">
        <w:r w:rsidDel="00A10A60">
          <w:delText xml:space="preserve">implementors </w:delText>
        </w:r>
      </w:del>
      <w:ins w:id="154" w:author="Audrey Doyle" w:date="2025-09-17T15:03:00Z" w16du:dateUtc="2025-09-17T19:03:00Z">
        <w:r w:rsidR="00A10A60">
          <w:t xml:space="preserve">Implementors </w:t>
        </w:r>
      </w:ins>
      <w:r>
        <w:t>of the trait must provide a type to stand in for the associated type placeholder. Associated types often have a name that describes how the type will be used, and documenting the associated type in the API documentation is a good practice.</w:t>
      </w:r>
    </w:p>
    <w:p w14:paraId="5BDC0FF3" w14:textId="423B338F" w:rsidR="003A366E" w:rsidRDefault="00510585">
      <w:pPr>
        <w:pStyle w:val="HeadB"/>
      </w:pPr>
      <w:bookmarkStart w:id="155" w:name="_Toc206173391"/>
      <w:r>
        <w:t xml:space="preserve">Using </w:t>
      </w:r>
      <w:r>
        <w:fldChar w:fldCharType="begin"/>
      </w:r>
      <w:r>
        <w:instrText xml:space="preserve"> XE "</w:instrText>
      </w:r>
      <w:proofErr w:type="spellStart"/>
      <w:r>
        <w:instrText>generics:default</w:instrText>
      </w:r>
      <w:proofErr w:type="spellEnd"/>
      <w:r>
        <w:instrText xml:space="preserve"> types for" </w:instrText>
      </w:r>
      <w:r>
        <w:fldChar w:fldCharType="end"/>
      </w:r>
      <w:r>
        <w:fldChar w:fldCharType="begin"/>
      </w:r>
      <w:r>
        <w:instrText xml:space="preserve"> XE "default type parameters" </w:instrText>
      </w:r>
      <w:r>
        <w:fldChar w:fldCharType="end"/>
      </w:r>
      <w:r>
        <w:t>Default Generic Parameters and Operator Overloading</w:t>
      </w:r>
      <w:bookmarkEnd w:id="155"/>
    </w:p>
    <w:p w14:paraId="245CB911" w14:textId="77777777" w:rsidR="003A366E" w:rsidRDefault="00000000">
      <w:pPr>
        <w:pStyle w:val="Body"/>
      </w:pPr>
      <w:r>
        <w:t xml:space="preserve">When we use generic type parameters, we can specify a default concrete type for the generic type. This eliminates the need for implementors of the trait to specify a concrete type if the default type works. You specify a default type when declaring a generic type with the </w:t>
      </w:r>
      <w:r>
        <w:rPr>
          <w:rStyle w:val="Literal"/>
        </w:rPr>
        <w:t>&lt;</w:t>
      </w:r>
      <w:proofErr w:type="spellStart"/>
      <w:r>
        <w:rPr>
          <w:rStyle w:val="LiteralItalic"/>
        </w:rPr>
        <w:t>PlaceholderType</w:t>
      </w:r>
      <w:proofErr w:type="spellEnd"/>
      <w:r>
        <w:rPr>
          <w:rStyle w:val="Literal"/>
        </w:rPr>
        <w:t>=</w:t>
      </w:r>
      <w:proofErr w:type="spellStart"/>
      <w:r>
        <w:rPr>
          <w:rStyle w:val="LiteralItalic"/>
        </w:rPr>
        <w:t>ConcreteType</w:t>
      </w:r>
      <w:proofErr w:type="spellEnd"/>
      <w:r>
        <w:rPr>
          <w:rStyle w:val="Literal"/>
        </w:rPr>
        <w:t>&gt;</w:t>
      </w:r>
      <w:r>
        <w:t xml:space="preserve"> syntax.</w:t>
      </w:r>
    </w:p>
    <w:p w14:paraId="14348836" w14:textId="172DE607" w:rsidR="003A366E" w:rsidRDefault="00000000">
      <w:pPr>
        <w:pStyle w:val="Body"/>
      </w:pPr>
      <w:r>
        <w:fldChar w:fldCharType="begin"/>
      </w:r>
      <w:r>
        <w:rPr>
          <w:spacing w:val="3"/>
        </w:rPr>
        <w:instrText xml:space="preserve"> XE "</w:instrText>
      </w:r>
      <w:proofErr w:type="spellStart"/>
      <w:r>
        <w:rPr>
          <w:spacing w:val="3"/>
        </w:rPr>
        <w:instrText>addition:of</w:instrText>
      </w:r>
      <w:proofErr w:type="spellEnd"/>
      <w:r>
        <w:rPr>
          <w:spacing w:val="3"/>
        </w:rPr>
        <w:instrText xml:space="preserve"> custom types" </w:instrText>
      </w:r>
      <w:r>
        <w:rPr>
          <w:spacing w:val="3"/>
        </w:rPr>
        <w:fldChar w:fldCharType="end"/>
      </w:r>
      <w:r>
        <w:fldChar w:fldCharType="begin"/>
      </w:r>
      <w:r>
        <w:rPr>
          <w:spacing w:val="3"/>
        </w:rPr>
        <w:instrText xml:space="preserve"> XE "operator overloading" </w:instrText>
      </w:r>
      <w:r>
        <w:rPr>
          <w:spacing w:val="3"/>
        </w:rPr>
        <w:fldChar w:fldCharType="end"/>
      </w:r>
      <w:r>
        <w:t xml:space="preserve">A great example of a situation where this technique is useful is with </w:t>
      </w:r>
      <w:bookmarkStart w:id="156" w:name="_Hlk209013850"/>
      <w:r>
        <w:rPr>
          <w:rStyle w:val="Italic"/>
        </w:rPr>
        <w:t>operator overloading</w:t>
      </w:r>
      <w:bookmarkEnd w:id="156"/>
      <w:r>
        <w:t xml:space="preserve">, in which you customize the behavior of an operator (such as </w:t>
      </w:r>
      <w:r>
        <w:rPr>
          <w:rStyle w:val="Literal"/>
        </w:rPr>
        <w:t>+</w:t>
      </w:r>
      <w:r>
        <w:t>) in particular situations.</w:t>
      </w:r>
    </w:p>
    <w:p w14:paraId="3E5A3A96" w14:textId="1228D5EC" w:rsidR="003A366E" w:rsidRDefault="00000000">
      <w:pPr>
        <w:pStyle w:val="Body"/>
      </w:pPr>
      <w:r>
        <w:t xml:space="preserve">Rust doesn’t allow you to create your own operators or overload arbitrary operators. But you can overload the operations and corresponding traits listed in </w:t>
      </w:r>
      <w:r>
        <w:rPr>
          <w:rStyle w:val="Literal"/>
        </w:rPr>
        <w:t>std::ops</w:t>
      </w:r>
      <w:r>
        <w:t xml:space="preserve"> by implementing the traits associated with the operator. For example, in Listing 20-15</w:t>
      </w:r>
      <w:ins w:id="157" w:author="Audrey Doyle" w:date="2025-09-17T15:04:00Z" w16du:dateUtc="2025-09-17T19:04:00Z">
        <w:r w:rsidR="00A10A60">
          <w:t>,</w:t>
        </w:r>
      </w:ins>
      <w:r>
        <w:t xml:space="preserve"> we overload the </w:t>
      </w:r>
      <w:r>
        <w:rPr>
          <w:rStyle w:val="Literal"/>
        </w:rPr>
        <w:t>+</w:t>
      </w:r>
      <w:r>
        <w:t xml:space="preserve"> operator to add two </w:t>
      </w:r>
      <w:r>
        <w:rPr>
          <w:rStyle w:val="Literal"/>
        </w:rPr>
        <w:t>Point</w:t>
      </w:r>
      <w:r>
        <w:t xml:space="preserve"> instances together. We do this by implementing the </w:t>
      </w:r>
      <w:r>
        <w:rPr>
          <w:rStyle w:val="Literal"/>
        </w:rPr>
        <w:t>Add</w:t>
      </w:r>
      <w:r>
        <w:t xml:space="preserve"> trait on a </w:t>
      </w:r>
      <w:r>
        <w:rPr>
          <w:rStyle w:val="Literal"/>
        </w:rPr>
        <w:t>Point</w:t>
      </w:r>
      <w:r>
        <w:t xml:space="preserve"> struct.</w:t>
      </w:r>
    </w:p>
    <w:p w14:paraId="26866476" w14:textId="77777777" w:rsidR="003A366E" w:rsidRDefault="00000000">
      <w:pPr>
        <w:pStyle w:val="CodeLabel"/>
      </w:pPr>
      <w:r>
        <w:t>src/main.rs</w:t>
      </w:r>
    </w:p>
    <w:p w14:paraId="0CC8BFCA" w14:textId="77777777" w:rsidR="003A366E" w:rsidRDefault="00000000">
      <w:pPr>
        <w:pStyle w:val="Code"/>
      </w:pPr>
      <w:r>
        <w:t>use std::ops::Add;</w:t>
      </w:r>
    </w:p>
    <w:p w14:paraId="0C724F59" w14:textId="77777777" w:rsidR="003A366E" w:rsidRDefault="003A366E">
      <w:pPr>
        <w:pStyle w:val="Code"/>
      </w:pPr>
    </w:p>
    <w:p w14:paraId="185ACE32" w14:textId="77777777" w:rsidR="003A366E" w:rsidRDefault="00000000">
      <w:pPr>
        <w:pStyle w:val="Code"/>
      </w:pPr>
      <w:r>
        <w:t xml:space="preserve">#[derive(Debug, Copy, Clone, </w:t>
      </w:r>
      <w:proofErr w:type="spellStart"/>
      <w:r>
        <w:t>PartialEq</w:t>
      </w:r>
      <w:proofErr w:type="spellEnd"/>
      <w:r>
        <w:t>)]</w:t>
      </w:r>
    </w:p>
    <w:p w14:paraId="6EA504DD" w14:textId="77777777" w:rsidR="003A366E" w:rsidRDefault="00000000">
      <w:pPr>
        <w:pStyle w:val="Code"/>
      </w:pPr>
      <w:r>
        <w:t>struct Point {</w:t>
      </w:r>
    </w:p>
    <w:p w14:paraId="4BB89509" w14:textId="77777777" w:rsidR="003A366E" w:rsidRDefault="00000000">
      <w:pPr>
        <w:pStyle w:val="Code"/>
      </w:pPr>
      <w:r>
        <w:t xml:space="preserve">    x: i32,</w:t>
      </w:r>
    </w:p>
    <w:p w14:paraId="033A52C4" w14:textId="77777777" w:rsidR="003A366E" w:rsidRDefault="00000000">
      <w:pPr>
        <w:pStyle w:val="Code"/>
      </w:pPr>
      <w:r>
        <w:t xml:space="preserve">    y: i32,</w:t>
      </w:r>
    </w:p>
    <w:p w14:paraId="6F85CA2B" w14:textId="77777777" w:rsidR="003A366E" w:rsidRDefault="00000000">
      <w:pPr>
        <w:pStyle w:val="Code"/>
      </w:pPr>
      <w:r>
        <w:t>}</w:t>
      </w:r>
    </w:p>
    <w:p w14:paraId="7AA9D0D3" w14:textId="77777777" w:rsidR="003A366E" w:rsidRDefault="003A366E">
      <w:pPr>
        <w:pStyle w:val="Code"/>
      </w:pPr>
    </w:p>
    <w:p w14:paraId="5FBD3380" w14:textId="77777777" w:rsidR="003A366E" w:rsidRDefault="00000000">
      <w:pPr>
        <w:pStyle w:val="Code"/>
      </w:pPr>
      <w:proofErr w:type="spellStart"/>
      <w:r>
        <w:t>impl</w:t>
      </w:r>
      <w:proofErr w:type="spellEnd"/>
      <w:r>
        <w:t xml:space="preserve"> Add for Point {</w:t>
      </w:r>
    </w:p>
    <w:p w14:paraId="786D9149" w14:textId="77777777" w:rsidR="003A366E" w:rsidRDefault="00000000">
      <w:pPr>
        <w:pStyle w:val="Code"/>
      </w:pPr>
      <w:r>
        <w:t xml:space="preserve">    type Output = Point;</w:t>
      </w:r>
    </w:p>
    <w:p w14:paraId="1E6B8AEB" w14:textId="77777777" w:rsidR="003A366E" w:rsidRDefault="003A366E">
      <w:pPr>
        <w:pStyle w:val="Code"/>
      </w:pPr>
    </w:p>
    <w:p w14:paraId="1EBD1458" w14:textId="77777777" w:rsidR="003A366E" w:rsidRDefault="00000000">
      <w:pPr>
        <w:pStyle w:val="Code"/>
      </w:pPr>
      <w:r>
        <w:t xml:space="preserve">    </w:t>
      </w:r>
      <w:proofErr w:type="spellStart"/>
      <w:r>
        <w:t>fn</w:t>
      </w:r>
      <w:proofErr w:type="spellEnd"/>
      <w:r>
        <w:t xml:space="preserve"> add(self, other: Point) -&gt; Point {</w:t>
      </w:r>
    </w:p>
    <w:p w14:paraId="56C22592" w14:textId="77777777" w:rsidR="003A366E" w:rsidRDefault="00000000">
      <w:pPr>
        <w:pStyle w:val="Code"/>
      </w:pPr>
      <w:r>
        <w:t xml:space="preserve">        Point {</w:t>
      </w:r>
    </w:p>
    <w:p w14:paraId="71283551" w14:textId="77777777" w:rsidR="003A366E" w:rsidRDefault="00000000">
      <w:pPr>
        <w:pStyle w:val="Code"/>
      </w:pPr>
      <w:r>
        <w:t xml:space="preserve">            x: </w:t>
      </w:r>
      <w:proofErr w:type="spellStart"/>
      <w:r>
        <w:t>self.x</w:t>
      </w:r>
      <w:proofErr w:type="spellEnd"/>
      <w:r>
        <w:t xml:space="preserve"> + </w:t>
      </w:r>
      <w:proofErr w:type="spellStart"/>
      <w:r>
        <w:t>other.x</w:t>
      </w:r>
      <w:proofErr w:type="spellEnd"/>
      <w:r>
        <w:t>,</w:t>
      </w:r>
    </w:p>
    <w:p w14:paraId="2E92581E" w14:textId="77777777" w:rsidR="003A366E" w:rsidRDefault="00000000">
      <w:pPr>
        <w:pStyle w:val="Code"/>
      </w:pPr>
      <w:r>
        <w:t xml:space="preserve">            y: </w:t>
      </w:r>
      <w:proofErr w:type="spellStart"/>
      <w:r>
        <w:t>self.y</w:t>
      </w:r>
      <w:proofErr w:type="spellEnd"/>
      <w:r>
        <w:t xml:space="preserve"> + </w:t>
      </w:r>
      <w:proofErr w:type="spellStart"/>
      <w:r>
        <w:t>other.y</w:t>
      </w:r>
      <w:proofErr w:type="spellEnd"/>
      <w:r>
        <w:t>,</w:t>
      </w:r>
    </w:p>
    <w:p w14:paraId="3F4B3BC2" w14:textId="77777777" w:rsidR="003A366E" w:rsidRDefault="00000000">
      <w:pPr>
        <w:pStyle w:val="Code"/>
      </w:pPr>
      <w:r>
        <w:t xml:space="preserve">        }</w:t>
      </w:r>
    </w:p>
    <w:p w14:paraId="4440588B" w14:textId="77777777" w:rsidR="003A366E" w:rsidRDefault="00000000">
      <w:pPr>
        <w:pStyle w:val="Code"/>
      </w:pPr>
      <w:r>
        <w:lastRenderedPageBreak/>
        <w:t xml:space="preserve">    }</w:t>
      </w:r>
    </w:p>
    <w:p w14:paraId="7391A8E1" w14:textId="77777777" w:rsidR="003A366E" w:rsidRDefault="00000000">
      <w:pPr>
        <w:pStyle w:val="Code"/>
      </w:pPr>
      <w:r>
        <w:t>}</w:t>
      </w:r>
    </w:p>
    <w:p w14:paraId="3608BE85" w14:textId="77777777" w:rsidR="003A366E" w:rsidRDefault="003A366E">
      <w:pPr>
        <w:pStyle w:val="Code"/>
      </w:pPr>
    </w:p>
    <w:p w14:paraId="0881B4AF" w14:textId="77777777" w:rsidR="003A366E" w:rsidRDefault="00000000">
      <w:pPr>
        <w:pStyle w:val="Code"/>
      </w:pPr>
      <w:proofErr w:type="spellStart"/>
      <w:r>
        <w:t>fn</w:t>
      </w:r>
      <w:proofErr w:type="spellEnd"/>
      <w:r>
        <w:t xml:space="preserve"> main() {</w:t>
      </w:r>
    </w:p>
    <w:p w14:paraId="72FD522C" w14:textId="77777777" w:rsidR="003A366E" w:rsidRDefault="00000000">
      <w:pPr>
        <w:pStyle w:val="Code"/>
      </w:pPr>
      <w:r>
        <w:t xml:space="preserve">    </w:t>
      </w:r>
      <w:proofErr w:type="spellStart"/>
      <w:r>
        <w:t>assert_eq</w:t>
      </w:r>
      <w:proofErr w:type="spellEnd"/>
      <w:r>
        <w:t>!(</w:t>
      </w:r>
    </w:p>
    <w:p w14:paraId="7B464F74" w14:textId="77777777" w:rsidR="003A366E" w:rsidRDefault="00000000">
      <w:pPr>
        <w:pStyle w:val="Code"/>
      </w:pPr>
      <w:r>
        <w:t xml:space="preserve">        Point { x: 1, y: 0 } + Point { x: 2, y: 3 },</w:t>
      </w:r>
    </w:p>
    <w:p w14:paraId="5362FD84" w14:textId="77777777" w:rsidR="003A366E" w:rsidRDefault="00000000">
      <w:pPr>
        <w:pStyle w:val="Code"/>
      </w:pPr>
      <w:r>
        <w:t xml:space="preserve">        Point { x: 3, y: 3 }</w:t>
      </w:r>
    </w:p>
    <w:p w14:paraId="17A48BD8" w14:textId="77777777" w:rsidR="003A366E" w:rsidRDefault="00000000">
      <w:pPr>
        <w:pStyle w:val="Code"/>
      </w:pPr>
      <w:r>
        <w:t xml:space="preserve">    );</w:t>
      </w:r>
    </w:p>
    <w:p w14:paraId="1E959D9C" w14:textId="77777777" w:rsidR="003A366E" w:rsidRDefault="00000000">
      <w:pPr>
        <w:pStyle w:val="Code"/>
      </w:pPr>
      <w:r>
        <w:t>}</w:t>
      </w:r>
    </w:p>
    <w:p w14:paraId="6CCC2FBA" w14:textId="77777777" w:rsidR="003A366E" w:rsidRDefault="00000000">
      <w:pPr>
        <w:pStyle w:val="CodeListingCaption"/>
      </w:pPr>
      <w:r>
        <w:t xml:space="preserve">Implementing the </w:t>
      </w:r>
      <w:r>
        <w:rPr>
          <w:rStyle w:val="Literal"/>
        </w:rPr>
        <w:t>Add</w:t>
      </w:r>
      <w:r>
        <w:t xml:space="preserve"> trait to overload the </w:t>
      </w:r>
      <w:r>
        <w:rPr>
          <w:rStyle w:val="Literal"/>
        </w:rPr>
        <w:t>+</w:t>
      </w:r>
      <w:r>
        <w:t xml:space="preserve"> operator for </w:t>
      </w:r>
      <w:r>
        <w:rPr>
          <w:rStyle w:val="Literal"/>
        </w:rPr>
        <w:t>Point</w:t>
      </w:r>
      <w:r>
        <w:t xml:space="preserve"> instances</w:t>
      </w:r>
    </w:p>
    <w:p w14:paraId="704FEC67" w14:textId="77777777" w:rsidR="003A366E" w:rsidRDefault="00000000">
      <w:pPr>
        <w:pStyle w:val="Body"/>
      </w:pPr>
      <w:r>
        <w:t xml:space="preserve">The </w:t>
      </w:r>
      <w:r>
        <w:rPr>
          <w:rStyle w:val="Literal"/>
        </w:rPr>
        <w:t>add</w:t>
      </w:r>
      <w:r>
        <w:t xml:space="preserve"> method adds the </w:t>
      </w:r>
      <w:r>
        <w:rPr>
          <w:rStyle w:val="Literal"/>
        </w:rPr>
        <w:t>x</w:t>
      </w:r>
      <w:r>
        <w:t xml:space="preserve"> values of two </w:t>
      </w:r>
      <w:r>
        <w:rPr>
          <w:rStyle w:val="Literal"/>
        </w:rPr>
        <w:t>Point</w:t>
      </w:r>
      <w:r>
        <w:t xml:space="preserve"> instances and the </w:t>
      </w:r>
      <w:r>
        <w:rPr>
          <w:rStyle w:val="Literal"/>
        </w:rPr>
        <w:t>y</w:t>
      </w:r>
      <w:r>
        <w:t xml:space="preserve"> values of two </w:t>
      </w:r>
      <w:r>
        <w:rPr>
          <w:rStyle w:val="Literal"/>
        </w:rPr>
        <w:t>Point</w:t>
      </w:r>
      <w:r>
        <w:t xml:space="preserve"> instances to create a new </w:t>
      </w:r>
      <w:r>
        <w:rPr>
          <w:rStyle w:val="Literal"/>
        </w:rPr>
        <w:t>Point</w:t>
      </w:r>
      <w:r>
        <w:t xml:space="preserve">. The </w:t>
      </w:r>
      <w:r>
        <w:rPr>
          <w:rStyle w:val="Literal"/>
        </w:rPr>
        <w:t>Add</w:t>
      </w:r>
      <w:r>
        <w:t xml:space="preserve"> trait has an associated type named </w:t>
      </w:r>
      <w:r>
        <w:rPr>
          <w:rStyle w:val="Literal"/>
        </w:rPr>
        <w:t>Output</w:t>
      </w:r>
      <w:r>
        <w:t xml:space="preserve"> that determines the type returned from the </w:t>
      </w:r>
      <w:r>
        <w:rPr>
          <w:rStyle w:val="Literal"/>
        </w:rPr>
        <w:t>add</w:t>
      </w:r>
      <w:r>
        <w:t xml:space="preserve"> method.</w:t>
      </w:r>
    </w:p>
    <w:p w14:paraId="452D1298" w14:textId="77777777" w:rsidR="003A366E" w:rsidRDefault="00000000">
      <w:pPr>
        <w:pStyle w:val="Body"/>
      </w:pPr>
      <w:r>
        <w:t xml:space="preserve">The default generic type in this code is within the </w:t>
      </w:r>
      <w:r>
        <w:rPr>
          <w:rStyle w:val="Literal"/>
        </w:rPr>
        <w:t>Add</w:t>
      </w:r>
      <w:r>
        <w:t xml:space="preserve"> trait. Here is its definition:</w:t>
      </w:r>
    </w:p>
    <w:p w14:paraId="6D2F2FB3" w14:textId="77777777" w:rsidR="003A366E" w:rsidRDefault="00000000">
      <w:pPr>
        <w:pStyle w:val="Code"/>
      </w:pPr>
      <w:r>
        <w:t>trait Add&lt;</w:t>
      </w:r>
      <w:proofErr w:type="spellStart"/>
      <w:r>
        <w:t>Rhs</w:t>
      </w:r>
      <w:proofErr w:type="spellEnd"/>
      <w:r>
        <w:t>=Self&gt; {</w:t>
      </w:r>
    </w:p>
    <w:p w14:paraId="4645E81A" w14:textId="77777777" w:rsidR="003A366E" w:rsidRDefault="00000000">
      <w:pPr>
        <w:pStyle w:val="Code"/>
      </w:pPr>
      <w:r>
        <w:t xml:space="preserve">    type Output;</w:t>
      </w:r>
    </w:p>
    <w:p w14:paraId="02E613E0" w14:textId="77777777" w:rsidR="003A366E" w:rsidRDefault="003A366E">
      <w:pPr>
        <w:pStyle w:val="Code"/>
      </w:pPr>
    </w:p>
    <w:p w14:paraId="4F953777" w14:textId="77777777" w:rsidR="003A366E" w:rsidRDefault="00000000">
      <w:pPr>
        <w:pStyle w:val="Code"/>
      </w:pPr>
      <w:r>
        <w:t xml:space="preserve">    </w:t>
      </w:r>
      <w:proofErr w:type="spellStart"/>
      <w:r>
        <w:t>fn</w:t>
      </w:r>
      <w:proofErr w:type="spellEnd"/>
      <w:r>
        <w:t xml:space="preserve"> add(self, </w:t>
      </w:r>
      <w:proofErr w:type="spellStart"/>
      <w:r>
        <w:t>rhs</w:t>
      </w:r>
      <w:proofErr w:type="spellEnd"/>
      <w:r>
        <w:t xml:space="preserve">: </w:t>
      </w:r>
      <w:proofErr w:type="spellStart"/>
      <w:r>
        <w:t>Rhs</w:t>
      </w:r>
      <w:proofErr w:type="spellEnd"/>
      <w:r>
        <w:t>) -&gt; Self::Output;</w:t>
      </w:r>
    </w:p>
    <w:p w14:paraId="2A7DA7D3" w14:textId="77777777" w:rsidR="003A366E" w:rsidRDefault="00000000">
      <w:pPr>
        <w:pStyle w:val="Code"/>
      </w:pPr>
      <w:r>
        <w:t>}</w:t>
      </w:r>
    </w:p>
    <w:p w14:paraId="319C2118" w14:textId="24EA28DA" w:rsidR="003A366E" w:rsidRDefault="00000000">
      <w:pPr>
        <w:pStyle w:val="Body"/>
      </w:pPr>
      <w:r>
        <w:t xml:space="preserve">This code should look generally familiar: a trait with one method and an associated type. The new part is </w:t>
      </w:r>
      <w:proofErr w:type="spellStart"/>
      <w:r>
        <w:rPr>
          <w:rStyle w:val="Literal"/>
        </w:rPr>
        <w:t>Rhs</w:t>
      </w:r>
      <w:proofErr w:type="spellEnd"/>
      <w:r>
        <w:rPr>
          <w:rStyle w:val="Literal"/>
        </w:rPr>
        <w:t>=Self</w:t>
      </w:r>
      <w:r>
        <w:t xml:space="preserve">: </w:t>
      </w:r>
      <w:del w:id="158" w:author="Audrey Doyle" w:date="2025-09-17T15:04:00Z" w16du:dateUtc="2025-09-17T19:04:00Z">
        <w:r w:rsidDel="00A10A60">
          <w:delText xml:space="preserve">this </w:delText>
        </w:r>
      </w:del>
      <w:ins w:id="159" w:author="Audrey Doyle" w:date="2025-09-17T15:04:00Z" w16du:dateUtc="2025-09-17T19:04:00Z">
        <w:r w:rsidR="00A10A60">
          <w:t xml:space="preserve">This </w:t>
        </w:r>
      </w:ins>
      <w:r>
        <w:t xml:space="preserve">syntax is called </w:t>
      </w:r>
      <w:bookmarkStart w:id="160" w:name="_Hlk209013922"/>
      <w:r>
        <w:rPr>
          <w:rStyle w:val="Italic"/>
        </w:rPr>
        <w:t>default type parameters</w:t>
      </w:r>
      <w:bookmarkEnd w:id="160"/>
      <w:r>
        <w:t xml:space="preserve">. The </w:t>
      </w:r>
      <w:proofErr w:type="spellStart"/>
      <w:r>
        <w:rPr>
          <w:rStyle w:val="Literal"/>
        </w:rPr>
        <w:t>Rhs</w:t>
      </w:r>
      <w:proofErr w:type="spellEnd"/>
      <w:r>
        <w:t xml:space="preserve"> generic type parameter (short for “right-hand side”) defines the type of the </w:t>
      </w:r>
      <w:proofErr w:type="spellStart"/>
      <w:r>
        <w:rPr>
          <w:rStyle w:val="Literal"/>
        </w:rPr>
        <w:t>rhs</w:t>
      </w:r>
      <w:proofErr w:type="spellEnd"/>
      <w:r>
        <w:t xml:space="preserve"> parameter in the </w:t>
      </w:r>
      <w:r>
        <w:rPr>
          <w:rStyle w:val="Literal"/>
        </w:rPr>
        <w:t>add</w:t>
      </w:r>
      <w:r>
        <w:t xml:space="preserve"> method. If we don’t specify a concrete type for </w:t>
      </w:r>
      <w:proofErr w:type="spellStart"/>
      <w:r>
        <w:rPr>
          <w:rStyle w:val="Literal"/>
        </w:rPr>
        <w:t>Rhs</w:t>
      </w:r>
      <w:proofErr w:type="spellEnd"/>
      <w:r>
        <w:t xml:space="preserve"> when we implement the </w:t>
      </w:r>
      <w:r>
        <w:rPr>
          <w:rStyle w:val="Literal"/>
        </w:rPr>
        <w:t>Add</w:t>
      </w:r>
      <w:r>
        <w:t xml:space="preserve"> trait, the type of </w:t>
      </w:r>
      <w:proofErr w:type="spellStart"/>
      <w:r>
        <w:rPr>
          <w:rStyle w:val="Literal"/>
        </w:rPr>
        <w:t>Rhs</w:t>
      </w:r>
      <w:proofErr w:type="spellEnd"/>
      <w:r>
        <w:t xml:space="preserve"> will default to </w:t>
      </w:r>
      <w:r>
        <w:rPr>
          <w:rStyle w:val="Literal"/>
        </w:rPr>
        <w:t>Self</w:t>
      </w:r>
      <w:r>
        <w:t xml:space="preserve">, which will be the type we’re implementing </w:t>
      </w:r>
      <w:r>
        <w:rPr>
          <w:rStyle w:val="Literal"/>
        </w:rPr>
        <w:t>Add</w:t>
      </w:r>
      <w:r>
        <w:t xml:space="preserve"> on.</w:t>
      </w:r>
    </w:p>
    <w:p w14:paraId="4DAE6E95" w14:textId="77777777" w:rsidR="003A366E" w:rsidRDefault="00000000">
      <w:pPr>
        <w:pStyle w:val="Body"/>
      </w:pPr>
      <w:r>
        <w:t xml:space="preserve">When we implemented </w:t>
      </w:r>
      <w:r>
        <w:rPr>
          <w:rStyle w:val="Literal"/>
        </w:rPr>
        <w:t>Add</w:t>
      </w:r>
      <w:r>
        <w:t xml:space="preserve"> for </w:t>
      </w:r>
      <w:r>
        <w:rPr>
          <w:rStyle w:val="Literal"/>
        </w:rPr>
        <w:t>Point</w:t>
      </w:r>
      <w:r>
        <w:t xml:space="preserve">, we used the default for </w:t>
      </w:r>
      <w:proofErr w:type="spellStart"/>
      <w:r>
        <w:rPr>
          <w:rStyle w:val="Literal"/>
        </w:rPr>
        <w:t>Rhs</w:t>
      </w:r>
      <w:proofErr w:type="spellEnd"/>
      <w:r>
        <w:t xml:space="preserve"> because we wanted to add two </w:t>
      </w:r>
      <w:r>
        <w:rPr>
          <w:rStyle w:val="Literal"/>
        </w:rPr>
        <w:t>Point</w:t>
      </w:r>
      <w:r>
        <w:t xml:space="preserve"> instances. Let’s look at an example of implementing the </w:t>
      </w:r>
      <w:r>
        <w:rPr>
          <w:rStyle w:val="Literal"/>
        </w:rPr>
        <w:t>Add</w:t>
      </w:r>
      <w:r>
        <w:t xml:space="preserve"> trait where we want to customize the </w:t>
      </w:r>
      <w:proofErr w:type="spellStart"/>
      <w:r>
        <w:rPr>
          <w:rStyle w:val="Literal"/>
        </w:rPr>
        <w:t>Rhs</w:t>
      </w:r>
      <w:proofErr w:type="spellEnd"/>
      <w:r>
        <w:t xml:space="preserve"> type rather than using the default.</w:t>
      </w:r>
    </w:p>
    <w:p w14:paraId="37D5344E" w14:textId="529B3CFD" w:rsidR="003A366E" w:rsidRDefault="00000000">
      <w:pPr>
        <w:pStyle w:val="Body"/>
      </w:pPr>
      <w:r>
        <w:t xml:space="preserve">We have two structs, </w:t>
      </w:r>
      <w:r>
        <w:rPr>
          <w:rStyle w:val="Literal"/>
        </w:rPr>
        <w:t>Millimeters</w:t>
      </w:r>
      <w:r>
        <w:t xml:space="preserve"> and </w:t>
      </w:r>
      <w:r>
        <w:rPr>
          <w:rStyle w:val="Literal"/>
        </w:rPr>
        <w:t>Meters</w:t>
      </w:r>
      <w:r>
        <w:t xml:space="preserve">, holding values in different units. This thin wrapping of an existing type in another struct is known as the </w:t>
      </w:r>
      <w:bookmarkStart w:id="161" w:name="_Hlk209013976"/>
      <w:proofErr w:type="spellStart"/>
      <w:r>
        <w:rPr>
          <w:rStyle w:val="Italic"/>
        </w:rPr>
        <w:t>newtype</w:t>
      </w:r>
      <w:proofErr w:type="spellEnd"/>
      <w:r>
        <w:rPr>
          <w:rStyle w:val="Italic"/>
        </w:rPr>
        <w:t xml:space="preserve"> pattern</w:t>
      </w:r>
      <w:bookmarkEnd w:id="161"/>
      <w:r>
        <w:t xml:space="preserve">, which we describe in more detail in </w:t>
      </w:r>
      <w:r w:rsidRPr="00A10A60">
        <w:rPr>
          <w:rStyle w:val="Xref"/>
          <w:rPrChange w:id="162" w:author="Audrey Doyle" w:date="2025-09-17T15:06:00Z" w16du:dateUtc="2025-09-17T19:06:00Z">
            <w:rPr/>
          </w:rPrChange>
        </w:rPr>
        <w:t>“</w:t>
      </w:r>
      <w:r w:rsidR="00DE25A1" w:rsidRPr="00A10A60">
        <w:rPr>
          <w:rStyle w:val="Xref"/>
        </w:rPr>
        <w:t>Implementing</w:t>
      </w:r>
      <w:r w:rsidRPr="00A10A60">
        <w:rPr>
          <w:rStyle w:val="Xref"/>
        </w:rPr>
        <w:t xml:space="preserve"> External Traits</w:t>
      </w:r>
      <w:r w:rsidR="00DE25A1" w:rsidRPr="00A10A60">
        <w:rPr>
          <w:rStyle w:val="Xref"/>
        </w:rPr>
        <w:t xml:space="preserve"> with the </w:t>
      </w:r>
      <w:proofErr w:type="spellStart"/>
      <w:r w:rsidR="00DE25A1" w:rsidRPr="00A10A60">
        <w:rPr>
          <w:rStyle w:val="Xref"/>
        </w:rPr>
        <w:t>Newtype</w:t>
      </w:r>
      <w:proofErr w:type="spellEnd"/>
      <w:r w:rsidR="00DE25A1" w:rsidRPr="00A10A60">
        <w:rPr>
          <w:rStyle w:val="Xref"/>
        </w:rPr>
        <w:t xml:space="preserve"> Pattern</w:t>
      </w:r>
      <w:r w:rsidRPr="00A10A60">
        <w:rPr>
          <w:rStyle w:val="Xref"/>
          <w:rPrChange w:id="163" w:author="Audrey Doyle" w:date="2025-09-17T15:06:00Z" w16du:dateUtc="2025-09-17T19:06:00Z">
            <w:rPr/>
          </w:rPrChange>
        </w:rPr>
        <w:t xml:space="preserve">” on </w:t>
      </w:r>
      <w:r w:rsidRPr="00A10A60">
        <w:rPr>
          <w:rStyle w:val="Xref"/>
        </w:rPr>
        <w:t>page XX</w:t>
      </w:r>
      <w:r>
        <w:t xml:space="preserve">. We want to add values in millimeters to values in meters and have the implementation of </w:t>
      </w:r>
      <w:r>
        <w:rPr>
          <w:rStyle w:val="Literal"/>
        </w:rPr>
        <w:t>Add</w:t>
      </w:r>
      <w:r>
        <w:t xml:space="preserve"> do the conversion correctly. We can implement </w:t>
      </w:r>
      <w:r>
        <w:rPr>
          <w:rStyle w:val="Literal"/>
        </w:rPr>
        <w:t>Add</w:t>
      </w:r>
      <w:r>
        <w:t xml:space="preserve"> for </w:t>
      </w:r>
      <w:r>
        <w:rPr>
          <w:rStyle w:val="Literal"/>
        </w:rPr>
        <w:t>Millimeters</w:t>
      </w:r>
      <w:r>
        <w:t xml:space="preserve"> with </w:t>
      </w:r>
      <w:r>
        <w:rPr>
          <w:rStyle w:val="Literal"/>
        </w:rPr>
        <w:t>Meters</w:t>
      </w:r>
      <w:r>
        <w:t xml:space="preserve"> as the </w:t>
      </w:r>
      <w:proofErr w:type="spellStart"/>
      <w:r>
        <w:rPr>
          <w:rStyle w:val="Literal"/>
        </w:rPr>
        <w:t>Rhs</w:t>
      </w:r>
      <w:proofErr w:type="spellEnd"/>
      <w:r>
        <w:t>, as shown in Listing 20-16.</w:t>
      </w:r>
    </w:p>
    <w:p w14:paraId="09445694" w14:textId="77777777" w:rsidR="003A366E" w:rsidRDefault="00000000">
      <w:pPr>
        <w:pStyle w:val="CodeLabel"/>
      </w:pPr>
      <w:r>
        <w:t>src/lib.rs</w:t>
      </w:r>
    </w:p>
    <w:p w14:paraId="1DBA0EC2" w14:textId="77777777" w:rsidR="003A366E" w:rsidRDefault="00000000">
      <w:pPr>
        <w:pStyle w:val="Code"/>
      </w:pPr>
      <w:r>
        <w:t>use std::ops::Add;</w:t>
      </w:r>
    </w:p>
    <w:p w14:paraId="05D4FBA7" w14:textId="77777777" w:rsidR="003A366E" w:rsidRDefault="003A366E">
      <w:pPr>
        <w:pStyle w:val="Code"/>
      </w:pPr>
    </w:p>
    <w:p w14:paraId="56C6DA9B" w14:textId="77777777" w:rsidR="003A366E" w:rsidRDefault="00000000">
      <w:pPr>
        <w:pStyle w:val="Code"/>
      </w:pPr>
      <w:r>
        <w:lastRenderedPageBreak/>
        <w:t>struct Millimeters(u32);</w:t>
      </w:r>
    </w:p>
    <w:p w14:paraId="25BD5B34" w14:textId="77777777" w:rsidR="003A366E" w:rsidRDefault="00000000">
      <w:pPr>
        <w:pStyle w:val="Code"/>
      </w:pPr>
      <w:r>
        <w:t>struct Meters(u32);</w:t>
      </w:r>
    </w:p>
    <w:p w14:paraId="6C60AD22" w14:textId="77777777" w:rsidR="003A366E" w:rsidRDefault="003A366E">
      <w:pPr>
        <w:pStyle w:val="Code"/>
      </w:pPr>
    </w:p>
    <w:p w14:paraId="53DEE9FC" w14:textId="77777777" w:rsidR="003A366E" w:rsidRDefault="00000000">
      <w:pPr>
        <w:pStyle w:val="Code"/>
      </w:pPr>
      <w:proofErr w:type="spellStart"/>
      <w:r>
        <w:t>impl</w:t>
      </w:r>
      <w:proofErr w:type="spellEnd"/>
      <w:r>
        <w:t xml:space="preserve"> Add&lt;Meters&gt; for Millimeters {</w:t>
      </w:r>
    </w:p>
    <w:p w14:paraId="29C35352" w14:textId="77777777" w:rsidR="003A366E" w:rsidRDefault="00000000">
      <w:pPr>
        <w:pStyle w:val="Code"/>
      </w:pPr>
      <w:r>
        <w:t xml:space="preserve">    type Output = Millimeters;</w:t>
      </w:r>
    </w:p>
    <w:p w14:paraId="45604469" w14:textId="77777777" w:rsidR="003A366E" w:rsidRDefault="003A366E">
      <w:pPr>
        <w:pStyle w:val="Code"/>
      </w:pPr>
    </w:p>
    <w:p w14:paraId="192D3EE6" w14:textId="77777777" w:rsidR="003A366E" w:rsidRDefault="00000000">
      <w:pPr>
        <w:pStyle w:val="Code"/>
      </w:pPr>
      <w:r>
        <w:t xml:space="preserve">    </w:t>
      </w:r>
      <w:proofErr w:type="spellStart"/>
      <w:r>
        <w:t>fn</w:t>
      </w:r>
      <w:proofErr w:type="spellEnd"/>
      <w:r>
        <w:t xml:space="preserve"> add(self, other: Meters) -&gt; Millimeters {</w:t>
      </w:r>
    </w:p>
    <w:p w14:paraId="77D2AD5B" w14:textId="77777777" w:rsidR="003A366E" w:rsidRDefault="00000000">
      <w:pPr>
        <w:pStyle w:val="Code"/>
      </w:pPr>
      <w:r>
        <w:t xml:space="preserve">        Millimeters(self.0 + (other.0 * 1000))</w:t>
      </w:r>
    </w:p>
    <w:p w14:paraId="685177EA" w14:textId="77777777" w:rsidR="003A366E" w:rsidRDefault="00000000">
      <w:pPr>
        <w:pStyle w:val="Code"/>
      </w:pPr>
      <w:r>
        <w:t xml:space="preserve">    }</w:t>
      </w:r>
    </w:p>
    <w:p w14:paraId="18722F97" w14:textId="77777777" w:rsidR="003A366E" w:rsidRDefault="00000000">
      <w:pPr>
        <w:pStyle w:val="Code"/>
      </w:pPr>
      <w:r>
        <w:t>}</w:t>
      </w:r>
    </w:p>
    <w:p w14:paraId="6F9876B0" w14:textId="77777777" w:rsidR="003A366E" w:rsidRDefault="00000000">
      <w:pPr>
        <w:pStyle w:val="CodeListingCaption"/>
      </w:pPr>
      <w:r>
        <w:t xml:space="preserve">Implementing the </w:t>
      </w:r>
      <w:r>
        <w:rPr>
          <w:rStyle w:val="Literal"/>
        </w:rPr>
        <w:t>Add</w:t>
      </w:r>
      <w:r>
        <w:t xml:space="preserve"> trait on </w:t>
      </w:r>
      <w:r>
        <w:rPr>
          <w:rStyle w:val="Literal"/>
        </w:rPr>
        <w:t>Millimeters</w:t>
      </w:r>
      <w:r>
        <w:t xml:space="preserve"> to add </w:t>
      </w:r>
      <w:r>
        <w:rPr>
          <w:rStyle w:val="Literal"/>
        </w:rPr>
        <w:t>Millimeters</w:t>
      </w:r>
      <w:r>
        <w:t xml:space="preserve"> and </w:t>
      </w:r>
      <w:r>
        <w:rPr>
          <w:rStyle w:val="Literal"/>
        </w:rPr>
        <w:t>Meters</w:t>
      </w:r>
    </w:p>
    <w:p w14:paraId="470E3F0A" w14:textId="77777777" w:rsidR="003A366E" w:rsidRDefault="00000000">
      <w:pPr>
        <w:pStyle w:val="Body"/>
      </w:pPr>
      <w:r>
        <w:t xml:space="preserve">To add </w:t>
      </w:r>
      <w:r>
        <w:rPr>
          <w:rStyle w:val="Literal"/>
        </w:rPr>
        <w:t>Millimeters</w:t>
      </w:r>
      <w:r>
        <w:t xml:space="preserve"> and </w:t>
      </w:r>
      <w:r>
        <w:rPr>
          <w:rStyle w:val="Literal"/>
        </w:rPr>
        <w:t>Meters</w:t>
      </w:r>
      <w:r>
        <w:t xml:space="preserve">, we specify </w:t>
      </w:r>
      <w:proofErr w:type="spellStart"/>
      <w:r>
        <w:rPr>
          <w:rStyle w:val="Literal"/>
        </w:rPr>
        <w:t>impl</w:t>
      </w:r>
      <w:proofErr w:type="spellEnd"/>
      <w:r>
        <w:rPr>
          <w:rStyle w:val="Literal"/>
        </w:rPr>
        <w:t xml:space="preserve"> Add&lt;Meters&gt;</w:t>
      </w:r>
      <w:r>
        <w:t xml:space="preserve"> to set the value of the </w:t>
      </w:r>
      <w:proofErr w:type="spellStart"/>
      <w:r>
        <w:rPr>
          <w:rStyle w:val="Literal"/>
        </w:rPr>
        <w:t>Rhs</w:t>
      </w:r>
      <w:proofErr w:type="spellEnd"/>
      <w:r>
        <w:t xml:space="preserve"> type parameter instead of using the default of </w:t>
      </w:r>
      <w:r>
        <w:rPr>
          <w:rStyle w:val="Literal"/>
        </w:rPr>
        <w:t>Self</w:t>
      </w:r>
      <w:r>
        <w:t>.</w:t>
      </w:r>
    </w:p>
    <w:p w14:paraId="08953B47" w14:textId="77777777" w:rsidR="003A366E" w:rsidRDefault="00000000">
      <w:pPr>
        <w:pStyle w:val="Body"/>
      </w:pPr>
      <w:r>
        <w:t>You’ll use default type parameters in two main ways:</w:t>
      </w:r>
    </w:p>
    <w:p w14:paraId="600FC1B2" w14:textId="77777777" w:rsidR="003A366E" w:rsidRDefault="00000000" w:rsidP="00963C03">
      <w:pPr>
        <w:pStyle w:val="ListNumber"/>
        <w:numPr>
          <w:ilvl w:val="0"/>
          <w:numId w:val="1"/>
        </w:numPr>
      </w:pPr>
      <w:r>
        <w:t>To extend a type without breaking existing code</w:t>
      </w:r>
    </w:p>
    <w:p w14:paraId="5786BEA0" w14:textId="77777777" w:rsidR="003A366E" w:rsidRDefault="00000000">
      <w:pPr>
        <w:pStyle w:val="ListNumber"/>
      </w:pPr>
      <w:r>
        <w:t>To allow customization in specific cases most users won’t need</w:t>
      </w:r>
    </w:p>
    <w:p w14:paraId="674BEEB8" w14:textId="1C958028" w:rsidR="003A366E" w:rsidRDefault="00000000">
      <w:pPr>
        <w:pStyle w:val="Body"/>
      </w:pPr>
      <w:r>
        <w:t xml:space="preserve">The standard library’s </w:t>
      </w:r>
      <w:r>
        <w:rPr>
          <w:rStyle w:val="Literal"/>
        </w:rPr>
        <w:t>Add</w:t>
      </w:r>
      <w:r>
        <w:t xml:space="preserve"> trait is an example of the second purpose: </w:t>
      </w:r>
      <w:del w:id="164" w:author="Audrey Doyle" w:date="2025-09-17T15:06:00Z" w16du:dateUtc="2025-09-17T19:06:00Z">
        <w:r w:rsidDel="00A10A60">
          <w:delText>usually</w:delText>
        </w:r>
      </w:del>
      <w:ins w:id="165" w:author="Audrey Doyle" w:date="2025-09-17T15:06:00Z" w16du:dateUtc="2025-09-17T19:06:00Z">
        <w:r w:rsidR="00A10A60">
          <w:t>Usually</w:t>
        </w:r>
      </w:ins>
      <w:r>
        <w:t xml:space="preserve">, you’ll add two like types, but the </w:t>
      </w:r>
      <w:r>
        <w:rPr>
          <w:rStyle w:val="Literal"/>
        </w:rPr>
        <w:t>Add</w:t>
      </w:r>
      <w:r>
        <w:t xml:space="preserve"> trait provides the ability to customize beyond that. Using a default type parameter in the </w:t>
      </w:r>
      <w:r>
        <w:rPr>
          <w:rStyle w:val="Literal"/>
        </w:rPr>
        <w:t>Add</w:t>
      </w:r>
      <w:r>
        <w:t xml:space="preserve"> trait definition means you don’t have to specify the extra parameter most of the time. In other words, a bit of implementation boilerplate isn’t needed, making it easier to use the trait.</w:t>
      </w:r>
    </w:p>
    <w:p w14:paraId="6711E694" w14:textId="43AFAF9F" w:rsidR="003A366E" w:rsidRDefault="00000000">
      <w:pPr>
        <w:pStyle w:val="Body"/>
      </w:pPr>
      <w:r>
        <w:t xml:space="preserve">The first purpose is similar to the second but in reverse: </w:t>
      </w:r>
      <w:del w:id="166" w:author="Audrey Doyle" w:date="2025-09-17T15:07:00Z" w16du:dateUtc="2025-09-17T19:07:00Z">
        <w:r w:rsidDel="00A10A60">
          <w:delText xml:space="preserve">if </w:delText>
        </w:r>
      </w:del>
      <w:ins w:id="167" w:author="Audrey Doyle" w:date="2025-09-17T15:07:00Z" w16du:dateUtc="2025-09-17T19:07:00Z">
        <w:r w:rsidR="00A10A60">
          <w:t xml:space="preserve">If </w:t>
        </w:r>
      </w:ins>
      <w:r>
        <w:t>you want to add a type parameter to an existing trait, you can give it a default to allow extension of the functionality of the trait without breaking the existing implementation code.</w:t>
      </w:r>
    </w:p>
    <w:p w14:paraId="34C79E86" w14:textId="65BFC3A6" w:rsidR="003A366E" w:rsidRDefault="00000000">
      <w:pPr>
        <w:pStyle w:val="HeadB"/>
      </w:pPr>
      <w:r>
        <w:fldChar w:fldCharType="begin"/>
      </w:r>
      <w:r>
        <w:instrText xml:space="preserve"> XE "fully qualified syntax" </w:instrText>
      </w:r>
      <w:r>
        <w:fldChar w:fldCharType="end"/>
      </w:r>
      <w:r>
        <w:fldChar w:fldCharType="begin"/>
      </w:r>
      <w:r>
        <w:instrText xml:space="preserve"> XE "</w:instrText>
      </w:r>
      <w:proofErr w:type="spellStart"/>
      <w:r>
        <w:instrText>methods:disambiguating</w:instrText>
      </w:r>
      <w:proofErr w:type="spellEnd"/>
      <w:r>
        <w:instrText xml:space="preserve">" </w:instrText>
      </w:r>
      <w:r>
        <w:fldChar w:fldCharType="end"/>
      </w:r>
      <w:bookmarkStart w:id="168" w:name="_Toc206173392"/>
      <w:r>
        <w:t>Disambiguating Between</w:t>
      </w:r>
      <w:r w:rsidR="00510585">
        <w:t xml:space="preserve"> Identically Named</w:t>
      </w:r>
      <w:r>
        <w:t xml:space="preserve"> Methods</w:t>
      </w:r>
      <w:bookmarkEnd w:id="168"/>
    </w:p>
    <w:p w14:paraId="69193D97" w14:textId="77777777" w:rsidR="003A366E" w:rsidRDefault="00000000">
      <w:pPr>
        <w:pStyle w:val="Body"/>
      </w:pPr>
      <w:r>
        <w:t>Nothing in Rust prevents a trait from having a method with the same name as another trait’s method, nor does Rust prevent you from implementing both traits on one type. It’s also possible to implement a method directly on the type with the same name as methods from traits.</w:t>
      </w:r>
    </w:p>
    <w:p w14:paraId="085CAB91" w14:textId="55A4FB9C" w:rsidR="003A366E" w:rsidRDefault="00000000">
      <w:pPr>
        <w:pStyle w:val="Body"/>
      </w:pPr>
      <w:r>
        <w:t xml:space="preserve">When calling methods with the same name, you’ll need to tell Rust which one you want to use. Consider the code in Listing 20-17 where we’ve defined two traits, </w:t>
      </w:r>
      <w:r>
        <w:rPr>
          <w:rStyle w:val="Literal"/>
        </w:rPr>
        <w:t>Pilot</w:t>
      </w:r>
      <w:r>
        <w:t xml:space="preserve"> and </w:t>
      </w:r>
      <w:r>
        <w:rPr>
          <w:rStyle w:val="Literal"/>
        </w:rPr>
        <w:t>Wizard</w:t>
      </w:r>
      <w:r>
        <w:t xml:space="preserve">, that both have </w:t>
      </w:r>
      <w:r>
        <w:lastRenderedPageBreak/>
        <w:t xml:space="preserve">a method called </w:t>
      </w:r>
      <w:r>
        <w:rPr>
          <w:rStyle w:val="Literal"/>
        </w:rPr>
        <w:t>fly</w:t>
      </w:r>
      <w:r>
        <w:t xml:space="preserve">. We then implement both traits on a type </w:t>
      </w:r>
      <w:r>
        <w:rPr>
          <w:rStyle w:val="Literal"/>
        </w:rPr>
        <w:t>Human</w:t>
      </w:r>
      <w:r>
        <w:t xml:space="preserve"> that already has a method named </w:t>
      </w:r>
      <w:r>
        <w:rPr>
          <w:rStyle w:val="Literal"/>
        </w:rPr>
        <w:t>fly</w:t>
      </w:r>
      <w:r>
        <w:t xml:space="preserve"> implemented on it. Each </w:t>
      </w:r>
      <w:r>
        <w:rPr>
          <w:rStyle w:val="Literal"/>
        </w:rPr>
        <w:t>fly</w:t>
      </w:r>
      <w:r>
        <w:t xml:space="preserve"> method does something different.</w:t>
      </w:r>
    </w:p>
    <w:p w14:paraId="662E87C1" w14:textId="77777777" w:rsidR="003A366E" w:rsidRDefault="00000000">
      <w:pPr>
        <w:pStyle w:val="CodeLabel"/>
      </w:pPr>
      <w:r>
        <w:t>src/main.rs</w:t>
      </w:r>
    </w:p>
    <w:p w14:paraId="221AEC27" w14:textId="77777777" w:rsidR="003A366E" w:rsidRDefault="00000000">
      <w:pPr>
        <w:pStyle w:val="Code"/>
      </w:pPr>
      <w:r>
        <w:t>trait Pilot {</w:t>
      </w:r>
    </w:p>
    <w:p w14:paraId="7DE2635D" w14:textId="77777777" w:rsidR="003A366E" w:rsidRDefault="00000000">
      <w:pPr>
        <w:pStyle w:val="Code"/>
      </w:pPr>
      <w:r>
        <w:t xml:space="preserve">    </w:t>
      </w:r>
      <w:proofErr w:type="spellStart"/>
      <w:r>
        <w:t>fn</w:t>
      </w:r>
      <w:proofErr w:type="spellEnd"/>
      <w:r>
        <w:t xml:space="preserve"> fly(&amp;self);</w:t>
      </w:r>
    </w:p>
    <w:p w14:paraId="710AE6C3" w14:textId="77777777" w:rsidR="003A366E" w:rsidRDefault="00000000">
      <w:pPr>
        <w:pStyle w:val="Code"/>
      </w:pPr>
      <w:r>
        <w:t>}</w:t>
      </w:r>
    </w:p>
    <w:p w14:paraId="4A43A9F8" w14:textId="77777777" w:rsidR="003A366E" w:rsidRDefault="003A366E">
      <w:pPr>
        <w:pStyle w:val="Code"/>
      </w:pPr>
    </w:p>
    <w:p w14:paraId="20DC74EC" w14:textId="77777777" w:rsidR="003A366E" w:rsidRDefault="00000000">
      <w:pPr>
        <w:pStyle w:val="Code"/>
      </w:pPr>
      <w:r>
        <w:t>trait Wizard {</w:t>
      </w:r>
    </w:p>
    <w:p w14:paraId="447E55CE" w14:textId="77777777" w:rsidR="003A366E" w:rsidRDefault="00000000">
      <w:pPr>
        <w:pStyle w:val="Code"/>
      </w:pPr>
      <w:r>
        <w:t xml:space="preserve">    </w:t>
      </w:r>
      <w:proofErr w:type="spellStart"/>
      <w:r>
        <w:t>fn</w:t>
      </w:r>
      <w:proofErr w:type="spellEnd"/>
      <w:r>
        <w:t xml:space="preserve"> fly(&amp;self);</w:t>
      </w:r>
    </w:p>
    <w:p w14:paraId="3DAE9208" w14:textId="77777777" w:rsidR="003A366E" w:rsidRDefault="00000000">
      <w:pPr>
        <w:pStyle w:val="Code"/>
      </w:pPr>
      <w:r>
        <w:t>}</w:t>
      </w:r>
    </w:p>
    <w:p w14:paraId="6D2520B5" w14:textId="77777777" w:rsidR="003A366E" w:rsidRDefault="003A366E">
      <w:pPr>
        <w:pStyle w:val="Code"/>
      </w:pPr>
    </w:p>
    <w:p w14:paraId="4464BDDC" w14:textId="77777777" w:rsidR="003A366E" w:rsidRDefault="00000000">
      <w:pPr>
        <w:pStyle w:val="Code"/>
      </w:pPr>
      <w:r>
        <w:t>struct Human;</w:t>
      </w:r>
    </w:p>
    <w:p w14:paraId="67D46F5F" w14:textId="77777777" w:rsidR="003A366E" w:rsidRDefault="003A366E">
      <w:pPr>
        <w:pStyle w:val="Code"/>
      </w:pPr>
    </w:p>
    <w:p w14:paraId="5BC1702B" w14:textId="77777777" w:rsidR="003A366E" w:rsidRDefault="00000000">
      <w:pPr>
        <w:pStyle w:val="Code"/>
      </w:pPr>
      <w:proofErr w:type="spellStart"/>
      <w:r>
        <w:t>impl</w:t>
      </w:r>
      <w:proofErr w:type="spellEnd"/>
      <w:r>
        <w:t xml:space="preserve"> Pilot for Human {</w:t>
      </w:r>
    </w:p>
    <w:p w14:paraId="26F9079A" w14:textId="77777777" w:rsidR="003A366E" w:rsidRDefault="00000000">
      <w:pPr>
        <w:pStyle w:val="Code"/>
      </w:pPr>
      <w:r>
        <w:t xml:space="preserve">    </w:t>
      </w:r>
      <w:proofErr w:type="spellStart"/>
      <w:r>
        <w:t>fn</w:t>
      </w:r>
      <w:proofErr w:type="spellEnd"/>
      <w:r>
        <w:t xml:space="preserve"> fly(&amp;self) {</w:t>
      </w:r>
    </w:p>
    <w:p w14:paraId="3AA55A97" w14:textId="77777777" w:rsidR="003A366E" w:rsidRDefault="00000000">
      <w:pPr>
        <w:pStyle w:val="Code"/>
      </w:pPr>
      <w:r>
        <w:t xml:space="preserve">        </w:t>
      </w:r>
      <w:proofErr w:type="spellStart"/>
      <w:r>
        <w:t>println</w:t>
      </w:r>
      <w:proofErr w:type="spellEnd"/>
      <w:r>
        <w:t>!("This is your captain speaking.");</w:t>
      </w:r>
    </w:p>
    <w:p w14:paraId="74911CCF" w14:textId="77777777" w:rsidR="003A366E" w:rsidRDefault="00000000">
      <w:pPr>
        <w:pStyle w:val="Code"/>
      </w:pPr>
      <w:r>
        <w:t xml:space="preserve">    }</w:t>
      </w:r>
    </w:p>
    <w:p w14:paraId="7E0B15C0" w14:textId="77777777" w:rsidR="003A366E" w:rsidRDefault="00000000">
      <w:pPr>
        <w:pStyle w:val="Code"/>
      </w:pPr>
      <w:r>
        <w:t>}</w:t>
      </w:r>
    </w:p>
    <w:p w14:paraId="0A4E5DD1" w14:textId="77777777" w:rsidR="003A366E" w:rsidRDefault="003A366E">
      <w:pPr>
        <w:pStyle w:val="Code"/>
      </w:pPr>
    </w:p>
    <w:p w14:paraId="7B71C029" w14:textId="77777777" w:rsidR="003A366E" w:rsidRDefault="00000000">
      <w:pPr>
        <w:pStyle w:val="Code"/>
      </w:pPr>
      <w:proofErr w:type="spellStart"/>
      <w:r>
        <w:t>impl</w:t>
      </w:r>
      <w:proofErr w:type="spellEnd"/>
      <w:r>
        <w:t xml:space="preserve"> Wizard for Human {</w:t>
      </w:r>
    </w:p>
    <w:p w14:paraId="55E5EFA9" w14:textId="77777777" w:rsidR="003A366E" w:rsidRDefault="00000000">
      <w:pPr>
        <w:pStyle w:val="Code"/>
      </w:pPr>
      <w:r>
        <w:t xml:space="preserve">    </w:t>
      </w:r>
      <w:proofErr w:type="spellStart"/>
      <w:r>
        <w:t>fn</w:t>
      </w:r>
      <w:proofErr w:type="spellEnd"/>
      <w:r>
        <w:t xml:space="preserve"> fly(&amp;self) {</w:t>
      </w:r>
    </w:p>
    <w:p w14:paraId="71280F84" w14:textId="77777777" w:rsidR="003A366E" w:rsidRDefault="00000000">
      <w:pPr>
        <w:pStyle w:val="Code"/>
      </w:pPr>
      <w:r>
        <w:t xml:space="preserve">        </w:t>
      </w:r>
      <w:proofErr w:type="spellStart"/>
      <w:r>
        <w:t>println</w:t>
      </w:r>
      <w:proofErr w:type="spellEnd"/>
      <w:r>
        <w:t>!("Up!");</w:t>
      </w:r>
    </w:p>
    <w:p w14:paraId="28E83517" w14:textId="77777777" w:rsidR="003A366E" w:rsidRDefault="00000000">
      <w:pPr>
        <w:pStyle w:val="Code"/>
      </w:pPr>
      <w:r>
        <w:t xml:space="preserve">    }</w:t>
      </w:r>
    </w:p>
    <w:p w14:paraId="6F4969AD" w14:textId="77777777" w:rsidR="003A366E" w:rsidRDefault="00000000">
      <w:pPr>
        <w:pStyle w:val="Code"/>
      </w:pPr>
      <w:r>
        <w:t>}</w:t>
      </w:r>
    </w:p>
    <w:p w14:paraId="6E680622" w14:textId="77777777" w:rsidR="003A366E" w:rsidRDefault="003A366E">
      <w:pPr>
        <w:pStyle w:val="Code"/>
      </w:pPr>
    </w:p>
    <w:p w14:paraId="27C042F6" w14:textId="77777777" w:rsidR="003A366E" w:rsidRDefault="00000000">
      <w:pPr>
        <w:pStyle w:val="Code"/>
      </w:pPr>
      <w:proofErr w:type="spellStart"/>
      <w:r>
        <w:t>impl</w:t>
      </w:r>
      <w:proofErr w:type="spellEnd"/>
      <w:r>
        <w:t xml:space="preserve"> Human {</w:t>
      </w:r>
    </w:p>
    <w:p w14:paraId="15D58D8B" w14:textId="77777777" w:rsidR="003A366E" w:rsidRDefault="00000000">
      <w:pPr>
        <w:pStyle w:val="Code"/>
      </w:pPr>
      <w:r>
        <w:t xml:space="preserve">    </w:t>
      </w:r>
      <w:proofErr w:type="spellStart"/>
      <w:r>
        <w:t>fn</w:t>
      </w:r>
      <w:proofErr w:type="spellEnd"/>
      <w:r>
        <w:t xml:space="preserve"> fly(&amp;self) {</w:t>
      </w:r>
    </w:p>
    <w:p w14:paraId="3CA3CD7C" w14:textId="77777777" w:rsidR="003A366E" w:rsidRDefault="00000000">
      <w:pPr>
        <w:pStyle w:val="Code"/>
      </w:pPr>
      <w:r>
        <w:t xml:space="preserve">        </w:t>
      </w:r>
      <w:proofErr w:type="spellStart"/>
      <w:r>
        <w:t>println</w:t>
      </w:r>
      <w:proofErr w:type="spellEnd"/>
      <w:r>
        <w:t>!("*waving arms furiously*");</w:t>
      </w:r>
    </w:p>
    <w:p w14:paraId="730EEC87" w14:textId="77777777" w:rsidR="003A366E" w:rsidRDefault="00000000">
      <w:pPr>
        <w:pStyle w:val="Code"/>
      </w:pPr>
      <w:r>
        <w:t xml:space="preserve">    }</w:t>
      </w:r>
    </w:p>
    <w:p w14:paraId="1E94F91F" w14:textId="77777777" w:rsidR="003A366E" w:rsidRDefault="00000000">
      <w:pPr>
        <w:pStyle w:val="Code"/>
      </w:pPr>
      <w:r>
        <w:t>}</w:t>
      </w:r>
    </w:p>
    <w:p w14:paraId="5425DA53" w14:textId="77777777" w:rsidR="003A366E" w:rsidRDefault="00000000">
      <w:pPr>
        <w:pStyle w:val="CodeListingCaption"/>
      </w:pPr>
      <w:r>
        <w:t xml:space="preserve">Two traits are defined to have a </w:t>
      </w:r>
      <w:r>
        <w:rPr>
          <w:rStyle w:val="Literal"/>
        </w:rPr>
        <w:t>fly</w:t>
      </w:r>
      <w:r>
        <w:t xml:space="preserve"> method and are implemented on the </w:t>
      </w:r>
      <w:r>
        <w:rPr>
          <w:rStyle w:val="Literal"/>
        </w:rPr>
        <w:t>Human</w:t>
      </w:r>
      <w:r>
        <w:t xml:space="preserve"> type, and a </w:t>
      </w:r>
      <w:r>
        <w:rPr>
          <w:rStyle w:val="Literal"/>
        </w:rPr>
        <w:t>fly</w:t>
      </w:r>
      <w:r>
        <w:t xml:space="preserve"> method is implemented on </w:t>
      </w:r>
      <w:r>
        <w:rPr>
          <w:rStyle w:val="Literal"/>
        </w:rPr>
        <w:t>Human</w:t>
      </w:r>
      <w:r>
        <w:t xml:space="preserve"> directly.</w:t>
      </w:r>
    </w:p>
    <w:p w14:paraId="4B35879B" w14:textId="605E0DD7" w:rsidR="003A366E" w:rsidRDefault="00000000">
      <w:pPr>
        <w:pStyle w:val="Body"/>
      </w:pPr>
      <w:r>
        <w:t xml:space="preserve">When we call </w:t>
      </w:r>
      <w:r>
        <w:rPr>
          <w:rStyle w:val="Literal"/>
        </w:rPr>
        <w:t>fly</w:t>
      </w:r>
      <w:r>
        <w:t xml:space="preserve"> on an instance of </w:t>
      </w:r>
      <w:r>
        <w:rPr>
          <w:rStyle w:val="Literal"/>
        </w:rPr>
        <w:t>Human</w:t>
      </w:r>
      <w:r>
        <w:t>, the compiler defaults to calling the method that is directly implemented on the type, as shown in Listing 20-18.</w:t>
      </w:r>
    </w:p>
    <w:p w14:paraId="5FA01CE6" w14:textId="77777777" w:rsidR="003A366E" w:rsidRDefault="00000000">
      <w:pPr>
        <w:pStyle w:val="CodeLabel"/>
      </w:pPr>
      <w:r>
        <w:t>src/main.rs</w:t>
      </w:r>
    </w:p>
    <w:p w14:paraId="1C818A5C" w14:textId="77777777" w:rsidR="003A366E" w:rsidRDefault="00000000">
      <w:pPr>
        <w:pStyle w:val="Code"/>
      </w:pPr>
      <w:proofErr w:type="spellStart"/>
      <w:r>
        <w:t>fn</w:t>
      </w:r>
      <w:proofErr w:type="spellEnd"/>
      <w:r>
        <w:t xml:space="preserve"> main() {</w:t>
      </w:r>
    </w:p>
    <w:p w14:paraId="30A5A6FE" w14:textId="77777777" w:rsidR="003A366E" w:rsidRDefault="00000000">
      <w:pPr>
        <w:pStyle w:val="Code"/>
      </w:pPr>
      <w:r>
        <w:t xml:space="preserve">    let person = Human;</w:t>
      </w:r>
    </w:p>
    <w:p w14:paraId="5E042142" w14:textId="77777777" w:rsidR="003A366E" w:rsidRDefault="00000000">
      <w:pPr>
        <w:pStyle w:val="Code"/>
      </w:pPr>
      <w:r>
        <w:t xml:space="preserve">    </w:t>
      </w:r>
      <w:proofErr w:type="spellStart"/>
      <w:r>
        <w:t>person.fly</w:t>
      </w:r>
      <w:proofErr w:type="spellEnd"/>
      <w:r>
        <w:t>();</w:t>
      </w:r>
    </w:p>
    <w:p w14:paraId="5F7CC9A6" w14:textId="77777777" w:rsidR="003A366E" w:rsidRDefault="00000000">
      <w:pPr>
        <w:pStyle w:val="Code"/>
      </w:pPr>
      <w:r>
        <w:t>}</w:t>
      </w:r>
    </w:p>
    <w:p w14:paraId="5150DBFE" w14:textId="77777777" w:rsidR="003A366E" w:rsidRDefault="00000000">
      <w:pPr>
        <w:pStyle w:val="CodeListingCaption"/>
      </w:pPr>
      <w:r>
        <w:t xml:space="preserve">Calling </w:t>
      </w:r>
      <w:r>
        <w:rPr>
          <w:rStyle w:val="Literal"/>
        </w:rPr>
        <w:t>fly</w:t>
      </w:r>
      <w:r>
        <w:t xml:space="preserve"> on an instance of </w:t>
      </w:r>
      <w:r>
        <w:rPr>
          <w:rStyle w:val="Literal"/>
        </w:rPr>
        <w:t>Human</w:t>
      </w:r>
    </w:p>
    <w:p w14:paraId="26146E53" w14:textId="77777777" w:rsidR="003A366E" w:rsidRDefault="00000000">
      <w:pPr>
        <w:pStyle w:val="Body"/>
      </w:pPr>
      <w:r>
        <w:t xml:space="preserve">Running this code will print </w:t>
      </w:r>
      <w:r>
        <w:rPr>
          <w:rStyle w:val="Literal"/>
        </w:rPr>
        <w:t>*waving arms furiously*</w:t>
      </w:r>
      <w:r>
        <w:t xml:space="preserve">, showing that Rust called the </w:t>
      </w:r>
      <w:r>
        <w:rPr>
          <w:rStyle w:val="Literal"/>
        </w:rPr>
        <w:t>fly</w:t>
      </w:r>
      <w:r>
        <w:t xml:space="preserve"> method implemented on </w:t>
      </w:r>
      <w:r>
        <w:rPr>
          <w:rStyle w:val="Literal"/>
        </w:rPr>
        <w:t>Human</w:t>
      </w:r>
      <w:r>
        <w:t xml:space="preserve"> directly.</w:t>
      </w:r>
    </w:p>
    <w:p w14:paraId="78D931D4" w14:textId="78988B4C" w:rsidR="003A366E" w:rsidRDefault="00000000">
      <w:pPr>
        <w:pStyle w:val="Body"/>
      </w:pPr>
      <w:r>
        <w:lastRenderedPageBreak/>
        <w:t xml:space="preserve">To call the </w:t>
      </w:r>
      <w:r>
        <w:rPr>
          <w:rStyle w:val="Literal"/>
        </w:rPr>
        <w:t>fly</w:t>
      </w:r>
      <w:r>
        <w:t xml:space="preserve"> methods from either the </w:t>
      </w:r>
      <w:r>
        <w:rPr>
          <w:rStyle w:val="Literal"/>
        </w:rPr>
        <w:t>Pilot</w:t>
      </w:r>
      <w:r>
        <w:t xml:space="preserve"> trait or the </w:t>
      </w:r>
      <w:r>
        <w:rPr>
          <w:rStyle w:val="Literal"/>
        </w:rPr>
        <w:t>Wizard</w:t>
      </w:r>
      <w:r>
        <w:t xml:space="preserve"> trait, we need to use more explicit syntax to specify which </w:t>
      </w:r>
      <w:r>
        <w:rPr>
          <w:rStyle w:val="Literal"/>
        </w:rPr>
        <w:t>fly</w:t>
      </w:r>
      <w:r>
        <w:t xml:space="preserve"> method we mean. Listing 20-19 demonstrates this syntax.</w:t>
      </w:r>
    </w:p>
    <w:p w14:paraId="3F597D63" w14:textId="77777777" w:rsidR="003A366E" w:rsidRDefault="00000000">
      <w:pPr>
        <w:pStyle w:val="CodeLabel"/>
      </w:pPr>
      <w:r>
        <w:t>src/main.rs</w:t>
      </w:r>
    </w:p>
    <w:p w14:paraId="672C240B" w14:textId="77777777" w:rsidR="003A366E" w:rsidRDefault="00000000">
      <w:pPr>
        <w:pStyle w:val="Code"/>
      </w:pPr>
      <w:proofErr w:type="spellStart"/>
      <w:r>
        <w:t>fn</w:t>
      </w:r>
      <w:proofErr w:type="spellEnd"/>
      <w:r>
        <w:t xml:space="preserve"> main() {</w:t>
      </w:r>
    </w:p>
    <w:p w14:paraId="236F951C" w14:textId="77777777" w:rsidR="003A366E" w:rsidRDefault="00000000">
      <w:pPr>
        <w:pStyle w:val="Code"/>
      </w:pPr>
      <w:r>
        <w:t xml:space="preserve">    let person = Human;</w:t>
      </w:r>
    </w:p>
    <w:p w14:paraId="0AB82838" w14:textId="77777777" w:rsidR="003A366E" w:rsidRDefault="00000000">
      <w:pPr>
        <w:pStyle w:val="Code"/>
      </w:pPr>
      <w:r>
        <w:t xml:space="preserve">    Pilot::fly(&amp;person);</w:t>
      </w:r>
    </w:p>
    <w:p w14:paraId="55EBA60A" w14:textId="77777777" w:rsidR="003A366E" w:rsidRDefault="00000000">
      <w:pPr>
        <w:pStyle w:val="Code"/>
      </w:pPr>
      <w:r>
        <w:t xml:space="preserve">    Wizard::fly(&amp;person);</w:t>
      </w:r>
    </w:p>
    <w:p w14:paraId="4C4DA23A" w14:textId="77777777" w:rsidR="003A366E" w:rsidRDefault="00000000">
      <w:pPr>
        <w:pStyle w:val="Code"/>
      </w:pPr>
      <w:r>
        <w:t xml:space="preserve">    </w:t>
      </w:r>
      <w:proofErr w:type="spellStart"/>
      <w:r>
        <w:t>person.fly</w:t>
      </w:r>
      <w:proofErr w:type="spellEnd"/>
      <w:r>
        <w:t>();</w:t>
      </w:r>
    </w:p>
    <w:p w14:paraId="595567AE" w14:textId="77777777" w:rsidR="003A366E" w:rsidRDefault="00000000">
      <w:pPr>
        <w:pStyle w:val="Code"/>
      </w:pPr>
      <w:r>
        <w:t>}</w:t>
      </w:r>
    </w:p>
    <w:p w14:paraId="3C776B88" w14:textId="77777777" w:rsidR="003A366E" w:rsidRDefault="00000000">
      <w:pPr>
        <w:pStyle w:val="CodeListingCaption"/>
      </w:pPr>
      <w:r>
        <w:t xml:space="preserve">Specifying which trait’s </w:t>
      </w:r>
      <w:r>
        <w:rPr>
          <w:rStyle w:val="Literal"/>
        </w:rPr>
        <w:t>fly</w:t>
      </w:r>
      <w:r>
        <w:t xml:space="preserve"> method we want to call</w:t>
      </w:r>
    </w:p>
    <w:p w14:paraId="4C651AC5" w14:textId="5F1B7DB4" w:rsidR="003A366E" w:rsidRDefault="00000000">
      <w:pPr>
        <w:pStyle w:val="Body"/>
      </w:pPr>
      <w:r>
        <w:t xml:space="preserve">Specifying the trait name before the method name clarifies to Rust which implementation of </w:t>
      </w:r>
      <w:r>
        <w:rPr>
          <w:rStyle w:val="Literal"/>
        </w:rPr>
        <w:t>fly</w:t>
      </w:r>
      <w:r>
        <w:t xml:space="preserve"> we want to call. We could also write </w:t>
      </w:r>
      <w:r>
        <w:rPr>
          <w:rStyle w:val="Literal"/>
        </w:rPr>
        <w:t>Human::fly(&amp;person)</w:t>
      </w:r>
      <w:r>
        <w:t xml:space="preserve">, which is equivalent to the </w:t>
      </w:r>
      <w:proofErr w:type="spellStart"/>
      <w:r>
        <w:rPr>
          <w:rStyle w:val="Literal"/>
        </w:rPr>
        <w:t>person.fly</w:t>
      </w:r>
      <w:proofErr w:type="spellEnd"/>
      <w:r>
        <w:rPr>
          <w:rStyle w:val="Literal"/>
        </w:rPr>
        <w:t>()</w:t>
      </w:r>
      <w:r>
        <w:t xml:space="preserve"> that we used in Listing 20-19, but this is a bit longer to write if we don’t need to disambiguate.</w:t>
      </w:r>
    </w:p>
    <w:p w14:paraId="5DC0D3A7" w14:textId="77777777" w:rsidR="003A366E" w:rsidRDefault="00000000">
      <w:pPr>
        <w:pStyle w:val="Body"/>
      </w:pPr>
      <w:r>
        <w:t>Running this code prints the following:</w:t>
      </w:r>
    </w:p>
    <w:p w14:paraId="49849093" w14:textId="77777777" w:rsidR="003A366E" w:rsidRDefault="00000000">
      <w:pPr>
        <w:pStyle w:val="Code"/>
      </w:pPr>
      <w:r>
        <w:t>This is your captain speaking.</w:t>
      </w:r>
    </w:p>
    <w:p w14:paraId="7DAB283F" w14:textId="77777777" w:rsidR="003A366E" w:rsidRDefault="00000000">
      <w:pPr>
        <w:pStyle w:val="Code"/>
      </w:pPr>
      <w:r>
        <w:t>Up!</w:t>
      </w:r>
    </w:p>
    <w:p w14:paraId="2A33F8B7" w14:textId="77777777" w:rsidR="003A366E" w:rsidRDefault="00000000">
      <w:pPr>
        <w:pStyle w:val="Code"/>
      </w:pPr>
      <w:r>
        <w:t>*waving arms furiously*</w:t>
      </w:r>
    </w:p>
    <w:p w14:paraId="26D959AD" w14:textId="77777777" w:rsidR="003A366E" w:rsidRDefault="00000000">
      <w:pPr>
        <w:pStyle w:val="Body"/>
      </w:pPr>
      <w:r>
        <w:t xml:space="preserve">Because the </w:t>
      </w:r>
      <w:r>
        <w:rPr>
          <w:rStyle w:val="Literal"/>
        </w:rPr>
        <w:t>fly</w:t>
      </w:r>
      <w:r>
        <w:t xml:space="preserve"> method takes a </w:t>
      </w:r>
      <w:r>
        <w:rPr>
          <w:rStyle w:val="Literal"/>
        </w:rPr>
        <w:t>self</w:t>
      </w:r>
      <w:r>
        <w:t xml:space="preserve"> parameter, if we had two </w:t>
      </w:r>
      <w:r>
        <w:rPr>
          <w:rStyle w:val="Italic"/>
        </w:rPr>
        <w:t>types</w:t>
      </w:r>
      <w:r>
        <w:t xml:space="preserve"> that both implement one </w:t>
      </w:r>
      <w:r>
        <w:rPr>
          <w:rStyle w:val="Italic"/>
        </w:rPr>
        <w:t>trait</w:t>
      </w:r>
      <w:r>
        <w:t xml:space="preserve">, Rust could figure out which implementation of a trait to use based on the type of </w:t>
      </w:r>
      <w:r>
        <w:rPr>
          <w:rStyle w:val="Literal"/>
        </w:rPr>
        <w:t>self</w:t>
      </w:r>
      <w:r>
        <w:t>.</w:t>
      </w:r>
    </w:p>
    <w:p w14:paraId="7B52097A" w14:textId="31A4A517" w:rsidR="003A366E" w:rsidRDefault="00000000">
      <w:pPr>
        <w:pStyle w:val="Body"/>
      </w:pPr>
      <w:r>
        <w:t xml:space="preserve">However, associated functions that are not methods don’t have a </w:t>
      </w:r>
      <w:r>
        <w:rPr>
          <w:rStyle w:val="Literal"/>
        </w:rPr>
        <w:t>self</w:t>
      </w:r>
      <w:r>
        <w:t xml:space="preserve"> parameter. When there are multiple types or traits that define non-method functions with the same function name, Rust doesn’t always know which type you mean unless you use fully qualified syntax. For example, in Listing 20-20</w:t>
      </w:r>
      <w:ins w:id="169" w:author="Audrey Doyle" w:date="2025-09-17T15:08:00Z" w16du:dateUtc="2025-09-17T19:08:00Z">
        <w:r w:rsidR="00A10A60">
          <w:t>,</w:t>
        </w:r>
      </w:ins>
      <w:r>
        <w:t xml:space="preserve"> we create a trait for an animal shelter that wants to name all baby dogs Spot. We make an </w:t>
      </w:r>
      <w:r>
        <w:rPr>
          <w:rStyle w:val="Literal"/>
        </w:rPr>
        <w:t>Animal</w:t>
      </w:r>
      <w:r>
        <w:t xml:space="preserve"> trait with an associated non-method function </w:t>
      </w:r>
      <w:proofErr w:type="spellStart"/>
      <w:r>
        <w:rPr>
          <w:rStyle w:val="Literal"/>
        </w:rPr>
        <w:t>baby_name</w:t>
      </w:r>
      <w:proofErr w:type="spellEnd"/>
      <w:r>
        <w:t xml:space="preserve">. The </w:t>
      </w:r>
      <w:r>
        <w:rPr>
          <w:rStyle w:val="Literal"/>
        </w:rPr>
        <w:t>Animal</w:t>
      </w:r>
      <w:r>
        <w:t xml:space="preserve"> trait is implemented for the struct </w:t>
      </w:r>
      <w:r>
        <w:rPr>
          <w:rStyle w:val="Literal"/>
        </w:rPr>
        <w:t>Dog</w:t>
      </w:r>
      <w:r>
        <w:t xml:space="preserve">, on which we also provide an associated non-method function </w:t>
      </w:r>
      <w:proofErr w:type="spellStart"/>
      <w:r>
        <w:rPr>
          <w:rStyle w:val="Literal"/>
        </w:rPr>
        <w:t>baby_name</w:t>
      </w:r>
      <w:proofErr w:type="spellEnd"/>
      <w:r>
        <w:t xml:space="preserve"> directly.</w:t>
      </w:r>
    </w:p>
    <w:p w14:paraId="1542800A" w14:textId="77777777" w:rsidR="003A366E" w:rsidRDefault="00000000">
      <w:pPr>
        <w:pStyle w:val="CodeLabel"/>
      </w:pPr>
      <w:r>
        <w:t>src/main.rs</w:t>
      </w:r>
    </w:p>
    <w:p w14:paraId="3336B6B5" w14:textId="77777777" w:rsidR="003A366E" w:rsidRDefault="00000000">
      <w:pPr>
        <w:pStyle w:val="Code"/>
      </w:pPr>
      <w:r>
        <w:t>trait Animal {</w:t>
      </w:r>
    </w:p>
    <w:p w14:paraId="550C04A3" w14:textId="77777777" w:rsidR="003A366E" w:rsidRDefault="00000000">
      <w:pPr>
        <w:pStyle w:val="Code"/>
      </w:pPr>
      <w:r>
        <w:t xml:space="preserve">    </w:t>
      </w:r>
      <w:proofErr w:type="spellStart"/>
      <w:r>
        <w:t>fn</w:t>
      </w:r>
      <w:proofErr w:type="spellEnd"/>
      <w:r>
        <w:t xml:space="preserve"> </w:t>
      </w:r>
      <w:proofErr w:type="spellStart"/>
      <w:r>
        <w:t>baby_name</w:t>
      </w:r>
      <w:proofErr w:type="spellEnd"/>
      <w:r>
        <w:t>() -&gt; String;</w:t>
      </w:r>
    </w:p>
    <w:p w14:paraId="491AB49C" w14:textId="77777777" w:rsidR="003A366E" w:rsidRDefault="00000000">
      <w:pPr>
        <w:pStyle w:val="Code"/>
      </w:pPr>
      <w:r>
        <w:t>}</w:t>
      </w:r>
    </w:p>
    <w:p w14:paraId="208FA4E2" w14:textId="77777777" w:rsidR="003A366E" w:rsidRDefault="003A366E">
      <w:pPr>
        <w:pStyle w:val="Code"/>
      </w:pPr>
    </w:p>
    <w:p w14:paraId="41B52E45" w14:textId="77777777" w:rsidR="003A366E" w:rsidRDefault="00000000">
      <w:pPr>
        <w:pStyle w:val="Code"/>
      </w:pPr>
      <w:r>
        <w:t>struct Dog;</w:t>
      </w:r>
    </w:p>
    <w:p w14:paraId="5EBCE16F" w14:textId="77777777" w:rsidR="003A366E" w:rsidRDefault="003A366E">
      <w:pPr>
        <w:pStyle w:val="Code"/>
      </w:pPr>
    </w:p>
    <w:p w14:paraId="0F214D66" w14:textId="77777777" w:rsidR="003A366E" w:rsidRDefault="00000000">
      <w:pPr>
        <w:pStyle w:val="Code"/>
      </w:pPr>
      <w:proofErr w:type="spellStart"/>
      <w:r>
        <w:t>impl</w:t>
      </w:r>
      <w:proofErr w:type="spellEnd"/>
      <w:r>
        <w:t xml:space="preserve"> Dog {</w:t>
      </w:r>
    </w:p>
    <w:p w14:paraId="0BA2EF04" w14:textId="77777777" w:rsidR="003A366E" w:rsidRDefault="00000000">
      <w:pPr>
        <w:pStyle w:val="Code"/>
      </w:pPr>
      <w:r>
        <w:t xml:space="preserve">    </w:t>
      </w:r>
      <w:proofErr w:type="spellStart"/>
      <w:r>
        <w:t>fn</w:t>
      </w:r>
      <w:proofErr w:type="spellEnd"/>
      <w:r>
        <w:t xml:space="preserve"> </w:t>
      </w:r>
      <w:proofErr w:type="spellStart"/>
      <w:r>
        <w:t>baby_name</w:t>
      </w:r>
      <w:proofErr w:type="spellEnd"/>
      <w:r>
        <w:t>() -&gt; String {</w:t>
      </w:r>
    </w:p>
    <w:p w14:paraId="04B81F55" w14:textId="77777777" w:rsidR="003A366E" w:rsidRDefault="00000000">
      <w:pPr>
        <w:pStyle w:val="Code"/>
      </w:pPr>
      <w:r>
        <w:t xml:space="preserve">        String::from("Spot")</w:t>
      </w:r>
    </w:p>
    <w:p w14:paraId="2696C02B" w14:textId="77777777" w:rsidR="003A366E" w:rsidRDefault="00000000">
      <w:pPr>
        <w:pStyle w:val="Code"/>
      </w:pPr>
      <w:r>
        <w:t xml:space="preserve">    }</w:t>
      </w:r>
    </w:p>
    <w:p w14:paraId="0057059F" w14:textId="77777777" w:rsidR="003A366E" w:rsidRDefault="00000000">
      <w:pPr>
        <w:pStyle w:val="Code"/>
      </w:pPr>
      <w:r>
        <w:lastRenderedPageBreak/>
        <w:t>}</w:t>
      </w:r>
    </w:p>
    <w:p w14:paraId="257F49A1" w14:textId="77777777" w:rsidR="003A366E" w:rsidRDefault="003A366E">
      <w:pPr>
        <w:pStyle w:val="Code"/>
      </w:pPr>
    </w:p>
    <w:p w14:paraId="1F38670E" w14:textId="77777777" w:rsidR="003A366E" w:rsidRDefault="00000000">
      <w:pPr>
        <w:pStyle w:val="Code"/>
      </w:pPr>
      <w:proofErr w:type="spellStart"/>
      <w:r>
        <w:t>impl</w:t>
      </w:r>
      <w:proofErr w:type="spellEnd"/>
      <w:r>
        <w:t xml:space="preserve"> Animal for Dog {</w:t>
      </w:r>
    </w:p>
    <w:p w14:paraId="51D64379" w14:textId="77777777" w:rsidR="003A366E" w:rsidRDefault="00000000">
      <w:pPr>
        <w:pStyle w:val="Code"/>
      </w:pPr>
      <w:r>
        <w:t xml:space="preserve">    </w:t>
      </w:r>
      <w:proofErr w:type="spellStart"/>
      <w:r>
        <w:t>fn</w:t>
      </w:r>
      <w:proofErr w:type="spellEnd"/>
      <w:r>
        <w:t xml:space="preserve"> </w:t>
      </w:r>
      <w:proofErr w:type="spellStart"/>
      <w:r>
        <w:t>baby_name</w:t>
      </w:r>
      <w:proofErr w:type="spellEnd"/>
      <w:r>
        <w:t>() -&gt; String {</w:t>
      </w:r>
    </w:p>
    <w:p w14:paraId="23E76C6C" w14:textId="77777777" w:rsidR="003A366E" w:rsidRDefault="00000000">
      <w:pPr>
        <w:pStyle w:val="Code"/>
      </w:pPr>
      <w:r>
        <w:t xml:space="preserve">        String::from("puppy")</w:t>
      </w:r>
    </w:p>
    <w:p w14:paraId="0037418E" w14:textId="77777777" w:rsidR="003A366E" w:rsidRDefault="00000000">
      <w:pPr>
        <w:pStyle w:val="Code"/>
      </w:pPr>
      <w:r>
        <w:t xml:space="preserve">    }</w:t>
      </w:r>
    </w:p>
    <w:p w14:paraId="62DAA1A7" w14:textId="77777777" w:rsidR="003A366E" w:rsidRDefault="00000000">
      <w:pPr>
        <w:pStyle w:val="Code"/>
      </w:pPr>
      <w:r>
        <w:t>}</w:t>
      </w:r>
    </w:p>
    <w:p w14:paraId="78785EEE" w14:textId="77777777" w:rsidR="003A366E" w:rsidRDefault="003A366E">
      <w:pPr>
        <w:pStyle w:val="Code"/>
      </w:pPr>
    </w:p>
    <w:p w14:paraId="3CDEC1D4" w14:textId="77777777" w:rsidR="003A366E" w:rsidRDefault="00000000">
      <w:pPr>
        <w:pStyle w:val="Code"/>
      </w:pPr>
      <w:proofErr w:type="spellStart"/>
      <w:r>
        <w:t>fn</w:t>
      </w:r>
      <w:proofErr w:type="spellEnd"/>
      <w:r>
        <w:t xml:space="preserve"> main() {</w:t>
      </w:r>
    </w:p>
    <w:p w14:paraId="48BEB51C" w14:textId="77777777" w:rsidR="003A366E" w:rsidRDefault="00000000">
      <w:pPr>
        <w:pStyle w:val="Code"/>
      </w:pPr>
      <w:r>
        <w:t xml:space="preserve">    </w:t>
      </w:r>
      <w:proofErr w:type="spellStart"/>
      <w:r>
        <w:t>println</w:t>
      </w:r>
      <w:proofErr w:type="spellEnd"/>
      <w:r>
        <w:t>!("A baby dog is called a {}", Dog::</w:t>
      </w:r>
      <w:proofErr w:type="spellStart"/>
      <w:r>
        <w:t>baby_name</w:t>
      </w:r>
      <w:proofErr w:type="spellEnd"/>
      <w:r>
        <w:t>());</w:t>
      </w:r>
    </w:p>
    <w:p w14:paraId="5736DDDE" w14:textId="77777777" w:rsidR="003A366E" w:rsidRDefault="00000000">
      <w:pPr>
        <w:pStyle w:val="Code"/>
      </w:pPr>
      <w:r>
        <w:t>}</w:t>
      </w:r>
    </w:p>
    <w:p w14:paraId="6EEA80A9" w14:textId="77777777" w:rsidR="003A366E" w:rsidRDefault="00000000">
      <w:pPr>
        <w:pStyle w:val="CodeListingCaption"/>
      </w:pPr>
      <w:r>
        <w:t>A trait with an associated function and a type with an associated function of the same name that also implements the trait</w:t>
      </w:r>
    </w:p>
    <w:p w14:paraId="3556CCA1" w14:textId="77777777" w:rsidR="003A366E" w:rsidRDefault="00000000">
      <w:pPr>
        <w:pStyle w:val="Body"/>
      </w:pPr>
      <w:r>
        <w:t xml:space="preserve">We implement the code for naming all puppies Spot in the </w:t>
      </w:r>
      <w:proofErr w:type="spellStart"/>
      <w:r>
        <w:rPr>
          <w:rStyle w:val="Literal"/>
        </w:rPr>
        <w:t>baby_name</w:t>
      </w:r>
      <w:proofErr w:type="spellEnd"/>
      <w:r>
        <w:t xml:space="preserve"> associated function that is defined on </w:t>
      </w:r>
      <w:r>
        <w:rPr>
          <w:rStyle w:val="Literal"/>
        </w:rPr>
        <w:t>Dog</w:t>
      </w:r>
      <w:r>
        <w:t xml:space="preserve">. The </w:t>
      </w:r>
      <w:r>
        <w:rPr>
          <w:rStyle w:val="Literal"/>
        </w:rPr>
        <w:t>Dog</w:t>
      </w:r>
      <w:r>
        <w:t xml:space="preserve"> type also implements the trait </w:t>
      </w:r>
      <w:r>
        <w:rPr>
          <w:rStyle w:val="Literal"/>
        </w:rPr>
        <w:t>Animal</w:t>
      </w:r>
      <w:r>
        <w:t xml:space="preserve">, which describes characteristics that all animals have. Baby dogs are called puppies, and that is expressed in the implementation of the </w:t>
      </w:r>
      <w:r>
        <w:rPr>
          <w:rStyle w:val="Literal"/>
        </w:rPr>
        <w:t>Animal</w:t>
      </w:r>
      <w:r>
        <w:t xml:space="preserve"> trait on </w:t>
      </w:r>
      <w:r>
        <w:rPr>
          <w:rStyle w:val="Literal"/>
        </w:rPr>
        <w:t>Dog</w:t>
      </w:r>
      <w:r>
        <w:t xml:space="preserve"> in the </w:t>
      </w:r>
      <w:proofErr w:type="spellStart"/>
      <w:r>
        <w:rPr>
          <w:rStyle w:val="Literal"/>
        </w:rPr>
        <w:t>baby_name</w:t>
      </w:r>
      <w:proofErr w:type="spellEnd"/>
      <w:r>
        <w:t xml:space="preserve"> function associated with the </w:t>
      </w:r>
      <w:r>
        <w:rPr>
          <w:rStyle w:val="Literal"/>
        </w:rPr>
        <w:t>Animal</w:t>
      </w:r>
      <w:r>
        <w:t xml:space="preserve"> trait.</w:t>
      </w:r>
    </w:p>
    <w:p w14:paraId="5DF51248" w14:textId="77777777" w:rsidR="003A366E" w:rsidRDefault="00000000">
      <w:pPr>
        <w:pStyle w:val="Body"/>
      </w:pPr>
      <w:r>
        <w:t xml:space="preserve">In </w:t>
      </w:r>
      <w:r>
        <w:rPr>
          <w:rStyle w:val="Literal"/>
        </w:rPr>
        <w:t>main</w:t>
      </w:r>
      <w:r>
        <w:t xml:space="preserve">, we call the </w:t>
      </w:r>
      <w:r>
        <w:rPr>
          <w:rStyle w:val="Literal"/>
        </w:rPr>
        <w:t>Dog::</w:t>
      </w:r>
      <w:proofErr w:type="spellStart"/>
      <w:r>
        <w:rPr>
          <w:rStyle w:val="Literal"/>
        </w:rPr>
        <w:t>baby_name</w:t>
      </w:r>
      <w:proofErr w:type="spellEnd"/>
      <w:r>
        <w:t xml:space="preserve"> function, which calls the associated function defined on </w:t>
      </w:r>
      <w:r>
        <w:rPr>
          <w:rStyle w:val="Literal"/>
        </w:rPr>
        <w:t>Dog</w:t>
      </w:r>
      <w:r>
        <w:t xml:space="preserve"> directly. This code prints the following:</w:t>
      </w:r>
    </w:p>
    <w:p w14:paraId="1DCB2D2C" w14:textId="77777777" w:rsidR="003A366E" w:rsidRDefault="00000000">
      <w:pPr>
        <w:pStyle w:val="Code"/>
      </w:pPr>
      <w:r>
        <w:t>A baby dog is called a Spot</w:t>
      </w:r>
    </w:p>
    <w:p w14:paraId="1690C2BC" w14:textId="1D646DBA" w:rsidR="003A366E" w:rsidRDefault="00000000">
      <w:pPr>
        <w:pStyle w:val="Body"/>
      </w:pPr>
      <w:r>
        <w:t xml:space="preserve">This output isn’t what we wanted. We want to call the </w:t>
      </w:r>
      <w:proofErr w:type="spellStart"/>
      <w:r>
        <w:rPr>
          <w:rStyle w:val="Literal"/>
        </w:rPr>
        <w:t>baby_name</w:t>
      </w:r>
      <w:proofErr w:type="spellEnd"/>
      <w:r>
        <w:t xml:space="preserve"> function that is part of the </w:t>
      </w:r>
      <w:r>
        <w:rPr>
          <w:rStyle w:val="Literal"/>
        </w:rPr>
        <w:t>Animal</w:t>
      </w:r>
      <w:r>
        <w:t xml:space="preserve"> trait that we implemented on </w:t>
      </w:r>
      <w:r>
        <w:rPr>
          <w:rStyle w:val="Literal"/>
        </w:rPr>
        <w:t>Dog</w:t>
      </w:r>
      <w:r>
        <w:t xml:space="preserve"> so </w:t>
      </w:r>
      <w:ins w:id="170" w:author="Audrey Doyle" w:date="2025-09-17T15:09:00Z" w16du:dateUtc="2025-09-17T19:09:00Z">
        <w:r w:rsidR="0086090D">
          <w:t xml:space="preserve">that </w:t>
        </w:r>
      </w:ins>
      <w:r>
        <w:t xml:space="preserve">the code prints </w:t>
      </w:r>
      <w:r>
        <w:rPr>
          <w:rStyle w:val="Literal"/>
        </w:rPr>
        <w:t>A baby dog is called a puppy</w:t>
      </w:r>
      <w:r>
        <w:t xml:space="preserve">. The technique of specifying the trait name that we used in Listing 20-19 doesn’t help here; if we change </w:t>
      </w:r>
      <w:r>
        <w:rPr>
          <w:rStyle w:val="Literal"/>
        </w:rPr>
        <w:t>main</w:t>
      </w:r>
      <w:r>
        <w:t xml:space="preserve"> to the code in Listing 20-21, we’ll get a compilation error.</w:t>
      </w:r>
    </w:p>
    <w:p w14:paraId="4A8B604B" w14:textId="77777777" w:rsidR="003A366E" w:rsidRDefault="00000000">
      <w:pPr>
        <w:pStyle w:val="CodeLabel"/>
      </w:pPr>
      <w:r>
        <w:t>src/main.rs</w:t>
      </w:r>
    </w:p>
    <w:p w14:paraId="5FF9E759" w14:textId="77777777" w:rsidR="003A366E" w:rsidRDefault="00000000">
      <w:pPr>
        <w:pStyle w:val="Code"/>
      </w:pPr>
      <w:proofErr w:type="spellStart"/>
      <w:r>
        <w:t>fn</w:t>
      </w:r>
      <w:proofErr w:type="spellEnd"/>
      <w:r>
        <w:t xml:space="preserve"> main() {</w:t>
      </w:r>
    </w:p>
    <w:p w14:paraId="112D33D3" w14:textId="77777777" w:rsidR="003A366E" w:rsidRDefault="00000000">
      <w:pPr>
        <w:pStyle w:val="Code"/>
      </w:pPr>
      <w:r>
        <w:t xml:space="preserve">    </w:t>
      </w:r>
      <w:proofErr w:type="spellStart"/>
      <w:r>
        <w:t>println</w:t>
      </w:r>
      <w:proofErr w:type="spellEnd"/>
      <w:r>
        <w:t>!("A baby dog is called a {}", Animal::</w:t>
      </w:r>
      <w:proofErr w:type="spellStart"/>
      <w:r>
        <w:t>baby_name</w:t>
      </w:r>
      <w:proofErr w:type="spellEnd"/>
      <w:r>
        <w:t>());</w:t>
      </w:r>
    </w:p>
    <w:p w14:paraId="0E29EE1D" w14:textId="77777777" w:rsidR="003A366E" w:rsidRDefault="00000000">
      <w:pPr>
        <w:pStyle w:val="Code"/>
      </w:pPr>
      <w:r>
        <w:t>}</w:t>
      </w:r>
    </w:p>
    <w:p w14:paraId="79A07472" w14:textId="77777777" w:rsidR="003A366E" w:rsidRDefault="00000000">
      <w:pPr>
        <w:pStyle w:val="CodeListingCaption"/>
      </w:pPr>
      <w:r>
        <w:t xml:space="preserve">Attempting to call the </w:t>
      </w:r>
      <w:proofErr w:type="spellStart"/>
      <w:r>
        <w:rPr>
          <w:rStyle w:val="Literal"/>
        </w:rPr>
        <w:t>baby_name</w:t>
      </w:r>
      <w:proofErr w:type="spellEnd"/>
      <w:r>
        <w:t xml:space="preserve"> function from the </w:t>
      </w:r>
      <w:r>
        <w:rPr>
          <w:rStyle w:val="Literal"/>
        </w:rPr>
        <w:t>Animal</w:t>
      </w:r>
      <w:r>
        <w:t xml:space="preserve"> trait, but Rust doesn’t know which implementation to use</w:t>
      </w:r>
    </w:p>
    <w:p w14:paraId="1BA0362C" w14:textId="77777777" w:rsidR="003A366E" w:rsidRDefault="00000000">
      <w:pPr>
        <w:pStyle w:val="Body"/>
      </w:pPr>
      <w:r>
        <w:t xml:space="preserve">Because </w:t>
      </w:r>
      <w:r>
        <w:rPr>
          <w:rStyle w:val="Literal"/>
        </w:rPr>
        <w:t>Animal::</w:t>
      </w:r>
      <w:proofErr w:type="spellStart"/>
      <w:r>
        <w:rPr>
          <w:rStyle w:val="Literal"/>
        </w:rPr>
        <w:t>baby_name</w:t>
      </w:r>
      <w:proofErr w:type="spellEnd"/>
      <w:r>
        <w:t xml:space="preserve"> doesn’t have a </w:t>
      </w:r>
      <w:r>
        <w:rPr>
          <w:rStyle w:val="Literal"/>
        </w:rPr>
        <w:t>self</w:t>
      </w:r>
      <w:r>
        <w:t xml:space="preserve"> parameter, and there could be other types that implement the </w:t>
      </w:r>
      <w:r>
        <w:rPr>
          <w:rStyle w:val="Literal"/>
        </w:rPr>
        <w:t>Animal</w:t>
      </w:r>
      <w:r>
        <w:t xml:space="preserve"> trait, Rust can’t figure out which implementation of </w:t>
      </w:r>
      <w:r>
        <w:rPr>
          <w:rStyle w:val="Literal"/>
        </w:rPr>
        <w:t>Animal::</w:t>
      </w:r>
      <w:proofErr w:type="spellStart"/>
      <w:r>
        <w:rPr>
          <w:rStyle w:val="Literal"/>
        </w:rPr>
        <w:t>baby_name</w:t>
      </w:r>
      <w:proofErr w:type="spellEnd"/>
      <w:r>
        <w:t xml:space="preserve"> we want. We’ll get this compiler error:</w:t>
      </w:r>
    </w:p>
    <w:p w14:paraId="578E4F09" w14:textId="77777777" w:rsidR="00690A97" w:rsidRDefault="00000000" w:rsidP="00C871F3">
      <w:pPr>
        <w:pStyle w:val="CodeWide"/>
        <w:rPr>
          <w:ins w:id="171" w:author="Carol Nichols" w:date="2025-10-07T16:41:00Z" w16du:dateUtc="2025-10-07T20:41:00Z"/>
        </w:rPr>
      </w:pPr>
      <w:bookmarkStart w:id="172" w:name="OLE_LINK1"/>
      <w:bookmarkStart w:id="173" w:name="OLE_LINK2"/>
      <w:commentRangeStart w:id="174"/>
      <w:commentRangeStart w:id="175"/>
      <w:r>
        <w:t>error[E0790]: cannot call associated function on trait without specifying</w:t>
      </w:r>
    </w:p>
    <w:p w14:paraId="136948D5" w14:textId="1C0A7099" w:rsidR="003A366E" w:rsidRDefault="00000000" w:rsidP="00C871F3">
      <w:pPr>
        <w:pStyle w:val="CodeWide"/>
      </w:pPr>
      <w:del w:id="176" w:author="Carol Nichols" w:date="2025-10-07T16:41:00Z" w16du:dateUtc="2025-10-07T20:41:00Z">
        <w:r w:rsidDel="00690A97">
          <w:delText xml:space="preserve"> </w:delText>
        </w:r>
      </w:del>
      <w:bookmarkEnd w:id="172"/>
      <w:r>
        <w:t>the</w:t>
      </w:r>
      <w:bookmarkEnd w:id="173"/>
      <w:r w:rsidR="00070D1F">
        <w:t xml:space="preserve"> </w:t>
      </w:r>
      <w:r>
        <w:t>corresponding `</w:t>
      </w:r>
      <w:proofErr w:type="spellStart"/>
      <w:r>
        <w:t>impl</w:t>
      </w:r>
      <w:proofErr w:type="spellEnd"/>
      <w:r>
        <w:t>` type</w:t>
      </w:r>
      <w:commentRangeEnd w:id="174"/>
      <w:r w:rsidR="00660B1D">
        <w:rPr>
          <w:rStyle w:val="CommentReference"/>
          <w:rFonts w:ascii="Times New Roman" w:hAnsi="Times New Roman" w:cs="Times New Roman"/>
          <w:color w:val="auto"/>
          <w:w w:val="100"/>
          <w:lang w:val="en-CA"/>
        </w:rPr>
        <w:commentReference w:id="174"/>
      </w:r>
      <w:commentRangeEnd w:id="175"/>
      <w:r w:rsidR="00B070CE">
        <w:rPr>
          <w:rStyle w:val="CommentReference"/>
          <w:rFonts w:ascii="Times New Roman" w:hAnsi="Times New Roman" w:cs="Times New Roman"/>
          <w:color w:val="auto"/>
          <w:w w:val="100"/>
          <w:lang w:val="en-CA"/>
        </w:rPr>
        <w:commentReference w:id="175"/>
      </w:r>
    </w:p>
    <w:p w14:paraId="491BCC40" w14:textId="77777777" w:rsidR="003A366E" w:rsidRDefault="00000000" w:rsidP="00C871F3">
      <w:pPr>
        <w:pStyle w:val="CodeWide"/>
      </w:pPr>
      <w:r>
        <w:t xml:space="preserve">  --&gt; </w:t>
      </w:r>
      <w:proofErr w:type="spellStart"/>
      <w:r>
        <w:t>src</w:t>
      </w:r>
      <w:proofErr w:type="spellEnd"/>
      <w:r>
        <w:t>/main.rs:20:43</w:t>
      </w:r>
    </w:p>
    <w:p w14:paraId="4A7787EB" w14:textId="77777777" w:rsidR="003A366E" w:rsidRDefault="00000000" w:rsidP="00C871F3">
      <w:pPr>
        <w:pStyle w:val="CodeWide"/>
      </w:pPr>
      <w:r>
        <w:t xml:space="preserve">   |</w:t>
      </w:r>
    </w:p>
    <w:p w14:paraId="66A625F3" w14:textId="77777777" w:rsidR="003A366E" w:rsidRDefault="00000000" w:rsidP="00C871F3">
      <w:pPr>
        <w:pStyle w:val="CodeWide"/>
      </w:pPr>
      <w:r>
        <w:lastRenderedPageBreak/>
        <w:t xml:space="preserve">2  |     </w:t>
      </w:r>
      <w:proofErr w:type="spellStart"/>
      <w:r>
        <w:t>fn</w:t>
      </w:r>
      <w:proofErr w:type="spellEnd"/>
      <w:r>
        <w:t xml:space="preserve"> </w:t>
      </w:r>
      <w:proofErr w:type="spellStart"/>
      <w:r>
        <w:t>baby_name</w:t>
      </w:r>
      <w:proofErr w:type="spellEnd"/>
      <w:r>
        <w:t>() -&gt; String;</w:t>
      </w:r>
    </w:p>
    <w:p w14:paraId="0F0AC47B" w14:textId="77777777" w:rsidR="003A366E" w:rsidRDefault="00000000" w:rsidP="00C871F3">
      <w:pPr>
        <w:pStyle w:val="CodeWide"/>
      </w:pPr>
      <w:r>
        <w:t xml:space="preserve">   |     ------------------------- `Animal::</w:t>
      </w:r>
      <w:proofErr w:type="spellStart"/>
      <w:r>
        <w:t>baby_name</w:t>
      </w:r>
      <w:proofErr w:type="spellEnd"/>
      <w:r>
        <w:t>` defined here</w:t>
      </w:r>
    </w:p>
    <w:p w14:paraId="2B20570F" w14:textId="77777777" w:rsidR="003A366E" w:rsidRDefault="00000000" w:rsidP="00C871F3">
      <w:pPr>
        <w:pStyle w:val="CodeWide"/>
      </w:pPr>
      <w:r>
        <w:t>...</w:t>
      </w:r>
    </w:p>
    <w:p w14:paraId="12B8B304" w14:textId="77777777" w:rsidR="003A366E" w:rsidRDefault="00000000" w:rsidP="00C871F3">
      <w:pPr>
        <w:pStyle w:val="CodeWide"/>
      </w:pPr>
      <w:r>
        <w:t xml:space="preserve">20 |     </w:t>
      </w:r>
      <w:proofErr w:type="spellStart"/>
      <w:r>
        <w:t>println</w:t>
      </w:r>
      <w:proofErr w:type="spellEnd"/>
      <w:r>
        <w:t>!("A baby dog is called a {}", Animal::</w:t>
      </w:r>
      <w:proofErr w:type="spellStart"/>
      <w:r>
        <w:t>baby_name</w:t>
      </w:r>
      <w:proofErr w:type="spellEnd"/>
      <w:r>
        <w:t>());</w:t>
      </w:r>
    </w:p>
    <w:p w14:paraId="36F5CA97" w14:textId="77777777" w:rsidR="00362CE8" w:rsidRDefault="00000000" w:rsidP="00C871F3">
      <w:pPr>
        <w:pStyle w:val="CodeWide"/>
        <w:rPr>
          <w:ins w:id="177" w:author="Carol Nichols" w:date="2025-10-07T16:41:00Z" w16du:dateUtc="2025-10-07T20:41:00Z"/>
        </w:rPr>
      </w:pPr>
      <w:bookmarkStart w:id="178" w:name="OLE_LINK3"/>
      <w:bookmarkStart w:id="179" w:name="OLE_LINK7"/>
      <w:bookmarkStart w:id="180" w:name="OLE_LINK6"/>
      <w:bookmarkEnd w:id="178"/>
      <w:r>
        <w:t xml:space="preserve">   |                                           ^^^^^^^^^^^^^^^^^^^ cannot call</w:t>
      </w:r>
      <w:del w:id="181" w:author="Carol Nichols" w:date="2025-10-07T16:41:00Z" w16du:dateUtc="2025-10-07T20:41:00Z">
        <w:r w:rsidDel="00C46076">
          <w:delText xml:space="preserve"> </w:delText>
        </w:r>
      </w:del>
    </w:p>
    <w:p w14:paraId="087DB4D6" w14:textId="0BAAEA93" w:rsidR="003A366E" w:rsidRDefault="00000000" w:rsidP="00C871F3">
      <w:pPr>
        <w:pStyle w:val="CodeWide"/>
      </w:pPr>
      <w:r>
        <w:t>associated</w:t>
      </w:r>
      <w:bookmarkEnd w:id="179"/>
      <w:r>
        <w:t xml:space="preserve"> function of trait</w:t>
      </w:r>
      <w:bookmarkEnd w:id="180"/>
    </w:p>
    <w:p w14:paraId="598F3D99" w14:textId="77777777" w:rsidR="003A366E" w:rsidRDefault="00000000" w:rsidP="00C871F3">
      <w:pPr>
        <w:pStyle w:val="CodeWide"/>
      </w:pPr>
      <w:r>
        <w:t xml:space="preserve">   |</w:t>
      </w:r>
    </w:p>
    <w:p w14:paraId="673AF7D6" w14:textId="77777777" w:rsidR="003A366E" w:rsidRDefault="00000000" w:rsidP="00C871F3">
      <w:pPr>
        <w:pStyle w:val="CodeWide"/>
      </w:pPr>
      <w:r>
        <w:t>help: use the fully-qualified path to the only available implementation</w:t>
      </w:r>
    </w:p>
    <w:p w14:paraId="5C42C41A" w14:textId="77777777" w:rsidR="003A366E" w:rsidRDefault="00000000" w:rsidP="00C871F3">
      <w:pPr>
        <w:pStyle w:val="CodeWide"/>
      </w:pPr>
      <w:r>
        <w:t xml:space="preserve">   |</w:t>
      </w:r>
    </w:p>
    <w:p w14:paraId="086A00DA" w14:textId="77777777" w:rsidR="003A366E" w:rsidRDefault="00000000" w:rsidP="00C871F3">
      <w:pPr>
        <w:pStyle w:val="CodeWide"/>
      </w:pPr>
      <w:bookmarkStart w:id="182" w:name="OLE_LINK8"/>
      <w:r>
        <w:t xml:space="preserve">20 |     </w:t>
      </w:r>
      <w:proofErr w:type="spellStart"/>
      <w:r>
        <w:t>println</w:t>
      </w:r>
      <w:proofErr w:type="spellEnd"/>
      <w:r>
        <w:t>!("A baby dog is called a {}", &lt;Dog as Animal&gt;::</w:t>
      </w:r>
      <w:proofErr w:type="spellStart"/>
      <w:r>
        <w:t>baby_name</w:t>
      </w:r>
      <w:proofErr w:type="spellEnd"/>
      <w:r>
        <w:t>());</w:t>
      </w:r>
      <w:bookmarkEnd w:id="182"/>
    </w:p>
    <w:p w14:paraId="65AF51C8" w14:textId="61BC55A6" w:rsidR="003A366E" w:rsidRDefault="00000000" w:rsidP="00C871F3">
      <w:pPr>
        <w:pStyle w:val="CodeWide"/>
      </w:pPr>
      <w:r>
        <w:t xml:space="preserve">   |                                           +++++++       +</w:t>
      </w:r>
    </w:p>
    <w:p w14:paraId="11E15467" w14:textId="48413B3A" w:rsidR="003A366E" w:rsidRDefault="00000000">
      <w:pPr>
        <w:pStyle w:val="Body"/>
      </w:pPr>
      <w:r>
        <w:t xml:space="preserve">To disambiguate and tell Rust that we want to use the implementation of </w:t>
      </w:r>
      <w:r>
        <w:rPr>
          <w:rStyle w:val="Literal"/>
        </w:rPr>
        <w:t>Animal</w:t>
      </w:r>
      <w:r>
        <w:t xml:space="preserve"> for </w:t>
      </w:r>
      <w:r>
        <w:rPr>
          <w:rStyle w:val="Literal"/>
        </w:rPr>
        <w:t>Dog</w:t>
      </w:r>
      <w:r>
        <w:t xml:space="preserve"> as opposed to the implementation of </w:t>
      </w:r>
      <w:r>
        <w:rPr>
          <w:rStyle w:val="Literal"/>
        </w:rPr>
        <w:t>Animal</w:t>
      </w:r>
      <w:r>
        <w:t xml:space="preserve"> for some other type, we need to use fully qualified syntax. Listing 20-22 demonstrates how to use fully qualified syntax.</w:t>
      </w:r>
    </w:p>
    <w:p w14:paraId="0C6FB8BB" w14:textId="77777777" w:rsidR="003A366E" w:rsidRDefault="00000000">
      <w:pPr>
        <w:pStyle w:val="CodeLabel"/>
      </w:pPr>
      <w:r>
        <w:t>src/main.rs</w:t>
      </w:r>
    </w:p>
    <w:p w14:paraId="350E9216" w14:textId="77777777" w:rsidR="003A366E" w:rsidRDefault="00000000">
      <w:pPr>
        <w:pStyle w:val="Code"/>
      </w:pPr>
      <w:proofErr w:type="spellStart"/>
      <w:r>
        <w:t>fn</w:t>
      </w:r>
      <w:proofErr w:type="spellEnd"/>
      <w:r>
        <w:t xml:space="preserve"> main() {</w:t>
      </w:r>
    </w:p>
    <w:p w14:paraId="4301D6BE" w14:textId="7349DE45" w:rsidR="003A366E" w:rsidRDefault="00000000">
      <w:pPr>
        <w:pStyle w:val="Code"/>
      </w:pPr>
      <w:r>
        <w:t xml:space="preserve">    </w:t>
      </w:r>
      <w:proofErr w:type="spellStart"/>
      <w:r>
        <w:t>println</w:t>
      </w:r>
      <w:proofErr w:type="spellEnd"/>
      <w:r>
        <w:t>!("A baby dog is called a {}", &lt;Dog as Animal&gt;::</w:t>
      </w:r>
      <w:proofErr w:type="spellStart"/>
      <w:r>
        <w:t>baby_name</w:t>
      </w:r>
      <w:proofErr w:type="spellEnd"/>
      <w:r>
        <w:t>());</w:t>
      </w:r>
    </w:p>
    <w:p w14:paraId="3898095F" w14:textId="77777777" w:rsidR="003A366E" w:rsidRDefault="00000000">
      <w:pPr>
        <w:pStyle w:val="Code"/>
      </w:pPr>
      <w:r>
        <w:t>}</w:t>
      </w:r>
    </w:p>
    <w:p w14:paraId="3BAC4CE4" w14:textId="77777777" w:rsidR="003A366E" w:rsidRDefault="00000000">
      <w:pPr>
        <w:pStyle w:val="CodeListingCaption"/>
      </w:pPr>
      <w:r>
        <w:t xml:space="preserve">Using fully qualified syntax to specify that we want to call the </w:t>
      </w:r>
      <w:proofErr w:type="spellStart"/>
      <w:r>
        <w:rPr>
          <w:rStyle w:val="Literal"/>
        </w:rPr>
        <w:t>baby_name</w:t>
      </w:r>
      <w:proofErr w:type="spellEnd"/>
      <w:r>
        <w:t xml:space="preserve"> function from the </w:t>
      </w:r>
      <w:r>
        <w:rPr>
          <w:rStyle w:val="Literal"/>
        </w:rPr>
        <w:t>Animal</w:t>
      </w:r>
      <w:r>
        <w:t xml:space="preserve"> trait as implemented on </w:t>
      </w:r>
      <w:r>
        <w:rPr>
          <w:rStyle w:val="Literal"/>
        </w:rPr>
        <w:t>Dog</w:t>
      </w:r>
    </w:p>
    <w:p w14:paraId="5C0E9653" w14:textId="77777777" w:rsidR="003A366E" w:rsidRDefault="00000000">
      <w:pPr>
        <w:pStyle w:val="Body"/>
      </w:pPr>
      <w:r>
        <w:t xml:space="preserve">We’re providing Rust with a type annotation within the angle brackets, which indicates we want to call the </w:t>
      </w:r>
      <w:proofErr w:type="spellStart"/>
      <w:r>
        <w:rPr>
          <w:rStyle w:val="Literal"/>
        </w:rPr>
        <w:t>baby_name</w:t>
      </w:r>
      <w:proofErr w:type="spellEnd"/>
      <w:r>
        <w:t xml:space="preserve"> method from the </w:t>
      </w:r>
      <w:r>
        <w:rPr>
          <w:rStyle w:val="Literal"/>
        </w:rPr>
        <w:t>Animal</w:t>
      </w:r>
      <w:r>
        <w:t xml:space="preserve"> trait as implemented on </w:t>
      </w:r>
      <w:r>
        <w:rPr>
          <w:rStyle w:val="Literal"/>
        </w:rPr>
        <w:t>Dog</w:t>
      </w:r>
      <w:r>
        <w:t xml:space="preserve"> by saying that we want to treat the </w:t>
      </w:r>
      <w:r>
        <w:rPr>
          <w:rStyle w:val="Literal"/>
        </w:rPr>
        <w:t>Dog</w:t>
      </w:r>
      <w:r>
        <w:t xml:space="preserve"> type as an </w:t>
      </w:r>
      <w:r>
        <w:rPr>
          <w:rStyle w:val="Literal"/>
        </w:rPr>
        <w:t>Animal</w:t>
      </w:r>
      <w:r>
        <w:t xml:space="preserve"> for this function call. This code will now print what we want:</w:t>
      </w:r>
    </w:p>
    <w:p w14:paraId="36A9E3A4" w14:textId="77777777" w:rsidR="003A366E" w:rsidRDefault="00000000">
      <w:pPr>
        <w:pStyle w:val="Code"/>
      </w:pPr>
      <w:r>
        <w:t>A baby dog is called a puppy</w:t>
      </w:r>
    </w:p>
    <w:p w14:paraId="2E8EDD3A" w14:textId="77777777" w:rsidR="003A366E" w:rsidRDefault="00000000">
      <w:pPr>
        <w:pStyle w:val="Body"/>
      </w:pPr>
      <w:r>
        <w:t>In general, fully qualified syntax is defined as follows:</w:t>
      </w:r>
    </w:p>
    <w:p w14:paraId="39C9BAF5" w14:textId="77777777" w:rsidR="003A366E" w:rsidRDefault="00000000">
      <w:pPr>
        <w:pStyle w:val="Code"/>
      </w:pPr>
      <w:r>
        <w:t>&lt;</w:t>
      </w:r>
      <w:r>
        <w:rPr>
          <w:rStyle w:val="LiteralItalic"/>
        </w:rPr>
        <w:t>Type</w:t>
      </w:r>
      <w:r>
        <w:t xml:space="preserve"> as </w:t>
      </w:r>
      <w:r>
        <w:rPr>
          <w:rStyle w:val="LiteralItalic"/>
        </w:rPr>
        <w:t>Trait</w:t>
      </w:r>
      <w:r>
        <w:t>&gt;::</w:t>
      </w:r>
      <w:r>
        <w:rPr>
          <w:rStyle w:val="LiteralItalic"/>
        </w:rPr>
        <w:t>function</w:t>
      </w:r>
      <w:r>
        <w:t>(</w:t>
      </w:r>
      <w:proofErr w:type="spellStart"/>
      <w:r>
        <w:rPr>
          <w:rStyle w:val="LiteralItalic"/>
        </w:rPr>
        <w:t>receiver_if_method</w:t>
      </w:r>
      <w:proofErr w:type="spellEnd"/>
      <w:r>
        <w:t xml:space="preserve">, </w:t>
      </w:r>
      <w:proofErr w:type="spellStart"/>
      <w:r>
        <w:rPr>
          <w:rStyle w:val="LiteralItalic"/>
        </w:rPr>
        <w:t>next_arg</w:t>
      </w:r>
      <w:proofErr w:type="spellEnd"/>
      <w:r>
        <w:t xml:space="preserve">, </w:t>
      </w:r>
      <w:r>
        <w:rPr>
          <w:rStyle w:val="LiteralItalic"/>
        </w:rPr>
        <w:t>...</w:t>
      </w:r>
      <w:r>
        <w:t>);</w:t>
      </w:r>
    </w:p>
    <w:p w14:paraId="0B162E63" w14:textId="1E4CADFC" w:rsidR="003A366E" w:rsidRDefault="00000000">
      <w:pPr>
        <w:pStyle w:val="Body"/>
      </w:pPr>
      <w:r>
        <w:t xml:space="preserve">For associated functions that aren’t methods, there would not be a </w:t>
      </w:r>
      <w:r>
        <w:rPr>
          <w:rStyle w:val="Literal"/>
        </w:rPr>
        <w:t>receiver</w:t>
      </w:r>
      <w:r>
        <w:t xml:space="preserve">: </w:t>
      </w:r>
      <w:del w:id="183" w:author="Audrey Doyle" w:date="2025-09-17T15:10:00Z" w16du:dateUtc="2025-09-17T19:10:00Z">
        <w:r w:rsidDel="0086090D">
          <w:delText xml:space="preserve">there </w:delText>
        </w:r>
      </w:del>
      <w:ins w:id="184" w:author="Audrey Doyle" w:date="2025-09-17T15:10:00Z" w16du:dateUtc="2025-09-17T19:10:00Z">
        <w:r w:rsidR="0086090D">
          <w:t xml:space="preserve">There </w:t>
        </w:r>
      </w:ins>
      <w:r>
        <w:t>would only be the list of other arguments. You could use fully qualified syntax everywhere that you call functions or methods. However, you’re allowed to omit any part of this syntax that Rust can figure out from other information in the program. You only need to use this more verbose syntax in cases where there are multiple implementations that use the same name and Rust needs help to identify which implementation you want to call.</w:t>
      </w:r>
    </w:p>
    <w:p w14:paraId="6CFE3639" w14:textId="6B9694F9" w:rsidR="003A366E" w:rsidRDefault="00000000">
      <w:pPr>
        <w:pStyle w:val="HeadB"/>
      </w:pPr>
      <w:r>
        <w:lastRenderedPageBreak/>
        <w:fldChar w:fldCharType="begin"/>
      </w:r>
      <w:r>
        <w:instrText xml:space="preserve"> XE "</w:instrText>
      </w:r>
      <w:proofErr w:type="spellStart"/>
      <w:r>
        <w:instrText>traits:supertraits</w:instrText>
      </w:r>
      <w:proofErr w:type="spellEnd"/>
      <w:r>
        <w:instrText xml:space="preserve">" </w:instrText>
      </w:r>
      <w:r>
        <w:fldChar w:fldCharType="end"/>
      </w:r>
      <w:r>
        <w:fldChar w:fldCharType="begin"/>
      </w:r>
      <w:r>
        <w:instrText xml:space="preserve"> XE "</w:instrText>
      </w:r>
      <w:proofErr w:type="spellStart"/>
      <w:r>
        <w:instrText>supertraits</w:instrText>
      </w:r>
      <w:proofErr w:type="spellEnd"/>
      <w:r>
        <w:instrText xml:space="preserve">" </w:instrText>
      </w:r>
      <w:r>
        <w:fldChar w:fldCharType="end"/>
      </w:r>
      <w:bookmarkStart w:id="185" w:name="_Toc206173393"/>
      <w:r>
        <w:t xml:space="preserve">Using </w:t>
      </w:r>
      <w:proofErr w:type="spellStart"/>
      <w:r>
        <w:t>Supertraits</w:t>
      </w:r>
      <w:bookmarkEnd w:id="185"/>
      <w:proofErr w:type="spellEnd"/>
    </w:p>
    <w:p w14:paraId="6F7313A1" w14:textId="5A449E4F" w:rsidR="003A366E" w:rsidRDefault="00000000">
      <w:pPr>
        <w:pStyle w:val="Body"/>
      </w:pPr>
      <w:r>
        <w:t xml:space="preserve">Sometimes you might write a trait definition that depends on another trait: </w:t>
      </w:r>
      <w:del w:id="186" w:author="Audrey Doyle" w:date="2025-09-17T15:11:00Z" w16du:dateUtc="2025-09-17T19:11:00Z">
        <w:r w:rsidDel="0086090D">
          <w:delText xml:space="preserve">for </w:delText>
        </w:r>
      </w:del>
      <w:ins w:id="187" w:author="Audrey Doyle" w:date="2025-09-17T15:11:00Z" w16du:dateUtc="2025-09-17T19:11:00Z">
        <w:r w:rsidR="0086090D">
          <w:t xml:space="preserve">For </w:t>
        </w:r>
      </w:ins>
      <w:r>
        <w:t xml:space="preserve">a type to implement the first trait, you want to require that type to also implement the second trait. You would do this so that your trait definition can make use of the associated items of the second trait. The trait your trait definition is relying on is called a </w:t>
      </w:r>
      <w:proofErr w:type="spellStart"/>
      <w:r>
        <w:rPr>
          <w:rStyle w:val="Italic"/>
        </w:rPr>
        <w:t>supertrait</w:t>
      </w:r>
      <w:proofErr w:type="spellEnd"/>
      <w:r>
        <w:t xml:space="preserve"> of your trait.</w:t>
      </w:r>
    </w:p>
    <w:p w14:paraId="2CC4E91F" w14:textId="7FDAA20B" w:rsidR="003A366E" w:rsidRDefault="00000000">
      <w:pPr>
        <w:pStyle w:val="Body"/>
      </w:pPr>
      <w:r>
        <w:fldChar w:fldCharType="begin"/>
      </w:r>
      <w:r>
        <w:rPr>
          <w:spacing w:val="-3"/>
        </w:rPr>
        <w:instrText xml:space="preserve"> XE "Display trait" </w:instrText>
      </w:r>
      <w:r>
        <w:rPr>
          <w:spacing w:val="-3"/>
        </w:rPr>
        <w:fldChar w:fldCharType="end"/>
      </w:r>
      <w:r>
        <w:t xml:space="preserve">For example, let’s say we want to make an </w:t>
      </w:r>
      <w:proofErr w:type="spellStart"/>
      <w:r>
        <w:rPr>
          <w:rStyle w:val="Literal"/>
        </w:rPr>
        <w:t>OutlinePrint</w:t>
      </w:r>
      <w:proofErr w:type="spellEnd"/>
      <w:r>
        <w:t xml:space="preserve"> trait with an </w:t>
      </w:r>
      <w:proofErr w:type="spellStart"/>
      <w:r>
        <w:rPr>
          <w:rStyle w:val="Literal"/>
        </w:rPr>
        <w:t>outline_print</w:t>
      </w:r>
      <w:proofErr w:type="spellEnd"/>
      <w:r>
        <w:t xml:space="preserve"> method that will print a given value formatted so that it’s framed in asterisks. That is, given a </w:t>
      </w:r>
      <w:r>
        <w:rPr>
          <w:rStyle w:val="Literal"/>
        </w:rPr>
        <w:t>Point</w:t>
      </w:r>
      <w:r>
        <w:t xml:space="preserve"> struct that implements the standard library trait </w:t>
      </w:r>
      <w:r>
        <w:rPr>
          <w:rStyle w:val="Literal"/>
        </w:rPr>
        <w:t>Display</w:t>
      </w:r>
      <w:r>
        <w:t xml:space="preserve"> to result in </w:t>
      </w:r>
      <w:r>
        <w:rPr>
          <w:rStyle w:val="Literal"/>
        </w:rPr>
        <w:t>(x, y)</w:t>
      </w:r>
      <w:r>
        <w:t xml:space="preserve">, when we call </w:t>
      </w:r>
      <w:proofErr w:type="spellStart"/>
      <w:r>
        <w:rPr>
          <w:rStyle w:val="Literal"/>
        </w:rPr>
        <w:t>outline_print</w:t>
      </w:r>
      <w:proofErr w:type="spellEnd"/>
      <w:r>
        <w:t xml:space="preserve"> on a </w:t>
      </w:r>
      <w:r>
        <w:rPr>
          <w:rStyle w:val="Literal"/>
        </w:rPr>
        <w:t>Point</w:t>
      </w:r>
      <w:r>
        <w:t xml:space="preserve"> instance that has </w:t>
      </w:r>
      <w:r>
        <w:rPr>
          <w:rStyle w:val="Literal"/>
        </w:rPr>
        <w:t>1</w:t>
      </w:r>
      <w:r>
        <w:t xml:space="preserve"> for </w:t>
      </w:r>
      <w:r>
        <w:rPr>
          <w:rStyle w:val="Literal"/>
        </w:rPr>
        <w:t>x</w:t>
      </w:r>
      <w:r>
        <w:t xml:space="preserve"> and </w:t>
      </w:r>
      <w:r>
        <w:rPr>
          <w:rStyle w:val="Literal"/>
        </w:rPr>
        <w:t>3</w:t>
      </w:r>
      <w:r>
        <w:t xml:space="preserve"> for </w:t>
      </w:r>
      <w:r>
        <w:rPr>
          <w:rStyle w:val="Literal"/>
        </w:rPr>
        <w:t>y</w:t>
      </w:r>
      <w:r>
        <w:t>, it should print the following:</w:t>
      </w:r>
    </w:p>
    <w:p w14:paraId="193017D1" w14:textId="77777777" w:rsidR="003A366E" w:rsidRDefault="00000000">
      <w:pPr>
        <w:pStyle w:val="Code"/>
      </w:pPr>
      <w:r>
        <w:t>**********</w:t>
      </w:r>
    </w:p>
    <w:p w14:paraId="650E6053" w14:textId="77777777" w:rsidR="003A366E" w:rsidRDefault="00000000">
      <w:pPr>
        <w:pStyle w:val="Code"/>
      </w:pPr>
      <w:r>
        <w:t>*        *</w:t>
      </w:r>
    </w:p>
    <w:p w14:paraId="73924137" w14:textId="77777777" w:rsidR="003A366E" w:rsidRDefault="00000000">
      <w:pPr>
        <w:pStyle w:val="Code"/>
      </w:pPr>
      <w:r>
        <w:t>* (1, 3) *</w:t>
      </w:r>
    </w:p>
    <w:p w14:paraId="4CDCDEDB" w14:textId="77777777" w:rsidR="003A366E" w:rsidRDefault="00000000">
      <w:pPr>
        <w:pStyle w:val="Code"/>
      </w:pPr>
      <w:r>
        <w:t>*        *</w:t>
      </w:r>
    </w:p>
    <w:p w14:paraId="505E4569" w14:textId="77777777" w:rsidR="003A366E" w:rsidRDefault="00000000">
      <w:pPr>
        <w:pStyle w:val="Code"/>
      </w:pPr>
      <w:r>
        <w:t>**********</w:t>
      </w:r>
    </w:p>
    <w:p w14:paraId="4B999C6B" w14:textId="635BC089" w:rsidR="003A366E" w:rsidRDefault="00000000">
      <w:pPr>
        <w:pStyle w:val="Body"/>
      </w:pPr>
      <w:r>
        <w:t xml:space="preserve">In the implementation of the </w:t>
      </w:r>
      <w:proofErr w:type="spellStart"/>
      <w:r>
        <w:rPr>
          <w:rStyle w:val="Literal"/>
        </w:rPr>
        <w:t>outline_print</w:t>
      </w:r>
      <w:proofErr w:type="spellEnd"/>
      <w:r>
        <w:t xml:space="preserve"> method, we want to use the </w:t>
      </w:r>
      <w:r>
        <w:rPr>
          <w:rStyle w:val="Literal"/>
        </w:rPr>
        <w:t>Display</w:t>
      </w:r>
      <w:r>
        <w:t xml:space="preserve"> trait’s functionality. Therefore, we need to specify that the </w:t>
      </w:r>
      <w:proofErr w:type="spellStart"/>
      <w:r>
        <w:rPr>
          <w:rStyle w:val="Literal"/>
        </w:rPr>
        <w:t>OutlinePrint</w:t>
      </w:r>
      <w:proofErr w:type="spellEnd"/>
      <w:r>
        <w:t xml:space="preserve"> trait will work only for types that also implement </w:t>
      </w:r>
      <w:r>
        <w:rPr>
          <w:rStyle w:val="Literal"/>
        </w:rPr>
        <w:t>Display</w:t>
      </w:r>
      <w:r>
        <w:t xml:space="preserve"> and provide the functionality that </w:t>
      </w:r>
      <w:proofErr w:type="spellStart"/>
      <w:r>
        <w:rPr>
          <w:rStyle w:val="Literal"/>
        </w:rPr>
        <w:t>OutlinePrint</w:t>
      </w:r>
      <w:proofErr w:type="spellEnd"/>
      <w:r>
        <w:t xml:space="preserve"> needs. We can do that in the trait definition by specifying </w:t>
      </w:r>
      <w:proofErr w:type="spellStart"/>
      <w:r>
        <w:rPr>
          <w:rStyle w:val="Literal"/>
        </w:rPr>
        <w:t>OutlinePrint</w:t>
      </w:r>
      <w:proofErr w:type="spellEnd"/>
      <w:r>
        <w:rPr>
          <w:rStyle w:val="Literal"/>
        </w:rPr>
        <w:t>: Display</w:t>
      </w:r>
      <w:r>
        <w:t xml:space="preserve">. This technique is similar to adding a trait bound to the trait. Listing 20-23 shows an implementation of the </w:t>
      </w:r>
      <w:proofErr w:type="spellStart"/>
      <w:r>
        <w:rPr>
          <w:rStyle w:val="Literal"/>
        </w:rPr>
        <w:t>OutlinePrint</w:t>
      </w:r>
      <w:proofErr w:type="spellEnd"/>
      <w:r>
        <w:t xml:space="preserve"> trait.</w:t>
      </w:r>
    </w:p>
    <w:p w14:paraId="5F129574" w14:textId="77777777" w:rsidR="003A366E" w:rsidRDefault="00000000">
      <w:pPr>
        <w:pStyle w:val="CodeLabel"/>
      </w:pPr>
      <w:r>
        <w:t>src/main.rs</w:t>
      </w:r>
    </w:p>
    <w:p w14:paraId="66FC6226" w14:textId="77777777" w:rsidR="003A366E" w:rsidRDefault="00000000">
      <w:pPr>
        <w:pStyle w:val="Code"/>
      </w:pPr>
      <w:r>
        <w:t>use std::</w:t>
      </w:r>
      <w:proofErr w:type="spellStart"/>
      <w:r>
        <w:t>fmt</w:t>
      </w:r>
      <w:proofErr w:type="spellEnd"/>
      <w:r>
        <w:t>;</w:t>
      </w:r>
    </w:p>
    <w:p w14:paraId="7B4E31EE" w14:textId="77777777" w:rsidR="003A366E" w:rsidRDefault="003A366E">
      <w:pPr>
        <w:pStyle w:val="Code"/>
      </w:pPr>
    </w:p>
    <w:p w14:paraId="01DE6768" w14:textId="77777777" w:rsidR="003A366E" w:rsidRDefault="00000000">
      <w:pPr>
        <w:pStyle w:val="Code"/>
      </w:pPr>
      <w:r>
        <w:t xml:space="preserve">trait </w:t>
      </w:r>
      <w:proofErr w:type="spellStart"/>
      <w:r>
        <w:t>OutlinePrint</w:t>
      </w:r>
      <w:proofErr w:type="spellEnd"/>
      <w:r>
        <w:t xml:space="preserve">: </w:t>
      </w:r>
      <w:proofErr w:type="spellStart"/>
      <w:r>
        <w:t>fmt</w:t>
      </w:r>
      <w:proofErr w:type="spellEnd"/>
      <w:r>
        <w:t>::Display {</w:t>
      </w:r>
    </w:p>
    <w:p w14:paraId="4C31C27E" w14:textId="77777777" w:rsidR="003A366E" w:rsidRDefault="00000000">
      <w:pPr>
        <w:pStyle w:val="Code"/>
      </w:pPr>
      <w:r>
        <w:t xml:space="preserve">    </w:t>
      </w:r>
      <w:proofErr w:type="spellStart"/>
      <w:r>
        <w:t>fn</w:t>
      </w:r>
      <w:proofErr w:type="spellEnd"/>
      <w:r>
        <w:t xml:space="preserve"> </w:t>
      </w:r>
      <w:proofErr w:type="spellStart"/>
      <w:r>
        <w:t>outline_print</w:t>
      </w:r>
      <w:proofErr w:type="spellEnd"/>
      <w:r>
        <w:t>(&amp;self) {</w:t>
      </w:r>
    </w:p>
    <w:p w14:paraId="2BFF4115" w14:textId="77777777" w:rsidR="003A366E" w:rsidRDefault="00000000">
      <w:pPr>
        <w:pStyle w:val="Code"/>
      </w:pPr>
      <w:r>
        <w:t xml:space="preserve">        let output = </w:t>
      </w:r>
      <w:proofErr w:type="spellStart"/>
      <w:r>
        <w:t>self.to_string</w:t>
      </w:r>
      <w:proofErr w:type="spellEnd"/>
      <w:r>
        <w:t>();</w:t>
      </w:r>
    </w:p>
    <w:p w14:paraId="7A707CEB" w14:textId="77777777" w:rsidR="003A366E" w:rsidRDefault="00000000">
      <w:pPr>
        <w:pStyle w:val="Code"/>
      </w:pPr>
      <w:r>
        <w:t xml:space="preserve">        let </w:t>
      </w:r>
      <w:proofErr w:type="spellStart"/>
      <w:r>
        <w:t>len</w:t>
      </w:r>
      <w:proofErr w:type="spellEnd"/>
      <w:r>
        <w:t xml:space="preserve"> = </w:t>
      </w:r>
      <w:proofErr w:type="spellStart"/>
      <w:r>
        <w:t>output.len</w:t>
      </w:r>
      <w:proofErr w:type="spellEnd"/>
      <w:r>
        <w:t>();</w:t>
      </w:r>
    </w:p>
    <w:p w14:paraId="48754FB6" w14:textId="77777777" w:rsidR="003A366E" w:rsidRDefault="00000000">
      <w:pPr>
        <w:pStyle w:val="Code"/>
      </w:pPr>
      <w:r>
        <w:t xml:space="preserve">        </w:t>
      </w:r>
      <w:proofErr w:type="spellStart"/>
      <w:r>
        <w:t>println</w:t>
      </w:r>
      <w:proofErr w:type="spellEnd"/>
      <w:r>
        <w:t>!("{}", "*".repeat(</w:t>
      </w:r>
      <w:proofErr w:type="spellStart"/>
      <w:r>
        <w:t>len</w:t>
      </w:r>
      <w:proofErr w:type="spellEnd"/>
      <w:r>
        <w:t xml:space="preserve"> + 4));</w:t>
      </w:r>
    </w:p>
    <w:p w14:paraId="577FDB32" w14:textId="77777777" w:rsidR="003A366E" w:rsidRDefault="00000000">
      <w:pPr>
        <w:pStyle w:val="Code"/>
      </w:pPr>
      <w:r>
        <w:t xml:space="preserve">        </w:t>
      </w:r>
      <w:proofErr w:type="spellStart"/>
      <w:r>
        <w:t>println</w:t>
      </w:r>
      <w:proofErr w:type="spellEnd"/>
      <w:r>
        <w:t>!("*{}*", " ".repeat(</w:t>
      </w:r>
      <w:proofErr w:type="spellStart"/>
      <w:r>
        <w:t>len</w:t>
      </w:r>
      <w:proofErr w:type="spellEnd"/>
      <w:r>
        <w:t xml:space="preserve"> + 2));</w:t>
      </w:r>
    </w:p>
    <w:p w14:paraId="5F090473" w14:textId="51F6395C" w:rsidR="003A366E" w:rsidRDefault="00000000">
      <w:pPr>
        <w:pStyle w:val="Code"/>
      </w:pPr>
      <w:r>
        <w:t xml:space="preserve">        </w:t>
      </w:r>
      <w:proofErr w:type="spellStart"/>
      <w:r>
        <w:t>println</w:t>
      </w:r>
      <w:proofErr w:type="spellEnd"/>
      <w:r>
        <w:t>!("* {output} *");</w:t>
      </w:r>
    </w:p>
    <w:p w14:paraId="77FC9035" w14:textId="77777777" w:rsidR="003A366E" w:rsidRDefault="00000000">
      <w:pPr>
        <w:pStyle w:val="Code"/>
      </w:pPr>
      <w:r>
        <w:t xml:space="preserve">        </w:t>
      </w:r>
      <w:proofErr w:type="spellStart"/>
      <w:r>
        <w:t>println</w:t>
      </w:r>
      <w:proofErr w:type="spellEnd"/>
      <w:r>
        <w:t>!("*{}*", " ".repeat(</w:t>
      </w:r>
      <w:proofErr w:type="spellStart"/>
      <w:r>
        <w:t>len</w:t>
      </w:r>
      <w:proofErr w:type="spellEnd"/>
      <w:r>
        <w:t xml:space="preserve"> + 2));</w:t>
      </w:r>
    </w:p>
    <w:p w14:paraId="2F3538B1" w14:textId="77777777" w:rsidR="003A366E" w:rsidRDefault="00000000">
      <w:pPr>
        <w:pStyle w:val="Code"/>
      </w:pPr>
      <w:r>
        <w:t xml:space="preserve">        </w:t>
      </w:r>
      <w:proofErr w:type="spellStart"/>
      <w:r>
        <w:t>println</w:t>
      </w:r>
      <w:proofErr w:type="spellEnd"/>
      <w:r>
        <w:t>!("{}", "*".repeat(</w:t>
      </w:r>
      <w:proofErr w:type="spellStart"/>
      <w:r>
        <w:t>len</w:t>
      </w:r>
      <w:proofErr w:type="spellEnd"/>
      <w:r>
        <w:t xml:space="preserve"> + 4));</w:t>
      </w:r>
    </w:p>
    <w:p w14:paraId="27CCA64F" w14:textId="77777777" w:rsidR="003A366E" w:rsidRDefault="00000000">
      <w:pPr>
        <w:pStyle w:val="Code"/>
      </w:pPr>
      <w:r>
        <w:t xml:space="preserve">    }</w:t>
      </w:r>
    </w:p>
    <w:p w14:paraId="7114ED87" w14:textId="77777777" w:rsidR="003A366E" w:rsidRDefault="00000000">
      <w:pPr>
        <w:pStyle w:val="Code"/>
      </w:pPr>
      <w:r>
        <w:t>}</w:t>
      </w:r>
    </w:p>
    <w:p w14:paraId="4AE94329" w14:textId="77777777" w:rsidR="003A366E" w:rsidRDefault="00000000">
      <w:pPr>
        <w:pStyle w:val="CodeListingCaption"/>
      </w:pPr>
      <w:r>
        <w:t xml:space="preserve">Implementing the </w:t>
      </w:r>
      <w:proofErr w:type="spellStart"/>
      <w:r>
        <w:rPr>
          <w:rStyle w:val="Literal"/>
        </w:rPr>
        <w:t>OutlinePrint</w:t>
      </w:r>
      <w:proofErr w:type="spellEnd"/>
      <w:r>
        <w:t xml:space="preserve"> trait that requires the functionality from </w:t>
      </w:r>
      <w:r>
        <w:rPr>
          <w:rStyle w:val="Literal"/>
        </w:rPr>
        <w:t>Display</w:t>
      </w:r>
    </w:p>
    <w:p w14:paraId="71C2641E" w14:textId="77777777" w:rsidR="003A366E" w:rsidRDefault="00000000">
      <w:pPr>
        <w:pStyle w:val="Body"/>
      </w:pPr>
      <w:r>
        <w:lastRenderedPageBreak/>
        <w:t xml:space="preserve">Because we’ve specified that </w:t>
      </w:r>
      <w:proofErr w:type="spellStart"/>
      <w:r>
        <w:rPr>
          <w:rStyle w:val="Literal"/>
        </w:rPr>
        <w:t>OutlinePrint</w:t>
      </w:r>
      <w:proofErr w:type="spellEnd"/>
      <w:r>
        <w:t xml:space="preserve"> requires the </w:t>
      </w:r>
      <w:r>
        <w:rPr>
          <w:rStyle w:val="Literal"/>
        </w:rPr>
        <w:t>Display</w:t>
      </w:r>
      <w:r>
        <w:t xml:space="preserve"> trait, we can use the </w:t>
      </w:r>
      <w:proofErr w:type="spellStart"/>
      <w:r>
        <w:rPr>
          <w:rStyle w:val="Literal"/>
        </w:rPr>
        <w:t>to_string</w:t>
      </w:r>
      <w:proofErr w:type="spellEnd"/>
      <w:r>
        <w:t xml:space="preserve"> function that is automatically implemented for any type that implements </w:t>
      </w:r>
      <w:r>
        <w:rPr>
          <w:rStyle w:val="Literal"/>
        </w:rPr>
        <w:t>Display</w:t>
      </w:r>
      <w:r>
        <w:t xml:space="preserve">. If we tried to use </w:t>
      </w:r>
      <w:proofErr w:type="spellStart"/>
      <w:r>
        <w:rPr>
          <w:rStyle w:val="Literal"/>
        </w:rPr>
        <w:t>to_string</w:t>
      </w:r>
      <w:proofErr w:type="spellEnd"/>
      <w:r>
        <w:t xml:space="preserve"> without adding a colon and specifying the </w:t>
      </w:r>
      <w:r>
        <w:rPr>
          <w:rStyle w:val="Literal"/>
        </w:rPr>
        <w:t>Display</w:t>
      </w:r>
      <w:r>
        <w:t xml:space="preserve"> trait after the trait name, we’d get an error saying that no method named </w:t>
      </w:r>
      <w:proofErr w:type="spellStart"/>
      <w:r>
        <w:rPr>
          <w:rStyle w:val="Literal"/>
        </w:rPr>
        <w:t>to_string</w:t>
      </w:r>
      <w:proofErr w:type="spellEnd"/>
      <w:r>
        <w:t xml:space="preserve"> was found for the type </w:t>
      </w:r>
      <w:r>
        <w:rPr>
          <w:rStyle w:val="Literal"/>
        </w:rPr>
        <w:t>&amp;Self</w:t>
      </w:r>
      <w:r>
        <w:t xml:space="preserve"> in the current scope.</w:t>
      </w:r>
    </w:p>
    <w:p w14:paraId="4987C623" w14:textId="77777777" w:rsidR="003A366E" w:rsidRDefault="00000000">
      <w:pPr>
        <w:pStyle w:val="Body"/>
      </w:pPr>
      <w:r>
        <w:t xml:space="preserve">Let’s see what happens when we try to implement </w:t>
      </w:r>
      <w:proofErr w:type="spellStart"/>
      <w:r>
        <w:rPr>
          <w:rStyle w:val="Literal"/>
        </w:rPr>
        <w:t>OutlinePrint</w:t>
      </w:r>
      <w:proofErr w:type="spellEnd"/>
      <w:r>
        <w:t xml:space="preserve"> on a type that doesn’t implement </w:t>
      </w:r>
      <w:r>
        <w:rPr>
          <w:rStyle w:val="Literal"/>
        </w:rPr>
        <w:t>Display</w:t>
      </w:r>
      <w:r>
        <w:t xml:space="preserve">, such as the </w:t>
      </w:r>
      <w:r>
        <w:rPr>
          <w:rStyle w:val="Literal"/>
        </w:rPr>
        <w:t>Point</w:t>
      </w:r>
      <w:r>
        <w:t xml:space="preserve"> struct:</w:t>
      </w:r>
    </w:p>
    <w:p w14:paraId="78C9147D" w14:textId="77777777" w:rsidR="003A366E" w:rsidRDefault="00000000">
      <w:pPr>
        <w:pStyle w:val="CodeLabel"/>
      </w:pPr>
      <w:r>
        <w:t>src/main.rs</w:t>
      </w:r>
    </w:p>
    <w:p w14:paraId="5523EF34" w14:textId="77777777" w:rsidR="003A366E" w:rsidRDefault="00000000">
      <w:pPr>
        <w:pStyle w:val="Code"/>
      </w:pPr>
      <w:r>
        <w:t>struct Point {</w:t>
      </w:r>
    </w:p>
    <w:p w14:paraId="5E9C7807" w14:textId="77777777" w:rsidR="003A366E" w:rsidRDefault="00000000">
      <w:pPr>
        <w:pStyle w:val="Code"/>
      </w:pPr>
      <w:r>
        <w:t xml:space="preserve">    x: i32,</w:t>
      </w:r>
    </w:p>
    <w:p w14:paraId="33B59217" w14:textId="77777777" w:rsidR="003A366E" w:rsidRDefault="00000000">
      <w:pPr>
        <w:pStyle w:val="Code"/>
      </w:pPr>
      <w:r>
        <w:t xml:space="preserve">    y: i32,</w:t>
      </w:r>
    </w:p>
    <w:p w14:paraId="57B24542" w14:textId="77777777" w:rsidR="003A366E" w:rsidRDefault="00000000">
      <w:pPr>
        <w:pStyle w:val="Code"/>
      </w:pPr>
      <w:r>
        <w:t>}</w:t>
      </w:r>
    </w:p>
    <w:p w14:paraId="6D17EB10" w14:textId="77777777" w:rsidR="003A366E" w:rsidRDefault="003A366E">
      <w:pPr>
        <w:pStyle w:val="Code"/>
      </w:pPr>
    </w:p>
    <w:p w14:paraId="49A1A8D7" w14:textId="77777777" w:rsidR="003A366E" w:rsidRDefault="00000000">
      <w:pPr>
        <w:pStyle w:val="Code"/>
      </w:pPr>
      <w:proofErr w:type="spellStart"/>
      <w:r>
        <w:t>impl</w:t>
      </w:r>
      <w:proofErr w:type="spellEnd"/>
      <w:r>
        <w:t xml:space="preserve"> </w:t>
      </w:r>
      <w:proofErr w:type="spellStart"/>
      <w:r>
        <w:t>OutlinePrint</w:t>
      </w:r>
      <w:proofErr w:type="spellEnd"/>
      <w:r>
        <w:t xml:space="preserve"> for Point {}</w:t>
      </w:r>
    </w:p>
    <w:p w14:paraId="59D72CD3" w14:textId="77777777" w:rsidR="003A366E" w:rsidRDefault="00000000">
      <w:pPr>
        <w:pStyle w:val="Body"/>
      </w:pPr>
      <w:r>
        <w:t xml:space="preserve">We get an error saying that </w:t>
      </w:r>
      <w:r>
        <w:rPr>
          <w:rStyle w:val="Literal"/>
        </w:rPr>
        <w:t>Display</w:t>
      </w:r>
      <w:r>
        <w:t xml:space="preserve"> is required but not implemented:</w:t>
      </w:r>
    </w:p>
    <w:p w14:paraId="2EDF89FF" w14:textId="77777777" w:rsidR="003A366E" w:rsidRDefault="00000000" w:rsidP="00C871F3">
      <w:pPr>
        <w:pStyle w:val="CodeWide"/>
      </w:pPr>
      <w:r>
        <w:t>error[E0277]: `Point` doesn't implement `std::</w:t>
      </w:r>
      <w:proofErr w:type="spellStart"/>
      <w:r>
        <w:t>fmt</w:t>
      </w:r>
      <w:proofErr w:type="spellEnd"/>
      <w:r>
        <w:t>::Display`</w:t>
      </w:r>
    </w:p>
    <w:p w14:paraId="50BDD254" w14:textId="0142BE7E" w:rsidR="003A366E" w:rsidRDefault="00000000" w:rsidP="00C871F3">
      <w:pPr>
        <w:pStyle w:val="CodeWide"/>
      </w:pPr>
      <w:r>
        <w:t xml:space="preserve">  --&gt; </w:t>
      </w:r>
      <w:proofErr w:type="spellStart"/>
      <w:r>
        <w:t>src</w:t>
      </w:r>
      <w:proofErr w:type="spellEnd"/>
      <w:r>
        <w:t>/main.rs:20:23</w:t>
      </w:r>
    </w:p>
    <w:p w14:paraId="1D3AC06D" w14:textId="77777777" w:rsidR="003A366E" w:rsidRDefault="00000000" w:rsidP="00C871F3">
      <w:pPr>
        <w:pStyle w:val="CodeWide"/>
      </w:pPr>
      <w:r>
        <w:t xml:space="preserve">   |</w:t>
      </w:r>
    </w:p>
    <w:p w14:paraId="71F4DC41" w14:textId="77777777" w:rsidR="003A366E" w:rsidRDefault="00000000" w:rsidP="00C871F3">
      <w:pPr>
        <w:pStyle w:val="CodeWide"/>
      </w:pPr>
      <w:r>
        <w:t xml:space="preserve">20 | </w:t>
      </w:r>
      <w:proofErr w:type="spellStart"/>
      <w:r>
        <w:t>impl</w:t>
      </w:r>
      <w:proofErr w:type="spellEnd"/>
      <w:r>
        <w:t xml:space="preserve"> </w:t>
      </w:r>
      <w:proofErr w:type="spellStart"/>
      <w:r>
        <w:t>OutlinePrint</w:t>
      </w:r>
      <w:proofErr w:type="spellEnd"/>
      <w:r>
        <w:t xml:space="preserve"> for Point {}</w:t>
      </w:r>
    </w:p>
    <w:p w14:paraId="59B28E77" w14:textId="7892939A" w:rsidR="003A366E" w:rsidRDefault="00000000" w:rsidP="00C871F3">
      <w:pPr>
        <w:pStyle w:val="CodeWide"/>
      </w:pPr>
      <w:r>
        <w:t xml:space="preserve">   |                       ^^^^^ `Point` cannot be formatted with the default formatter</w:t>
      </w:r>
    </w:p>
    <w:p w14:paraId="321057CE" w14:textId="77777777" w:rsidR="003A366E" w:rsidRDefault="00000000" w:rsidP="00C871F3">
      <w:pPr>
        <w:pStyle w:val="CodeWide"/>
      </w:pPr>
      <w:r>
        <w:t xml:space="preserve">   |</w:t>
      </w:r>
    </w:p>
    <w:p w14:paraId="380534E1" w14:textId="77777777" w:rsidR="003A366E" w:rsidRDefault="00000000" w:rsidP="00C871F3">
      <w:pPr>
        <w:pStyle w:val="CodeWide"/>
      </w:pPr>
      <w:r>
        <w:t xml:space="preserve">   = help: the trait `std::</w:t>
      </w:r>
      <w:proofErr w:type="spellStart"/>
      <w:r>
        <w:t>fmt</w:t>
      </w:r>
      <w:proofErr w:type="spellEnd"/>
      <w:r>
        <w:t>::Display` is not implemented for `Point`</w:t>
      </w:r>
    </w:p>
    <w:p w14:paraId="04D0F7A6" w14:textId="2A35851E" w:rsidR="003A366E" w:rsidRDefault="00000000" w:rsidP="00C871F3">
      <w:pPr>
        <w:pStyle w:val="CodeWide"/>
      </w:pPr>
      <w:r>
        <w:t xml:space="preserve">   = note: in format strings you may be able to use `{:?}` (or {:#?} for</w:t>
      </w:r>
      <w:r w:rsidR="002B71AA">
        <w:t xml:space="preserve"> </w:t>
      </w:r>
      <w:r>
        <w:t>pretty-print) instead</w:t>
      </w:r>
    </w:p>
    <w:p w14:paraId="5FB942A4" w14:textId="77777777" w:rsidR="003A366E" w:rsidRDefault="00000000" w:rsidP="00C871F3">
      <w:pPr>
        <w:pStyle w:val="CodeWide"/>
      </w:pPr>
      <w:r>
        <w:t>note: required by a bound in `</w:t>
      </w:r>
      <w:proofErr w:type="spellStart"/>
      <w:r>
        <w:t>OutlinePrint</w:t>
      </w:r>
      <w:proofErr w:type="spellEnd"/>
      <w:r>
        <w:t>`</w:t>
      </w:r>
    </w:p>
    <w:p w14:paraId="613E7547" w14:textId="77777777" w:rsidR="003A366E" w:rsidRDefault="00000000" w:rsidP="00C871F3">
      <w:pPr>
        <w:pStyle w:val="CodeWide"/>
      </w:pPr>
      <w:r>
        <w:t xml:space="preserve">  --&gt; </w:t>
      </w:r>
      <w:proofErr w:type="spellStart"/>
      <w:r>
        <w:t>src</w:t>
      </w:r>
      <w:proofErr w:type="spellEnd"/>
      <w:r>
        <w:t>/main.rs:3:21</w:t>
      </w:r>
    </w:p>
    <w:p w14:paraId="34260D9E" w14:textId="77777777" w:rsidR="003A366E" w:rsidRDefault="00000000" w:rsidP="00C871F3">
      <w:pPr>
        <w:pStyle w:val="CodeWide"/>
      </w:pPr>
      <w:r>
        <w:t xml:space="preserve">   |</w:t>
      </w:r>
    </w:p>
    <w:p w14:paraId="32E544A9" w14:textId="77777777" w:rsidR="003A366E" w:rsidRDefault="00000000" w:rsidP="00C871F3">
      <w:pPr>
        <w:pStyle w:val="CodeWide"/>
      </w:pPr>
      <w:r>
        <w:t xml:space="preserve">3  | trait </w:t>
      </w:r>
      <w:proofErr w:type="spellStart"/>
      <w:r>
        <w:t>OutlinePrint</w:t>
      </w:r>
      <w:proofErr w:type="spellEnd"/>
      <w:r>
        <w:t>: fmt::Display {</w:t>
      </w:r>
    </w:p>
    <w:p w14:paraId="2087CE34" w14:textId="77777777" w:rsidR="003A366E" w:rsidRDefault="00000000" w:rsidP="00C871F3">
      <w:pPr>
        <w:pStyle w:val="CodeWide"/>
      </w:pPr>
      <w:r>
        <w:t xml:space="preserve">   |                     ^^^^^^^^^^^^ required by this bound in `</w:t>
      </w:r>
      <w:proofErr w:type="spellStart"/>
      <w:r>
        <w:t>OutlinePrint</w:t>
      </w:r>
      <w:proofErr w:type="spellEnd"/>
      <w:r>
        <w:t>`</w:t>
      </w:r>
    </w:p>
    <w:p w14:paraId="14FE6D52" w14:textId="77777777" w:rsidR="003A366E" w:rsidRDefault="00000000">
      <w:pPr>
        <w:pStyle w:val="Body"/>
      </w:pPr>
      <w:r>
        <w:t xml:space="preserve">To fix this, we implement </w:t>
      </w:r>
      <w:r>
        <w:rPr>
          <w:rStyle w:val="Literal"/>
        </w:rPr>
        <w:t>Display</w:t>
      </w:r>
      <w:r>
        <w:t xml:space="preserve"> on </w:t>
      </w:r>
      <w:r>
        <w:rPr>
          <w:rStyle w:val="Literal"/>
        </w:rPr>
        <w:t>Point</w:t>
      </w:r>
      <w:r>
        <w:t xml:space="preserve"> and satisfy the constraint that </w:t>
      </w:r>
      <w:proofErr w:type="spellStart"/>
      <w:r>
        <w:rPr>
          <w:rStyle w:val="Literal"/>
        </w:rPr>
        <w:t>OutlinePrint</w:t>
      </w:r>
      <w:proofErr w:type="spellEnd"/>
      <w:r>
        <w:t xml:space="preserve"> requires, like so:</w:t>
      </w:r>
    </w:p>
    <w:p w14:paraId="7FB4A0C0" w14:textId="77777777" w:rsidR="003A366E" w:rsidRDefault="00000000">
      <w:pPr>
        <w:pStyle w:val="CodeLabel"/>
      </w:pPr>
      <w:r>
        <w:t>src/main.rs</w:t>
      </w:r>
    </w:p>
    <w:p w14:paraId="4F87EE45" w14:textId="77777777" w:rsidR="003A366E" w:rsidRDefault="00000000">
      <w:pPr>
        <w:pStyle w:val="Code"/>
      </w:pPr>
      <w:r>
        <w:t>use std::</w:t>
      </w:r>
      <w:proofErr w:type="spellStart"/>
      <w:r>
        <w:t>fmt</w:t>
      </w:r>
      <w:proofErr w:type="spellEnd"/>
      <w:r>
        <w:t>;</w:t>
      </w:r>
    </w:p>
    <w:p w14:paraId="2CCCA4F5" w14:textId="77777777" w:rsidR="003A366E" w:rsidRDefault="003A366E">
      <w:pPr>
        <w:pStyle w:val="Code"/>
      </w:pPr>
    </w:p>
    <w:p w14:paraId="41E12751" w14:textId="77777777" w:rsidR="003A366E" w:rsidRDefault="00000000">
      <w:pPr>
        <w:pStyle w:val="Code"/>
      </w:pPr>
      <w:proofErr w:type="spellStart"/>
      <w:r>
        <w:t>impl</w:t>
      </w:r>
      <w:proofErr w:type="spellEnd"/>
      <w:r>
        <w:t xml:space="preserve"> </w:t>
      </w:r>
      <w:proofErr w:type="spellStart"/>
      <w:r>
        <w:t>fmt</w:t>
      </w:r>
      <w:proofErr w:type="spellEnd"/>
      <w:r>
        <w:t>::Display for Point {</w:t>
      </w:r>
    </w:p>
    <w:p w14:paraId="75AE1FDF" w14:textId="77777777" w:rsidR="003A366E" w:rsidRDefault="00000000">
      <w:pPr>
        <w:pStyle w:val="Code"/>
      </w:pPr>
      <w:r>
        <w:t xml:space="preserve">    </w:t>
      </w:r>
      <w:proofErr w:type="spellStart"/>
      <w:r>
        <w:t>fn</w:t>
      </w:r>
      <w:proofErr w:type="spellEnd"/>
      <w:r>
        <w:t xml:space="preserve"> </w:t>
      </w:r>
      <w:proofErr w:type="spellStart"/>
      <w:r>
        <w:t>fmt</w:t>
      </w:r>
      <w:proofErr w:type="spellEnd"/>
      <w:r>
        <w:t xml:space="preserve">(&amp;self, f: &amp;mut </w:t>
      </w:r>
      <w:proofErr w:type="spellStart"/>
      <w:r>
        <w:t>fmt</w:t>
      </w:r>
      <w:proofErr w:type="spellEnd"/>
      <w:r>
        <w:t xml:space="preserve">::Formatter) -&gt; </w:t>
      </w:r>
      <w:proofErr w:type="spellStart"/>
      <w:r>
        <w:t>fmt</w:t>
      </w:r>
      <w:proofErr w:type="spellEnd"/>
      <w:r>
        <w:t>::Result {</w:t>
      </w:r>
    </w:p>
    <w:p w14:paraId="340998DC" w14:textId="77777777" w:rsidR="003A366E" w:rsidRDefault="00000000">
      <w:pPr>
        <w:pStyle w:val="Code"/>
      </w:pPr>
      <w:r>
        <w:t xml:space="preserve">        write!(f, "({}, {})", </w:t>
      </w:r>
      <w:proofErr w:type="spellStart"/>
      <w:r>
        <w:t>self.x</w:t>
      </w:r>
      <w:proofErr w:type="spellEnd"/>
      <w:r>
        <w:t xml:space="preserve">, </w:t>
      </w:r>
      <w:proofErr w:type="spellStart"/>
      <w:r>
        <w:t>self.y</w:t>
      </w:r>
      <w:proofErr w:type="spellEnd"/>
      <w:r>
        <w:t>)</w:t>
      </w:r>
    </w:p>
    <w:p w14:paraId="6F3A0A82" w14:textId="77777777" w:rsidR="003A366E" w:rsidRDefault="00000000">
      <w:pPr>
        <w:pStyle w:val="Code"/>
      </w:pPr>
      <w:r>
        <w:t xml:space="preserve">    }</w:t>
      </w:r>
    </w:p>
    <w:p w14:paraId="20B20E38" w14:textId="77777777" w:rsidR="003A366E" w:rsidRDefault="00000000">
      <w:pPr>
        <w:pStyle w:val="Code"/>
      </w:pPr>
      <w:r>
        <w:t>}</w:t>
      </w:r>
    </w:p>
    <w:p w14:paraId="69D850E2" w14:textId="77777777" w:rsidR="003A366E" w:rsidRDefault="00000000">
      <w:pPr>
        <w:pStyle w:val="Body"/>
      </w:pPr>
      <w:r>
        <w:t xml:space="preserve">Then, implementing the </w:t>
      </w:r>
      <w:proofErr w:type="spellStart"/>
      <w:r>
        <w:rPr>
          <w:rStyle w:val="Literal"/>
        </w:rPr>
        <w:t>OutlinePrint</w:t>
      </w:r>
      <w:proofErr w:type="spellEnd"/>
      <w:r>
        <w:t xml:space="preserve"> trait on </w:t>
      </w:r>
      <w:r>
        <w:rPr>
          <w:rStyle w:val="Literal"/>
        </w:rPr>
        <w:t>Point</w:t>
      </w:r>
      <w:r>
        <w:t xml:space="preserve"> will compile successfully, and we can call </w:t>
      </w:r>
      <w:proofErr w:type="spellStart"/>
      <w:r>
        <w:rPr>
          <w:rStyle w:val="Literal"/>
        </w:rPr>
        <w:t>outline_print</w:t>
      </w:r>
      <w:proofErr w:type="spellEnd"/>
      <w:r>
        <w:t xml:space="preserve"> on a </w:t>
      </w:r>
      <w:r>
        <w:rPr>
          <w:rStyle w:val="Literal"/>
        </w:rPr>
        <w:t>Point</w:t>
      </w:r>
      <w:r>
        <w:t xml:space="preserve"> instance to display it within an outline of asterisks.</w:t>
      </w:r>
    </w:p>
    <w:p w14:paraId="2AA3E670" w14:textId="430F3B93" w:rsidR="003A366E" w:rsidRDefault="00000000">
      <w:pPr>
        <w:pStyle w:val="HeadB"/>
      </w:pPr>
      <w:r>
        <w:lastRenderedPageBreak/>
        <w:fldChar w:fldCharType="begin"/>
      </w:r>
      <w:r>
        <w:instrText xml:space="preserve"> XE "</w:instrText>
      </w:r>
      <w:proofErr w:type="spellStart"/>
      <w:r>
        <w:instrText>newtype</w:instrText>
      </w:r>
      <w:proofErr w:type="spellEnd"/>
      <w:r>
        <w:instrText xml:space="preserve"> pattern" </w:instrText>
      </w:r>
      <w:r>
        <w:fldChar w:fldCharType="end"/>
      </w:r>
      <w:del w:id="188" w:author="Audrey Doyle" w:date="2025-09-17T15:20:00Z" w16du:dateUtc="2025-09-17T19:20:00Z">
        <w:r w:rsidDel="00476008">
          <w:delText xml:space="preserve"> </w:delText>
        </w:r>
      </w:del>
      <w:bookmarkStart w:id="189" w:name="_Toc206173394"/>
      <w:r>
        <w:t>Implement</w:t>
      </w:r>
      <w:r w:rsidR="00510585">
        <w:t xml:space="preserve">ing </w:t>
      </w:r>
      <w:r>
        <w:t>External Traits</w:t>
      </w:r>
      <w:r w:rsidR="00510585">
        <w:t xml:space="preserve"> with the </w:t>
      </w:r>
      <w:proofErr w:type="spellStart"/>
      <w:r w:rsidR="00510585">
        <w:t>Newtype</w:t>
      </w:r>
      <w:proofErr w:type="spellEnd"/>
      <w:r w:rsidR="00510585">
        <w:t xml:space="preserve"> Pattern</w:t>
      </w:r>
      <w:bookmarkEnd w:id="189"/>
    </w:p>
    <w:p w14:paraId="6CCC2596" w14:textId="0B728E74" w:rsidR="003A366E" w:rsidRDefault="00000000">
      <w:pPr>
        <w:pStyle w:val="Body"/>
      </w:pPr>
      <w:r>
        <w:fldChar w:fldCharType="begin"/>
      </w:r>
      <w:r>
        <w:rPr>
          <w:spacing w:val="3"/>
        </w:rPr>
        <w:instrText xml:space="preserve"> XE "orphan rule" </w:instrText>
      </w:r>
      <w:r>
        <w:rPr>
          <w:spacing w:val="3"/>
        </w:rPr>
        <w:fldChar w:fldCharType="end"/>
      </w:r>
      <w:r>
        <w:t xml:space="preserve">In </w:t>
      </w:r>
      <w:r w:rsidRPr="006336E9">
        <w:rPr>
          <w:rStyle w:val="Xref"/>
          <w:rPrChange w:id="190" w:author="Audrey Doyle" w:date="2025-09-17T15:13:00Z" w16du:dateUtc="2025-09-17T19:13:00Z">
            <w:rPr/>
          </w:rPrChange>
        </w:rPr>
        <w:t>“</w:t>
      </w:r>
      <w:r w:rsidRPr="006336E9">
        <w:rPr>
          <w:rStyle w:val="Xref"/>
        </w:rPr>
        <w:t>Implementing a Trait on a Type</w:t>
      </w:r>
      <w:r w:rsidRPr="006336E9">
        <w:rPr>
          <w:rStyle w:val="Xref"/>
          <w:rPrChange w:id="191" w:author="Audrey Doyle" w:date="2025-09-17T15:13:00Z" w16du:dateUtc="2025-09-17T19:13:00Z">
            <w:rPr/>
          </w:rPrChange>
        </w:rPr>
        <w:t xml:space="preserve">” on </w:t>
      </w:r>
      <w:r w:rsidRPr="006336E9">
        <w:rPr>
          <w:rStyle w:val="Xref"/>
        </w:rPr>
        <w:t>page</w:t>
      </w:r>
      <w:r w:rsidR="00A4432A">
        <w:rPr>
          <w:rStyle w:val="Xref"/>
        </w:rPr>
        <w:t> </w:t>
      </w:r>
      <w:r>
        <w:rPr>
          <w:rStyle w:val="Xref"/>
        </w:rPr>
        <w:t>XX</w:t>
      </w:r>
      <w:r>
        <w:t xml:space="preserve">, we mentioned the orphan rule that states we’re only allowed to implement a trait on a type if either the trait or the type, or both, are local to our crate. </w:t>
      </w:r>
      <w:r>
        <w:fldChar w:fldCharType="begin"/>
      </w:r>
      <w:r>
        <w:instrText xml:space="preserve"> XE "tuple structs" </w:instrText>
      </w:r>
      <w:r>
        <w:fldChar w:fldCharType="end"/>
      </w:r>
      <w:r>
        <w:t xml:space="preserve">It’s possible to get around this restriction using </w:t>
      </w:r>
      <w:r w:rsidRPr="006336E9">
        <w:t xml:space="preserve">the </w:t>
      </w:r>
      <w:proofErr w:type="spellStart"/>
      <w:r w:rsidRPr="006336E9">
        <w:rPr>
          <w:rPrChange w:id="192" w:author="Audrey Doyle" w:date="2025-09-17T15:14:00Z" w16du:dateUtc="2025-09-17T19:14:00Z">
            <w:rPr>
              <w:rStyle w:val="Italic"/>
            </w:rPr>
          </w:rPrChange>
        </w:rPr>
        <w:t>newtype</w:t>
      </w:r>
      <w:proofErr w:type="spellEnd"/>
      <w:r w:rsidRPr="006336E9">
        <w:rPr>
          <w:rPrChange w:id="193" w:author="Audrey Doyle" w:date="2025-09-17T15:14:00Z" w16du:dateUtc="2025-09-17T19:14:00Z">
            <w:rPr>
              <w:rStyle w:val="Italic"/>
            </w:rPr>
          </w:rPrChange>
        </w:rPr>
        <w:t xml:space="preserve"> pattern</w:t>
      </w:r>
      <w:r>
        <w:t xml:space="preserve">, which involves creating a new type in a tuple struct. (We covered tuple structs in </w:t>
      </w:r>
      <w:r w:rsidRPr="006336E9">
        <w:rPr>
          <w:rStyle w:val="Xref"/>
          <w:rPrChange w:id="194" w:author="Audrey Doyle" w:date="2025-09-17T15:14:00Z" w16du:dateUtc="2025-09-17T19:14:00Z">
            <w:rPr/>
          </w:rPrChange>
        </w:rPr>
        <w:t>“</w:t>
      </w:r>
      <w:r w:rsidR="00DE25A1" w:rsidRPr="006336E9">
        <w:rPr>
          <w:rStyle w:val="Xref"/>
        </w:rPr>
        <w:t>Creating</w:t>
      </w:r>
      <w:r w:rsidRPr="006336E9">
        <w:rPr>
          <w:rStyle w:val="Xref"/>
        </w:rPr>
        <w:t xml:space="preserve"> Different Types</w:t>
      </w:r>
      <w:r w:rsidR="00DE25A1" w:rsidRPr="006336E9">
        <w:rPr>
          <w:rStyle w:val="Xref"/>
        </w:rPr>
        <w:t xml:space="preserve"> with Tuple Structs</w:t>
      </w:r>
      <w:r w:rsidRPr="006336E9">
        <w:rPr>
          <w:rStyle w:val="Xref"/>
          <w:rPrChange w:id="195" w:author="Audrey Doyle" w:date="2025-09-17T15:14:00Z" w16du:dateUtc="2025-09-17T19:14:00Z">
            <w:rPr/>
          </w:rPrChange>
        </w:rPr>
        <w:t xml:space="preserve">” on </w:t>
      </w:r>
      <w:r w:rsidRPr="006336E9">
        <w:rPr>
          <w:rStyle w:val="Xref"/>
        </w:rPr>
        <w:t>page</w:t>
      </w:r>
      <w:r w:rsidR="00A4432A" w:rsidRPr="006336E9">
        <w:rPr>
          <w:rStyle w:val="Xref"/>
        </w:rPr>
        <w:t> </w:t>
      </w:r>
      <w:r w:rsidRPr="006336E9">
        <w:rPr>
          <w:rStyle w:val="Xref"/>
        </w:rPr>
        <w:t>XX</w:t>
      </w:r>
      <w:r>
        <w:t>.) The tuple struct will have one field and be a thin wrapper around the type for which we want to implement a trait. Then</w:t>
      </w:r>
      <w:ins w:id="196" w:author="Audrey Doyle" w:date="2025-09-17T15:14:00Z" w16du:dateUtc="2025-09-17T19:14:00Z">
        <w:r w:rsidR="006336E9">
          <w:t>,</w:t>
        </w:r>
      </w:ins>
      <w:r>
        <w:t xml:space="preserve"> the wrapper type is local to our crate, and we can implement the trait on the wrapper. </w:t>
      </w:r>
      <w:proofErr w:type="spellStart"/>
      <w:r>
        <w:rPr>
          <w:rStyle w:val="Italic"/>
        </w:rPr>
        <w:t>Newtype</w:t>
      </w:r>
      <w:proofErr w:type="spellEnd"/>
      <w:r>
        <w:t xml:space="preserve"> is a term that originates from the Haskell programming language. There is no runtime performance penalty for using this pattern, and the wrapper type is elided at compile time.</w:t>
      </w:r>
    </w:p>
    <w:p w14:paraId="6ECACF98" w14:textId="1B8AD3AF" w:rsidR="003A366E" w:rsidRDefault="00000000">
      <w:pPr>
        <w:pStyle w:val="Body"/>
      </w:pPr>
      <w:r>
        <w:t xml:space="preserve">As an example, let’s say we want to implement </w:t>
      </w:r>
      <w:r>
        <w:rPr>
          <w:rStyle w:val="Literal"/>
        </w:rPr>
        <w:t>Display</w:t>
      </w:r>
      <w:r>
        <w:t xml:space="preserve"> on </w:t>
      </w:r>
      <w:r>
        <w:rPr>
          <w:rStyle w:val="Literal"/>
        </w:rPr>
        <w:t>Vec&lt;T&gt;</w:t>
      </w:r>
      <w:r>
        <w:t xml:space="preserve">, which the orphan rule prevents us from doing directly because the </w:t>
      </w:r>
      <w:r>
        <w:rPr>
          <w:rStyle w:val="Literal"/>
        </w:rPr>
        <w:t>Display</w:t>
      </w:r>
      <w:r>
        <w:t xml:space="preserve"> trait and the </w:t>
      </w:r>
      <w:r>
        <w:rPr>
          <w:rStyle w:val="Literal"/>
        </w:rPr>
        <w:t>Vec&lt;T&gt;</w:t>
      </w:r>
      <w:r>
        <w:t xml:space="preserve"> type are defined outside our crate. We can make a </w:t>
      </w:r>
      <w:r>
        <w:rPr>
          <w:rStyle w:val="Literal"/>
        </w:rPr>
        <w:t>Wrapper</w:t>
      </w:r>
      <w:r>
        <w:t xml:space="preserve"> struct that holds an instance of </w:t>
      </w:r>
      <w:r>
        <w:rPr>
          <w:rStyle w:val="Literal"/>
        </w:rPr>
        <w:t>Vec&lt;T&gt;</w:t>
      </w:r>
      <w:r>
        <w:t>; then</w:t>
      </w:r>
      <w:ins w:id="197" w:author="Audrey Doyle" w:date="2025-09-17T15:15:00Z" w16du:dateUtc="2025-09-17T19:15:00Z">
        <w:r w:rsidR="006336E9">
          <w:t>,</w:t>
        </w:r>
      </w:ins>
      <w:r>
        <w:t xml:space="preserve"> we can implement </w:t>
      </w:r>
      <w:r>
        <w:rPr>
          <w:rStyle w:val="Literal"/>
        </w:rPr>
        <w:t>Display</w:t>
      </w:r>
      <w:r>
        <w:t xml:space="preserve"> on </w:t>
      </w:r>
      <w:r>
        <w:rPr>
          <w:rStyle w:val="Literal"/>
        </w:rPr>
        <w:t>Wrapper</w:t>
      </w:r>
      <w:r>
        <w:t xml:space="preserve"> and use the </w:t>
      </w:r>
      <w:r>
        <w:rPr>
          <w:rStyle w:val="Literal"/>
        </w:rPr>
        <w:t>Vec&lt;T&gt;</w:t>
      </w:r>
      <w:r>
        <w:t xml:space="preserve"> value, as shown in Listing 20-24.</w:t>
      </w:r>
    </w:p>
    <w:p w14:paraId="758AEDD5" w14:textId="77777777" w:rsidR="003A366E" w:rsidRDefault="00000000">
      <w:pPr>
        <w:pStyle w:val="CodeLabel"/>
      </w:pPr>
      <w:r>
        <w:t>src/main.rs</w:t>
      </w:r>
    </w:p>
    <w:p w14:paraId="6DD2E8B5" w14:textId="77777777" w:rsidR="003A366E" w:rsidRDefault="00000000">
      <w:pPr>
        <w:pStyle w:val="Code"/>
      </w:pPr>
      <w:r>
        <w:t>use std::</w:t>
      </w:r>
      <w:proofErr w:type="spellStart"/>
      <w:r>
        <w:t>fmt</w:t>
      </w:r>
      <w:proofErr w:type="spellEnd"/>
      <w:r>
        <w:t>;</w:t>
      </w:r>
    </w:p>
    <w:p w14:paraId="4F3649FC" w14:textId="77777777" w:rsidR="003A366E" w:rsidRDefault="003A366E">
      <w:pPr>
        <w:pStyle w:val="Code"/>
      </w:pPr>
    </w:p>
    <w:p w14:paraId="70C1277A" w14:textId="77777777" w:rsidR="003A366E" w:rsidRDefault="00000000">
      <w:pPr>
        <w:pStyle w:val="Code"/>
      </w:pPr>
      <w:r>
        <w:t>struct Wrapper(Vec&lt;String&gt;);</w:t>
      </w:r>
    </w:p>
    <w:p w14:paraId="3D1478D8" w14:textId="77777777" w:rsidR="003A366E" w:rsidRDefault="003A366E">
      <w:pPr>
        <w:pStyle w:val="Code"/>
      </w:pPr>
    </w:p>
    <w:p w14:paraId="556CC42B" w14:textId="77777777" w:rsidR="003A366E" w:rsidRDefault="00000000">
      <w:pPr>
        <w:pStyle w:val="Code"/>
      </w:pPr>
      <w:proofErr w:type="spellStart"/>
      <w:r>
        <w:t>impl</w:t>
      </w:r>
      <w:proofErr w:type="spellEnd"/>
      <w:r>
        <w:t xml:space="preserve"> </w:t>
      </w:r>
      <w:proofErr w:type="spellStart"/>
      <w:r>
        <w:t>fmt</w:t>
      </w:r>
      <w:proofErr w:type="spellEnd"/>
      <w:r>
        <w:t>::Display for Wrapper {</w:t>
      </w:r>
    </w:p>
    <w:p w14:paraId="48AE8D52" w14:textId="77777777" w:rsidR="003A366E" w:rsidRDefault="00000000">
      <w:pPr>
        <w:pStyle w:val="Code"/>
      </w:pPr>
      <w:r>
        <w:t xml:space="preserve">    </w:t>
      </w:r>
      <w:proofErr w:type="spellStart"/>
      <w:r>
        <w:t>fn</w:t>
      </w:r>
      <w:proofErr w:type="spellEnd"/>
      <w:r>
        <w:t xml:space="preserve"> </w:t>
      </w:r>
      <w:proofErr w:type="spellStart"/>
      <w:r>
        <w:t>fmt</w:t>
      </w:r>
      <w:proofErr w:type="spellEnd"/>
      <w:r>
        <w:t xml:space="preserve">(&amp;self, f: &amp;mut </w:t>
      </w:r>
      <w:proofErr w:type="spellStart"/>
      <w:r>
        <w:t>fmt</w:t>
      </w:r>
      <w:proofErr w:type="spellEnd"/>
      <w:r>
        <w:t xml:space="preserve">::Formatter) -&gt; </w:t>
      </w:r>
      <w:proofErr w:type="spellStart"/>
      <w:r>
        <w:t>fmt</w:t>
      </w:r>
      <w:proofErr w:type="spellEnd"/>
      <w:r>
        <w:t>::Result {</w:t>
      </w:r>
    </w:p>
    <w:p w14:paraId="6B706B9D" w14:textId="77777777" w:rsidR="003A366E" w:rsidRDefault="00000000">
      <w:pPr>
        <w:pStyle w:val="Code"/>
      </w:pPr>
      <w:r>
        <w:t xml:space="preserve">        write!(f, "[{}]", self.0.join(", "))</w:t>
      </w:r>
    </w:p>
    <w:p w14:paraId="52DD444B" w14:textId="77777777" w:rsidR="003A366E" w:rsidRDefault="00000000">
      <w:pPr>
        <w:pStyle w:val="Code"/>
      </w:pPr>
      <w:r>
        <w:t xml:space="preserve">    }</w:t>
      </w:r>
    </w:p>
    <w:p w14:paraId="0D91DE6C" w14:textId="77777777" w:rsidR="003A366E" w:rsidRDefault="00000000">
      <w:pPr>
        <w:pStyle w:val="Code"/>
      </w:pPr>
      <w:r>
        <w:t>}</w:t>
      </w:r>
    </w:p>
    <w:p w14:paraId="300E7B4D" w14:textId="77777777" w:rsidR="003A366E" w:rsidRDefault="003A366E">
      <w:pPr>
        <w:pStyle w:val="Code"/>
      </w:pPr>
    </w:p>
    <w:p w14:paraId="369CF6F0" w14:textId="77777777" w:rsidR="003A366E" w:rsidRDefault="00000000">
      <w:pPr>
        <w:pStyle w:val="Code"/>
      </w:pPr>
      <w:proofErr w:type="spellStart"/>
      <w:r>
        <w:t>fn</w:t>
      </w:r>
      <w:proofErr w:type="spellEnd"/>
      <w:r>
        <w:t xml:space="preserve"> main() {</w:t>
      </w:r>
    </w:p>
    <w:p w14:paraId="0969653F" w14:textId="3F0670FC" w:rsidR="003A366E" w:rsidRDefault="00000000">
      <w:pPr>
        <w:pStyle w:val="Code"/>
      </w:pPr>
      <w:bookmarkStart w:id="198" w:name="OLE_LINK11"/>
      <w:r>
        <w:t xml:space="preserve">    let w = Wrapper(</w:t>
      </w:r>
      <w:proofErr w:type="spellStart"/>
      <w:r>
        <w:t>vec</w:t>
      </w:r>
      <w:proofErr w:type="spellEnd"/>
      <w:r>
        <w:t>![String::from("hello"), String::from("world")]);</w:t>
      </w:r>
      <w:bookmarkEnd w:id="198"/>
    </w:p>
    <w:p w14:paraId="2B5DE65F" w14:textId="77777777" w:rsidR="003A366E" w:rsidRDefault="00000000">
      <w:pPr>
        <w:pStyle w:val="Code"/>
      </w:pPr>
      <w:r>
        <w:t xml:space="preserve">    </w:t>
      </w:r>
      <w:proofErr w:type="spellStart"/>
      <w:r>
        <w:t>println</w:t>
      </w:r>
      <w:proofErr w:type="spellEnd"/>
      <w:r>
        <w:t>!("w = {w}");</w:t>
      </w:r>
    </w:p>
    <w:p w14:paraId="4C5BA519" w14:textId="77777777" w:rsidR="003A366E" w:rsidRDefault="00000000">
      <w:pPr>
        <w:pStyle w:val="Code"/>
      </w:pPr>
      <w:r>
        <w:t>}</w:t>
      </w:r>
    </w:p>
    <w:p w14:paraId="72D9A112" w14:textId="77777777" w:rsidR="003A366E" w:rsidRDefault="00000000">
      <w:pPr>
        <w:pStyle w:val="CodeListingCaption"/>
      </w:pPr>
      <w:r>
        <w:t xml:space="preserve">Creating a </w:t>
      </w:r>
      <w:r>
        <w:rPr>
          <w:rStyle w:val="Literal"/>
        </w:rPr>
        <w:t>Wrapper</w:t>
      </w:r>
      <w:r>
        <w:t xml:space="preserve"> type around </w:t>
      </w:r>
      <w:r>
        <w:rPr>
          <w:rStyle w:val="Literal"/>
        </w:rPr>
        <w:t>Vec&lt;String&gt;</w:t>
      </w:r>
      <w:r>
        <w:t xml:space="preserve"> to implement </w:t>
      </w:r>
      <w:r>
        <w:rPr>
          <w:rStyle w:val="Literal"/>
        </w:rPr>
        <w:t>Display</w:t>
      </w:r>
    </w:p>
    <w:p w14:paraId="22052C72" w14:textId="7BF71994" w:rsidR="003A366E" w:rsidRDefault="00000000">
      <w:pPr>
        <w:pStyle w:val="Body"/>
      </w:pPr>
      <w:r>
        <w:t xml:space="preserve">The implementation of </w:t>
      </w:r>
      <w:r>
        <w:rPr>
          <w:rStyle w:val="Literal"/>
        </w:rPr>
        <w:t>Display</w:t>
      </w:r>
      <w:r>
        <w:t xml:space="preserve"> uses </w:t>
      </w:r>
      <w:r>
        <w:rPr>
          <w:rStyle w:val="Literal"/>
        </w:rPr>
        <w:t>self.0</w:t>
      </w:r>
      <w:r>
        <w:t xml:space="preserve"> to access the inner </w:t>
      </w:r>
      <w:r>
        <w:rPr>
          <w:rStyle w:val="Literal"/>
        </w:rPr>
        <w:t>Vec&lt;T&gt;</w:t>
      </w:r>
      <w:r>
        <w:t xml:space="preserve"> because </w:t>
      </w:r>
      <w:r>
        <w:rPr>
          <w:rStyle w:val="Literal"/>
        </w:rPr>
        <w:t>Wrapper</w:t>
      </w:r>
      <w:r>
        <w:t xml:space="preserve"> is a tuple struct and </w:t>
      </w:r>
      <w:r>
        <w:rPr>
          <w:rStyle w:val="Literal"/>
        </w:rPr>
        <w:t>Vec&lt;T&gt;</w:t>
      </w:r>
      <w:r>
        <w:t xml:space="preserve"> is the item at index 0 in the tuple. Then</w:t>
      </w:r>
      <w:ins w:id="199" w:author="Audrey Doyle" w:date="2025-09-17T15:15:00Z" w16du:dateUtc="2025-09-17T19:15:00Z">
        <w:r w:rsidR="006336E9">
          <w:t>,</w:t>
        </w:r>
      </w:ins>
      <w:r>
        <w:t xml:space="preserve"> we can use the functionality of the </w:t>
      </w:r>
      <w:r>
        <w:rPr>
          <w:rStyle w:val="Literal"/>
        </w:rPr>
        <w:t>Display</w:t>
      </w:r>
      <w:r>
        <w:t xml:space="preserve"> t</w:t>
      </w:r>
      <w:r w:rsidR="00F435FD">
        <w:t>rait</w:t>
      </w:r>
      <w:r>
        <w:t xml:space="preserve"> on </w:t>
      </w:r>
      <w:r>
        <w:rPr>
          <w:rStyle w:val="Literal"/>
        </w:rPr>
        <w:t>Wrapper</w:t>
      </w:r>
      <w:r>
        <w:t>.</w:t>
      </w:r>
    </w:p>
    <w:p w14:paraId="3B86E376" w14:textId="154A94C4" w:rsidR="003A366E" w:rsidRDefault="00000000">
      <w:pPr>
        <w:pStyle w:val="Body"/>
      </w:pPr>
      <w:r>
        <w:lastRenderedPageBreak/>
        <w:t xml:space="preserve">The downside of using this technique is that </w:t>
      </w:r>
      <w:r>
        <w:rPr>
          <w:rStyle w:val="Literal"/>
        </w:rPr>
        <w:t>Wrapper</w:t>
      </w:r>
      <w:r>
        <w:t xml:space="preserve"> is a new type, so it doesn’t have the methods of the value it’s holding. We would have to implement all the methods of </w:t>
      </w:r>
      <w:r>
        <w:rPr>
          <w:rStyle w:val="Literal"/>
        </w:rPr>
        <w:t>Vec&lt;T&gt;</w:t>
      </w:r>
      <w:r>
        <w:t xml:space="preserve"> directly on </w:t>
      </w:r>
      <w:r>
        <w:rPr>
          <w:rStyle w:val="Literal"/>
        </w:rPr>
        <w:t>Wrapper</w:t>
      </w:r>
      <w:r>
        <w:t xml:space="preserve"> such that the methods delegate to </w:t>
      </w:r>
      <w:r>
        <w:rPr>
          <w:rStyle w:val="Literal"/>
        </w:rPr>
        <w:t>self.0</w:t>
      </w:r>
      <w:r>
        <w:t xml:space="preserve">, which would allow us to treat </w:t>
      </w:r>
      <w:r>
        <w:rPr>
          <w:rStyle w:val="Literal"/>
        </w:rPr>
        <w:t>Wrapper</w:t>
      </w:r>
      <w:r>
        <w:t xml:space="preserve"> exactly like a </w:t>
      </w:r>
      <w:r>
        <w:rPr>
          <w:rStyle w:val="Literal"/>
        </w:rPr>
        <w:t>Vec&lt;T&gt;</w:t>
      </w:r>
      <w:r>
        <w:t xml:space="preserve">. </w:t>
      </w:r>
      <w:r>
        <w:fldChar w:fldCharType="begin"/>
      </w:r>
      <w:r>
        <w:rPr>
          <w:spacing w:val="2"/>
        </w:rPr>
        <w:instrText xml:space="preserve"> XE "Deref trait" </w:instrText>
      </w:r>
      <w:r>
        <w:rPr>
          <w:spacing w:val="2"/>
        </w:rPr>
        <w:fldChar w:fldCharType="end"/>
      </w:r>
      <w:r>
        <w:t xml:space="preserve">If we wanted the new type to have every method the inner type has, implementing the </w:t>
      </w:r>
      <w:r>
        <w:rPr>
          <w:rStyle w:val="Literal"/>
        </w:rPr>
        <w:t>Deref</w:t>
      </w:r>
      <w:r>
        <w:t xml:space="preserve"> trait on the </w:t>
      </w:r>
      <w:r>
        <w:rPr>
          <w:rStyle w:val="Literal"/>
        </w:rPr>
        <w:t>Wrapper</w:t>
      </w:r>
      <w:r>
        <w:t xml:space="preserve"> to return the inner type would be a solution (we discussed implementing the </w:t>
      </w:r>
      <w:r>
        <w:rPr>
          <w:rStyle w:val="Literal"/>
        </w:rPr>
        <w:t>Deref</w:t>
      </w:r>
      <w:r>
        <w:t xml:space="preserve"> trait in </w:t>
      </w:r>
      <w:r w:rsidRPr="006336E9">
        <w:rPr>
          <w:rStyle w:val="Xref"/>
          <w:rPrChange w:id="200" w:author="Audrey Doyle" w:date="2025-09-17T15:15:00Z" w16du:dateUtc="2025-09-17T19:15:00Z">
            <w:rPr/>
          </w:rPrChange>
        </w:rPr>
        <w:t>“</w:t>
      </w:r>
      <w:r w:rsidRPr="006336E9">
        <w:rPr>
          <w:rStyle w:val="Xref"/>
        </w:rPr>
        <w:t>Treating Smart Pointers Like Regular References</w:t>
      </w:r>
      <w:r w:rsidRPr="006336E9">
        <w:rPr>
          <w:rStyle w:val="Xref"/>
          <w:rPrChange w:id="201" w:author="Audrey Doyle" w:date="2025-09-17T15:15:00Z" w16du:dateUtc="2025-09-17T19:15:00Z">
            <w:rPr/>
          </w:rPrChange>
        </w:rPr>
        <w:t xml:space="preserve">” on </w:t>
      </w:r>
      <w:r w:rsidRPr="006336E9">
        <w:rPr>
          <w:rStyle w:val="Xref"/>
        </w:rPr>
        <w:t>page</w:t>
      </w:r>
      <w:r w:rsidR="00A4432A" w:rsidRPr="006336E9">
        <w:rPr>
          <w:rStyle w:val="Xref"/>
        </w:rPr>
        <w:t> </w:t>
      </w:r>
      <w:r w:rsidRPr="006336E9">
        <w:rPr>
          <w:rStyle w:val="Xref"/>
        </w:rPr>
        <w:t>X</w:t>
      </w:r>
      <w:r>
        <w:rPr>
          <w:rStyle w:val="Xref"/>
        </w:rPr>
        <w:t>X</w:t>
      </w:r>
      <w:r>
        <w:t xml:space="preserve">). If we didn’t want the </w:t>
      </w:r>
      <w:r>
        <w:rPr>
          <w:rStyle w:val="Literal"/>
        </w:rPr>
        <w:t>Wrapper</w:t>
      </w:r>
      <w:r>
        <w:t xml:space="preserve"> type to have all the methods of the inner type—for example, to restrict the </w:t>
      </w:r>
      <w:r>
        <w:rPr>
          <w:rStyle w:val="Literal"/>
        </w:rPr>
        <w:t>Wrapper</w:t>
      </w:r>
      <w:r>
        <w:t xml:space="preserve"> type’s behavior—we would have to implement just the methods we do want manually.</w:t>
      </w:r>
    </w:p>
    <w:p w14:paraId="40D0FBBC" w14:textId="77777777" w:rsidR="003A366E" w:rsidRDefault="00000000">
      <w:pPr>
        <w:pStyle w:val="Body"/>
      </w:pPr>
      <w:r>
        <w:t xml:space="preserve">This </w:t>
      </w:r>
      <w:proofErr w:type="spellStart"/>
      <w:r>
        <w:t>newtype</w:t>
      </w:r>
      <w:proofErr w:type="spellEnd"/>
      <w:r>
        <w:t xml:space="preserve"> pattern is also useful even when traits are not involved. Let’s switch focus and look at some advanced ways to interact with Rust’s type system.</w:t>
      </w:r>
    </w:p>
    <w:p w14:paraId="2C563B48" w14:textId="77777777" w:rsidR="003A366E" w:rsidRDefault="00000000">
      <w:pPr>
        <w:pStyle w:val="HeadA"/>
        <w:spacing w:before="340"/>
      </w:pPr>
      <w:bookmarkStart w:id="202" w:name="_Toc206173395"/>
      <w:r>
        <w:t>Advanced Types</w:t>
      </w:r>
      <w:bookmarkEnd w:id="202"/>
    </w:p>
    <w:p w14:paraId="032D06C9" w14:textId="1586DEEF" w:rsidR="003A366E" w:rsidRDefault="00000000">
      <w:pPr>
        <w:pStyle w:val="Body"/>
      </w:pPr>
      <w:r>
        <w:t xml:space="preserve">The Rust type system has some features that we’ve so far mentioned but haven’t yet discussed. We’ll start by discussing </w:t>
      </w:r>
      <w:proofErr w:type="spellStart"/>
      <w:r>
        <w:t>newtypes</w:t>
      </w:r>
      <w:proofErr w:type="spellEnd"/>
      <w:r>
        <w:t xml:space="preserve"> in general as we examine why </w:t>
      </w:r>
      <w:del w:id="203" w:author="Audrey Doyle" w:date="2025-09-17T15:20:00Z" w16du:dateUtc="2025-09-17T19:20:00Z">
        <w:r w:rsidDel="00476008">
          <w:delText xml:space="preserve">newtypes </w:delText>
        </w:r>
      </w:del>
      <w:ins w:id="204" w:author="Audrey Doyle" w:date="2025-09-17T15:20:00Z" w16du:dateUtc="2025-09-17T19:20:00Z">
        <w:r w:rsidR="00476008">
          <w:t xml:space="preserve">they </w:t>
        </w:r>
      </w:ins>
      <w:r>
        <w:t>are useful as types. Then</w:t>
      </w:r>
      <w:ins w:id="205" w:author="Audrey Doyle" w:date="2025-09-17T15:20:00Z" w16du:dateUtc="2025-09-17T19:20:00Z">
        <w:r w:rsidR="00476008">
          <w:t>,</w:t>
        </w:r>
      </w:ins>
      <w:r>
        <w:t xml:space="preserve"> we’ll move on to type aliases, a feature similar to </w:t>
      </w:r>
      <w:proofErr w:type="spellStart"/>
      <w:r>
        <w:t>newtypes</w:t>
      </w:r>
      <w:proofErr w:type="spellEnd"/>
      <w:r>
        <w:t xml:space="preserve"> but with slightly different semantics. We’ll also discuss the </w:t>
      </w:r>
      <w:r>
        <w:rPr>
          <w:rStyle w:val="Literal"/>
        </w:rPr>
        <w:t>!</w:t>
      </w:r>
      <w:r>
        <w:t xml:space="preserve"> type and dynamically sized types.</w:t>
      </w:r>
    </w:p>
    <w:p w14:paraId="716A0763" w14:textId="42984F96" w:rsidR="003A366E" w:rsidRDefault="00000000">
      <w:pPr>
        <w:pStyle w:val="HeadB"/>
        <w:spacing w:before="220"/>
      </w:pPr>
      <w:bookmarkStart w:id="206" w:name="_Toc206173396"/>
      <w:r>
        <w:t>Type Safety and Abstraction</w:t>
      </w:r>
      <w:r w:rsidR="00510585">
        <w:t xml:space="preserve"> with the </w:t>
      </w:r>
      <w:proofErr w:type="spellStart"/>
      <w:r w:rsidR="00510585">
        <w:t>Newtype</w:t>
      </w:r>
      <w:proofErr w:type="spellEnd"/>
      <w:r w:rsidR="00510585">
        <w:t xml:space="preserve"> Pattern</w:t>
      </w:r>
      <w:bookmarkEnd w:id="206"/>
    </w:p>
    <w:p w14:paraId="0BAA4DEB" w14:textId="2A9979DD" w:rsidR="003A366E" w:rsidRDefault="00000000">
      <w:pPr>
        <w:pStyle w:val="Body"/>
      </w:pPr>
      <w:r>
        <w:t xml:space="preserve">This section assumes you’ve read the earlier section </w:t>
      </w:r>
      <w:r w:rsidRPr="00476008">
        <w:rPr>
          <w:rStyle w:val="Xref"/>
          <w:rPrChange w:id="207" w:author="Audrey Doyle" w:date="2025-09-17T15:20:00Z" w16du:dateUtc="2025-09-17T19:20:00Z">
            <w:rPr/>
          </w:rPrChange>
        </w:rPr>
        <w:t>“</w:t>
      </w:r>
      <w:r w:rsidRPr="00476008">
        <w:rPr>
          <w:rStyle w:val="Xref"/>
        </w:rPr>
        <w:t>Implement</w:t>
      </w:r>
      <w:r w:rsidR="006C7B88" w:rsidRPr="00476008">
        <w:rPr>
          <w:rStyle w:val="Xref"/>
        </w:rPr>
        <w:t>ing</w:t>
      </w:r>
      <w:r w:rsidRPr="00476008">
        <w:rPr>
          <w:rStyle w:val="Xref"/>
        </w:rPr>
        <w:t xml:space="preserve"> External Traits</w:t>
      </w:r>
      <w:r w:rsidR="006C7B88" w:rsidRPr="00476008">
        <w:rPr>
          <w:rStyle w:val="Xref"/>
        </w:rPr>
        <w:t xml:space="preserve"> with the </w:t>
      </w:r>
      <w:proofErr w:type="spellStart"/>
      <w:r w:rsidR="006C7B88" w:rsidRPr="00476008">
        <w:rPr>
          <w:rStyle w:val="Xref"/>
        </w:rPr>
        <w:t>Newtype</w:t>
      </w:r>
      <w:proofErr w:type="spellEnd"/>
      <w:r w:rsidR="006C7B88" w:rsidRPr="00476008">
        <w:rPr>
          <w:rStyle w:val="Xref"/>
        </w:rPr>
        <w:t xml:space="preserve"> Pattern</w:t>
      </w:r>
      <w:r w:rsidRPr="00476008">
        <w:rPr>
          <w:rStyle w:val="Xref"/>
          <w:rPrChange w:id="208" w:author="Audrey Doyle" w:date="2025-09-17T15:20:00Z" w16du:dateUtc="2025-09-17T19:20:00Z">
            <w:rPr/>
          </w:rPrChange>
        </w:rPr>
        <w:t xml:space="preserve">” on </w:t>
      </w:r>
      <w:r w:rsidRPr="00476008">
        <w:rPr>
          <w:rStyle w:val="Xref"/>
        </w:rPr>
        <w:t>pa</w:t>
      </w:r>
      <w:r>
        <w:rPr>
          <w:rStyle w:val="Xref"/>
        </w:rPr>
        <w:t>ge</w:t>
      </w:r>
      <w:r w:rsidR="00A4432A">
        <w:rPr>
          <w:rStyle w:val="Xref"/>
        </w:rPr>
        <w:t> </w:t>
      </w:r>
      <w:r>
        <w:rPr>
          <w:rStyle w:val="Xref"/>
        </w:rPr>
        <w:t>XX</w:t>
      </w:r>
      <w:r>
        <w:t xml:space="preserve">. The </w:t>
      </w:r>
      <w:proofErr w:type="spellStart"/>
      <w:r>
        <w:t>newtype</w:t>
      </w:r>
      <w:proofErr w:type="spellEnd"/>
      <w:r>
        <w:t xml:space="preserve"> pattern is also useful for tasks beyond those we’ve discussed so far, including statically enforcing that values are never confused and indicating the units of a value. You saw an example of using </w:t>
      </w:r>
      <w:proofErr w:type="spellStart"/>
      <w:r>
        <w:t>newtypes</w:t>
      </w:r>
      <w:proofErr w:type="spellEnd"/>
      <w:r>
        <w:t xml:space="preserve"> to indicate units in Listing 20-16: </w:t>
      </w:r>
      <w:del w:id="209" w:author="Audrey Doyle" w:date="2025-09-17T15:21:00Z" w16du:dateUtc="2025-09-17T19:21:00Z">
        <w:r w:rsidDel="00476008">
          <w:delText xml:space="preserve">recall </w:delText>
        </w:r>
      </w:del>
      <w:ins w:id="210" w:author="Audrey Doyle" w:date="2025-09-17T15:21:00Z" w16du:dateUtc="2025-09-17T19:21:00Z">
        <w:r w:rsidR="00476008">
          <w:t xml:space="preserve">Recall </w:t>
        </w:r>
      </w:ins>
      <w:r>
        <w:t xml:space="preserve">that the </w:t>
      </w:r>
      <w:r>
        <w:rPr>
          <w:rStyle w:val="Literal"/>
        </w:rPr>
        <w:t>Millimeters</w:t>
      </w:r>
      <w:r>
        <w:t xml:space="preserve"> and </w:t>
      </w:r>
      <w:r>
        <w:rPr>
          <w:rStyle w:val="Literal"/>
        </w:rPr>
        <w:t>Meters</w:t>
      </w:r>
      <w:r>
        <w:t xml:space="preserve"> structs wrapped </w:t>
      </w:r>
      <w:r>
        <w:rPr>
          <w:rStyle w:val="Literal"/>
        </w:rPr>
        <w:t>u32</w:t>
      </w:r>
      <w:r>
        <w:t xml:space="preserve"> values in a </w:t>
      </w:r>
      <w:proofErr w:type="spellStart"/>
      <w:r>
        <w:t>newtype</w:t>
      </w:r>
      <w:proofErr w:type="spellEnd"/>
      <w:r>
        <w:t xml:space="preserve">. If we wrote a function with a parameter of type </w:t>
      </w:r>
      <w:r>
        <w:rPr>
          <w:rStyle w:val="Literal"/>
        </w:rPr>
        <w:t>Millimeters</w:t>
      </w:r>
      <w:r>
        <w:t xml:space="preserve">, we wouldn’t be able to compile a program that accidentally tried to call that function with a value of type </w:t>
      </w:r>
      <w:r>
        <w:rPr>
          <w:rStyle w:val="Literal"/>
        </w:rPr>
        <w:t>Meters</w:t>
      </w:r>
      <w:r>
        <w:t xml:space="preserve"> or a plain </w:t>
      </w:r>
      <w:r>
        <w:rPr>
          <w:rStyle w:val="Literal"/>
        </w:rPr>
        <w:t>u32</w:t>
      </w:r>
      <w:r>
        <w:t>.</w:t>
      </w:r>
    </w:p>
    <w:p w14:paraId="1F7BD876" w14:textId="636D3D42" w:rsidR="003A366E" w:rsidRDefault="00000000">
      <w:pPr>
        <w:pStyle w:val="Body"/>
      </w:pPr>
      <w:r>
        <w:t xml:space="preserve">We can also use the </w:t>
      </w:r>
      <w:proofErr w:type="spellStart"/>
      <w:r>
        <w:t>newtype</w:t>
      </w:r>
      <w:proofErr w:type="spellEnd"/>
      <w:r>
        <w:t xml:space="preserve"> pattern to abstract away some implementation details of a type: </w:t>
      </w:r>
      <w:del w:id="211" w:author="Audrey Doyle" w:date="2025-09-17T15:21:00Z" w16du:dateUtc="2025-09-17T19:21:00Z">
        <w:r w:rsidDel="00476008">
          <w:delText xml:space="preserve">the </w:delText>
        </w:r>
      </w:del>
      <w:ins w:id="212" w:author="Audrey Doyle" w:date="2025-09-17T15:21:00Z" w16du:dateUtc="2025-09-17T19:21:00Z">
        <w:r w:rsidR="00476008">
          <w:t xml:space="preserve">The </w:t>
        </w:r>
      </w:ins>
      <w:r>
        <w:t>new type can expose a public API that is different from the API of the private inner type.</w:t>
      </w:r>
    </w:p>
    <w:p w14:paraId="6D2BE129" w14:textId="47C363D9" w:rsidR="003A366E" w:rsidRDefault="00000000">
      <w:pPr>
        <w:pStyle w:val="Body"/>
      </w:pPr>
      <w:proofErr w:type="spellStart"/>
      <w:r>
        <w:lastRenderedPageBreak/>
        <w:t>Newtypes</w:t>
      </w:r>
      <w:proofErr w:type="spellEnd"/>
      <w:r>
        <w:t xml:space="preserve"> can also hide internal implementation. For example, we could provide a </w:t>
      </w:r>
      <w:r>
        <w:rPr>
          <w:rStyle w:val="Literal"/>
        </w:rPr>
        <w:t>People</w:t>
      </w:r>
      <w:r>
        <w:t xml:space="preserve"> type to wrap a </w:t>
      </w:r>
      <w:r>
        <w:rPr>
          <w:rStyle w:val="Literal"/>
        </w:rPr>
        <w:t>HashMap&lt;i32, String&gt;</w:t>
      </w:r>
      <w:r>
        <w:t xml:space="preserve"> that stores a person’s ID associated with their name. Code using </w:t>
      </w:r>
      <w:r>
        <w:rPr>
          <w:rStyle w:val="Literal"/>
        </w:rPr>
        <w:t>People</w:t>
      </w:r>
      <w:r>
        <w:t xml:space="preserve"> would only interact with the public API we provide, such as a method to add a name string to the </w:t>
      </w:r>
      <w:r>
        <w:rPr>
          <w:rStyle w:val="Literal"/>
        </w:rPr>
        <w:t>People</w:t>
      </w:r>
      <w:r>
        <w:t xml:space="preserve"> collection; that code wouldn’t need to know that we assign an </w:t>
      </w:r>
      <w:r>
        <w:rPr>
          <w:rStyle w:val="Literal"/>
        </w:rPr>
        <w:t>i32</w:t>
      </w:r>
      <w:r>
        <w:t xml:space="preserve"> ID to names internally. The </w:t>
      </w:r>
      <w:proofErr w:type="spellStart"/>
      <w:r>
        <w:t>newtype</w:t>
      </w:r>
      <w:proofErr w:type="spellEnd"/>
      <w:r>
        <w:t xml:space="preserve"> pattern is a lightweight way to achieve encapsulation to hide implementation details, which we discussed in </w:t>
      </w:r>
      <w:r w:rsidRPr="00186F22">
        <w:rPr>
          <w:rStyle w:val="Xref"/>
          <w:rPrChange w:id="213" w:author="Audrey Doyle" w:date="2025-09-17T15:22:00Z" w16du:dateUtc="2025-09-17T19:22:00Z">
            <w:rPr/>
          </w:rPrChange>
        </w:rPr>
        <w:t>“</w:t>
      </w:r>
      <w:r w:rsidRPr="00186F22">
        <w:rPr>
          <w:rStyle w:val="Xref"/>
        </w:rPr>
        <w:t>Encapsulation That Hides Implementation Details</w:t>
      </w:r>
      <w:r w:rsidRPr="00186F22">
        <w:rPr>
          <w:rStyle w:val="Xref"/>
          <w:rPrChange w:id="214" w:author="Audrey Doyle" w:date="2025-09-17T15:22:00Z" w16du:dateUtc="2025-09-17T19:22:00Z">
            <w:rPr/>
          </w:rPrChange>
        </w:rPr>
        <w:t xml:space="preserve">” on </w:t>
      </w:r>
      <w:r w:rsidRPr="00186F22">
        <w:rPr>
          <w:rStyle w:val="Xref"/>
        </w:rPr>
        <w:t>page</w:t>
      </w:r>
      <w:r w:rsidR="00A4432A">
        <w:rPr>
          <w:rStyle w:val="Xref"/>
        </w:rPr>
        <w:t> </w:t>
      </w:r>
      <w:r>
        <w:rPr>
          <w:rStyle w:val="Xref"/>
        </w:rPr>
        <w:t>XX</w:t>
      </w:r>
      <w:r>
        <w:t>.</w:t>
      </w:r>
    </w:p>
    <w:p w14:paraId="4769C7DF" w14:textId="791C37D0" w:rsidR="003A366E" w:rsidRDefault="00000000">
      <w:pPr>
        <w:pStyle w:val="HeadB"/>
        <w:spacing w:before="220"/>
      </w:pPr>
      <w:r>
        <w:fldChar w:fldCharType="begin"/>
      </w:r>
      <w:r>
        <w:instrText xml:space="preserve"> XE "type alias" </w:instrText>
      </w:r>
      <w:r>
        <w:fldChar w:fldCharType="end"/>
      </w:r>
      <w:bookmarkStart w:id="215" w:name="_Toc206173397"/>
      <w:r>
        <w:t xml:space="preserve">Type Synonyms </w:t>
      </w:r>
      <w:r w:rsidR="00510585">
        <w:t>and</w:t>
      </w:r>
      <w:r>
        <w:t xml:space="preserve"> Type Aliases</w:t>
      </w:r>
      <w:bookmarkEnd w:id="215"/>
    </w:p>
    <w:p w14:paraId="40259818" w14:textId="77777777" w:rsidR="003A366E" w:rsidRDefault="00000000">
      <w:pPr>
        <w:pStyle w:val="Body"/>
      </w:pPr>
      <w:r>
        <w:t xml:space="preserve">Rust provides the ability to declare a </w:t>
      </w:r>
      <w:bookmarkStart w:id="216" w:name="_Hlk209015189"/>
      <w:r>
        <w:rPr>
          <w:rStyle w:val="Italic"/>
        </w:rPr>
        <w:t>type alias</w:t>
      </w:r>
      <w:r>
        <w:t xml:space="preserve"> </w:t>
      </w:r>
      <w:bookmarkEnd w:id="216"/>
      <w:r>
        <w:t xml:space="preserve">to give an existing type another name. For this we use the </w:t>
      </w:r>
      <w:r>
        <w:rPr>
          <w:rStyle w:val="Literal"/>
        </w:rPr>
        <w:t>type</w:t>
      </w:r>
      <w:r>
        <w:t xml:space="preserve"> keyword. For example, we can create the alias </w:t>
      </w:r>
      <w:r>
        <w:rPr>
          <w:rStyle w:val="Literal"/>
        </w:rPr>
        <w:t>Kilometers</w:t>
      </w:r>
      <w:r>
        <w:t xml:space="preserve"> to </w:t>
      </w:r>
      <w:r>
        <w:rPr>
          <w:rStyle w:val="Literal"/>
        </w:rPr>
        <w:t>i32</w:t>
      </w:r>
      <w:r>
        <w:t xml:space="preserve"> like so:</w:t>
      </w:r>
    </w:p>
    <w:p w14:paraId="7D48A1A3" w14:textId="77777777" w:rsidR="003A366E" w:rsidRDefault="00000000">
      <w:pPr>
        <w:pStyle w:val="Code"/>
      </w:pPr>
      <w:r>
        <w:t>type Kilometers = i32;</w:t>
      </w:r>
    </w:p>
    <w:p w14:paraId="666DF102" w14:textId="0A6A9CE2" w:rsidR="003A366E" w:rsidRDefault="00000000">
      <w:pPr>
        <w:pStyle w:val="Body"/>
      </w:pPr>
      <w:r>
        <w:t xml:space="preserve">Now the alias </w:t>
      </w:r>
      <w:r>
        <w:rPr>
          <w:rStyle w:val="Literal"/>
        </w:rPr>
        <w:t>Kilometers</w:t>
      </w:r>
      <w:r>
        <w:t xml:space="preserve"> is </w:t>
      </w:r>
      <w:r w:rsidRPr="00186F22">
        <w:t xml:space="preserve">a </w:t>
      </w:r>
      <w:r w:rsidRPr="00186F22">
        <w:rPr>
          <w:rStyle w:val="Italic"/>
        </w:rPr>
        <w:t>synonym</w:t>
      </w:r>
      <w:r w:rsidRPr="00186F22">
        <w:t xml:space="preserve"> for</w:t>
      </w:r>
      <w:r>
        <w:t xml:space="preserve"> </w:t>
      </w:r>
      <w:r>
        <w:rPr>
          <w:rStyle w:val="Literal"/>
        </w:rPr>
        <w:t>i32</w:t>
      </w:r>
      <w:r>
        <w:t xml:space="preserve">; unlike the </w:t>
      </w:r>
      <w:r>
        <w:rPr>
          <w:rStyle w:val="Literal"/>
        </w:rPr>
        <w:t>Millimeters</w:t>
      </w:r>
      <w:r>
        <w:t xml:space="preserve"> and </w:t>
      </w:r>
      <w:r>
        <w:rPr>
          <w:rStyle w:val="Literal"/>
        </w:rPr>
        <w:t>Meters</w:t>
      </w:r>
      <w:r>
        <w:t xml:space="preserve"> types we created in Listing 20-16, </w:t>
      </w:r>
      <w:r>
        <w:rPr>
          <w:rStyle w:val="Literal"/>
        </w:rPr>
        <w:t>Kilometers</w:t>
      </w:r>
      <w:r>
        <w:t xml:space="preserve"> is not a separate, new type. Values that have the type </w:t>
      </w:r>
      <w:r>
        <w:rPr>
          <w:rStyle w:val="Literal"/>
        </w:rPr>
        <w:t>Kilometers</w:t>
      </w:r>
      <w:r>
        <w:t xml:space="preserve"> will be treated the same as values of type </w:t>
      </w:r>
      <w:r>
        <w:rPr>
          <w:rStyle w:val="Literal"/>
        </w:rPr>
        <w:t>i32</w:t>
      </w:r>
      <w:r>
        <w:t>:</w:t>
      </w:r>
    </w:p>
    <w:p w14:paraId="22C3D13D" w14:textId="77777777" w:rsidR="003A366E" w:rsidRDefault="00000000">
      <w:pPr>
        <w:pStyle w:val="Code"/>
      </w:pPr>
      <w:r>
        <w:t>type Kilometers = i32;</w:t>
      </w:r>
    </w:p>
    <w:p w14:paraId="4D3EE022" w14:textId="77777777" w:rsidR="003A366E" w:rsidRDefault="003A366E">
      <w:pPr>
        <w:pStyle w:val="Code"/>
      </w:pPr>
    </w:p>
    <w:p w14:paraId="0029636E" w14:textId="77777777" w:rsidR="003A366E" w:rsidRDefault="00000000">
      <w:pPr>
        <w:pStyle w:val="Code"/>
      </w:pPr>
      <w:r>
        <w:t>let x: i32 = 5;</w:t>
      </w:r>
    </w:p>
    <w:p w14:paraId="4ED815BA" w14:textId="77777777" w:rsidR="003A366E" w:rsidRDefault="00000000">
      <w:pPr>
        <w:pStyle w:val="Code"/>
      </w:pPr>
      <w:r>
        <w:t>let y: Kilometers = 5;</w:t>
      </w:r>
    </w:p>
    <w:p w14:paraId="52C66533" w14:textId="77777777" w:rsidR="003A366E" w:rsidRDefault="003A366E">
      <w:pPr>
        <w:pStyle w:val="Code"/>
      </w:pPr>
    </w:p>
    <w:p w14:paraId="20253B95" w14:textId="77777777" w:rsidR="003A366E" w:rsidRDefault="00000000">
      <w:pPr>
        <w:pStyle w:val="Code"/>
      </w:pPr>
      <w:proofErr w:type="spellStart"/>
      <w:r>
        <w:t>println</w:t>
      </w:r>
      <w:proofErr w:type="spellEnd"/>
      <w:r>
        <w:t>!("x + y = {}", x + y);</w:t>
      </w:r>
    </w:p>
    <w:p w14:paraId="4F6B85BD" w14:textId="447BE9A5" w:rsidR="003A366E" w:rsidRDefault="00000000">
      <w:pPr>
        <w:pStyle w:val="Body"/>
      </w:pPr>
      <w:r>
        <w:t xml:space="preserve">Because </w:t>
      </w:r>
      <w:r>
        <w:rPr>
          <w:rStyle w:val="Literal"/>
        </w:rPr>
        <w:t>Kilometers</w:t>
      </w:r>
      <w:r>
        <w:t xml:space="preserve"> and </w:t>
      </w:r>
      <w:r>
        <w:rPr>
          <w:rStyle w:val="Literal"/>
        </w:rPr>
        <w:t>i32</w:t>
      </w:r>
      <w:r>
        <w:t xml:space="preserve"> are the same type, we can add values of both types and </w:t>
      </w:r>
      <w:del w:id="217" w:author="Audrey Doyle" w:date="2025-09-17T15:27:00Z" w16du:dateUtc="2025-09-17T19:27:00Z">
        <w:r w:rsidDel="00186F22">
          <w:delText xml:space="preserve">we </w:delText>
        </w:r>
      </w:del>
      <w:r>
        <w:t xml:space="preserve">can pass </w:t>
      </w:r>
      <w:r>
        <w:rPr>
          <w:rStyle w:val="Literal"/>
        </w:rPr>
        <w:t>Kilometers</w:t>
      </w:r>
      <w:r>
        <w:t xml:space="preserve"> values to functions that take </w:t>
      </w:r>
      <w:r>
        <w:rPr>
          <w:rStyle w:val="Literal"/>
        </w:rPr>
        <w:t>i32</w:t>
      </w:r>
      <w:r>
        <w:t xml:space="preserve"> parameters. However, using this method, we don’t get the type-checking benefits that we get from the </w:t>
      </w:r>
      <w:proofErr w:type="spellStart"/>
      <w:r>
        <w:t>newtype</w:t>
      </w:r>
      <w:proofErr w:type="spellEnd"/>
      <w:r>
        <w:t xml:space="preserve"> pattern discussed earlier. In other words, if we mix up </w:t>
      </w:r>
      <w:r>
        <w:rPr>
          <w:rStyle w:val="Literal"/>
        </w:rPr>
        <w:t>Kilometers</w:t>
      </w:r>
      <w:r>
        <w:t xml:space="preserve"> and </w:t>
      </w:r>
      <w:r>
        <w:rPr>
          <w:rStyle w:val="Literal"/>
        </w:rPr>
        <w:t>i32</w:t>
      </w:r>
      <w:r>
        <w:t xml:space="preserve"> values somewhere, the compiler will not give us an error.</w:t>
      </w:r>
    </w:p>
    <w:p w14:paraId="6AF68FDB" w14:textId="77777777" w:rsidR="003A366E" w:rsidRDefault="00000000">
      <w:pPr>
        <w:pStyle w:val="Body"/>
      </w:pPr>
      <w:r>
        <w:t>The main use case for type synonyms is to reduce repetition. For example, we might have a lengthy type like this:</w:t>
      </w:r>
    </w:p>
    <w:p w14:paraId="0FF9A97E" w14:textId="77777777" w:rsidR="003A366E" w:rsidRDefault="00000000">
      <w:pPr>
        <w:pStyle w:val="Code"/>
      </w:pPr>
      <w:r>
        <w:t>Box&lt;</w:t>
      </w:r>
      <w:proofErr w:type="spellStart"/>
      <w:r>
        <w:t>dyn</w:t>
      </w:r>
      <w:proofErr w:type="spellEnd"/>
      <w:r>
        <w:t xml:space="preserve"> </w:t>
      </w:r>
      <w:proofErr w:type="spellStart"/>
      <w:r>
        <w:t>Fn</w:t>
      </w:r>
      <w:proofErr w:type="spellEnd"/>
      <w:r>
        <w:t>() + Send + 'static&gt;</w:t>
      </w:r>
    </w:p>
    <w:p w14:paraId="77E7EDA8" w14:textId="1BE683F5" w:rsidR="003A366E" w:rsidRDefault="00000000">
      <w:pPr>
        <w:pStyle w:val="Body"/>
      </w:pPr>
      <w:r>
        <w:t xml:space="preserve">Writing this lengthy type in function signatures and as type annotations all over the code can be tiresome and </w:t>
      </w:r>
      <w:del w:id="218" w:author="Audrey Doyle" w:date="2025-09-17T15:27:00Z" w16du:dateUtc="2025-09-17T19:27:00Z">
        <w:r w:rsidDel="00186F22">
          <w:delText xml:space="preserve">error </w:delText>
        </w:r>
      </w:del>
      <w:ins w:id="219" w:author="Audrey Doyle" w:date="2025-09-17T15:27:00Z" w16du:dateUtc="2025-09-17T19:27:00Z">
        <w:r w:rsidR="00186F22">
          <w:t>error-</w:t>
        </w:r>
      </w:ins>
      <w:r>
        <w:t>prone. Imagine having a project full of code like that in Listing 20-25.</w:t>
      </w:r>
    </w:p>
    <w:p w14:paraId="179550A7" w14:textId="77777777" w:rsidR="003A366E" w:rsidRDefault="00000000">
      <w:pPr>
        <w:pStyle w:val="Code"/>
      </w:pPr>
      <w:r>
        <w:t>let f: Box&lt;</w:t>
      </w:r>
      <w:proofErr w:type="spellStart"/>
      <w:r>
        <w:t>dyn</w:t>
      </w:r>
      <w:proofErr w:type="spellEnd"/>
      <w:r>
        <w:t xml:space="preserve"> </w:t>
      </w:r>
      <w:proofErr w:type="spellStart"/>
      <w:r>
        <w:t>Fn</w:t>
      </w:r>
      <w:proofErr w:type="spellEnd"/>
      <w:r>
        <w:t>() + Send + 'static&gt; = Box::new(|| {</w:t>
      </w:r>
    </w:p>
    <w:p w14:paraId="5643CB7E" w14:textId="77777777" w:rsidR="003A366E" w:rsidRDefault="00000000">
      <w:pPr>
        <w:pStyle w:val="Code"/>
      </w:pPr>
      <w:r>
        <w:t xml:space="preserve">    </w:t>
      </w:r>
      <w:proofErr w:type="spellStart"/>
      <w:r>
        <w:t>println</w:t>
      </w:r>
      <w:proofErr w:type="spellEnd"/>
      <w:r>
        <w:t>!("hi");</w:t>
      </w:r>
    </w:p>
    <w:p w14:paraId="01E27CCA" w14:textId="77777777" w:rsidR="003A366E" w:rsidRDefault="00000000">
      <w:pPr>
        <w:pStyle w:val="Code"/>
      </w:pPr>
      <w:r>
        <w:t>});</w:t>
      </w:r>
    </w:p>
    <w:p w14:paraId="68DA06F4" w14:textId="77777777" w:rsidR="003A366E" w:rsidRDefault="003A366E">
      <w:pPr>
        <w:pStyle w:val="Code"/>
      </w:pPr>
    </w:p>
    <w:p w14:paraId="0F49B9FA" w14:textId="77777777" w:rsidR="003A366E" w:rsidRDefault="00000000">
      <w:pPr>
        <w:pStyle w:val="Code"/>
      </w:pPr>
      <w:proofErr w:type="spellStart"/>
      <w:r>
        <w:lastRenderedPageBreak/>
        <w:t>fn</w:t>
      </w:r>
      <w:proofErr w:type="spellEnd"/>
      <w:r>
        <w:t xml:space="preserve"> </w:t>
      </w:r>
      <w:proofErr w:type="spellStart"/>
      <w:r>
        <w:t>takes_long_type</w:t>
      </w:r>
      <w:proofErr w:type="spellEnd"/>
      <w:r>
        <w:t>(f: Box&lt;</w:t>
      </w:r>
      <w:proofErr w:type="spellStart"/>
      <w:r>
        <w:t>dyn</w:t>
      </w:r>
      <w:proofErr w:type="spellEnd"/>
      <w:r>
        <w:t xml:space="preserve"> </w:t>
      </w:r>
      <w:proofErr w:type="spellStart"/>
      <w:r>
        <w:t>Fn</w:t>
      </w:r>
      <w:proofErr w:type="spellEnd"/>
      <w:r>
        <w:t>() + Send + 'static&gt;) {</w:t>
      </w:r>
    </w:p>
    <w:p w14:paraId="1A70758D" w14:textId="77777777" w:rsidR="003A366E" w:rsidRDefault="00000000">
      <w:pPr>
        <w:pStyle w:val="Code"/>
      </w:pPr>
      <w:r>
        <w:t xml:space="preserve">    </w:t>
      </w:r>
      <w:r>
        <w:rPr>
          <w:rStyle w:val="LiteralItalic"/>
        </w:rPr>
        <w:t>--snip--</w:t>
      </w:r>
    </w:p>
    <w:p w14:paraId="675A71DF" w14:textId="77777777" w:rsidR="003A366E" w:rsidRDefault="00000000">
      <w:pPr>
        <w:pStyle w:val="Code"/>
      </w:pPr>
      <w:r>
        <w:t>}</w:t>
      </w:r>
    </w:p>
    <w:p w14:paraId="13CF5513" w14:textId="77777777" w:rsidR="003A366E" w:rsidRDefault="003A366E">
      <w:pPr>
        <w:pStyle w:val="Code"/>
      </w:pPr>
    </w:p>
    <w:p w14:paraId="13FF844F" w14:textId="77777777" w:rsidR="003A366E" w:rsidRDefault="00000000">
      <w:pPr>
        <w:pStyle w:val="Code"/>
      </w:pPr>
      <w:proofErr w:type="spellStart"/>
      <w:r>
        <w:t>fn</w:t>
      </w:r>
      <w:proofErr w:type="spellEnd"/>
      <w:r>
        <w:t xml:space="preserve"> </w:t>
      </w:r>
      <w:proofErr w:type="spellStart"/>
      <w:r>
        <w:t>returns_long_type</w:t>
      </w:r>
      <w:proofErr w:type="spellEnd"/>
      <w:r>
        <w:t>() -&gt; Box&lt;</w:t>
      </w:r>
      <w:proofErr w:type="spellStart"/>
      <w:r>
        <w:t>dyn</w:t>
      </w:r>
      <w:proofErr w:type="spellEnd"/>
      <w:r>
        <w:t xml:space="preserve"> </w:t>
      </w:r>
      <w:proofErr w:type="spellStart"/>
      <w:r>
        <w:t>Fn</w:t>
      </w:r>
      <w:proofErr w:type="spellEnd"/>
      <w:r>
        <w:t>() + Send + 'static&gt; {</w:t>
      </w:r>
    </w:p>
    <w:p w14:paraId="4C838C56" w14:textId="77777777" w:rsidR="003A366E" w:rsidRDefault="00000000">
      <w:pPr>
        <w:pStyle w:val="Code"/>
      </w:pPr>
      <w:r>
        <w:t xml:space="preserve">    </w:t>
      </w:r>
      <w:r>
        <w:rPr>
          <w:rStyle w:val="LiteralItalic"/>
        </w:rPr>
        <w:t>--snip--</w:t>
      </w:r>
    </w:p>
    <w:p w14:paraId="6DAB9D93" w14:textId="77777777" w:rsidR="003A366E" w:rsidRDefault="00000000">
      <w:pPr>
        <w:pStyle w:val="Code"/>
      </w:pPr>
      <w:r>
        <w:t>}</w:t>
      </w:r>
    </w:p>
    <w:p w14:paraId="6BC9048A" w14:textId="77777777" w:rsidR="003A366E" w:rsidRDefault="00000000">
      <w:pPr>
        <w:pStyle w:val="CodeListingCaption"/>
      </w:pPr>
      <w:r>
        <w:t>Using a long type in many places</w:t>
      </w:r>
    </w:p>
    <w:p w14:paraId="19C010CE" w14:textId="7D6B3E2C" w:rsidR="003A366E" w:rsidRDefault="00000000">
      <w:pPr>
        <w:pStyle w:val="Body"/>
      </w:pPr>
      <w:r>
        <w:t xml:space="preserve">A type alias makes this code more manageable by reducing the repetition. </w:t>
      </w:r>
      <w:r>
        <w:fldChar w:fldCharType="begin"/>
      </w:r>
      <w:r>
        <w:instrText xml:space="preserve"> XE "</w:instrText>
      </w:r>
      <w:proofErr w:type="spellStart"/>
      <w:r>
        <w:instrText>thunk</w:instrText>
      </w:r>
      <w:proofErr w:type="spellEnd"/>
      <w:r>
        <w:instrText xml:space="preserve">" </w:instrText>
      </w:r>
      <w:r>
        <w:fldChar w:fldCharType="end"/>
      </w:r>
      <w:r>
        <w:t xml:space="preserve">In Listing 20-26, we’ve introduced an alias named </w:t>
      </w:r>
      <w:proofErr w:type="spellStart"/>
      <w:r>
        <w:rPr>
          <w:rStyle w:val="Literal"/>
        </w:rPr>
        <w:t>Thunk</w:t>
      </w:r>
      <w:proofErr w:type="spellEnd"/>
      <w:r>
        <w:t xml:space="preserve"> for the verbose type and can replace all uses of the type with the shorter alias </w:t>
      </w:r>
      <w:proofErr w:type="spellStart"/>
      <w:r>
        <w:rPr>
          <w:rStyle w:val="Literal"/>
        </w:rPr>
        <w:t>Thunk</w:t>
      </w:r>
      <w:proofErr w:type="spellEnd"/>
      <w:r>
        <w:t>.</w:t>
      </w:r>
    </w:p>
    <w:p w14:paraId="78516D40" w14:textId="77777777" w:rsidR="003A366E" w:rsidRDefault="00000000">
      <w:pPr>
        <w:pStyle w:val="Code"/>
      </w:pPr>
      <w:r>
        <w:t xml:space="preserve">type </w:t>
      </w:r>
      <w:proofErr w:type="spellStart"/>
      <w:r>
        <w:t>Thunk</w:t>
      </w:r>
      <w:proofErr w:type="spellEnd"/>
      <w:r>
        <w:t xml:space="preserve"> = Box&lt;</w:t>
      </w:r>
      <w:proofErr w:type="spellStart"/>
      <w:r>
        <w:t>dyn</w:t>
      </w:r>
      <w:proofErr w:type="spellEnd"/>
      <w:r>
        <w:t xml:space="preserve"> </w:t>
      </w:r>
      <w:proofErr w:type="spellStart"/>
      <w:r>
        <w:t>Fn</w:t>
      </w:r>
      <w:proofErr w:type="spellEnd"/>
      <w:r>
        <w:t>() + Send + 'static&gt;;</w:t>
      </w:r>
    </w:p>
    <w:p w14:paraId="66D915DA" w14:textId="77777777" w:rsidR="003A366E" w:rsidRDefault="003A366E">
      <w:pPr>
        <w:pStyle w:val="Code"/>
      </w:pPr>
    </w:p>
    <w:p w14:paraId="312831B9" w14:textId="77777777" w:rsidR="003A366E" w:rsidRDefault="00000000">
      <w:pPr>
        <w:pStyle w:val="Code"/>
      </w:pPr>
      <w:r>
        <w:t xml:space="preserve">let f: </w:t>
      </w:r>
      <w:proofErr w:type="spellStart"/>
      <w:r>
        <w:t>Thunk</w:t>
      </w:r>
      <w:proofErr w:type="spellEnd"/>
      <w:r>
        <w:t xml:space="preserve"> = Box::new(|| </w:t>
      </w:r>
      <w:proofErr w:type="spellStart"/>
      <w:r>
        <w:t>println</w:t>
      </w:r>
      <w:proofErr w:type="spellEnd"/>
      <w:r>
        <w:t>!("hi"));</w:t>
      </w:r>
    </w:p>
    <w:p w14:paraId="6E0864C4" w14:textId="77777777" w:rsidR="003A366E" w:rsidRDefault="003A366E">
      <w:pPr>
        <w:pStyle w:val="Code"/>
      </w:pPr>
    </w:p>
    <w:p w14:paraId="530E95E2" w14:textId="77777777" w:rsidR="003A366E" w:rsidRDefault="00000000">
      <w:pPr>
        <w:pStyle w:val="Code"/>
      </w:pPr>
      <w:proofErr w:type="spellStart"/>
      <w:r>
        <w:t>fn</w:t>
      </w:r>
      <w:proofErr w:type="spellEnd"/>
      <w:r>
        <w:t xml:space="preserve"> </w:t>
      </w:r>
      <w:proofErr w:type="spellStart"/>
      <w:r>
        <w:t>takes_long_type</w:t>
      </w:r>
      <w:proofErr w:type="spellEnd"/>
      <w:r>
        <w:t xml:space="preserve">(f: </w:t>
      </w:r>
      <w:proofErr w:type="spellStart"/>
      <w:r>
        <w:t>Thunk</w:t>
      </w:r>
      <w:proofErr w:type="spellEnd"/>
      <w:r>
        <w:t>) {</w:t>
      </w:r>
    </w:p>
    <w:p w14:paraId="7198E17B" w14:textId="77777777" w:rsidR="003A366E" w:rsidRDefault="00000000">
      <w:pPr>
        <w:pStyle w:val="Code"/>
      </w:pPr>
      <w:r>
        <w:t xml:space="preserve">    </w:t>
      </w:r>
      <w:r>
        <w:rPr>
          <w:rStyle w:val="LiteralItalic"/>
        </w:rPr>
        <w:t>--snip--</w:t>
      </w:r>
    </w:p>
    <w:p w14:paraId="110F187C" w14:textId="77777777" w:rsidR="003A366E" w:rsidRDefault="00000000">
      <w:pPr>
        <w:pStyle w:val="Code"/>
      </w:pPr>
      <w:r>
        <w:t>}</w:t>
      </w:r>
    </w:p>
    <w:p w14:paraId="0B2AF6A3" w14:textId="77777777" w:rsidR="003A366E" w:rsidRDefault="003A366E">
      <w:pPr>
        <w:pStyle w:val="Code"/>
      </w:pPr>
    </w:p>
    <w:p w14:paraId="0A44776D" w14:textId="77777777" w:rsidR="003A366E" w:rsidRDefault="00000000">
      <w:pPr>
        <w:pStyle w:val="Code"/>
      </w:pPr>
      <w:proofErr w:type="spellStart"/>
      <w:r>
        <w:t>fn</w:t>
      </w:r>
      <w:proofErr w:type="spellEnd"/>
      <w:r>
        <w:t xml:space="preserve"> </w:t>
      </w:r>
      <w:proofErr w:type="spellStart"/>
      <w:r>
        <w:t>returns_long_type</w:t>
      </w:r>
      <w:proofErr w:type="spellEnd"/>
      <w:r>
        <w:t xml:space="preserve">() -&gt; </w:t>
      </w:r>
      <w:proofErr w:type="spellStart"/>
      <w:r>
        <w:t>Thunk</w:t>
      </w:r>
      <w:proofErr w:type="spellEnd"/>
      <w:r>
        <w:t xml:space="preserve"> {</w:t>
      </w:r>
    </w:p>
    <w:p w14:paraId="7FA64A83" w14:textId="77777777" w:rsidR="003A366E" w:rsidRDefault="00000000">
      <w:pPr>
        <w:pStyle w:val="Code"/>
      </w:pPr>
      <w:r>
        <w:t xml:space="preserve">    </w:t>
      </w:r>
      <w:r>
        <w:rPr>
          <w:rStyle w:val="LiteralItalic"/>
        </w:rPr>
        <w:t>--snip--</w:t>
      </w:r>
    </w:p>
    <w:p w14:paraId="29859374" w14:textId="77777777" w:rsidR="003A366E" w:rsidRDefault="00000000">
      <w:pPr>
        <w:pStyle w:val="Code"/>
      </w:pPr>
      <w:r>
        <w:t>}</w:t>
      </w:r>
    </w:p>
    <w:p w14:paraId="04769965" w14:textId="77777777" w:rsidR="003A366E" w:rsidRDefault="00000000">
      <w:pPr>
        <w:pStyle w:val="CodeListingCaption"/>
      </w:pPr>
      <w:r>
        <w:t xml:space="preserve">Introducing a type alias, </w:t>
      </w:r>
      <w:proofErr w:type="spellStart"/>
      <w:r>
        <w:rPr>
          <w:rStyle w:val="Literal"/>
        </w:rPr>
        <w:t>Thunk</w:t>
      </w:r>
      <w:proofErr w:type="spellEnd"/>
      <w:r>
        <w:t>, to reduce repetition</w:t>
      </w:r>
    </w:p>
    <w:p w14:paraId="54E75968" w14:textId="77777777" w:rsidR="003A366E" w:rsidRDefault="00000000">
      <w:pPr>
        <w:pStyle w:val="Body"/>
      </w:pPr>
      <w:r>
        <w:t>This code is much easier to read and write! Choosing a meaningful name for a type alias can help communicate your intent as well (</w:t>
      </w:r>
      <w:proofErr w:type="spellStart"/>
      <w:r>
        <w:rPr>
          <w:rStyle w:val="Italic"/>
        </w:rPr>
        <w:t>thunk</w:t>
      </w:r>
      <w:proofErr w:type="spellEnd"/>
      <w:r>
        <w:t xml:space="preserve"> is a word for code to be evaluated at a later time, so it’s an appropriate name for a closure that gets stored).</w:t>
      </w:r>
    </w:p>
    <w:p w14:paraId="4A5DE0F1" w14:textId="3F016889" w:rsidR="003A366E" w:rsidRDefault="00000000">
      <w:pPr>
        <w:pStyle w:val="Body"/>
      </w:pPr>
      <w:r>
        <w:fldChar w:fldCharType="begin"/>
      </w:r>
      <w:r>
        <w:rPr>
          <w:spacing w:val="3"/>
        </w:rPr>
        <w:instrText xml:space="preserve"> XE "Result&lt;T, E&gt; </w:instrText>
      </w:r>
      <w:proofErr w:type="spellStart"/>
      <w:r>
        <w:rPr>
          <w:spacing w:val="3"/>
        </w:rPr>
        <w:instrText>type:type</w:instrText>
      </w:r>
      <w:proofErr w:type="spellEnd"/>
      <w:r>
        <w:rPr>
          <w:spacing w:val="3"/>
        </w:rPr>
        <w:instrText xml:space="preserve"> aliases for" </w:instrText>
      </w:r>
      <w:r>
        <w:rPr>
          <w:spacing w:val="3"/>
        </w:rPr>
        <w:fldChar w:fldCharType="end"/>
      </w:r>
      <w:r>
        <w:t xml:space="preserve">Type aliases are also commonly used with the </w:t>
      </w:r>
      <w:r>
        <w:rPr>
          <w:rStyle w:val="Literal"/>
        </w:rPr>
        <w:t>Result&lt;T, E&gt;</w:t>
      </w:r>
      <w:r>
        <w:t xml:space="preserve"> type for reducing repetition. Consider the </w:t>
      </w:r>
      <w:r>
        <w:rPr>
          <w:rStyle w:val="Literal"/>
        </w:rPr>
        <w:t>std::io</w:t>
      </w:r>
      <w:r>
        <w:t xml:space="preserve"> module in the standard library. I/O operations often return a </w:t>
      </w:r>
      <w:r>
        <w:rPr>
          <w:rStyle w:val="Literal"/>
        </w:rPr>
        <w:t>Result&lt;T, E&gt;</w:t>
      </w:r>
      <w:r>
        <w:t xml:space="preserve"> to handle situations when operations fail to work. This library has a </w:t>
      </w:r>
      <w:r>
        <w:rPr>
          <w:rStyle w:val="Literal"/>
        </w:rPr>
        <w:t>std::io::Error</w:t>
      </w:r>
      <w:r>
        <w:t xml:space="preserve"> struct that represents all possible I/O errors. Many of the functions in </w:t>
      </w:r>
      <w:r>
        <w:rPr>
          <w:rStyle w:val="Literal"/>
        </w:rPr>
        <w:t>std::io</w:t>
      </w:r>
      <w:r>
        <w:t xml:space="preserve"> will be returning </w:t>
      </w:r>
      <w:r>
        <w:rPr>
          <w:rStyle w:val="Literal"/>
        </w:rPr>
        <w:t>Result&lt;T, E&gt;</w:t>
      </w:r>
      <w:r>
        <w:t xml:space="preserve"> where the </w:t>
      </w:r>
      <w:r>
        <w:rPr>
          <w:rStyle w:val="Literal"/>
        </w:rPr>
        <w:t>E</w:t>
      </w:r>
      <w:r>
        <w:t xml:space="preserve"> is </w:t>
      </w:r>
      <w:r>
        <w:rPr>
          <w:rStyle w:val="Literal"/>
        </w:rPr>
        <w:t>std::io::Error</w:t>
      </w:r>
      <w:r>
        <w:t xml:space="preserve">, such as these functions in the </w:t>
      </w:r>
      <w:r>
        <w:rPr>
          <w:rStyle w:val="Literal"/>
        </w:rPr>
        <w:t>Write</w:t>
      </w:r>
      <w:r>
        <w:t xml:space="preserve"> trait:</w:t>
      </w:r>
    </w:p>
    <w:p w14:paraId="0E8B688D" w14:textId="77777777" w:rsidR="003A366E" w:rsidRDefault="00000000">
      <w:pPr>
        <w:pStyle w:val="Code"/>
      </w:pPr>
      <w:r>
        <w:t>use std::</w:t>
      </w:r>
      <w:proofErr w:type="spellStart"/>
      <w:r>
        <w:t>fmt</w:t>
      </w:r>
      <w:proofErr w:type="spellEnd"/>
      <w:r>
        <w:t>;</w:t>
      </w:r>
    </w:p>
    <w:p w14:paraId="1536AB63" w14:textId="77777777" w:rsidR="003A366E" w:rsidRDefault="00000000">
      <w:pPr>
        <w:pStyle w:val="Code"/>
      </w:pPr>
      <w:r>
        <w:t>use std::io::Error;</w:t>
      </w:r>
    </w:p>
    <w:p w14:paraId="6D59B759" w14:textId="77777777" w:rsidR="003A366E" w:rsidRDefault="003A366E">
      <w:pPr>
        <w:pStyle w:val="Code"/>
      </w:pPr>
    </w:p>
    <w:p w14:paraId="25DBCEFD" w14:textId="77777777" w:rsidR="003A366E" w:rsidRDefault="00000000">
      <w:pPr>
        <w:pStyle w:val="Code"/>
      </w:pPr>
      <w:r>
        <w:t>pub trait Write {</w:t>
      </w:r>
    </w:p>
    <w:p w14:paraId="7CA08AE9" w14:textId="77777777" w:rsidR="003A366E" w:rsidRDefault="00000000">
      <w:pPr>
        <w:pStyle w:val="Code"/>
      </w:pPr>
      <w:r>
        <w:t xml:space="preserve">    </w:t>
      </w:r>
      <w:proofErr w:type="spellStart"/>
      <w:r>
        <w:t>fn</w:t>
      </w:r>
      <w:proofErr w:type="spellEnd"/>
      <w:r>
        <w:t xml:space="preserve"> write(&amp;mut self, </w:t>
      </w:r>
      <w:proofErr w:type="spellStart"/>
      <w:r>
        <w:t>buf</w:t>
      </w:r>
      <w:proofErr w:type="spellEnd"/>
      <w:r>
        <w:t>: &amp;[u8]) -&gt; Result&lt;</w:t>
      </w:r>
      <w:proofErr w:type="spellStart"/>
      <w:r>
        <w:t>usize</w:t>
      </w:r>
      <w:proofErr w:type="spellEnd"/>
      <w:r>
        <w:t>, Error&gt;;</w:t>
      </w:r>
    </w:p>
    <w:p w14:paraId="35FE0608" w14:textId="77777777" w:rsidR="003A366E" w:rsidRDefault="00000000">
      <w:pPr>
        <w:pStyle w:val="Code"/>
      </w:pPr>
      <w:r>
        <w:t xml:space="preserve">    </w:t>
      </w:r>
      <w:proofErr w:type="spellStart"/>
      <w:r>
        <w:t>fn</w:t>
      </w:r>
      <w:proofErr w:type="spellEnd"/>
      <w:r>
        <w:t xml:space="preserve"> flush(&amp;mut self) -&gt; Result&lt;(), Error&gt;;</w:t>
      </w:r>
    </w:p>
    <w:p w14:paraId="6D3A1E45" w14:textId="77777777" w:rsidR="003A366E" w:rsidRDefault="003A366E">
      <w:pPr>
        <w:pStyle w:val="Code"/>
      </w:pPr>
    </w:p>
    <w:p w14:paraId="69A83433" w14:textId="77777777" w:rsidR="003A366E" w:rsidRDefault="00000000">
      <w:pPr>
        <w:pStyle w:val="Code"/>
      </w:pPr>
      <w:r>
        <w:t xml:space="preserve">    </w:t>
      </w:r>
      <w:proofErr w:type="spellStart"/>
      <w:r>
        <w:t>fn</w:t>
      </w:r>
      <w:proofErr w:type="spellEnd"/>
      <w:r>
        <w:t xml:space="preserve"> </w:t>
      </w:r>
      <w:proofErr w:type="spellStart"/>
      <w:r>
        <w:t>write_all</w:t>
      </w:r>
      <w:proofErr w:type="spellEnd"/>
      <w:r>
        <w:t xml:space="preserve">(&amp;mut self, </w:t>
      </w:r>
      <w:proofErr w:type="spellStart"/>
      <w:r>
        <w:t>buf</w:t>
      </w:r>
      <w:proofErr w:type="spellEnd"/>
      <w:r>
        <w:t>: &amp;[u8]) -&gt; Result&lt;(), Error&gt;;</w:t>
      </w:r>
    </w:p>
    <w:p w14:paraId="346F4B75" w14:textId="323D2AAF" w:rsidR="003A366E" w:rsidRDefault="00000000">
      <w:pPr>
        <w:pStyle w:val="Code"/>
      </w:pPr>
      <w:bookmarkStart w:id="220" w:name="OLE_LINK12"/>
      <w:r>
        <w:lastRenderedPageBreak/>
        <w:t xml:space="preserve">    </w:t>
      </w:r>
      <w:proofErr w:type="spellStart"/>
      <w:r>
        <w:t>fn</w:t>
      </w:r>
      <w:proofErr w:type="spellEnd"/>
      <w:r>
        <w:t xml:space="preserve"> </w:t>
      </w:r>
      <w:proofErr w:type="spellStart"/>
      <w:r>
        <w:t>write_fmt</w:t>
      </w:r>
      <w:proofErr w:type="spellEnd"/>
      <w:r>
        <w:t xml:space="preserve">(&amp;mut self, </w:t>
      </w:r>
      <w:proofErr w:type="spellStart"/>
      <w:r>
        <w:t>fmt</w:t>
      </w:r>
      <w:proofErr w:type="spellEnd"/>
      <w:r>
        <w:t xml:space="preserve">: </w:t>
      </w:r>
      <w:proofErr w:type="spellStart"/>
      <w:r>
        <w:t>fmt</w:t>
      </w:r>
      <w:proofErr w:type="spellEnd"/>
      <w:r>
        <w:t>::Arguments) -&gt; Result&lt;(), Error&gt;;</w:t>
      </w:r>
      <w:bookmarkEnd w:id="220"/>
    </w:p>
    <w:p w14:paraId="2CAE9A14" w14:textId="77777777" w:rsidR="003A366E" w:rsidRDefault="00000000">
      <w:pPr>
        <w:pStyle w:val="Code"/>
      </w:pPr>
      <w:r>
        <w:t>}</w:t>
      </w:r>
    </w:p>
    <w:p w14:paraId="4159C230" w14:textId="77777777" w:rsidR="003A366E" w:rsidRDefault="00000000">
      <w:pPr>
        <w:pStyle w:val="Body"/>
      </w:pPr>
      <w:r>
        <w:t xml:space="preserve">The </w:t>
      </w:r>
      <w:r>
        <w:rPr>
          <w:rStyle w:val="Literal"/>
        </w:rPr>
        <w:t>Result&lt;..., Error&gt;</w:t>
      </w:r>
      <w:r>
        <w:t xml:space="preserve"> is repeated a lot. As such, </w:t>
      </w:r>
      <w:r>
        <w:rPr>
          <w:rStyle w:val="Literal"/>
        </w:rPr>
        <w:t>std::io</w:t>
      </w:r>
      <w:r>
        <w:t xml:space="preserve"> has this type alias declaration:</w:t>
      </w:r>
    </w:p>
    <w:p w14:paraId="2B7B8BDF" w14:textId="77777777" w:rsidR="003A366E" w:rsidRDefault="00000000">
      <w:pPr>
        <w:pStyle w:val="Code"/>
      </w:pPr>
      <w:r>
        <w:t>type Result&lt;T&gt; = std::result::Result&lt;T, std::io::Error&gt;;</w:t>
      </w:r>
    </w:p>
    <w:p w14:paraId="3DB1BB16" w14:textId="77777777" w:rsidR="003A366E" w:rsidRDefault="00000000">
      <w:pPr>
        <w:pStyle w:val="Body"/>
      </w:pPr>
      <w:r>
        <w:t xml:space="preserve">Because this declaration is in the </w:t>
      </w:r>
      <w:r>
        <w:rPr>
          <w:rStyle w:val="Literal"/>
        </w:rPr>
        <w:t>std::io</w:t>
      </w:r>
      <w:r>
        <w:t xml:space="preserve"> module, we can use the fully qualified alias </w:t>
      </w:r>
      <w:r>
        <w:rPr>
          <w:rStyle w:val="Literal"/>
        </w:rPr>
        <w:t>std::io::Result&lt;T&gt;</w:t>
      </w:r>
      <w:r>
        <w:t xml:space="preserve">; that is, a </w:t>
      </w:r>
      <w:r>
        <w:rPr>
          <w:rStyle w:val="Literal"/>
        </w:rPr>
        <w:t>Result&lt;T, E&gt;</w:t>
      </w:r>
      <w:r>
        <w:t xml:space="preserve"> with the </w:t>
      </w:r>
      <w:r>
        <w:rPr>
          <w:rStyle w:val="Literal"/>
        </w:rPr>
        <w:t>E</w:t>
      </w:r>
      <w:r>
        <w:t xml:space="preserve"> filled in as </w:t>
      </w:r>
      <w:r>
        <w:rPr>
          <w:rStyle w:val="Literal"/>
        </w:rPr>
        <w:t>std::io::Error</w:t>
      </w:r>
      <w:r>
        <w:t xml:space="preserve">. The </w:t>
      </w:r>
      <w:r>
        <w:rPr>
          <w:rStyle w:val="Literal"/>
        </w:rPr>
        <w:t>Write</w:t>
      </w:r>
      <w:r>
        <w:t xml:space="preserve"> trait function signatures end up looking like this:</w:t>
      </w:r>
    </w:p>
    <w:p w14:paraId="666302FF" w14:textId="77777777" w:rsidR="003A366E" w:rsidRDefault="00000000">
      <w:pPr>
        <w:pStyle w:val="Code"/>
      </w:pPr>
      <w:r>
        <w:t>pub trait Write {</w:t>
      </w:r>
    </w:p>
    <w:p w14:paraId="7F76DFD4" w14:textId="77777777" w:rsidR="003A366E" w:rsidRDefault="00000000">
      <w:pPr>
        <w:pStyle w:val="Code"/>
      </w:pPr>
      <w:r>
        <w:t xml:space="preserve">    </w:t>
      </w:r>
      <w:proofErr w:type="spellStart"/>
      <w:r>
        <w:t>fn</w:t>
      </w:r>
      <w:proofErr w:type="spellEnd"/>
      <w:r>
        <w:t xml:space="preserve"> write(&amp;mut self, </w:t>
      </w:r>
      <w:proofErr w:type="spellStart"/>
      <w:r>
        <w:t>buf</w:t>
      </w:r>
      <w:proofErr w:type="spellEnd"/>
      <w:r>
        <w:t>: &amp;[u8]) -&gt; Result&lt;</w:t>
      </w:r>
      <w:proofErr w:type="spellStart"/>
      <w:r>
        <w:t>usize</w:t>
      </w:r>
      <w:proofErr w:type="spellEnd"/>
      <w:r>
        <w:t>&gt;;</w:t>
      </w:r>
    </w:p>
    <w:p w14:paraId="0E75B723" w14:textId="77777777" w:rsidR="003A366E" w:rsidRDefault="00000000">
      <w:pPr>
        <w:pStyle w:val="Code"/>
      </w:pPr>
      <w:r>
        <w:t xml:space="preserve">    </w:t>
      </w:r>
      <w:proofErr w:type="spellStart"/>
      <w:r>
        <w:t>fn</w:t>
      </w:r>
      <w:proofErr w:type="spellEnd"/>
      <w:r>
        <w:t xml:space="preserve"> flush(&amp;mut self) -&gt; Result&lt;()&gt;;</w:t>
      </w:r>
    </w:p>
    <w:p w14:paraId="54FF7B93" w14:textId="77777777" w:rsidR="003A366E" w:rsidRDefault="003A366E">
      <w:pPr>
        <w:pStyle w:val="Code"/>
      </w:pPr>
    </w:p>
    <w:p w14:paraId="6834A9A4" w14:textId="77777777" w:rsidR="003A366E" w:rsidRDefault="00000000">
      <w:pPr>
        <w:pStyle w:val="Code"/>
      </w:pPr>
      <w:r>
        <w:t xml:space="preserve">    </w:t>
      </w:r>
      <w:proofErr w:type="spellStart"/>
      <w:r>
        <w:t>fn</w:t>
      </w:r>
      <w:proofErr w:type="spellEnd"/>
      <w:r>
        <w:t xml:space="preserve"> </w:t>
      </w:r>
      <w:proofErr w:type="spellStart"/>
      <w:r>
        <w:t>write_all</w:t>
      </w:r>
      <w:proofErr w:type="spellEnd"/>
      <w:r>
        <w:t xml:space="preserve">(&amp;mut self, </w:t>
      </w:r>
      <w:proofErr w:type="spellStart"/>
      <w:r>
        <w:t>buf</w:t>
      </w:r>
      <w:proofErr w:type="spellEnd"/>
      <w:r>
        <w:t>: &amp;[u8]) -&gt; Result&lt;()&gt;;</w:t>
      </w:r>
    </w:p>
    <w:p w14:paraId="475CE05B" w14:textId="77777777" w:rsidR="003A366E" w:rsidRDefault="00000000">
      <w:pPr>
        <w:pStyle w:val="Code"/>
      </w:pPr>
      <w:r>
        <w:t xml:space="preserve">    </w:t>
      </w:r>
      <w:proofErr w:type="spellStart"/>
      <w:r>
        <w:t>fn</w:t>
      </w:r>
      <w:proofErr w:type="spellEnd"/>
      <w:r>
        <w:t xml:space="preserve"> </w:t>
      </w:r>
      <w:proofErr w:type="spellStart"/>
      <w:r>
        <w:t>write_fmt</w:t>
      </w:r>
      <w:proofErr w:type="spellEnd"/>
      <w:r>
        <w:t xml:space="preserve">(&amp;mut self, </w:t>
      </w:r>
      <w:proofErr w:type="spellStart"/>
      <w:r>
        <w:t>fmt</w:t>
      </w:r>
      <w:proofErr w:type="spellEnd"/>
      <w:r>
        <w:t xml:space="preserve">: </w:t>
      </w:r>
      <w:proofErr w:type="spellStart"/>
      <w:r>
        <w:t>fmt</w:t>
      </w:r>
      <w:proofErr w:type="spellEnd"/>
      <w:r>
        <w:t>::Arguments) -&gt; Result&lt;()&gt;;</w:t>
      </w:r>
    </w:p>
    <w:p w14:paraId="5117CC7D" w14:textId="77777777" w:rsidR="003A366E" w:rsidRDefault="00000000">
      <w:pPr>
        <w:pStyle w:val="Code"/>
      </w:pPr>
      <w:r>
        <w:t>}</w:t>
      </w:r>
    </w:p>
    <w:p w14:paraId="190CB18D" w14:textId="3AD75C3C" w:rsidR="003A366E" w:rsidRDefault="00000000">
      <w:pPr>
        <w:pStyle w:val="Body"/>
      </w:pPr>
      <w:r>
        <w:t xml:space="preserve">The type alias helps in two ways: </w:t>
      </w:r>
      <w:del w:id="221" w:author="Audrey Doyle" w:date="2025-09-17T15:32:00Z" w16du:dateUtc="2025-09-17T19:32:00Z">
        <w:r w:rsidDel="001C42E3">
          <w:delText xml:space="preserve">it </w:delText>
        </w:r>
      </w:del>
      <w:ins w:id="222" w:author="Audrey Doyle" w:date="2025-09-17T15:32:00Z" w16du:dateUtc="2025-09-17T19:32:00Z">
        <w:r w:rsidR="001C42E3">
          <w:t xml:space="preserve">It </w:t>
        </w:r>
      </w:ins>
      <w:r>
        <w:t xml:space="preserve">makes code easier to write </w:t>
      </w:r>
      <w:r>
        <w:rPr>
          <w:rStyle w:val="Italic"/>
        </w:rPr>
        <w:t>and</w:t>
      </w:r>
      <w:r>
        <w:t xml:space="preserve"> it gives us a consistent interface across all of </w:t>
      </w:r>
      <w:r>
        <w:rPr>
          <w:rStyle w:val="Literal"/>
        </w:rPr>
        <w:t>std::io</w:t>
      </w:r>
      <w:r>
        <w:t xml:space="preserve">. Because it’s an alias, it’s just another </w:t>
      </w:r>
      <w:r>
        <w:rPr>
          <w:rStyle w:val="Literal"/>
        </w:rPr>
        <w:t>Result&lt;T, E&gt;</w:t>
      </w:r>
      <w:r>
        <w:t xml:space="preserve">, which means we can use any methods that work on </w:t>
      </w:r>
      <w:r>
        <w:rPr>
          <w:rStyle w:val="Literal"/>
        </w:rPr>
        <w:t>Result&lt;T, E&gt;</w:t>
      </w:r>
      <w:r>
        <w:t xml:space="preserve"> with it, as well as special syntax like the </w:t>
      </w:r>
      <w:r>
        <w:rPr>
          <w:rStyle w:val="Literal"/>
        </w:rPr>
        <w:t>?</w:t>
      </w:r>
      <w:r>
        <w:t xml:space="preserve"> operator.</w:t>
      </w:r>
    </w:p>
    <w:p w14:paraId="17043568" w14:textId="116632E7" w:rsidR="003A366E" w:rsidRDefault="00000000">
      <w:pPr>
        <w:pStyle w:val="HeadB"/>
      </w:pPr>
      <w:r>
        <w:fldChar w:fldCharType="begin"/>
      </w:r>
      <w:r>
        <w:instrText xml:space="preserve"> XE "empty type" </w:instrText>
      </w:r>
      <w:r>
        <w:fldChar w:fldCharType="end"/>
      </w:r>
      <w:r>
        <w:fldChar w:fldCharType="begin"/>
      </w:r>
      <w:r>
        <w:instrText xml:space="preserve"> XE "never type (!)" </w:instrText>
      </w:r>
      <w:r>
        <w:fldChar w:fldCharType="end"/>
      </w:r>
      <w:r>
        <w:fldChar w:fldCharType="begin"/>
      </w:r>
      <w:r>
        <w:instrText xml:space="preserve"> XE "! (never type)" </w:instrText>
      </w:r>
      <w:r>
        <w:fldChar w:fldCharType="end"/>
      </w:r>
      <w:bookmarkStart w:id="223" w:name="_Toc206173398"/>
      <w:r>
        <w:t>The Never Type That Never Returns</w:t>
      </w:r>
      <w:bookmarkEnd w:id="223"/>
    </w:p>
    <w:p w14:paraId="17819FB0" w14:textId="77777777" w:rsidR="003A366E" w:rsidRDefault="00000000">
      <w:pPr>
        <w:pStyle w:val="Body"/>
      </w:pPr>
      <w:r>
        <w:t xml:space="preserve">Rust has a special type named </w:t>
      </w:r>
      <w:r>
        <w:rPr>
          <w:rStyle w:val="Literal"/>
        </w:rPr>
        <w:t>!</w:t>
      </w:r>
      <w:r>
        <w:t xml:space="preserve"> that’s known in type theory lingo as the </w:t>
      </w:r>
      <w:r>
        <w:rPr>
          <w:rStyle w:val="Italic"/>
        </w:rPr>
        <w:t>empty type</w:t>
      </w:r>
      <w:r>
        <w:t xml:space="preserve"> because it has no values. We prefer to call it the </w:t>
      </w:r>
      <w:r>
        <w:rPr>
          <w:rStyle w:val="Italic"/>
        </w:rPr>
        <w:t>never type</w:t>
      </w:r>
      <w:r>
        <w:t xml:space="preserve"> because it stands in the place of the return type when a function will never return. Here is an example:</w:t>
      </w:r>
    </w:p>
    <w:p w14:paraId="62D7F2A9" w14:textId="77777777" w:rsidR="003A366E" w:rsidRDefault="00000000">
      <w:pPr>
        <w:pStyle w:val="Code"/>
      </w:pPr>
      <w:proofErr w:type="spellStart"/>
      <w:r>
        <w:t>fn</w:t>
      </w:r>
      <w:proofErr w:type="spellEnd"/>
      <w:r>
        <w:t xml:space="preserve"> bar() -&gt; ! {</w:t>
      </w:r>
    </w:p>
    <w:p w14:paraId="1185216D" w14:textId="77777777" w:rsidR="003A366E" w:rsidRDefault="00000000">
      <w:pPr>
        <w:pStyle w:val="Code"/>
      </w:pPr>
      <w:r>
        <w:t xml:space="preserve">    </w:t>
      </w:r>
      <w:r>
        <w:rPr>
          <w:rStyle w:val="LiteralItalic"/>
        </w:rPr>
        <w:t>--snip--</w:t>
      </w:r>
    </w:p>
    <w:p w14:paraId="3B6018E2" w14:textId="77777777" w:rsidR="003A366E" w:rsidRDefault="00000000">
      <w:pPr>
        <w:pStyle w:val="Code"/>
      </w:pPr>
      <w:r>
        <w:t>}</w:t>
      </w:r>
    </w:p>
    <w:p w14:paraId="70A7581C" w14:textId="77777777" w:rsidR="003A366E" w:rsidRDefault="00000000">
      <w:pPr>
        <w:pStyle w:val="Body"/>
      </w:pPr>
      <w:r>
        <w:t xml:space="preserve">This code is read as “the function </w:t>
      </w:r>
      <w:r>
        <w:rPr>
          <w:rStyle w:val="Literal"/>
        </w:rPr>
        <w:t>bar</w:t>
      </w:r>
      <w:r>
        <w:t xml:space="preserve"> returns never.” Functions that return never are called </w:t>
      </w:r>
      <w:r>
        <w:rPr>
          <w:rStyle w:val="Italic"/>
        </w:rPr>
        <w:t>diverging functions</w:t>
      </w:r>
      <w:r>
        <w:t xml:space="preserve">. We can’t create values of the type </w:t>
      </w:r>
      <w:r>
        <w:rPr>
          <w:rStyle w:val="Literal"/>
        </w:rPr>
        <w:t>!</w:t>
      </w:r>
      <w:r>
        <w:t xml:space="preserve">, so </w:t>
      </w:r>
      <w:r>
        <w:rPr>
          <w:rStyle w:val="Literal"/>
        </w:rPr>
        <w:t>bar</w:t>
      </w:r>
      <w:r>
        <w:t xml:space="preserve"> can never possibly return.</w:t>
      </w:r>
    </w:p>
    <w:p w14:paraId="5EEC2B59" w14:textId="2E7F79F0" w:rsidR="003A366E" w:rsidRDefault="00000000">
      <w:pPr>
        <w:pStyle w:val="Body"/>
      </w:pPr>
      <w:r>
        <w:t>But what use is a type you can never create values for? Recall the code from Listing 2-5, part of the number-guessing game; we’ve reproduced a bit of it here in Listing 20-27.</w:t>
      </w:r>
    </w:p>
    <w:p w14:paraId="2547D4DE" w14:textId="77777777" w:rsidR="003A366E" w:rsidRDefault="00000000">
      <w:pPr>
        <w:pStyle w:val="Code"/>
      </w:pPr>
      <w:r>
        <w:t xml:space="preserve">let guess: u32 = match </w:t>
      </w:r>
      <w:proofErr w:type="spellStart"/>
      <w:r>
        <w:t>guess.trim</w:t>
      </w:r>
      <w:proofErr w:type="spellEnd"/>
      <w:r>
        <w:t>().parse() {</w:t>
      </w:r>
    </w:p>
    <w:p w14:paraId="4FBE12D4" w14:textId="77777777" w:rsidR="003A366E" w:rsidRDefault="00000000">
      <w:pPr>
        <w:pStyle w:val="Code"/>
      </w:pPr>
      <w:r>
        <w:t xml:space="preserve">    Ok(num) =&gt; num,</w:t>
      </w:r>
    </w:p>
    <w:p w14:paraId="49E5221C" w14:textId="77777777" w:rsidR="003A366E" w:rsidRDefault="00000000">
      <w:pPr>
        <w:pStyle w:val="Code"/>
      </w:pPr>
      <w:r>
        <w:t xml:space="preserve">    Err(_) =&gt; continue,</w:t>
      </w:r>
    </w:p>
    <w:p w14:paraId="765A76DE" w14:textId="77777777" w:rsidR="003A366E" w:rsidRDefault="00000000">
      <w:pPr>
        <w:pStyle w:val="Code"/>
      </w:pPr>
      <w:r>
        <w:lastRenderedPageBreak/>
        <w:t>};</w:t>
      </w:r>
    </w:p>
    <w:p w14:paraId="078F15AB" w14:textId="77777777" w:rsidR="003A366E" w:rsidRDefault="00000000">
      <w:pPr>
        <w:pStyle w:val="CodeListingCaption"/>
      </w:pPr>
      <w:r>
        <w:t xml:space="preserve">A </w:t>
      </w:r>
      <w:r>
        <w:rPr>
          <w:rStyle w:val="Literal"/>
        </w:rPr>
        <w:t>match</w:t>
      </w:r>
      <w:r>
        <w:t xml:space="preserve"> with an arm that ends in </w:t>
      </w:r>
      <w:r>
        <w:rPr>
          <w:rStyle w:val="Literal"/>
        </w:rPr>
        <w:t>continue</w:t>
      </w:r>
    </w:p>
    <w:p w14:paraId="173EEDB5" w14:textId="3EC1A983" w:rsidR="003A366E" w:rsidRDefault="00000000">
      <w:pPr>
        <w:pStyle w:val="Body"/>
      </w:pPr>
      <w:r>
        <w:t xml:space="preserve">At the time, we skipped over some details in this code. In </w:t>
      </w:r>
      <w:r w:rsidRPr="001C42E3">
        <w:rPr>
          <w:rStyle w:val="Xref"/>
          <w:rPrChange w:id="224" w:author="Audrey Doyle" w:date="2025-09-17T15:33:00Z" w16du:dateUtc="2025-09-17T19:33:00Z">
            <w:rPr/>
          </w:rPrChange>
        </w:rPr>
        <w:t>“</w:t>
      </w:r>
      <w:r w:rsidRPr="001C42E3">
        <w:rPr>
          <w:rStyle w:val="Xref"/>
        </w:rPr>
        <w:t xml:space="preserve">The </w:t>
      </w:r>
      <w:r w:rsidRPr="001C42E3">
        <w:rPr>
          <w:rStyle w:val="Literal"/>
          <w:rPrChange w:id="225" w:author="Audrey Doyle" w:date="2025-09-17T15:33:00Z" w16du:dateUtc="2025-09-17T19:33:00Z">
            <w:rPr>
              <w:rStyle w:val="Xref"/>
            </w:rPr>
          </w:rPrChange>
        </w:rPr>
        <w:t>match</w:t>
      </w:r>
      <w:r w:rsidRPr="001C42E3">
        <w:rPr>
          <w:rStyle w:val="Xref"/>
        </w:rPr>
        <w:t xml:space="preserve"> Control Flow Construct</w:t>
      </w:r>
      <w:r w:rsidRPr="001C42E3">
        <w:rPr>
          <w:rStyle w:val="Xref"/>
          <w:rPrChange w:id="226" w:author="Audrey Doyle" w:date="2025-09-17T15:33:00Z" w16du:dateUtc="2025-09-17T19:33:00Z">
            <w:rPr/>
          </w:rPrChange>
        </w:rPr>
        <w:t xml:space="preserve">” on </w:t>
      </w:r>
      <w:r w:rsidRPr="001C42E3">
        <w:rPr>
          <w:rStyle w:val="Xref"/>
        </w:rPr>
        <w:t>page</w:t>
      </w:r>
      <w:r w:rsidR="00A4432A">
        <w:rPr>
          <w:rStyle w:val="Xref"/>
        </w:rPr>
        <w:t> </w:t>
      </w:r>
      <w:r>
        <w:rPr>
          <w:rStyle w:val="Xref"/>
        </w:rPr>
        <w:t>XX</w:t>
      </w:r>
      <w:r>
        <w:t xml:space="preserve">, we discussed that </w:t>
      </w:r>
      <w:r>
        <w:rPr>
          <w:rStyle w:val="Literal"/>
        </w:rPr>
        <w:t>match</w:t>
      </w:r>
      <w:r>
        <w:t xml:space="preserve"> arms must all return the same type. So, for example, the following code doesn’t work:</w:t>
      </w:r>
    </w:p>
    <w:p w14:paraId="6431EF26" w14:textId="77777777" w:rsidR="003A366E" w:rsidRDefault="00000000">
      <w:pPr>
        <w:pStyle w:val="Code"/>
      </w:pPr>
      <w:r>
        <w:t xml:space="preserve">let guess = match </w:t>
      </w:r>
      <w:proofErr w:type="spellStart"/>
      <w:r>
        <w:t>guess.trim</w:t>
      </w:r>
      <w:proofErr w:type="spellEnd"/>
      <w:r>
        <w:t>().parse() {</w:t>
      </w:r>
    </w:p>
    <w:p w14:paraId="6AB0800F" w14:textId="77777777" w:rsidR="003A366E" w:rsidRDefault="00000000">
      <w:pPr>
        <w:pStyle w:val="Code"/>
      </w:pPr>
      <w:r>
        <w:t xml:space="preserve">    Ok(_) =&gt; 5,</w:t>
      </w:r>
    </w:p>
    <w:p w14:paraId="102DB7F0" w14:textId="77777777" w:rsidR="003A366E" w:rsidRDefault="00000000">
      <w:pPr>
        <w:pStyle w:val="Code"/>
      </w:pPr>
      <w:r>
        <w:t xml:space="preserve">    Err(_) =&gt; "hello",</w:t>
      </w:r>
    </w:p>
    <w:p w14:paraId="44F628A9" w14:textId="77777777" w:rsidR="003A366E" w:rsidRDefault="00000000">
      <w:pPr>
        <w:pStyle w:val="Code"/>
      </w:pPr>
      <w:r>
        <w:t>};</w:t>
      </w:r>
    </w:p>
    <w:p w14:paraId="3282B742" w14:textId="0831FD47" w:rsidR="003A366E" w:rsidRDefault="00000000">
      <w:pPr>
        <w:pStyle w:val="Body"/>
      </w:pPr>
      <w:r>
        <w:t xml:space="preserve">The type of </w:t>
      </w:r>
      <w:r>
        <w:rPr>
          <w:rStyle w:val="Literal"/>
        </w:rPr>
        <w:t>guess</w:t>
      </w:r>
      <w:r>
        <w:t xml:space="preserve"> in this code would have to be an integer </w:t>
      </w:r>
      <w:r>
        <w:rPr>
          <w:rStyle w:val="Italic"/>
        </w:rPr>
        <w:t>and</w:t>
      </w:r>
      <w:r>
        <w:t xml:space="preserve"> a string, and Rust requires that </w:t>
      </w:r>
      <w:r>
        <w:rPr>
          <w:rStyle w:val="Literal"/>
        </w:rPr>
        <w:t>guess</w:t>
      </w:r>
      <w:r>
        <w:t xml:space="preserve"> have only one type. So</w:t>
      </w:r>
      <w:ins w:id="227" w:author="Audrey Doyle" w:date="2025-09-17T15:33:00Z" w16du:dateUtc="2025-09-17T19:33:00Z">
        <w:r w:rsidR="001C42E3">
          <w:t>,</w:t>
        </w:r>
      </w:ins>
      <w:r>
        <w:t xml:space="preserve"> what does </w:t>
      </w:r>
      <w:r>
        <w:rPr>
          <w:rStyle w:val="Literal"/>
        </w:rPr>
        <w:t>continue</w:t>
      </w:r>
      <w:r>
        <w:t xml:space="preserve"> return? How were we allowed to return a </w:t>
      </w:r>
      <w:r>
        <w:rPr>
          <w:rStyle w:val="Literal"/>
        </w:rPr>
        <w:t>u32</w:t>
      </w:r>
      <w:r>
        <w:t xml:space="preserve"> from one arm and have another arm that ends with </w:t>
      </w:r>
      <w:r>
        <w:rPr>
          <w:rStyle w:val="Literal"/>
        </w:rPr>
        <w:t>continue</w:t>
      </w:r>
      <w:r>
        <w:t xml:space="preserve"> in Listing 20-27?</w:t>
      </w:r>
    </w:p>
    <w:p w14:paraId="5BBD2CFA" w14:textId="77777777" w:rsidR="003A366E" w:rsidRDefault="00000000">
      <w:pPr>
        <w:pStyle w:val="Body"/>
      </w:pPr>
      <w:r>
        <w:t xml:space="preserve">As you might have guessed, </w:t>
      </w:r>
      <w:r>
        <w:rPr>
          <w:rStyle w:val="Literal"/>
        </w:rPr>
        <w:t>continue</w:t>
      </w:r>
      <w:r>
        <w:t xml:space="preserve"> has a </w:t>
      </w:r>
      <w:r>
        <w:rPr>
          <w:rStyle w:val="Literal"/>
        </w:rPr>
        <w:t>!</w:t>
      </w:r>
      <w:r>
        <w:t xml:space="preserve"> value. That is, when Rust computes the type of </w:t>
      </w:r>
      <w:r>
        <w:rPr>
          <w:rStyle w:val="Literal"/>
        </w:rPr>
        <w:t>guess</w:t>
      </w:r>
      <w:r>
        <w:t xml:space="preserve">, it looks at both match arms, the former with a value of </w:t>
      </w:r>
      <w:r>
        <w:rPr>
          <w:rStyle w:val="Literal"/>
        </w:rPr>
        <w:t>u32</w:t>
      </w:r>
      <w:r>
        <w:t xml:space="preserve"> and the latter with a </w:t>
      </w:r>
      <w:r>
        <w:rPr>
          <w:rStyle w:val="Literal"/>
        </w:rPr>
        <w:t>!</w:t>
      </w:r>
      <w:r>
        <w:t xml:space="preserve"> value. Because </w:t>
      </w:r>
      <w:r>
        <w:rPr>
          <w:rStyle w:val="Literal"/>
        </w:rPr>
        <w:t>!</w:t>
      </w:r>
      <w:r>
        <w:t xml:space="preserve"> can never have a value, Rust decides that the type of </w:t>
      </w:r>
      <w:r>
        <w:rPr>
          <w:rStyle w:val="Literal"/>
        </w:rPr>
        <w:t>guess</w:t>
      </w:r>
      <w:r>
        <w:t xml:space="preserve"> is </w:t>
      </w:r>
      <w:r>
        <w:rPr>
          <w:rStyle w:val="Literal"/>
        </w:rPr>
        <w:t>u32</w:t>
      </w:r>
      <w:r>
        <w:t>.</w:t>
      </w:r>
    </w:p>
    <w:p w14:paraId="03735009" w14:textId="77777777" w:rsidR="003A366E" w:rsidRDefault="00000000">
      <w:pPr>
        <w:pStyle w:val="Body"/>
      </w:pPr>
      <w:r>
        <w:t xml:space="preserve">The formal way of describing this behavior is that expressions of type </w:t>
      </w:r>
      <w:r>
        <w:rPr>
          <w:rStyle w:val="Literal"/>
        </w:rPr>
        <w:t>!</w:t>
      </w:r>
      <w:r>
        <w:t xml:space="preserve"> can be coerced into any other type. We’re allowed to end this </w:t>
      </w:r>
      <w:r>
        <w:rPr>
          <w:rStyle w:val="Literal"/>
        </w:rPr>
        <w:t>match</w:t>
      </w:r>
      <w:r>
        <w:t xml:space="preserve"> arm with </w:t>
      </w:r>
      <w:r>
        <w:rPr>
          <w:rStyle w:val="Literal"/>
        </w:rPr>
        <w:t>continue</w:t>
      </w:r>
      <w:r>
        <w:t xml:space="preserve"> because </w:t>
      </w:r>
      <w:r>
        <w:rPr>
          <w:rStyle w:val="Literal"/>
        </w:rPr>
        <w:t>continue</w:t>
      </w:r>
      <w:r>
        <w:t xml:space="preserve"> doesn’t return a value; instead, it moves control back to the top of the loop, so in the </w:t>
      </w:r>
      <w:r>
        <w:rPr>
          <w:rStyle w:val="Literal"/>
        </w:rPr>
        <w:t>Err</w:t>
      </w:r>
      <w:r>
        <w:t xml:space="preserve"> case, we never assign a value to </w:t>
      </w:r>
      <w:r>
        <w:rPr>
          <w:rStyle w:val="Literal"/>
        </w:rPr>
        <w:t>guess</w:t>
      </w:r>
      <w:r>
        <w:t>.</w:t>
      </w:r>
    </w:p>
    <w:p w14:paraId="79D21B3E" w14:textId="77777777" w:rsidR="003A366E" w:rsidRDefault="00000000">
      <w:pPr>
        <w:pStyle w:val="Body"/>
      </w:pPr>
      <w:r>
        <w:t xml:space="preserve">The never type is useful with the </w:t>
      </w:r>
      <w:r>
        <w:rPr>
          <w:rStyle w:val="Literal"/>
        </w:rPr>
        <w:t>panic!</w:t>
      </w:r>
      <w:r>
        <w:t xml:space="preserve"> macro as well. Recall the </w:t>
      </w:r>
      <w:r>
        <w:rPr>
          <w:rStyle w:val="Literal"/>
        </w:rPr>
        <w:t>unwrap</w:t>
      </w:r>
      <w:r>
        <w:t xml:space="preserve"> function that we call on </w:t>
      </w:r>
      <w:r>
        <w:rPr>
          <w:rStyle w:val="Literal"/>
        </w:rPr>
        <w:t>Option&lt;T&gt;</w:t>
      </w:r>
      <w:r>
        <w:t xml:space="preserve"> values to produce a value or panic with this definition:</w:t>
      </w:r>
    </w:p>
    <w:p w14:paraId="0C6C1FA6" w14:textId="77777777" w:rsidR="003A366E" w:rsidRDefault="00000000">
      <w:pPr>
        <w:pStyle w:val="Code"/>
      </w:pPr>
      <w:proofErr w:type="spellStart"/>
      <w:r>
        <w:t>impl</w:t>
      </w:r>
      <w:proofErr w:type="spellEnd"/>
      <w:r>
        <w:t>&lt;T&gt; Option&lt;T&gt; {</w:t>
      </w:r>
    </w:p>
    <w:p w14:paraId="2B06DC07" w14:textId="77777777" w:rsidR="003A366E" w:rsidRDefault="00000000">
      <w:pPr>
        <w:pStyle w:val="Code"/>
      </w:pPr>
      <w:r>
        <w:t xml:space="preserve">    pub </w:t>
      </w:r>
      <w:proofErr w:type="spellStart"/>
      <w:r>
        <w:t>fn</w:t>
      </w:r>
      <w:proofErr w:type="spellEnd"/>
      <w:r>
        <w:t xml:space="preserve"> unwrap(self) -&gt; T {</w:t>
      </w:r>
    </w:p>
    <w:p w14:paraId="4133BF47" w14:textId="77777777" w:rsidR="003A366E" w:rsidRDefault="00000000">
      <w:pPr>
        <w:pStyle w:val="Code"/>
      </w:pPr>
      <w:r>
        <w:t xml:space="preserve">        match self {</w:t>
      </w:r>
    </w:p>
    <w:p w14:paraId="793DCC40" w14:textId="77777777" w:rsidR="003A366E" w:rsidRDefault="00000000">
      <w:pPr>
        <w:pStyle w:val="Code"/>
      </w:pPr>
      <w:r>
        <w:t xml:space="preserve">            Some(</w:t>
      </w:r>
      <w:proofErr w:type="spellStart"/>
      <w:r>
        <w:t>val</w:t>
      </w:r>
      <w:proofErr w:type="spellEnd"/>
      <w:r>
        <w:t>) =&gt; val,</w:t>
      </w:r>
    </w:p>
    <w:p w14:paraId="52D19BB3" w14:textId="77777777" w:rsidR="003A366E" w:rsidRDefault="00000000">
      <w:pPr>
        <w:pStyle w:val="Code"/>
      </w:pPr>
      <w:r>
        <w:t xml:space="preserve">            None =&gt; panic!(</w:t>
      </w:r>
    </w:p>
    <w:p w14:paraId="4E4F03CF" w14:textId="77777777" w:rsidR="003A366E" w:rsidRDefault="00000000">
      <w:pPr>
        <w:pStyle w:val="Code"/>
      </w:pPr>
      <w:r>
        <w:t xml:space="preserve">                "called `Option::unwrap()` on a `None` value"</w:t>
      </w:r>
    </w:p>
    <w:p w14:paraId="4851F79D" w14:textId="77777777" w:rsidR="003A366E" w:rsidRDefault="00000000">
      <w:pPr>
        <w:pStyle w:val="Code"/>
      </w:pPr>
      <w:r>
        <w:t xml:space="preserve">            ),</w:t>
      </w:r>
    </w:p>
    <w:p w14:paraId="0B950C98" w14:textId="77777777" w:rsidR="003A366E" w:rsidRDefault="00000000">
      <w:pPr>
        <w:pStyle w:val="Code"/>
      </w:pPr>
      <w:r>
        <w:t xml:space="preserve">        }</w:t>
      </w:r>
    </w:p>
    <w:p w14:paraId="7010CC6D" w14:textId="77777777" w:rsidR="003A366E" w:rsidRDefault="00000000">
      <w:pPr>
        <w:pStyle w:val="Code"/>
      </w:pPr>
      <w:r>
        <w:t xml:space="preserve">    }</w:t>
      </w:r>
    </w:p>
    <w:p w14:paraId="4F7F6E0E" w14:textId="77777777" w:rsidR="003A366E" w:rsidRDefault="00000000">
      <w:pPr>
        <w:pStyle w:val="Code"/>
      </w:pPr>
      <w:r>
        <w:t>}</w:t>
      </w:r>
    </w:p>
    <w:p w14:paraId="66ADDDAF" w14:textId="3E78985D" w:rsidR="003A366E" w:rsidRDefault="00000000">
      <w:pPr>
        <w:pStyle w:val="Body"/>
      </w:pPr>
      <w:r>
        <w:t xml:space="preserve">In this code, the same thing happens as in the </w:t>
      </w:r>
      <w:r>
        <w:rPr>
          <w:rStyle w:val="Literal"/>
        </w:rPr>
        <w:t>match</w:t>
      </w:r>
      <w:r>
        <w:t xml:space="preserve"> in Listing 20-27: Rust sees that </w:t>
      </w:r>
      <w:proofErr w:type="spellStart"/>
      <w:r>
        <w:rPr>
          <w:rStyle w:val="Literal"/>
        </w:rPr>
        <w:t>val</w:t>
      </w:r>
      <w:proofErr w:type="spellEnd"/>
      <w:r>
        <w:t xml:space="preserve"> has the type </w:t>
      </w:r>
      <w:r>
        <w:rPr>
          <w:rStyle w:val="Literal"/>
        </w:rPr>
        <w:t>T</w:t>
      </w:r>
      <w:r>
        <w:t xml:space="preserve"> and </w:t>
      </w:r>
      <w:r>
        <w:rPr>
          <w:rStyle w:val="Literal"/>
        </w:rPr>
        <w:t>panic!</w:t>
      </w:r>
      <w:r>
        <w:t xml:space="preserve"> has the type </w:t>
      </w:r>
      <w:r>
        <w:rPr>
          <w:rStyle w:val="Literal"/>
        </w:rPr>
        <w:t>!</w:t>
      </w:r>
      <w:r>
        <w:t xml:space="preserve">, so the result of the overall </w:t>
      </w:r>
      <w:r>
        <w:rPr>
          <w:rStyle w:val="Literal"/>
        </w:rPr>
        <w:t>match</w:t>
      </w:r>
      <w:r>
        <w:t xml:space="preserve"> expression is </w:t>
      </w:r>
      <w:r>
        <w:rPr>
          <w:rStyle w:val="Literal"/>
        </w:rPr>
        <w:t>T</w:t>
      </w:r>
      <w:r>
        <w:t xml:space="preserve">. This code works because </w:t>
      </w:r>
      <w:r>
        <w:rPr>
          <w:rStyle w:val="Literal"/>
        </w:rPr>
        <w:t>panic!</w:t>
      </w:r>
      <w:r>
        <w:t xml:space="preserve"> doesn’t produce a value; it ends the </w:t>
      </w:r>
      <w:r>
        <w:lastRenderedPageBreak/>
        <w:t xml:space="preserve">program. In the </w:t>
      </w:r>
      <w:r>
        <w:rPr>
          <w:rStyle w:val="Literal"/>
        </w:rPr>
        <w:t>None</w:t>
      </w:r>
      <w:r>
        <w:t xml:space="preserve"> case, we won’t be returning a value from </w:t>
      </w:r>
      <w:r>
        <w:rPr>
          <w:rStyle w:val="Literal"/>
        </w:rPr>
        <w:t>unwrap</w:t>
      </w:r>
      <w:r>
        <w:t>, so this code is valid.</w:t>
      </w:r>
    </w:p>
    <w:p w14:paraId="371E712B" w14:textId="77777777" w:rsidR="003A366E" w:rsidRDefault="00000000">
      <w:pPr>
        <w:pStyle w:val="Body"/>
      </w:pPr>
      <w:r>
        <w:t xml:space="preserve">One final expression that has the type </w:t>
      </w:r>
      <w:r>
        <w:rPr>
          <w:rStyle w:val="Literal"/>
        </w:rPr>
        <w:t>!</w:t>
      </w:r>
      <w:r>
        <w:t xml:space="preserve"> is a </w:t>
      </w:r>
      <w:commentRangeStart w:id="228"/>
      <w:commentRangeStart w:id="229"/>
      <w:r w:rsidRPr="00B070CE">
        <w:rPr>
          <w:rPrChange w:id="230" w:author="Carol Nichols" w:date="2025-10-07T16:42:00Z" w16du:dateUtc="2025-10-07T20:42:00Z">
            <w:rPr>
              <w:rStyle w:val="Literal"/>
            </w:rPr>
          </w:rPrChange>
        </w:rPr>
        <w:t>loop</w:t>
      </w:r>
      <w:commentRangeEnd w:id="228"/>
      <w:r w:rsidR="001C42E3" w:rsidRPr="00B070CE">
        <w:rPr>
          <w:rPrChange w:id="231" w:author="Carol Nichols" w:date="2025-10-07T16:42:00Z" w16du:dateUtc="2025-10-07T20:42:00Z">
            <w:rPr>
              <w:rStyle w:val="CommentReference"/>
              <w:rFonts w:ascii="Times New Roman" w:hAnsi="Times New Roman" w:cs="Times New Roman"/>
              <w:color w:val="auto"/>
              <w:lang w:val="en-CA"/>
            </w:rPr>
          </w:rPrChange>
        </w:rPr>
        <w:commentReference w:id="228"/>
      </w:r>
      <w:commentRangeEnd w:id="229"/>
      <w:r w:rsidR="00B070CE" w:rsidRPr="00B070CE">
        <w:rPr>
          <w:rPrChange w:id="232" w:author="Carol Nichols" w:date="2025-10-07T16:42:00Z" w16du:dateUtc="2025-10-07T20:42:00Z">
            <w:rPr>
              <w:rStyle w:val="CommentReference"/>
              <w:rFonts w:ascii="Times New Roman" w:hAnsi="Times New Roman" w:cs="Times New Roman"/>
              <w:color w:val="auto"/>
              <w:lang w:val="en-CA"/>
            </w:rPr>
          </w:rPrChange>
        </w:rPr>
        <w:commentReference w:id="229"/>
      </w:r>
      <w:r>
        <w:t>:</w:t>
      </w:r>
    </w:p>
    <w:p w14:paraId="25E85C5C" w14:textId="77777777" w:rsidR="003A366E" w:rsidRDefault="00000000">
      <w:pPr>
        <w:pStyle w:val="Code"/>
      </w:pPr>
      <w:r>
        <w:t>print!("forever ");</w:t>
      </w:r>
    </w:p>
    <w:p w14:paraId="5E2BF1D0" w14:textId="77777777" w:rsidR="003A366E" w:rsidRDefault="003A366E">
      <w:pPr>
        <w:pStyle w:val="Code"/>
      </w:pPr>
    </w:p>
    <w:p w14:paraId="56E8A1D6" w14:textId="77777777" w:rsidR="003A366E" w:rsidRDefault="00000000">
      <w:pPr>
        <w:pStyle w:val="Code"/>
      </w:pPr>
      <w:r>
        <w:t>loop {</w:t>
      </w:r>
    </w:p>
    <w:p w14:paraId="35957073" w14:textId="77777777" w:rsidR="003A366E" w:rsidRDefault="00000000">
      <w:pPr>
        <w:pStyle w:val="Code"/>
      </w:pPr>
      <w:r>
        <w:t xml:space="preserve">    print!("and ever ");</w:t>
      </w:r>
    </w:p>
    <w:p w14:paraId="4107C039" w14:textId="77777777" w:rsidR="003A366E" w:rsidRDefault="00000000">
      <w:pPr>
        <w:pStyle w:val="Code"/>
      </w:pPr>
      <w:r>
        <w:t>}</w:t>
      </w:r>
    </w:p>
    <w:p w14:paraId="61661961" w14:textId="77777777" w:rsidR="003A366E" w:rsidRDefault="00000000">
      <w:pPr>
        <w:pStyle w:val="Body"/>
      </w:pPr>
      <w:r>
        <w:t xml:space="preserve">Here, the loop never ends, so </w:t>
      </w:r>
      <w:r>
        <w:rPr>
          <w:rStyle w:val="Literal"/>
        </w:rPr>
        <w:t>!</w:t>
      </w:r>
      <w:r>
        <w:t xml:space="preserve"> is the value of the expression. However, this wouldn’t be true if we included a </w:t>
      </w:r>
      <w:r>
        <w:rPr>
          <w:rStyle w:val="Literal"/>
        </w:rPr>
        <w:t>break</w:t>
      </w:r>
      <w:r>
        <w:t xml:space="preserve">, because the loop would terminate when it got to the </w:t>
      </w:r>
      <w:r>
        <w:rPr>
          <w:rStyle w:val="Literal"/>
        </w:rPr>
        <w:t>break</w:t>
      </w:r>
      <w:r>
        <w:t>.</w:t>
      </w:r>
    </w:p>
    <w:p w14:paraId="24E893CE" w14:textId="2D20132D" w:rsidR="003A366E" w:rsidRDefault="00000000">
      <w:pPr>
        <w:pStyle w:val="HeadB"/>
      </w:pPr>
      <w:r>
        <w:fldChar w:fldCharType="begin"/>
      </w:r>
      <w:r>
        <w:instrText xml:space="preserve"> XE "dynamically sized type (DST)" </w:instrText>
      </w:r>
      <w:r>
        <w:fldChar w:fldCharType="end"/>
      </w:r>
      <w:r>
        <w:fldChar w:fldCharType="begin"/>
      </w:r>
      <w:r>
        <w:instrText xml:space="preserve"> XE "unsized type" </w:instrText>
      </w:r>
      <w:r>
        <w:fldChar w:fldCharType="end"/>
      </w:r>
      <w:bookmarkStart w:id="233" w:name="_Toc206173399"/>
      <w:r>
        <w:t>Dynamically Sized Types and the Sized Trait</w:t>
      </w:r>
      <w:bookmarkEnd w:id="233"/>
    </w:p>
    <w:p w14:paraId="097AF917" w14:textId="77777777" w:rsidR="003A366E" w:rsidRDefault="00000000">
      <w:pPr>
        <w:pStyle w:val="Body"/>
      </w:pPr>
      <w:r>
        <w:t xml:space="preserve">Rust needs to know certain details about its types, such as how much space to allocate for a value of a particular type. This leaves one corner of its type system a little confusing at first: the concept of </w:t>
      </w:r>
      <w:r>
        <w:rPr>
          <w:rStyle w:val="Italic"/>
        </w:rPr>
        <w:t>dynamically sized types</w:t>
      </w:r>
      <w:r>
        <w:t xml:space="preserve">. Sometimes referred to as </w:t>
      </w:r>
      <w:r>
        <w:rPr>
          <w:rStyle w:val="Italic"/>
        </w:rPr>
        <w:t>DSTs</w:t>
      </w:r>
      <w:r>
        <w:t xml:space="preserve"> or </w:t>
      </w:r>
      <w:r>
        <w:rPr>
          <w:rStyle w:val="Italic"/>
        </w:rPr>
        <w:t>unsized types</w:t>
      </w:r>
      <w:r>
        <w:t>, these types let us write code using values whose size we can know only at runtime.</w:t>
      </w:r>
    </w:p>
    <w:p w14:paraId="4DB2A41F" w14:textId="3D04A37B" w:rsidR="003A366E" w:rsidRDefault="00000000">
      <w:pPr>
        <w:pStyle w:val="Body"/>
      </w:pPr>
      <w:r>
        <w:t xml:space="preserve">Let’s dig into the details of a dynamically sized type called </w:t>
      </w:r>
      <w:r>
        <w:rPr>
          <w:rStyle w:val="Literal"/>
        </w:rPr>
        <w:t>str</w:t>
      </w:r>
      <w:r>
        <w:t xml:space="preserve">, which we’ve been using throughout the book. That’s right, not </w:t>
      </w:r>
      <w:r>
        <w:rPr>
          <w:rStyle w:val="Literal"/>
        </w:rPr>
        <w:t>&amp;str</w:t>
      </w:r>
      <w:r>
        <w:t xml:space="preserve">, but </w:t>
      </w:r>
      <w:r>
        <w:rPr>
          <w:rStyle w:val="Literal"/>
        </w:rPr>
        <w:t>str</w:t>
      </w:r>
      <w:r>
        <w:t xml:space="preserve"> on its own, is a DST. </w:t>
      </w:r>
      <w:r w:rsidR="00F21C22">
        <w:t xml:space="preserve">In many cases, </w:t>
      </w:r>
      <w:r w:rsidR="00B7728C">
        <w:t xml:space="preserve">such as when storing text entered by a user, </w:t>
      </w:r>
      <w:r w:rsidR="00F21C22">
        <w:t>w</w:t>
      </w:r>
      <w:r>
        <w:t>e can’t know how long the string is until runtime</w:t>
      </w:r>
      <w:r w:rsidR="00B7728C">
        <w:t xml:space="preserve">. That </w:t>
      </w:r>
      <w:r>
        <w:t>mean</w:t>
      </w:r>
      <w:r w:rsidR="00B7728C">
        <w:t>s</w:t>
      </w:r>
      <w:r>
        <w:t xml:space="preserve"> we can’t create a variable of type </w:t>
      </w:r>
      <w:r>
        <w:rPr>
          <w:rStyle w:val="Literal"/>
        </w:rPr>
        <w:t>str</w:t>
      </w:r>
      <w:r>
        <w:t xml:space="preserve">, nor can we take an argument of type </w:t>
      </w:r>
      <w:r>
        <w:rPr>
          <w:rStyle w:val="Literal"/>
        </w:rPr>
        <w:t>str</w:t>
      </w:r>
      <w:r>
        <w:t>. Consider the following code, which does not work:</w:t>
      </w:r>
    </w:p>
    <w:p w14:paraId="594F1F03" w14:textId="77777777" w:rsidR="003A366E" w:rsidRDefault="00000000">
      <w:pPr>
        <w:pStyle w:val="Code"/>
      </w:pPr>
      <w:r>
        <w:t>let s1: str = "Hello there!";</w:t>
      </w:r>
    </w:p>
    <w:p w14:paraId="4B65A98E" w14:textId="77777777" w:rsidR="003A366E" w:rsidRDefault="00000000">
      <w:pPr>
        <w:pStyle w:val="Code"/>
      </w:pPr>
      <w:r>
        <w:t>let s2: str = "How's it going?";</w:t>
      </w:r>
    </w:p>
    <w:p w14:paraId="162682E8" w14:textId="77777777" w:rsidR="003A366E" w:rsidRDefault="00000000">
      <w:pPr>
        <w:pStyle w:val="Body"/>
      </w:pPr>
      <w:r>
        <w:t xml:space="preserve">Rust needs to know how much memory to allocate for any value of a particular type, and all values of a type must use the same amount of memory. If Rust allowed us to write this code, these two </w:t>
      </w:r>
      <w:r>
        <w:rPr>
          <w:rStyle w:val="Literal"/>
        </w:rPr>
        <w:t>str</w:t>
      </w:r>
      <w:r>
        <w:t xml:space="preserve"> values would need to take up the same amount of space. But they have different lengths: </w:t>
      </w:r>
      <w:r>
        <w:rPr>
          <w:rStyle w:val="Literal"/>
        </w:rPr>
        <w:t>s1</w:t>
      </w:r>
      <w:r>
        <w:t xml:space="preserve"> needs 12 bytes of storage and </w:t>
      </w:r>
      <w:r>
        <w:rPr>
          <w:rStyle w:val="Literal"/>
        </w:rPr>
        <w:t>s2</w:t>
      </w:r>
      <w:r>
        <w:t xml:space="preserve"> needs 15. This is why it’s not possible to create a variable holding a dynamically sized type.</w:t>
      </w:r>
    </w:p>
    <w:p w14:paraId="5E78BB59" w14:textId="71CF69D6" w:rsidR="003A366E" w:rsidRDefault="00000000">
      <w:pPr>
        <w:pStyle w:val="Body"/>
      </w:pPr>
      <w:r>
        <w:t>So</w:t>
      </w:r>
      <w:ins w:id="234" w:author="Audrey Doyle" w:date="2025-09-17T15:36:00Z" w16du:dateUtc="2025-09-17T19:36:00Z">
        <w:r w:rsidR="001C42E3">
          <w:t>,</w:t>
        </w:r>
      </w:ins>
      <w:r>
        <w:t xml:space="preserve"> what do we do? In this case, you already know the answer: </w:t>
      </w:r>
      <w:del w:id="235" w:author="Audrey Doyle" w:date="2025-09-17T15:36:00Z" w16du:dateUtc="2025-09-17T19:36:00Z">
        <w:r w:rsidDel="001C42E3">
          <w:delText xml:space="preserve">we </w:delText>
        </w:r>
      </w:del>
      <w:ins w:id="236" w:author="Audrey Doyle" w:date="2025-09-17T15:36:00Z" w16du:dateUtc="2025-09-17T19:36:00Z">
        <w:r w:rsidR="001C42E3">
          <w:t xml:space="preserve">We </w:t>
        </w:r>
      </w:ins>
      <w:r>
        <w:t>make the type</w:t>
      </w:r>
      <w:del w:id="237" w:author="Carol Nichols" w:date="2025-10-07T20:02:00Z" w16du:dateUtc="2025-10-08T00:02:00Z">
        <w:r w:rsidDel="001C31C6">
          <w:delText>s</w:delText>
        </w:r>
      </w:del>
      <w:r>
        <w:t xml:space="preserve"> of </w:t>
      </w:r>
      <w:r>
        <w:rPr>
          <w:rStyle w:val="Literal"/>
        </w:rPr>
        <w:t>s1</w:t>
      </w:r>
      <w:r>
        <w:t xml:space="preserve"> and </w:t>
      </w:r>
      <w:r>
        <w:rPr>
          <w:rStyle w:val="Literal"/>
        </w:rPr>
        <w:t>s2</w:t>
      </w:r>
      <w:r>
        <w:t xml:space="preserve"> </w:t>
      </w:r>
      <w:del w:id="238" w:author="Carol Nichols" w:date="2025-10-07T19:59:00Z" w16du:dateUtc="2025-10-07T23:59:00Z">
        <w:r w:rsidDel="008D1B2F">
          <w:delText>a</w:delText>
        </w:r>
      </w:del>
      <w:ins w:id="239" w:author="Carol Nichols" w:date="2025-10-07T19:59:00Z" w16du:dateUtc="2025-10-07T23:59:00Z">
        <w:r w:rsidR="008D1B2F">
          <w:t>string slice</w:t>
        </w:r>
      </w:ins>
      <w:r>
        <w:t xml:space="preserve"> </w:t>
      </w:r>
      <w:ins w:id="240" w:author="Carol Nichols" w:date="2025-10-07T19:59:00Z" w16du:dateUtc="2025-10-07T23:59:00Z">
        <w:r w:rsidR="008D1B2F">
          <w:t>(</w:t>
        </w:r>
      </w:ins>
      <w:r>
        <w:rPr>
          <w:rStyle w:val="Literal"/>
        </w:rPr>
        <w:t>&amp;str</w:t>
      </w:r>
      <w:del w:id="241" w:author="Carol Nichols" w:date="2025-10-07T20:00:00Z" w16du:dateUtc="2025-10-08T00:00:00Z">
        <w:r w:rsidDel="008D1B2F">
          <w:delText xml:space="preserve"> </w:delText>
        </w:r>
      </w:del>
      <w:ins w:id="242" w:author="Carol Nichols" w:date="2025-10-07T20:00:00Z" w16du:dateUtc="2025-10-08T00:00:00Z">
        <w:r w:rsidR="008D1B2F">
          <w:t xml:space="preserve">) </w:t>
        </w:r>
      </w:ins>
      <w:r>
        <w:t>rather than</w:t>
      </w:r>
      <w:del w:id="243" w:author="Carol Nichols" w:date="2025-10-07T19:59:00Z" w16du:dateUtc="2025-10-07T23:59:00Z">
        <w:r w:rsidDel="008D1B2F">
          <w:delText xml:space="preserve"> a</w:delText>
        </w:r>
      </w:del>
      <w:r>
        <w:t xml:space="preserve"> </w:t>
      </w:r>
      <w:r>
        <w:rPr>
          <w:rStyle w:val="Literal"/>
        </w:rPr>
        <w:t>str</w:t>
      </w:r>
      <w:r>
        <w:t xml:space="preserve">. Recall from </w:t>
      </w:r>
      <w:r w:rsidRPr="001C42E3">
        <w:rPr>
          <w:rStyle w:val="Xref"/>
          <w:rPrChange w:id="244" w:author="Audrey Doyle" w:date="2025-09-17T15:36:00Z" w16du:dateUtc="2025-09-17T19:36:00Z">
            <w:rPr/>
          </w:rPrChange>
        </w:rPr>
        <w:t>“</w:t>
      </w:r>
      <w:r w:rsidRPr="001C42E3">
        <w:rPr>
          <w:rStyle w:val="Xref"/>
        </w:rPr>
        <w:t>String Slices</w:t>
      </w:r>
      <w:r w:rsidRPr="001C42E3">
        <w:rPr>
          <w:rStyle w:val="Xref"/>
          <w:rPrChange w:id="245" w:author="Audrey Doyle" w:date="2025-09-17T15:36:00Z" w16du:dateUtc="2025-09-17T19:36:00Z">
            <w:rPr/>
          </w:rPrChange>
        </w:rPr>
        <w:t xml:space="preserve">” on </w:t>
      </w:r>
      <w:r w:rsidRPr="001C42E3">
        <w:rPr>
          <w:rStyle w:val="Xref"/>
        </w:rPr>
        <w:t>page</w:t>
      </w:r>
      <w:r w:rsidR="00A4432A">
        <w:rPr>
          <w:rStyle w:val="Xref"/>
        </w:rPr>
        <w:t> </w:t>
      </w:r>
      <w:r>
        <w:rPr>
          <w:rStyle w:val="Xref"/>
        </w:rPr>
        <w:t>XX</w:t>
      </w:r>
      <w:r>
        <w:t xml:space="preserve"> that the slice data structure </w:t>
      </w:r>
      <w:del w:id="246" w:author="Carol Nichols" w:date="2025-10-07T20:00:00Z" w16du:dateUtc="2025-10-08T00:00:00Z">
        <w:r w:rsidDel="008D1B2F">
          <w:delText xml:space="preserve">just </w:delText>
        </w:r>
      </w:del>
      <w:ins w:id="247" w:author="Carol Nichols" w:date="2025-10-07T20:00:00Z" w16du:dateUtc="2025-10-08T00:00:00Z">
        <w:r w:rsidR="008D1B2F">
          <w:t xml:space="preserve">only </w:t>
        </w:r>
      </w:ins>
      <w:r>
        <w:t>stores the starting position and the length of the slice. So, although</w:t>
      </w:r>
      <w:del w:id="248" w:author="Carol Nichols" w:date="2025-10-07T20:00:00Z" w16du:dateUtc="2025-10-08T00:00:00Z">
        <w:r w:rsidDel="00AD7657">
          <w:delText xml:space="preserve"> a</w:delText>
        </w:r>
      </w:del>
      <w:r>
        <w:t xml:space="preserve"> </w:t>
      </w:r>
      <w:r>
        <w:rPr>
          <w:rStyle w:val="Literal"/>
        </w:rPr>
        <w:t>&amp;T</w:t>
      </w:r>
      <w:r>
        <w:t xml:space="preserve"> is a single value that stores the memory address of </w:t>
      </w:r>
      <w:r>
        <w:lastRenderedPageBreak/>
        <w:t xml:space="preserve">where the </w:t>
      </w:r>
      <w:r>
        <w:rPr>
          <w:rStyle w:val="Literal"/>
        </w:rPr>
        <w:t>T</w:t>
      </w:r>
      <w:r>
        <w:t xml:space="preserve"> is located, a</w:t>
      </w:r>
      <w:ins w:id="249" w:author="Carol Nichols" w:date="2025-10-07T19:59:00Z" w16du:dateUtc="2025-10-07T23:59:00Z">
        <w:r w:rsidR="0055668A">
          <w:t xml:space="preserve"> string slice i</w:t>
        </w:r>
      </w:ins>
      <w:del w:id="250" w:author="Carol Nichols" w:date="2025-10-07T19:59:00Z" w16du:dateUtc="2025-10-07T23:59:00Z">
        <w:r w:rsidDel="0055668A">
          <w:delText xml:space="preserve"> </w:delText>
        </w:r>
        <w:r w:rsidDel="0055668A">
          <w:rPr>
            <w:rStyle w:val="Literal"/>
          </w:rPr>
          <w:delText>&amp;str</w:delText>
        </w:r>
        <w:r w:rsidDel="0055668A">
          <w:delText xml:space="preserve"> i</w:delText>
        </w:r>
      </w:del>
      <w:r>
        <w:t xml:space="preserve">s </w:t>
      </w:r>
      <w:r>
        <w:rPr>
          <w:rStyle w:val="Italic"/>
        </w:rPr>
        <w:t>two</w:t>
      </w:r>
      <w:r>
        <w:t xml:space="preserve"> values: the address of the </w:t>
      </w:r>
      <w:r>
        <w:rPr>
          <w:rStyle w:val="Literal"/>
        </w:rPr>
        <w:t>str</w:t>
      </w:r>
      <w:r>
        <w:t xml:space="preserve"> and its length. As such, we can know the size of a</w:t>
      </w:r>
      <w:ins w:id="251" w:author="Carol Nichols" w:date="2025-10-07T19:58:00Z" w16du:dateUtc="2025-10-07T23:58:00Z">
        <w:r w:rsidR="0055668A">
          <w:t xml:space="preserve"> </w:t>
        </w:r>
      </w:ins>
      <w:del w:id="252" w:author="Carol Nichols" w:date="2025-10-07T19:58:00Z" w16du:dateUtc="2025-10-07T23:58:00Z">
        <w:r w:rsidDel="0055668A">
          <w:delText xml:space="preserve"> </w:delText>
        </w:r>
        <w:r w:rsidDel="0055668A">
          <w:rPr>
            <w:rStyle w:val="Literal"/>
          </w:rPr>
          <w:delText>&amp;str</w:delText>
        </w:r>
        <w:r w:rsidDel="0055668A">
          <w:delText xml:space="preserve"> </w:delText>
        </w:r>
      </w:del>
      <w:ins w:id="253" w:author="Carol Nichols" w:date="2025-10-07T19:58:00Z" w16du:dateUtc="2025-10-07T23:58:00Z">
        <w:r w:rsidR="0055668A">
          <w:t>string slice v</w:t>
        </w:r>
      </w:ins>
      <w:del w:id="254" w:author="Carol Nichols" w:date="2025-10-07T19:58:00Z" w16du:dateUtc="2025-10-07T23:58:00Z">
        <w:r w:rsidDel="0055668A">
          <w:delText>v</w:delText>
        </w:r>
      </w:del>
      <w:r>
        <w:t xml:space="preserve">alue at compile time: </w:t>
      </w:r>
      <w:del w:id="255" w:author="Audrey Doyle" w:date="2025-09-17T15:36:00Z" w16du:dateUtc="2025-09-17T19:36:00Z">
        <w:r w:rsidDel="001C42E3">
          <w:delText xml:space="preserve">it’s </w:delText>
        </w:r>
      </w:del>
      <w:ins w:id="256" w:author="Audrey Doyle" w:date="2025-09-17T15:36:00Z" w16du:dateUtc="2025-09-17T19:36:00Z">
        <w:r w:rsidR="001C42E3">
          <w:t xml:space="preserve">It’s </w:t>
        </w:r>
      </w:ins>
      <w:r>
        <w:t xml:space="preserve">twice the length of a </w:t>
      </w:r>
      <w:proofErr w:type="spellStart"/>
      <w:r>
        <w:rPr>
          <w:rStyle w:val="Literal"/>
        </w:rPr>
        <w:t>usize</w:t>
      </w:r>
      <w:proofErr w:type="spellEnd"/>
      <w:r>
        <w:t>. That is, we always know the size of a</w:t>
      </w:r>
      <w:del w:id="257" w:author="Carol Nichols" w:date="2025-10-07T20:01:00Z" w16du:dateUtc="2025-10-08T00:01:00Z">
        <w:r w:rsidDel="003E16A2">
          <w:delText xml:space="preserve"> </w:delText>
        </w:r>
        <w:r w:rsidDel="003E16A2">
          <w:rPr>
            <w:rStyle w:val="Literal"/>
          </w:rPr>
          <w:delText>&amp;str</w:delText>
        </w:r>
      </w:del>
      <w:ins w:id="258" w:author="Carol Nichols" w:date="2025-10-07T20:01:00Z" w16du:dateUtc="2025-10-08T00:01:00Z">
        <w:r w:rsidR="003E16A2">
          <w:t xml:space="preserve"> string slice,</w:t>
        </w:r>
      </w:ins>
      <w:del w:id="259" w:author="Carol Nichols" w:date="2025-10-07T20:01:00Z" w16du:dateUtc="2025-10-08T00:01:00Z">
        <w:r w:rsidDel="003E16A2">
          <w:delText>,</w:delText>
        </w:r>
      </w:del>
      <w:r>
        <w:t xml:space="preserve"> no matter how long the string it refers to is. In general, this is the way in which dynamically sized types are used in Rust: </w:t>
      </w:r>
      <w:del w:id="260" w:author="Audrey Doyle" w:date="2025-09-17T15:36:00Z" w16du:dateUtc="2025-09-17T19:36:00Z">
        <w:r w:rsidDel="001C42E3">
          <w:delText xml:space="preserve">they </w:delText>
        </w:r>
      </w:del>
      <w:ins w:id="261" w:author="Audrey Doyle" w:date="2025-09-17T15:36:00Z" w16du:dateUtc="2025-09-17T19:36:00Z">
        <w:r w:rsidR="001C42E3">
          <w:t xml:space="preserve">They </w:t>
        </w:r>
      </w:ins>
      <w:r>
        <w:t>have an extra bit of metadata that stores the size of the dynamic information. The golden rule of dynamically sized types is that we must always put values of dynamically sized types behind a pointer of some kind.</w:t>
      </w:r>
    </w:p>
    <w:p w14:paraId="58B82098" w14:textId="7F8DBA38" w:rsidR="003A366E" w:rsidRDefault="00000000">
      <w:pPr>
        <w:pStyle w:val="Body"/>
      </w:pPr>
      <w:r>
        <w:t xml:space="preserve">We can combine </w:t>
      </w:r>
      <w:r>
        <w:rPr>
          <w:rStyle w:val="Literal"/>
        </w:rPr>
        <w:t>str</w:t>
      </w:r>
      <w:r>
        <w:t xml:space="preserve"> with all kinds of pointers: for example, </w:t>
      </w:r>
      <w:r>
        <w:rPr>
          <w:rStyle w:val="Literal"/>
        </w:rPr>
        <w:t>Box&lt;str&gt;</w:t>
      </w:r>
      <w:r>
        <w:t xml:space="preserve"> or </w:t>
      </w:r>
      <w:proofErr w:type="spellStart"/>
      <w:r>
        <w:rPr>
          <w:rStyle w:val="Literal"/>
        </w:rPr>
        <w:t>Rc</w:t>
      </w:r>
      <w:proofErr w:type="spellEnd"/>
      <w:r>
        <w:rPr>
          <w:rStyle w:val="Literal"/>
        </w:rPr>
        <w:t>&lt;str&gt;</w:t>
      </w:r>
      <w:r>
        <w:t xml:space="preserve">. In fact, you’ve seen this before but with a different dynamically sized type: traits. Every trait is a dynamically sized type we can refer to by using the name of the trait. In </w:t>
      </w:r>
      <w:r w:rsidRPr="001C42E3">
        <w:rPr>
          <w:rStyle w:val="Xref"/>
          <w:rPrChange w:id="262" w:author="Audrey Doyle" w:date="2025-09-17T15:37:00Z" w16du:dateUtc="2025-09-17T19:37:00Z">
            <w:rPr/>
          </w:rPrChange>
        </w:rPr>
        <w:t>“</w:t>
      </w:r>
      <w:r w:rsidRPr="001C42E3">
        <w:rPr>
          <w:rStyle w:val="Xref"/>
        </w:rPr>
        <w:t xml:space="preserve">Using Trait Objects </w:t>
      </w:r>
      <w:r w:rsidR="004A48C0" w:rsidRPr="001C42E3">
        <w:rPr>
          <w:rStyle w:val="Xref"/>
        </w:rPr>
        <w:t>to Abstract over Shared Behavior</w:t>
      </w:r>
      <w:r w:rsidRPr="001C42E3">
        <w:rPr>
          <w:rStyle w:val="Xref"/>
          <w:rPrChange w:id="263" w:author="Audrey Doyle" w:date="2025-09-17T15:37:00Z" w16du:dateUtc="2025-09-17T19:37:00Z">
            <w:rPr/>
          </w:rPrChange>
        </w:rPr>
        <w:t xml:space="preserve">” on </w:t>
      </w:r>
      <w:r w:rsidRPr="001C42E3">
        <w:rPr>
          <w:rStyle w:val="Xref"/>
        </w:rPr>
        <w:t>page</w:t>
      </w:r>
      <w:r w:rsidR="00A4432A" w:rsidRPr="001C42E3">
        <w:rPr>
          <w:rStyle w:val="Xref"/>
        </w:rPr>
        <w:t> </w:t>
      </w:r>
      <w:r w:rsidRPr="001C42E3">
        <w:rPr>
          <w:rStyle w:val="Xref"/>
        </w:rPr>
        <w:t>X</w:t>
      </w:r>
      <w:r>
        <w:rPr>
          <w:rStyle w:val="Xref"/>
        </w:rPr>
        <w:t>X</w:t>
      </w:r>
      <w:r>
        <w:t xml:space="preserve">, we mentioned that to use traits as trait objects, we must put them behind a pointer, such as </w:t>
      </w:r>
      <w:r>
        <w:rPr>
          <w:rStyle w:val="Literal"/>
        </w:rPr>
        <w:t>&amp;</w:t>
      </w:r>
      <w:proofErr w:type="spellStart"/>
      <w:r>
        <w:rPr>
          <w:rStyle w:val="Literal"/>
        </w:rPr>
        <w:t>dyn</w:t>
      </w:r>
      <w:proofErr w:type="spellEnd"/>
      <w:r>
        <w:rPr>
          <w:rStyle w:val="Literal"/>
        </w:rPr>
        <w:t xml:space="preserve"> Trait</w:t>
      </w:r>
      <w:r>
        <w:t xml:space="preserve"> or </w:t>
      </w:r>
      <w:r>
        <w:rPr>
          <w:rStyle w:val="Literal"/>
        </w:rPr>
        <w:t>Box&lt;</w:t>
      </w:r>
      <w:proofErr w:type="spellStart"/>
      <w:r>
        <w:rPr>
          <w:rStyle w:val="Literal"/>
        </w:rPr>
        <w:t>dyn</w:t>
      </w:r>
      <w:proofErr w:type="spellEnd"/>
      <w:r>
        <w:rPr>
          <w:rStyle w:val="Literal"/>
        </w:rPr>
        <w:t xml:space="preserve"> Trait&gt;</w:t>
      </w:r>
      <w:r>
        <w:t xml:space="preserve"> (</w:t>
      </w:r>
      <w:proofErr w:type="spellStart"/>
      <w:r>
        <w:rPr>
          <w:rStyle w:val="Literal"/>
        </w:rPr>
        <w:t>Rc</w:t>
      </w:r>
      <w:proofErr w:type="spellEnd"/>
      <w:r>
        <w:rPr>
          <w:rStyle w:val="Literal"/>
        </w:rPr>
        <w:t>&lt;</w:t>
      </w:r>
      <w:proofErr w:type="spellStart"/>
      <w:r>
        <w:rPr>
          <w:rStyle w:val="Literal"/>
        </w:rPr>
        <w:t>dyn</w:t>
      </w:r>
      <w:proofErr w:type="spellEnd"/>
      <w:r>
        <w:rPr>
          <w:rStyle w:val="Literal"/>
        </w:rPr>
        <w:t xml:space="preserve"> Trait&gt;</w:t>
      </w:r>
      <w:r>
        <w:t xml:space="preserve"> would work too).</w:t>
      </w:r>
    </w:p>
    <w:p w14:paraId="2AC74A33" w14:textId="1F5D6FA0" w:rsidR="003A366E" w:rsidRDefault="00000000">
      <w:pPr>
        <w:pStyle w:val="Body"/>
      </w:pPr>
      <w:r>
        <w:fldChar w:fldCharType="begin"/>
      </w:r>
      <w:r>
        <w:instrText xml:space="preserve"> XE "Sized trait" </w:instrText>
      </w:r>
      <w:r>
        <w:fldChar w:fldCharType="end"/>
      </w:r>
      <w:r>
        <w:t xml:space="preserve">To work with DSTs, Rust provides the </w:t>
      </w:r>
      <w:r>
        <w:rPr>
          <w:rStyle w:val="Literal"/>
        </w:rPr>
        <w:t>Sized</w:t>
      </w:r>
      <w:r>
        <w:t xml:space="preserve"> trait to determine whether or not a type’s size is known at compile time. This trait is automatically implemented for everything whose size is known at compile time. In addition, Rust implicitly adds a bound on </w:t>
      </w:r>
      <w:r>
        <w:rPr>
          <w:rStyle w:val="Literal"/>
        </w:rPr>
        <w:t>Sized</w:t>
      </w:r>
      <w:r>
        <w:t xml:space="preserve"> to every generic function. That is, a generic function definition like this:</w:t>
      </w:r>
    </w:p>
    <w:p w14:paraId="3A765E58" w14:textId="77777777" w:rsidR="003A366E" w:rsidRDefault="00000000">
      <w:pPr>
        <w:pStyle w:val="Code"/>
      </w:pPr>
      <w:proofErr w:type="spellStart"/>
      <w:r>
        <w:t>fn</w:t>
      </w:r>
      <w:proofErr w:type="spellEnd"/>
      <w:r>
        <w:t xml:space="preserve"> generic&lt;T&gt;(t: T) {</w:t>
      </w:r>
    </w:p>
    <w:p w14:paraId="6A0E2B4F" w14:textId="77777777" w:rsidR="003A366E" w:rsidRDefault="00000000">
      <w:pPr>
        <w:pStyle w:val="Code"/>
      </w:pPr>
      <w:r>
        <w:t xml:space="preserve">    </w:t>
      </w:r>
      <w:r>
        <w:rPr>
          <w:rStyle w:val="LiteralItalic"/>
        </w:rPr>
        <w:t>--snip--</w:t>
      </w:r>
    </w:p>
    <w:p w14:paraId="3CA071A2" w14:textId="77777777" w:rsidR="003A366E" w:rsidRDefault="00000000">
      <w:pPr>
        <w:pStyle w:val="Code"/>
      </w:pPr>
      <w:r>
        <w:t>}</w:t>
      </w:r>
    </w:p>
    <w:p w14:paraId="723417F5" w14:textId="77777777" w:rsidR="003A366E" w:rsidRDefault="00000000">
      <w:pPr>
        <w:pStyle w:val="BodyContinued"/>
      </w:pPr>
      <w:r>
        <w:t>is actually treated as though we had written this:</w:t>
      </w:r>
    </w:p>
    <w:p w14:paraId="5388167A" w14:textId="77777777" w:rsidR="003A366E" w:rsidRDefault="00000000">
      <w:pPr>
        <w:pStyle w:val="Code"/>
      </w:pPr>
      <w:proofErr w:type="spellStart"/>
      <w:r>
        <w:t>fn</w:t>
      </w:r>
      <w:proofErr w:type="spellEnd"/>
      <w:r>
        <w:t xml:space="preserve"> generic&lt;T: Sized&gt;(t: T) {</w:t>
      </w:r>
    </w:p>
    <w:p w14:paraId="26D3258E" w14:textId="77777777" w:rsidR="003A366E" w:rsidRDefault="00000000">
      <w:pPr>
        <w:pStyle w:val="Code"/>
      </w:pPr>
      <w:r>
        <w:t xml:space="preserve">    </w:t>
      </w:r>
      <w:r>
        <w:rPr>
          <w:rStyle w:val="LiteralItalic"/>
        </w:rPr>
        <w:t>--snip--</w:t>
      </w:r>
    </w:p>
    <w:p w14:paraId="0D548D42" w14:textId="77777777" w:rsidR="003A366E" w:rsidRDefault="00000000">
      <w:pPr>
        <w:pStyle w:val="Code"/>
      </w:pPr>
      <w:r>
        <w:t>}</w:t>
      </w:r>
    </w:p>
    <w:p w14:paraId="7FBBDA30" w14:textId="5828A673" w:rsidR="003A366E" w:rsidRDefault="00000000">
      <w:pPr>
        <w:pStyle w:val="Body"/>
      </w:pPr>
      <w:r>
        <w:fldChar w:fldCharType="begin"/>
      </w:r>
      <w:r>
        <w:instrText xml:space="preserve"> XE "?Sized" </w:instrText>
      </w:r>
      <w:r>
        <w:fldChar w:fldCharType="end"/>
      </w:r>
      <w:r>
        <w:t>By default, generic functions will work only on types that have a known size at compile time. However, you can use the following special syntax to relax this restriction:</w:t>
      </w:r>
    </w:p>
    <w:p w14:paraId="64AE7300" w14:textId="77777777" w:rsidR="003A366E" w:rsidRDefault="00000000">
      <w:pPr>
        <w:pStyle w:val="Code"/>
      </w:pPr>
      <w:proofErr w:type="spellStart"/>
      <w:r>
        <w:t>fn</w:t>
      </w:r>
      <w:proofErr w:type="spellEnd"/>
      <w:r>
        <w:t xml:space="preserve"> generic&lt;T: ?Sized&gt;(t: &amp;T) {</w:t>
      </w:r>
    </w:p>
    <w:p w14:paraId="137EA1BE" w14:textId="77777777" w:rsidR="003A366E" w:rsidRDefault="00000000">
      <w:pPr>
        <w:pStyle w:val="Code"/>
      </w:pPr>
      <w:r>
        <w:t xml:space="preserve">    </w:t>
      </w:r>
      <w:r>
        <w:rPr>
          <w:rStyle w:val="LiteralItalic"/>
        </w:rPr>
        <w:t>--snip--</w:t>
      </w:r>
    </w:p>
    <w:p w14:paraId="7C0FA839" w14:textId="77777777" w:rsidR="003A366E" w:rsidRDefault="00000000">
      <w:pPr>
        <w:pStyle w:val="Code"/>
      </w:pPr>
      <w:r>
        <w:t>}</w:t>
      </w:r>
    </w:p>
    <w:p w14:paraId="7FB5875E" w14:textId="43DA8600" w:rsidR="003A366E" w:rsidRDefault="00000000">
      <w:pPr>
        <w:pStyle w:val="Body"/>
      </w:pPr>
      <w:r>
        <w:t xml:space="preserve">A trait bound on </w:t>
      </w:r>
      <w:r>
        <w:rPr>
          <w:rStyle w:val="Literal"/>
        </w:rPr>
        <w:t>?Sized</w:t>
      </w:r>
      <w:r>
        <w:t xml:space="preserve"> means “</w:t>
      </w:r>
      <w:r>
        <w:rPr>
          <w:rStyle w:val="Literal"/>
        </w:rPr>
        <w:t>T</w:t>
      </w:r>
      <w:r>
        <w:t xml:space="preserve"> may or may not be </w:t>
      </w:r>
      <w:r>
        <w:rPr>
          <w:rStyle w:val="Literal"/>
        </w:rPr>
        <w:t>Sized</w:t>
      </w:r>
      <w:ins w:id="264" w:author="Audrey Doyle" w:date="2025-09-17T15:39:00Z" w16du:dateUtc="2025-09-17T19:39:00Z">
        <w:r w:rsidR="001C42E3" w:rsidRPr="001C42E3">
          <w:rPr>
            <w:rPrChange w:id="265" w:author="Audrey Doyle" w:date="2025-09-17T15:39:00Z" w16du:dateUtc="2025-09-17T19:39:00Z">
              <w:rPr>
                <w:rStyle w:val="Literal"/>
              </w:rPr>
            </w:rPrChange>
          </w:rPr>
          <w:t>,</w:t>
        </w:r>
      </w:ins>
      <w:r w:rsidRPr="001C42E3">
        <w:t>” and</w:t>
      </w:r>
      <w:r>
        <w:t xml:space="preserve"> this notation overrides the default that generic types must have a known size at compile time. The </w:t>
      </w:r>
      <w:r>
        <w:rPr>
          <w:rStyle w:val="Literal"/>
        </w:rPr>
        <w:t>?Trait</w:t>
      </w:r>
      <w:r>
        <w:t xml:space="preserve"> syntax with this meaning is only available for </w:t>
      </w:r>
      <w:r>
        <w:rPr>
          <w:rStyle w:val="Literal"/>
        </w:rPr>
        <w:t>Sized</w:t>
      </w:r>
      <w:r>
        <w:t>, not any other traits.</w:t>
      </w:r>
    </w:p>
    <w:p w14:paraId="72171A4E" w14:textId="77777777" w:rsidR="003A366E" w:rsidRDefault="00000000">
      <w:pPr>
        <w:pStyle w:val="Body"/>
      </w:pPr>
      <w:r>
        <w:lastRenderedPageBreak/>
        <w:t xml:space="preserve">Also note that we switched the type of the </w:t>
      </w:r>
      <w:r>
        <w:rPr>
          <w:rStyle w:val="Literal"/>
        </w:rPr>
        <w:t>t</w:t>
      </w:r>
      <w:r>
        <w:t xml:space="preserve"> parameter from </w:t>
      </w:r>
      <w:r>
        <w:rPr>
          <w:rStyle w:val="Literal"/>
        </w:rPr>
        <w:t>T</w:t>
      </w:r>
      <w:r>
        <w:t xml:space="preserve"> to </w:t>
      </w:r>
      <w:r>
        <w:rPr>
          <w:rStyle w:val="Literal"/>
        </w:rPr>
        <w:t>&amp;T</w:t>
      </w:r>
      <w:r>
        <w:t xml:space="preserve">. Because the type might not be </w:t>
      </w:r>
      <w:r>
        <w:rPr>
          <w:rStyle w:val="Literal"/>
        </w:rPr>
        <w:t>Sized</w:t>
      </w:r>
      <w:r>
        <w:t>, we need to use it behind some kind of pointer. In this case, we’ve chosen a reference.</w:t>
      </w:r>
    </w:p>
    <w:p w14:paraId="7B591798" w14:textId="77777777" w:rsidR="003A366E" w:rsidRDefault="00000000">
      <w:pPr>
        <w:pStyle w:val="Body"/>
      </w:pPr>
      <w:r>
        <w:t>Next, we’ll talk about functions and closures!</w:t>
      </w:r>
    </w:p>
    <w:p w14:paraId="23EB2CC3" w14:textId="77777777" w:rsidR="003A366E" w:rsidRDefault="00000000">
      <w:pPr>
        <w:pStyle w:val="HeadA"/>
      </w:pPr>
      <w:bookmarkStart w:id="266" w:name="_Toc206173400"/>
      <w:r>
        <w:t>Advanced Functions and Closures</w:t>
      </w:r>
      <w:bookmarkEnd w:id="266"/>
    </w:p>
    <w:p w14:paraId="10210923" w14:textId="77777777" w:rsidR="003A366E" w:rsidRDefault="00000000">
      <w:pPr>
        <w:pStyle w:val="Body"/>
      </w:pPr>
      <w:r>
        <w:t>This section explores some advanced features related to functions and closures, including function pointers and returning closures.</w:t>
      </w:r>
    </w:p>
    <w:p w14:paraId="5E684474" w14:textId="540E9807" w:rsidR="003A366E" w:rsidRDefault="00000000">
      <w:pPr>
        <w:pStyle w:val="HeadB"/>
      </w:pPr>
      <w:r>
        <w:fldChar w:fldCharType="begin"/>
      </w:r>
      <w:r>
        <w:instrText xml:space="preserve"> XE "</w:instrText>
      </w:r>
      <w:proofErr w:type="spellStart"/>
      <w:r>
        <w:instrText>fn</w:instrText>
      </w:r>
      <w:proofErr w:type="spellEnd"/>
      <w:r>
        <w:instrText xml:space="preserve"> type" </w:instrText>
      </w:r>
      <w:r>
        <w:fldChar w:fldCharType="end"/>
      </w:r>
      <w:r>
        <w:fldChar w:fldCharType="begin"/>
      </w:r>
      <w:r>
        <w:instrText xml:space="preserve"> XE "function pointers" </w:instrText>
      </w:r>
      <w:r>
        <w:fldChar w:fldCharType="end"/>
      </w:r>
      <w:bookmarkStart w:id="267" w:name="_Toc206173401"/>
      <w:r>
        <w:t>Function Pointers</w:t>
      </w:r>
      <w:bookmarkEnd w:id="267"/>
    </w:p>
    <w:p w14:paraId="6116ED95" w14:textId="77777777" w:rsidR="003A366E" w:rsidRDefault="00000000">
      <w:pPr>
        <w:pStyle w:val="Body"/>
      </w:pPr>
      <w:r>
        <w:t xml:space="preserve">We’ve talked about how to pass closures to functions; you can also pass regular functions to functions! This technique is useful when you want to pass a function you’ve already defined rather than defining a new closure. Functions coerce to the type </w:t>
      </w:r>
      <w:proofErr w:type="spellStart"/>
      <w:r>
        <w:rPr>
          <w:rStyle w:val="Literal"/>
        </w:rPr>
        <w:t>fn</w:t>
      </w:r>
      <w:proofErr w:type="spellEnd"/>
      <w:r>
        <w:t xml:space="preserve"> (with a lowercase </w:t>
      </w:r>
      <w:r>
        <w:rPr>
          <w:rStyle w:val="Italic"/>
        </w:rPr>
        <w:t>f</w:t>
      </w:r>
      <w:r>
        <w:t xml:space="preserve">), not to be confused with the </w:t>
      </w:r>
      <w:proofErr w:type="spellStart"/>
      <w:r>
        <w:rPr>
          <w:rStyle w:val="Literal"/>
        </w:rPr>
        <w:t>Fn</w:t>
      </w:r>
      <w:proofErr w:type="spellEnd"/>
      <w:r>
        <w:t xml:space="preserve"> closure trait. The </w:t>
      </w:r>
      <w:proofErr w:type="spellStart"/>
      <w:r>
        <w:rPr>
          <w:rStyle w:val="Literal"/>
        </w:rPr>
        <w:t>fn</w:t>
      </w:r>
      <w:proofErr w:type="spellEnd"/>
      <w:r>
        <w:t xml:space="preserve"> type is called a </w:t>
      </w:r>
      <w:r>
        <w:rPr>
          <w:rStyle w:val="Italic"/>
        </w:rPr>
        <w:t>function pointer</w:t>
      </w:r>
      <w:r>
        <w:t>. Passing functions with function pointers will allow you to use functions as arguments to other functions.</w:t>
      </w:r>
    </w:p>
    <w:p w14:paraId="47A545FE" w14:textId="0EC86505" w:rsidR="003A366E" w:rsidRDefault="00000000">
      <w:pPr>
        <w:pStyle w:val="Body"/>
      </w:pPr>
      <w:r>
        <w:t xml:space="preserve">The syntax for specifying that a parameter is a function pointer is similar to that of closures, as shown in Listing 20-28, where we’ve defined a function </w:t>
      </w:r>
      <w:proofErr w:type="spellStart"/>
      <w:r>
        <w:rPr>
          <w:rStyle w:val="Literal"/>
        </w:rPr>
        <w:t>add_one</w:t>
      </w:r>
      <w:proofErr w:type="spellEnd"/>
      <w:r>
        <w:t xml:space="preserve"> that adds 1 to its parameter. The function </w:t>
      </w:r>
      <w:proofErr w:type="spellStart"/>
      <w:r>
        <w:rPr>
          <w:rStyle w:val="Literal"/>
        </w:rPr>
        <w:t>do_twice</w:t>
      </w:r>
      <w:proofErr w:type="spellEnd"/>
      <w:r>
        <w:t xml:space="preserve"> takes two parameters: a function pointer to any function that takes an </w:t>
      </w:r>
      <w:r>
        <w:rPr>
          <w:rStyle w:val="Literal"/>
        </w:rPr>
        <w:t>i32</w:t>
      </w:r>
      <w:r>
        <w:t xml:space="preserve"> parameter and returns an </w:t>
      </w:r>
      <w:r>
        <w:rPr>
          <w:rStyle w:val="Literal"/>
        </w:rPr>
        <w:t>i32</w:t>
      </w:r>
      <w:r>
        <w:t xml:space="preserve">, and one </w:t>
      </w:r>
      <w:r>
        <w:rPr>
          <w:rStyle w:val="Literal"/>
        </w:rPr>
        <w:t>i32</w:t>
      </w:r>
      <w:r w:rsidRPr="00C871F3">
        <w:t xml:space="preserve"> value</w:t>
      </w:r>
      <w:r>
        <w:t xml:space="preserve">. The </w:t>
      </w:r>
      <w:proofErr w:type="spellStart"/>
      <w:r>
        <w:rPr>
          <w:rStyle w:val="Literal"/>
        </w:rPr>
        <w:t>do_twice</w:t>
      </w:r>
      <w:proofErr w:type="spellEnd"/>
      <w:r>
        <w:t xml:space="preserve"> function calls the function </w:t>
      </w:r>
      <w:r>
        <w:rPr>
          <w:rStyle w:val="Literal"/>
        </w:rPr>
        <w:t>f</w:t>
      </w:r>
      <w:r>
        <w:t xml:space="preserve"> twice, passing it the </w:t>
      </w:r>
      <w:proofErr w:type="spellStart"/>
      <w:r>
        <w:rPr>
          <w:rStyle w:val="Literal"/>
        </w:rPr>
        <w:t>arg</w:t>
      </w:r>
      <w:proofErr w:type="spellEnd"/>
      <w:r>
        <w:t xml:space="preserve"> value, then adds the two function call results together. The </w:t>
      </w:r>
      <w:r>
        <w:rPr>
          <w:rStyle w:val="Literal"/>
        </w:rPr>
        <w:t>main</w:t>
      </w:r>
      <w:r>
        <w:t xml:space="preserve"> function calls </w:t>
      </w:r>
      <w:proofErr w:type="spellStart"/>
      <w:r>
        <w:rPr>
          <w:rStyle w:val="Literal"/>
        </w:rPr>
        <w:t>do_twice</w:t>
      </w:r>
      <w:proofErr w:type="spellEnd"/>
      <w:r>
        <w:t xml:space="preserve"> with the arguments </w:t>
      </w:r>
      <w:proofErr w:type="spellStart"/>
      <w:r>
        <w:rPr>
          <w:rStyle w:val="Literal"/>
        </w:rPr>
        <w:t>add_one</w:t>
      </w:r>
      <w:proofErr w:type="spellEnd"/>
      <w:r>
        <w:t xml:space="preserve"> and </w:t>
      </w:r>
      <w:r>
        <w:rPr>
          <w:rStyle w:val="Literal"/>
        </w:rPr>
        <w:t>5</w:t>
      </w:r>
      <w:r>
        <w:t>.</w:t>
      </w:r>
    </w:p>
    <w:p w14:paraId="2A7B0B73" w14:textId="77777777" w:rsidR="003A366E" w:rsidRDefault="00000000">
      <w:pPr>
        <w:pStyle w:val="CodeLabel"/>
      </w:pPr>
      <w:r>
        <w:t>src/main.rs</w:t>
      </w:r>
    </w:p>
    <w:p w14:paraId="4D72FD03" w14:textId="77777777" w:rsidR="003A366E" w:rsidRDefault="00000000">
      <w:pPr>
        <w:pStyle w:val="Code"/>
      </w:pPr>
      <w:proofErr w:type="spellStart"/>
      <w:r>
        <w:t>fn</w:t>
      </w:r>
      <w:proofErr w:type="spellEnd"/>
      <w:r>
        <w:t xml:space="preserve"> </w:t>
      </w:r>
      <w:proofErr w:type="spellStart"/>
      <w:r>
        <w:t>add_one</w:t>
      </w:r>
      <w:proofErr w:type="spellEnd"/>
      <w:r>
        <w:t>(x: i32) -&gt; i32 {</w:t>
      </w:r>
    </w:p>
    <w:p w14:paraId="4F614BCF" w14:textId="77777777" w:rsidR="003A366E" w:rsidRDefault="00000000">
      <w:pPr>
        <w:pStyle w:val="Code"/>
      </w:pPr>
      <w:r>
        <w:t xml:space="preserve">    x + 1</w:t>
      </w:r>
    </w:p>
    <w:p w14:paraId="62A6175E" w14:textId="77777777" w:rsidR="003A366E" w:rsidRDefault="00000000">
      <w:pPr>
        <w:pStyle w:val="Code"/>
      </w:pPr>
      <w:r>
        <w:t>}</w:t>
      </w:r>
    </w:p>
    <w:p w14:paraId="18DB62D1" w14:textId="77777777" w:rsidR="003A366E" w:rsidRDefault="003A366E">
      <w:pPr>
        <w:pStyle w:val="Code"/>
      </w:pPr>
    </w:p>
    <w:p w14:paraId="336AB475" w14:textId="77777777" w:rsidR="003A366E" w:rsidRDefault="00000000">
      <w:pPr>
        <w:pStyle w:val="Code"/>
      </w:pPr>
      <w:proofErr w:type="spellStart"/>
      <w:r>
        <w:t>fn</w:t>
      </w:r>
      <w:proofErr w:type="spellEnd"/>
      <w:r>
        <w:t xml:space="preserve"> </w:t>
      </w:r>
      <w:proofErr w:type="spellStart"/>
      <w:r>
        <w:t>do_twice</w:t>
      </w:r>
      <w:proofErr w:type="spellEnd"/>
      <w:r>
        <w:t xml:space="preserve">(f: </w:t>
      </w:r>
      <w:proofErr w:type="spellStart"/>
      <w:r>
        <w:t>fn</w:t>
      </w:r>
      <w:proofErr w:type="spellEnd"/>
      <w:r>
        <w:t xml:space="preserve">(i32) -&gt; i32, </w:t>
      </w:r>
      <w:proofErr w:type="spellStart"/>
      <w:r>
        <w:t>arg</w:t>
      </w:r>
      <w:proofErr w:type="spellEnd"/>
      <w:r>
        <w:t>: i32) -&gt; i32 {</w:t>
      </w:r>
    </w:p>
    <w:p w14:paraId="1F99BFC0" w14:textId="77777777" w:rsidR="003A366E" w:rsidRDefault="00000000">
      <w:pPr>
        <w:pStyle w:val="Code"/>
      </w:pPr>
      <w:r>
        <w:t xml:space="preserve">    f(</w:t>
      </w:r>
      <w:proofErr w:type="spellStart"/>
      <w:r>
        <w:t>arg</w:t>
      </w:r>
      <w:proofErr w:type="spellEnd"/>
      <w:r>
        <w:t>) + f(</w:t>
      </w:r>
      <w:proofErr w:type="spellStart"/>
      <w:r>
        <w:t>arg</w:t>
      </w:r>
      <w:proofErr w:type="spellEnd"/>
      <w:r>
        <w:t>)</w:t>
      </w:r>
    </w:p>
    <w:p w14:paraId="685DFB05" w14:textId="77777777" w:rsidR="003A366E" w:rsidRDefault="00000000">
      <w:pPr>
        <w:pStyle w:val="Code"/>
      </w:pPr>
      <w:r>
        <w:t>}</w:t>
      </w:r>
    </w:p>
    <w:p w14:paraId="7873D996" w14:textId="77777777" w:rsidR="003A366E" w:rsidRDefault="003A366E">
      <w:pPr>
        <w:pStyle w:val="Code"/>
      </w:pPr>
    </w:p>
    <w:p w14:paraId="0F6F497B" w14:textId="77777777" w:rsidR="003A366E" w:rsidRDefault="00000000">
      <w:pPr>
        <w:pStyle w:val="Code"/>
      </w:pPr>
      <w:proofErr w:type="spellStart"/>
      <w:r>
        <w:t>fn</w:t>
      </w:r>
      <w:proofErr w:type="spellEnd"/>
      <w:r>
        <w:t xml:space="preserve"> main() {</w:t>
      </w:r>
    </w:p>
    <w:p w14:paraId="3B629C12" w14:textId="77777777" w:rsidR="003A366E" w:rsidRDefault="00000000">
      <w:pPr>
        <w:pStyle w:val="Code"/>
      </w:pPr>
      <w:r>
        <w:t xml:space="preserve">    let answer = </w:t>
      </w:r>
      <w:proofErr w:type="spellStart"/>
      <w:r>
        <w:t>do_twice</w:t>
      </w:r>
      <w:proofErr w:type="spellEnd"/>
      <w:r>
        <w:t>(</w:t>
      </w:r>
      <w:proofErr w:type="spellStart"/>
      <w:r>
        <w:t>add_one</w:t>
      </w:r>
      <w:proofErr w:type="spellEnd"/>
      <w:r>
        <w:t>, 5);</w:t>
      </w:r>
    </w:p>
    <w:p w14:paraId="510A34B5" w14:textId="77777777" w:rsidR="003A366E" w:rsidRDefault="003A366E">
      <w:pPr>
        <w:pStyle w:val="Code"/>
      </w:pPr>
    </w:p>
    <w:p w14:paraId="0F94D940" w14:textId="77777777" w:rsidR="003A366E" w:rsidRDefault="00000000">
      <w:pPr>
        <w:pStyle w:val="Code"/>
      </w:pPr>
      <w:r>
        <w:t xml:space="preserve">    </w:t>
      </w:r>
      <w:proofErr w:type="spellStart"/>
      <w:r>
        <w:t>println</w:t>
      </w:r>
      <w:proofErr w:type="spellEnd"/>
      <w:r>
        <w:t>!("The answer is: {answer}");</w:t>
      </w:r>
    </w:p>
    <w:p w14:paraId="5C5F2964" w14:textId="77777777" w:rsidR="003A366E" w:rsidRDefault="00000000">
      <w:pPr>
        <w:pStyle w:val="Code"/>
      </w:pPr>
      <w:r>
        <w:t>}</w:t>
      </w:r>
    </w:p>
    <w:p w14:paraId="49C3C38F" w14:textId="77777777" w:rsidR="003A366E" w:rsidRDefault="00000000">
      <w:pPr>
        <w:pStyle w:val="CodeListingCaption"/>
      </w:pPr>
      <w:bookmarkStart w:id="268" w:name="OLE_LINK19"/>
      <w:r>
        <w:lastRenderedPageBreak/>
        <w:t xml:space="preserve">Using the </w:t>
      </w:r>
      <w:proofErr w:type="spellStart"/>
      <w:r>
        <w:rPr>
          <w:rStyle w:val="Literal"/>
        </w:rPr>
        <w:t>fn</w:t>
      </w:r>
      <w:proofErr w:type="spellEnd"/>
      <w:r>
        <w:t xml:space="preserve"> type to accept a function pointer as an argument</w:t>
      </w:r>
      <w:bookmarkEnd w:id="268"/>
    </w:p>
    <w:p w14:paraId="763223CE" w14:textId="77777777" w:rsidR="003A366E" w:rsidRDefault="00000000">
      <w:pPr>
        <w:pStyle w:val="Body"/>
      </w:pPr>
      <w:r>
        <w:t xml:space="preserve">This code prints </w:t>
      </w:r>
      <w:r>
        <w:rPr>
          <w:rStyle w:val="Literal"/>
        </w:rPr>
        <w:t>The answer is: 12</w:t>
      </w:r>
      <w:r>
        <w:t xml:space="preserve">. We specify that the parameter </w:t>
      </w:r>
      <w:r>
        <w:rPr>
          <w:rStyle w:val="Literal"/>
        </w:rPr>
        <w:t>f</w:t>
      </w:r>
      <w:r>
        <w:t xml:space="preserve"> in </w:t>
      </w:r>
      <w:proofErr w:type="spellStart"/>
      <w:r>
        <w:rPr>
          <w:rStyle w:val="Literal"/>
        </w:rPr>
        <w:t>do_twice</w:t>
      </w:r>
      <w:proofErr w:type="spellEnd"/>
      <w:r>
        <w:t xml:space="preserve"> is an </w:t>
      </w:r>
      <w:proofErr w:type="spellStart"/>
      <w:r>
        <w:rPr>
          <w:rStyle w:val="Literal"/>
        </w:rPr>
        <w:t>fn</w:t>
      </w:r>
      <w:proofErr w:type="spellEnd"/>
      <w:r>
        <w:t xml:space="preserve"> that takes one parameter of type </w:t>
      </w:r>
      <w:r>
        <w:rPr>
          <w:rStyle w:val="Literal"/>
        </w:rPr>
        <w:t>i32</w:t>
      </w:r>
      <w:r>
        <w:t xml:space="preserve"> and returns an </w:t>
      </w:r>
      <w:r>
        <w:rPr>
          <w:rStyle w:val="Literal"/>
        </w:rPr>
        <w:t>i32</w:t>
      </w:r>
      <w:r>
        <w:t xml:space="preserve">. We can then call </w:t>
      </w:r>
      <w:r>
        <w:rPr>
          <w:rStyle w:val="Literal"/>
        </w:rPr>
        <w:t>f</w:t>
      </w:r>
      <w:r>
        <w:t xml:space="preserve"> in the body of </w:t>
      </w:r>
      <w:proofErr w:type="spellStart"/>
      <w:r>
        <w:rPr>
          <w:rStyle w:val="Literal"/>
        </w:rPr>
        <w:t>do_twice</w:t>
      </w:r>
      <w:proofErr w:type="spellEnd"/>
      <w:r>
        <w:t xml:space="preserve">. In </w:t>
      </w:r>
      <w:r>
        <w:rPr>
          <w:rStyle w:val="Literal"/>
        </w:rPr>
        <w:t>main</w:t>
      </w:r>
      <w:r>
        <w:t xml:space="preserve">, we can pass the function name </w:t>
      </w:r>
      <w:proofErr w:type="spellStart"/>
      <w:r>
        <w:rPr>
          <w:rStyle w:val="Literal"/>
        </w:rPr>
        <w:t>add_one</w:t>
      </w:r>
      <w:proofErr w:type="spellEnd"/>
      <w:r>
        <w:t xml:space="preserve"> as the first argument to </w:t>
      </w:r>
      <w:proofErr w:type="spellStart"/>
      <w:r>
        <w:rPr>
          <w:rStyle w:val="Literal"/>
        </w:rPr>
        <w:t>do_twice</w:t>
      </w:r>
      <w:proofErr w:type="spellEnd"/>
      <w:r>
        <w:t>.</w:t>
      </w:r>
    </w:p>
    <w:p w14:paraId="7C949463" w14:textId="77777777" w:rsidR="003A366E" w:rsidRDefault="00000000">
      <w:pPr>
        <w:pStyle w:val="Body"/>
      </w:pPr>
      <w:r>
        <w:t xml:space="preserve">Unlike closures, </w:t>
      </w:r>
      <w:proofErr w:type="spellStart"/>
      <w:r>
        <w:rPr>
          <w:rStyle w:val="Literal"/>
        </w:rPr>
        <w:t>fn</w:t>
      </w:r>
      <w:proofErr w:type="spellEnd"/>
      <w:r>
        <w:t xml:space="preserve"> is a type rather than a trait, so we specify </w:t>
      </w:r>
      <w:proofErr w:type="spellStart"/>
      <w:r>
        <w:rPr>
          <w:rStyle w:val="Literal"/>
        </w:rPr>
        <w:t>fn</w:t>
      </w:r>
      <w:proofErr w:type="spellEnd"/>
      <w:r>
        <w:t xml:space="preserve"> as the parameter type directly rather than declaring a generic type parameter with one of the </w:t>
      </w:r>
      <w:proofErr w:type="spellStart"/>
      <w:r>
        <w:rPr>
          <w:rStyle w:val="Literal"/>
        </w:rPr>
        <w:t>Fn</w:t>
      </w:r>
      <w:proofErr w:type="spellEnd"/>
      <w:r>
        <w:t xml:space="preserve"> traits as a trait bound.</w:t>
      </w:r>
    </w:p>
    <w:p w14:paraId="6B0D9239" w14:textId="02AB9DD2" w:rsidR="003A366E" w:rsidRDefault="00000000">
      <w:pPr>
        <w:pStyle w:val="Body"/>
      </w:pPr>
      <w:r>
        <w:fldChar w:fldCharType="begin"/>
      </w:r>
      <w:r>
        <w:instrText xml:space="preserve"> XE "</w:instrText>
      </w:r>
      <w:proofErr w:type="spellStart"/>
      <w:r>
        <w:instrText>Fn</w:instrText>
      </w:r>
      <w:proofErr w:type="spellEnd"/>
      <w:r>
        <w:instrText xml:space="preserve"> trait" </w:instrText>
      </w:r>
      <w:r>
        <w:fldChar w:fldCharType="end"/>
      </w:r>
      <w:r>
        <w:fldChar w:fldCharType="begin"/>
      </w:r>
      <w:r>
        <w:instrText xml:space="preserve"> XE "</w:instrText>
      </w:r>
      <w:proofErr w:type="spellStart"/>
      <w:r>
        <w:instrText>FnOnce</w:instrText>
      </w:r>
      <w:proofErr w:type="spellEnd"/>
      <w:r>
        <w:instrText xml:space="preserve"> trait" </w:instrText>
      </w:r>
      <w:r>
        <w:fldChar w:fldCharType="end"/>
      </w:r>
      <w:r>
        <w:fldChar w:fldCharType="begin"/>
      </w:r>
      <w:r>
        <w:instrText xml:space="preserve"> XE "</w:instrText>
      </w:r>
      <w:proofErr w:type="spellStart"/>
      <w:r>
        <w:instrText>FnMut</w:instrText>
      </w:r>
      <w:proofErr w:type="spellEnd"/>
      <w:r>
        <w:instrText xml:space="preserve"> trait" </w:instrText>
      </w:r>
      <w:r>
        <w:fldChar w:fldCharType="end"/>
      </w:r>
      <w:r>
        <w:t>Function pointers implement all three of the closure traits (</w:t>
      </w:r>
      <w:proofErr w:type="spellStart"/>
      <w:r>
        <w:rPr>
          <w:rStyle w:val="Literal"/>
        </w:rPr>
        <w:t>Fn</w:t>
      </w:r>
      <w:proofErr w:type="spellEnd"/>
      <w:r>
        <w:t xml:space="preserve">, </w:t>
      </w:r>
      <w:proofErr w:type="spellStart"/>
      <w:r>
        <w:rPr>
          <w:rStyle w:val="Literal"/>
        </w:rPr>
        <w:t>FnMut</w:t>
      </w:r>
      <w:proofErr w:type="spellEnd"/>
      <w:r>
        <w:t xml:space="preserve">, and </w:t>
      </w:r>
      <w:proofErr w:type="spellStart"/>
      <w:r>
        <w:rPr>
          <w:rStyle w:val="Literal"/>
        </w:rPr>
        <w:t>FnOnce</w:t>
      </w:r>
      <w:proofErr w:type="spellEnd"/>
      <w:r>
        <w:t xml:space="preserve">), meaning you can always pass a function pointer as an argument for a function that expects a closure. It’s best to write functions using a generic type and one of the closure traits so </w:t>
      </w:r>
      <w:ins w:id="269" w:author="Audrey Doyle" w:date="2025-09-17T15:41:00Z" w16du:dateUtc="2025-09-17T19:41:00Z">
        <w:r w:rsidR="001C42E3">
          <w:t xml:space="preserve">that </w:t>
        </w:r>
      </w:ins>
      <w:r>
        <w:t>your functions can accept either functions or closures.</w:t>
      </w:r>
    </w:p>
    <w:p w14:paraId="02AF8315" w14:textId="77777777" w:rsidR="003A366E" w:rsidRDefault="00000000">
      <w:pPr>
        <w:pStyle w:val="Body"/>
      </w:pPr>
      <w:r>
        <w:t xml:space="preserve">That said, one example of where you would want to only accept </w:t>
      </w:r>
      <w:proofErr w:type="spellStart"/>
      <w:r>
        <w:rPr>
          <w:rStyle w:val="Literal"/>
        </w:rPr>
        <w:t>fn</w:t>
      </w:r>
      <w:proofErr w:type="spellEnd"/>
      <w:r>
        <w:t xml:space="preserve"> and not closures is when interfacing with external code that doesn’t have closures: C functions can accept functions as arguments, but C doesn’t have closures.</w:t>
      </w:r>
    </w:p>
    <w:p w14:paraId="22445F2C" w14:textId="423AB423" w:rsidR="003A366E" w:rsidRDefault="00000000">
      <w:pPr>
        <w:pStyle w:val="Body"/>
      </w:pPr>
      <w:r>
        <w:t xml:space="preserve">As an example of where you could use either a closure defined inline or a named function, let’s look at a use of the </w:t>
      </w:r>
      <w:r>
        <w:rPr>
          <w:rStyle w:val="Literal"/>
        </w:rPr>
        <w:t>map</w:t>
      </w:r>
      <w:r>
        <w:t xml:space="preserve"> method provided by the </w:t>
      </w:r>
      <w:r>
        <w:rPr>
          <w:rStyle w:val="Literal"/>
        </w:rPr>
        <w:t>Iterator</w:t>
      </w:r>
      <w:r>
        <w:t xml:space="preserve"> trait in the standard library. To use the </w:t>
      </w:r>
      <w:r>
        <w:rPr>
          <w:rStyle w:val="Literal"/>
        </w:rPr>
        <w:t>map</w:t>
      </w:r>
      <w:r>
        <w:t xml:space="preserve"> method to turn a vector of numbers into a vector of strings, we could use a closure, as in </w:t>
      </w:r>
      <w:r w:rsidRPr="00DA0892">
        <w:t>Listing</w:t>
      </w:r>
      <w:r w:rsidR="00A4432A" w:rsidRPr="00DA0892">
        <w:rPr>
          <w:rPrChange w:id="270" w:author="Audrey Doyle" w:date="2025-09-17T15:42:00Z" w16du:dateUtc="2025-09-17T19:42:00Z">
            <w:rPr>
              <w:rStyle w:val="Xref"/>
            </w:rPr>
          </w:rPrChange>
        </w:rPr>
        <w:t> </w:t>
      </w:r>
      <w:r w:rsidRPr="00DA0892">
        <w:t>2</w:t>
      </w:r>
      <w:r>
        <w:t>0-29.</w:t>
      </w:r>
    </w:p>
    <w:p w14:paraId="3403EAB6" w14:textId="77777777" w:rsidR="003A366E" w:rsidRDefault="00000000">
      <w:pPr>
        <w:pStyle w:val="Code"/>
      </w:pPr>
      <w:r>
        <w:t xml:space="preserve">let </w:t>
      </w:r>
      <w:proofErr w:type="spellStart"/>
      <w:r>
        <w:t>list_of_numbers</w:t>
      </w:r>
      <w:proofErr w:type="spellEnd"/>
      <w:r>
        <w:t xml:space="preserve"> = </w:t>
      </w:r>
      <w:proofErr w:type="spellStart"/>
      <w:r>
        <w:t>vec</w:t>
      </w:r>
      <w:proofErr w:type="spellEnd"/>
      <w:r>
        <w:t>![1, 2, 3];</w:t>
      </w:r>
    </w:p>
    <w:p w14:paraId="15501CCA" w14:textId="1DF84332" w:rsidR="003A366E" w:rsidRDefault="00000000">
      <w:pPr>
        <w:pStyle w:val="Code"/>
      </w:pPr>
      <w:r>
        <w:t xml:space="preserve">let </w:t>
      </w:r>
      <w:proofErr w:type="spellStart"/>
      <w:r>
        <w:t>list_of_strings</w:t>
      </w:r>
      <w:proofErr w:type="spellEnd"/>
      <w:r>
        <w:t>: Vec&lt;String&gt; =</w:t>
      </w:r>
    </w:p>
    <w:p w14:paraId="2C2F8E42" w14:textId="3941F076" w:rsidR="003A366E" w:rsidRDefault="00000000">
      <w:pPr>
        <w:pStyle w:val="Code"/>
      </w:pPr>
      <w:r>
        <w:t xml:space="preserve">    </w:t>
      </w:r>
      <w:proofErr w:type="spellStart"/>
      <w:r>
        <w:t>list_of_numbers.iter</w:t>
      </w:r>
      <w:proofErr w:type="spellEnd"/>
      <w:r>
        <w:t>().map(|</w:t>
      </w:r>
      <w:proofErr w:type="spellStart"/>
      <w:r>
        <w:t>i</w:t>
      </w:r>
      <w:proofErr w:type="spellEnd"/>
      <w:r>
        <w:t xml:space="preserve">| </w:t>
      </w:r>
      <w:proofErr w:type="spellStart"/>
      <w:r>
        <w:t>i.to_string</w:t>
      </w:r>
      <w:proofErr w:type="spellEnd"/>
      <w:r>
        <w:t>()).collect();</w:t>
      </w:r>
    </w:p>
    <w:p w14:paraId="37714847" w14:textId="77777777" w:rsidR="003A366E" w:rsidRDefault="00000000">
      <w:pPr>
        <w:pStyle w:val="CodeListingCaption"/>
      </w:pPr>
      <w:bookmarkStart w:id="271" w:name="OLE_LINK21"/>
      <w:r>
        <w:t xml:space="preserve">Using a closure with </w:t>
      </w:r>
      <w:bookmarkStart w:id="272" w:name="OLE_LINK23"/>
      <w:r>
        <w:t xml:space="preserve">the </w:t>
      </w:r>
      <w:r>
        <w:rPr>
          <w:rStyle w:val="Literal"/>
        </w:rPr>
        <w:t>map</w:t>
      </w:r>
      <w:r>
        <w:t xml:space="preserve"> </w:t>
      </w:r>
      <w:bookmarkEnd w:id="272"/>
      <w:r>
        <w:t>method to convert numbers to strings</w:t>
      </w:r>
      <w:bookmarkEnd w:id="271"/>
    </w:p>
    <w:p w14:paraId="0FEE9E84" w14:textId="474567B5" w:rsidR="003A366E" w:rsidRDefault="00000000">
      <w:pPr>
        <w:pStyle w:val="Body"/>
      </w:pPr>
      <w:bookmarkStart w:id="273" w:name="OLE_LINK20"/>
      <w:bookmarkStart w:id="274" w:name="OLE_LINK24"/>
      <w:bookmarkEnd w:id="273"/>
      <w:r>
        <w:t xml:space="preserve">Or we could name a function as the argument to </w:t>
      </w:r>
      <w:r>
        <w:rPr>
          <w:rStyle w:val="Literal"/>
        </w:rPr>
        <w:t>map</w:t>
      </w:r>
      <w:r>
        <w:t xml:space="preserve"> instead of the closure. Listing</w:t>
      </w:r>
      <w:r w:rsidR="00A4432A" w:rsidRPr="00DA0892">
        <w:rPr>
          <w:rPrChange w:id="275" w:author="Audrey Doyle" w:date="2025-09-17T15:42:00Z" w16du:dateUtc="2025-09-17T19:42:00Z">
            <w:rPr>
              <w:rStyle w:val="Xref"/>
            </w:rPr>
          </w:rPrChange>
        </w:rPr>
        <w:t> </w:t>
      </w:r>
      <w:r>
        <w:t>20-30 shows what this would look like.</w:t>
      </w:r>
      <w:bookmarkStart w:id="276" w:name="OLE_LINK18"/>
      <w:bookmarkEnd w:id="274"/>
    </w:p>
    <w:p w14:paraId="5043F5CF" w14:textId="77777777" w:rsidR="003A366E" w:rsidRDefault="00000000">
      <w:pPr>
        <w:pStyle w:val="Code"/>
      </w:pPr>
      <w:r>
        <w:rPr>
          <w:rStyle w:val="LiteralGray"/>
        </w:rPr>
        <w:t xml:space="preserve">let </w:t>
      </w:r>
      <w:proofErr w:type="spellStart"/>
      <w:r>
        <w:rPr>
          <w:rStyle w:val="LiteralGray"/>
        </w:rPr>
        <w:t>list_of_numbers</w:t>
      </w:r>
      <w:proofErr w:type="spellEnd"/>
      <w:r>
        <w:rPr>
          <w:rStyle w:val="LiteralGray"/>
        </w:rPr>
        <w:t xml:space="preserve"> = </w:t>
      </w:r>
      <w:proofErr w:type="spellStart"/>
      <w:r>
        <w:rPr>
          <w:rStyle w:val="LiteralGray"/>
        </w:rPr>
        <w:t>vec</w:t>
      </w:r>
      <w:proofErr w:type="spellEnd"/>
      <w:r>
        <w:rPr>
          <w:rStyle w:val="LiteralGray"/>
        </w:rPr>
        <w:t>![1, 2, 3];</w:t>
      </w:r>
    </w:p>
    <w:p w14:paraId="5A39E774" w14:textId="3074C453" w:rsidR="003A366E" w:rsidRDefault="00000000">
      <w:pPr>
        <w:pStyle w:val="Code"/>
      </w:pPr>
      <w:bookmarkStart w:id="277" w:name="OLE_LINK13"/>
      <w:r>
        <w:rPr>
          <w:rStyle w:val="LiteralGray"/>
        </w:rPr>
        <w:t xml:space="preserve">let </w:t>
      </w:r>
      <w:proofErr w:type="spellStart"/>
      <w:r>
        <w:rPr>
          <w:rStyle w:val="LiteralGray"/>
        </w:rPr>
        <w:t>list_of_strings</w:t>
      </w:r>
      <w:proofErr w:type="spellEnd"/>
      <w:r>
        <w:rPr>
          <w:rStyle w:val="LiteralGray"/>
        </w:rPr>
        <w:t xml:space="preserve">: Vec&lt;String&gt; = </w:t>
      </w:r>
    </w:p>
    <w:p w14:paraId="37176FDF" w14:textId="498CFDE0" w:rsidR="003A366E" w:rsidRDefault="00000000">
      <w:pPr>
        <w:pStyle w:val="Code"/>
      </w:pPr>
      <w:r>
        <w:rPr>
          <w:rStyle w:val="LiteralGray"/>
        </w:rPr>
        <w:t xml:space="preserve">    </w:t>
      </w:r>
      <w:proofErr w:type="spellStart"/>
      <w:r>
        <w:rPr>
          <w:rStyle w:val="LiteralGray"/>
        </w:rPr>
        <w:t>list_of_numbers.iter</w:t>
      </w:r>
      <w:proofErr w:type="spellEnd"/>
      <w:r>
        <w:rPr>
          <w:rStyle w:val="LiteralGray"/>
        </w:rPr>
        <w:t>()</w:t>
      </w:r>
      <w:r>
        <w:t>.map(</w:t>
      </w:r>
      <w:proofErr w:type="spellStart"/>
      <w:r>
        <w:t>ToString</w:t>
      </w:r>
      <w:proofErr w:type="spellEnd"/>
      <w:r>
        <w:t>::</w:t>
      </w:r>
      <w:proofErr w:type="spellStart"/>
      <w:r>
        <w:t>to_string</w:t>
      </w:r>
      <w:proofErr w:type="spellEnd"/>
      <w:r>
        <w:t>)</w:t>
      </w:r>
      <w:r>
        <w:rPr>
          <w:rStyle w:val="LiteralGray"/>
        </w:rPr>
        <w:t>.collect();</w:t>
      </w:r>
      <w:bookmarkEnd w:id="276"/>
      <w:bookmarkEnd w:id="277"/>
    </w:p>
    <w:p w14:paraId="192B8665" w14:textId="5252E406" w:rsidR="003A366E" w:rsidRDefault="00000000">
      <w:pPr>
        <w:pStyle w:val="CodeListingCaption"/>
      </w:pPr>
      <w:bookmarkStart w:id="278" w:name="OLE_LINK25"/>
      <w:bookmarkStart w:id="279" w:name="OLE_LINK22"/>
      <w:r>
        <w:t xml:space="preserve">Using the </w:t>
      </w:r>
      <w:r>
        <w:rPr>
          <w:rStyle w:val="Literal"/>
        </w:rPr>
        <w:t>String::</w:t>
      </w:r>
      <w:proofErr w:type="spellStart"/>
      <w:r>
        <w:rPr>
          <w:rStyle w:val="Literal"/>
        </w:rPr>
        <w:t>to_string</w:t>
      </w:r>
      <w:proofErr w:type="spellEnd"/>
      <w:r>
        <w:t xml:space="preserve"> </w:t>
      </w:r>
      <w:r w:rsidR="00391216">
        <w:t xml:space="preserve">function </w:t>
      </w:r>
      <w:r>
        <w:t xml:space="preserve">with the </w:t>
      </w:r>
      <w:r>
        <w:rPr>
          <w:rStyle w:val="Literal"/>
        </w:rPr>
        <w:t>map</w:t>
      </w:r>
      <w:r>
        <w:t xml:space="preserve"> method to convert numbers to strings</w:t>
      </w:r>
      <w:bookmarkEnd w:id="278"/>
      <w:bookmarkEnd w:id="279"/>
    </w:p>
    <w:p w14:paraId="35CF9600" w14:textId="05BA74D3" w:rsidR="003A366E" w:rsidRDefault="00000000">
      <w:pPr>
        <w:pStyle w:val="Body"/>
      </w:pPr>
      <w:r>
        <w:fldChar w:fldCharType="begin"/>
      </w:r>
      <w:r>
        <w:instrText xml:space="preserve"> XE "fully qualified syntax" </w:instrText>
      </w:r>
      <w:r>
        <w:fldChar w:fldCharType="end"/>
      </w:r>
      <w:r>
        <w:t xml:space="preserve">Note that we must use the fully qualified syntax that we talked about in </w:t>
      </w:r>
      <w:r w:rsidRPr="00DA0892">
        <w:rPr>
          <w:rStyle w:val="Xref"/>
          <w:rPrChange w:id="280" w:author="Audrey Doyle" w:date="2025-09-17T15:42:00Z" w16du:dateUtc="2025-09-17T19:42:00Z">
            <w:rPr/>
          </w:rPrChange>
        </w:rPr>
        <w:t>“</w:t>
      </w:r>
      <w:r w:rsidRPr="00DA0892">
        <w:rPr>
          <w:rStyle w:val="Xref"/>
        </w:rPr>
        <w:t>Advanced Traits</w:t>
      </w:r>
      <w:r w:rsidRPr="00DA0892">
        <w:rPr>
          <w:rStyle w:val="Xref"/>
          <w:rPrChange w:id="281" w:author="Audrey Doyle" w:date="2025-09-17T15:42:00Z" w16du:dateUtc="2025-09-17T19:42:00Z">
            <w:rPr/>
          </w:rPrChange>
        </w:rPr>
        <w:t xml:space="preserve">” on </w:t>
      </w:r>
      <w:r w:rsidRPr="00DA0892">
        <w:rPr>
          <w:rStyle w:val="Xref"/>
        </w:rPr>
        <w:t>page</w:t>
      </w:r>
      <w:ins w:id="282" w:author="Audrey Doyle" w:date="2025-09-17T15:42:00Z" w16du:dateUtc="2025-09-17T19:42:00Z">
        <w:r w:rsidR="00DA0892">
          <w:rPr>
            <w:rStyle w:val="Xref"/>
          </w:rPr>
          <w:t> </w:t>
        </w:r>
      </w:ins>
      <w:del w:id="283" w:author="Audrey Doyle" w:date="2025-09-17T15:42:00Z" w16du:dateUtc="2025-09-17T19:42:00Z">
        <w:r w:rsidDel="00DA0892">
          <w:rPr>
            <w:rStyle w:val="Xref"/>
          </w:rPr>
          <w:delText xml:space="preserve"> </w:delText>
        </w:r>
      </w:del>
      <w:r>
        <w:rPr>
          <w:rStyle w:val="Xref"/>
        </w:rPr>
        <w:t>XX</w:t>
      </w:r>
      <w:r>
        <w:t xml:space="preserve"> because there are multiple functions available named </w:t>
      </w:r>
      <w:proofErr w:type="spellStart"/>
      <w:r>
        <w:rPr>
          <w:rStyle w:val="Literal"/>
        </w:rPr>
        <w:t>to_string</w:t>
      </w:r>
      <w:proofErr w:type="spellEnd"/>
      <w:r>
        <w:t>.</w:t>
      </w:r>
    </w:p>
    <w:p w14:paraId="77BA5883" w14:textId="77777777" w:rsidR="003A366E" w:rsidRDefault="00000000">
      <w:pPr>
        <w:pStyle w:val="Body"/>
      </w:pPr>
      <w:r>
        <w:lastRenderedPageBreak/>
        <w:t xml:space="preserve">Here, we’re using the </w:t>
      </w:r>
      <w:proofErr w:type="spellStart"/>
      <w:r>
        <w:rPr>
          <w:rStyle w:val="Literal"/>
        </w:rPr>
        <w:t>to_string</w:t>
      </w:r>
      <w:proofErr w:type="spellEnd"/>
      <w:r>
        <w:t xml:space="preserve"> function defined in the </w:t>
      </w:r>
      <w:proofErr w:type="spellStart"/>
      <w:r>
        <w:rPr>
          <w:rStyle w:val="Literal"/>
        </w:rPr>
        <w:t>ToString</w:t>
      </w:r>
      <w:proofErr w:type="spellEnd"/>
      <w:r>
        <w:t xml:space="preserve"> trait, which the standard library has implemented for any type that implements </w:t>
      </w:r>
      <w:r>
        <w:rPr>
          <w:rStyle w:val="Literal"/>
        </w:rPr>
        <w:t>Display</w:t>
      </w:r>
      <w:r>
        <w:t>.</w:t>
      </w:r>
    </w:p>
    <w:p w14:paraId="42E2839D" w14:textId="737B5A64" w:rsidR="003A366E" w:rsidRDefault="00000000">
      <w:pPr>
        <w:pStyle w:val="Body"/>
      </w:pPr>
      <w:r>
        <w:fldChar w:fldCharType="begin"/>
      </w:r>
      <w:r>
        <w:instrText xml:space="preserve"> XE "</w:instrText>
      </w:r>
      <w:proofErr w:type="spellStart"/>
      <w:r>
        <w:instrText>enums:initalizer</w:instrText>
      </w:r>
      <w:proofErr w:type="spellEnd"/>
      <w:r>
        <w:instrText xml:space="preserve"> function" </w:instrText>
      </w:r>
      <w:r>
        <w:fldChar w:fldCharType="end"/>
      </w:r>
      <w:r>
        <w:t xml:space="preserve">Recall from </w:t>
      </w:r>
      <w:r w:rsidRPr="00DA0892">
        <w:rPr>
          <w:rStyle w:val="Xref"/>
          <w:rPrChange w:id="284" w:author="Audrey Doyle" w:date="2025-09-17T15:43:00Z" w16du:dateUtc="2025-09-17T19:43:00Z">
            <w:rPr/>
          </w:rPrChange>
        </w:rPr>
        <w:t>“</w:t>
      </w:r>
      <w:r w:rsidRPr="00DA0892">
        <w:rPr>
          <w:rStyle w:val="Xref"/>
        </w:rPr>
        <w:t>Enum Values</w:t>
      </w:r>
      <w:r w:rsidRPr="00DA0892">
        <w:rPr>
          <w:rStyle w:val="Xref"/>
          <w:rPrChange w:id="285" w:author="Audrey Doyle" w:date="2025-09-17T15:43:00Z" w16du:dateUtc="2025-09-17T19:43:00Z">
            <w:rPr/>
          </w:rPrChange>
        </w:rPr>
        <w:t xml:space="preserve">” on </w:t>
      </w:r>
      <w:r w:rsidRPr="00DA0892">
        <w:rPr>
          <w:rStyle w:val="Xref"/>
        </w:rPr>
        <w:t>page</w:t>
      </w:r>
      <w:r w:rsidR="00A4432A">
        <w:rPr>
          <w:rStyle w:val="Xref"/>
        </w:rPr>
        <w:t> </w:t>
      </w:r>
      <w:r>
        <w:rPr>
          <w:rStyle w:val="Xref"/>
        </w:rPr>
        <w:t>XX</w:t>
      </w:r>
      <w:r>
        <w:t xml:space="preserve"> that the name of each </w:t>
      </w:r>
      <w:proofErr w:type="spellStart"/>
      <w:r>
        <w:t>enum</w:t>
      </w:r>
      <w:proofErr w:type="spellEnd"/>
      <w:r>
        <w:t xml:space="preserve"> variant that we define also becomes an initializer function. We can use these initializer functions as function pointers that implement the closure traits, which means we can specify the initializer functions as arguments for methods that take closures, as seen in Listing</w:t>
      </w:r>
      <w:r w:rsidR="00A4432A" w:rsidRPr="00DA0892">
        <w:rPr>
          <w:rPrChange w:id="286" w:author="Audrey Doyle" w:date="2025-09-17T15:44:00Z" w16du:dateUtc="2025-09-17T19:44:00Z">
            <w:rPr>
              <w:rStyle w:val="Xref"/>
            </w:rPr>
          </w:rPrChange>
        </w:rPr>
        <w:t> </w:t>
      </w:r>
      <w:r>
        <w:t>20-31.</w:t>
      </w:r>
    </w:p>
    <w:p w14:paraId="06DFF8C7" w14:textId="77777777" w:rsidR="003A366E" w:rsidRDefault="00000000">
      <w:pPr>
        <w:pStyle w:val="Code"/>
      </w:pPr>
      <w:bookmarkStart w:id="287" w:name="OLE_LINK17"/>
      <w:proofErr w:type="spellStart"/>
      <w:r>
        <w:t>enum</w:t>
      </w:r>
      <w:proofErr w:type="spellEnd"/>
      <w:r>
        <w:t xml:space="preserve"> Status {</w:t>
      </w:r>
    </w:p>
    <w:p w14:paraId="59579C7E" w14:textId="77777777" w:rsidR="003A366E" w:rsidRDefault="00000000">
      <w:pPr>
        <w:pStyle w:val="Code"/>
      </w:pPr>
      <w:r>
        <w:t xml:space="preserve">    Value(u32),</w:t>
      </w:r>
    </w:p>
    <w:p w14:paraId="111B8271" w14:textId="77777777" w:rsidR="003A366E" w:rsidRDefault="00000000">
      <w:pPr>
        <w:pStyle w:val="Code"/>
      </w:pPr>
      <w:r>
        <w:t xml:space="preserve">    Stop,</w:t>
      </w:r>
    </w:p>
    <w:p w14:paraId="6767D568" w14:textId="77777777" w:rsidR="003A366E" w:rsidRDefault="00000000">
      <w:pPr>
        <w:pStyle w:val="Code"/>
      </w:pPr>
      <w:r>
        <w:t>}</w:t>
      </w:r>
    </w:p>
    <w:p w14:paraId="1572E501" w14:textId="77777777" w:rsidR="003A366E" w:rsidRDefault="003A366E">
      <w:pPr>
        <w:pStyle w:val="Code"/>
      </w:pPr>
    </w:p>
    <w:p w14:paraId="73C81241" w14:textId="77777777" w:rsidR="003A366E" w:rsidRDefault="00000000">
      <w:pPr>
        <w:pStyle w:val="Code"/>
      </w:pPr>
      <w:r>
        <w:t xml:space="preserve">let </w:t>
      </w:r>
      <w:proofErr w:type="spellStart"/>
      <w:r>
        <w:t>list_of_statuses</w:t>
      </w:r>
      <w:proofErr w:type="spellEnd"/>
      <w:r>
        <w:t>: Vec&lt;Status&gt; =</w:t>
      </w:r>
    </w:p>
    <w:p w14:paraId="2B484DBF" w14:textId="79D1AC23" w:rsidR="003A366E" w:rsidRDefault="00000000">
      <w:pPr>
        <w:pStyle w:val="Code"/>
      </w:pPr>
      <w:r>
        <w:t xml:space="preserve">    (0u32..20).map(Status::Value).collect();</w:t>
      </w:r>
      <w:bookmarkEnd w:id="287"/>
    </w:p>
    <w:p w14:paraId="0FDB5CA6" w14:textId="77777777" w:rsidR="003A366E" w:rsidRDefault="00000000">
      <w:pPr>
        <w:pStyle w:val="CodeListingCaption"/>
      </w:pPr>
      <w:bookmarkStart w:id="288" w:name="OLE_LINK26"/>
      <w:r>
        <w:t xml:space="preserve">Using an </w:t>
      </w:r>
      <w:proofErr w:type="spellStart"/>
      <w:r>
        <w:t>enum</w:t>
      </w:r>
      <w:proofErr w:type="spellEnd"/>
      <w:r>
        <w:t xml:space="preserve"> initializer with the </w:t>
      </w:r>
      <w:r>
        <w:rPr>
          <w:rStyle w:val="Literal"/>
        </w:rPr>
        <w:t>map</w:t>
      </w:r>
      <w:r>
        <w:t xml:space="preserve"> method to create a </w:t>
      </w:r>
      <w:bookmarkEnd w:id="288"/>
      <w:r>
        <w:rPr>
          <w:rStyle w:val="Literal"/>
        </w:rPr>
        <w:t>Status</w:t>
      </w:r>
      <w:r>
        <w:t xml:space="preserve"> instance from numbers</w:t>
      </w:r>
    </w:p>
    <w:p w14:paraId="6D7E11FC" w14:textId="77777777" w:rsidR="003A366E" w:rsidRDefault="00000000">
      <w:pPr>
        <w:pStyle w:val="Body"/>
      </w:pPr>
      <w:r>
        <w:t xml:space="preserve">Here, we create </w:t>
      </w:r>
      <w:r>
        <w:rPr>
          <w:rStyle w:val="Literal"/>
        </w:rPr>
        <w:t>Status::Value</w:t>
      </w:r>
      <w:r>
        <w:t xml:space="preserve"> instances using each </w:t>
      </w:r>
      <w:r>
        <w:rPr>
          <w:rStyle w:val="Literal"/>
        </w:rPr>
        <w:t>u32</w:t>
      </w:r>
      <w:r>
        <w:t xml:space="preserve"> value in the range that </w:t>
      </w:r>
      <w:r>
        <w:rPr>
          <w:rStyle w:val="Literal"/>
        </w:rPr>
        <w:t>map</w:t>
      </w:r>
      <w:r>
        <w:t xml:space="preserve"> is called on by using the initializer function of </w:t>
      </w:r>
      <w:r>
        <w:rPr>
          <w:rStyle w:val="Literal"/>
        </w:rPr>
        <w:t>Status::Value</w:t>
      </w:r>
      <w:r>
        <w:t>. Some people prefer this style and some people prefer to use closures. They compile to the same code, so use whichever style is clearer to you.</w:t>
      </w:r>
    </w:p>
    <w:p w14:paraId="1884EDE8" w14:textId="43BE0620" w:rsidR="003A366E" w:rsidRDefault="00000000">
      <w:pPr>
        <w:pStyle w:val="HeadB"/>
      </w:pPr>
      <w:r>
        <w:fldChar w:fldCharType="begin"/>
      </w:r>
      <w:r>
        <w:instrText xml:space="preserve"> XE "</w:instrText>
      </w:r>
      <w:proofErr w:type="spellStart"/>
      <w:r>
        <w:instrText>closures:returning</w:instrText>
      </w:r>
      <w:proofErr w:type="spellEnd"/>
      <w:r>
        <w:instrText xml:space="preserve">" </w:instrText>
      </w:r>
      <w:r>
        <w:fldChar w:fldCharType="end"/>
      </w:r>
      <w:bookmarkStart w:id="289" w:name="_Toc206173402"/>
      <w:r>
        <w:t>Returning Closures</w:t>
      </w:r>
      <w:bookmarkEnd w:id="289"/>
    </w:p>
    <w:p w14:paraId="3EA78C69" w14:textId="77777777" w:rsidR="003A366E" w:rsidRDefault="00000000">
      <w:pPr>
        <w:pStyle w:val="Body"/>
      </w:pPr>
      <w:r>
        <w:t xml:space="preserve">Closures are represented by traits, which means you can’t return closures directly. In most cases where you might want to return a trait, you can instead use the concrete type that implements the trait as the return value of the function. However, you can’t usually do that with closures because they don’t have a concrete type that is returnable; you’re not allowed to use the function pointer </w:t>
      </w:r>
      <w:proofErr w:type="spellStart"/>
      <w:r>
        <w:rPr>
          <w:rStyle w:val="Literal"/>
        </w:rPr>
        <w:t>fn</w:t>
      </w:r>
      <w:proofErr w:type="spellEnd"/>
      <w:r>
        <w:t xml:space="preserve"> as a return type if the closure captures any values from its scope, for example.</w:t>
      </w:r>
    </w:p>
    <w:p w14:paraId="0C0E718A" w14:textId="3F3E0F92" w:rsidR="003A366E" w:rsidRDefault="00000000">
      <w:pPr>
        <w:pStyle w:val="Body"/>
      </w:pPr>
      <w:r>
        <w:t>Instead, you will normally use the </w:t>
      </w:r>
      <w:proofErr w:type="spellStart"/>
      <w:r>
        <w:rPr>
          <w:rStyle w:val="Literal"/>
        </w:rPr>
        <w:t>impl</w:t>
      </w:r>
      <w:proofErr w:type="spellEnd"/>
      <w:r>
        <w:rPr>
          <w:rStyle w:val="Literal"/>
        </w:rPr>
        <w:t xml:space="preserve"> Trait</w:t>
      </w:r>
      <w:r>
        <w:t xml:space="preserve"> syntax we learned about in </w:t>
      </w:r>
      <w:r>
        <w:rPr>
          <w:rStyle w:val="Xref"/>
        </w:rPr>
        <w:t>Chapter</w:t>
      </w:r>
      <w:r w:rsidR="00A4432A">
        <w:rPr>
          <w:rStyle w:val="Xref"/>
        </w:rPr>
        <w:t> </w:t>
      </w:r>
      <w:r>
        <w:rPr>
          <w:rStyle w:val="Xref"/>
        </w:rPr>
        <w:t>10</w:t>
      </w:r>
      <w:r>
        <w:t>. You can return any function type, using </w:t>
      </w:r>
      <w:proofErr w:type="spellStart"/>
      <w:r>
        <w:rPr>
          <w:rStyle w:val="Literal"/>
        </w:rPr>
        <w:t>Fn</w:t>
      </w:r>
      <w:proofErr w:type="spellEnd"/>
      <w:r>
        <w:t>, </w:t>
      </w:r>
      <w:proofErr w:type="spellStart"/>
      <w:r>
        <w:rPr>
          <w:rStyle w:val="Literal"/>
        </w:rPr>
        <w:t>FnOnce</w:t>
      </w:r>
      <w:proofErr w:type="spellEnd"/>
      <w:ins w:id="290" w:author="Audrey Doyle" w:date="2025-09-17T15:46:00Z" w16du:dateUtc="2025-09-17T19:46:00Z">
        <w:r w:rsidR="00DA0892" w:rsidRPr="00DA0892">
          <w:rPr>
            <w:rPrChange w:id="291" w:author="Audrey Doyle" w:date="2025-09-17T15:46:00Z" w16du:dateUtc="2025-09-17T19:46:00Z">
              <w:rPr>
                <w:rStyle w:val="Literal"/>
              </w:rPr>
            </w:rPrChange>
          </w:rPr>
          <w:t>,</w:t>
        </w:r>
      </w:ins>
      <w:r w:rsidRPr="00DA0892">
        <w:t> a</w:t>
      </w:r>
      <w:r>
        <w:t>nd </w:t>
      </w:r>
      <w:proofErr w:type="spellStart"/>
      <w:r>
        <w:rPr>
          <w:rStyle w:val="Literal"/>
        </w:rPr>
        <w:t>FnMut</w:t>
      </w:r>
      <w:proofErr w:type="spellEnd"/>
      <w:r>
        <w:t>. For example, the code in Listing</w:t>
      </w:r>
      <w:r w:rsidR="00A4432A" w:rsidRPr="00DA0892">
        <w:rPr>
          <w:rPrChange w:id="292" w:author="Audrey Doyle" w:date="2025-09-17T15:47:00Z" w16du:dateUtc="2025-09-17T19:47:00Z">
            <w:rPr>
              <w:rStyle w:val="Xref"/>
            </w:rPr>
          </w:rPrChange>
        </w:rPr>
        <w:t> </w:t>
      </w:r>
      <w:r>
        <w:t>20-32 will compile just fine.</w:t>
      </w:r>
    </w:p>
    <w:p w14:paraId="212673A2" w14:textId="4C4458DE" w:rsidR="003A366E" w:rsidRDefault="00000000">
      <w:pPr>
        <w:pStyle w:val="Code"/>
      </w:pPr>
      <w:proofErr w:type="spellStart"/>
      <w:r>
        <w:t>fn</w:t>
      </w:r>
      <w:proofErr w:type="spellEnd"/>
      <w:r>
        <w:t xml:space="preserve"> </w:t>
      </w:r>
      <w:proofErr w:type="spellStart"/>
      <w:r>
        <w:t>returns_closure</w:t>
      </w:r>
      <w:proofErr w:type="spellEnd"/>
      <w:r>
        <w:t xml:space="preserve">() -&gt; </w:t>
      </w:r>
      <w:proofErr w:type="spellStart"/>
      <w:r>
        <w:t>impl</w:t>
      </w:r>
      <w:proofErr w:type="spellEnd"/>
      <w:r>
        <w:t xml:space="preserve"> </w:t>
      </w:r>
      <w:proofErr w:type="spellStart"/>
      <w:r>
        <w:t>Fn</w:t>
      </w:r>
      <w:proofErr w:type="spellEnd"/>
      <w:r>
        <w:t>(i32) -&gt; i32 {</w:t>
      </w:r>
    </w:p>
    <w:p w14:paraId="5B2EBFAD" w14:textId="15172A44" w:rsidR="003A366E" w:rsidRDefault="00000000">
      <w:pPr>
        <w:pStyle w:val="Code"/>
      </w:pPr>
      <w:r>
        <w:t xml:space="preserve">    |x| x + </w:t>
      </w:r>
      <w:r w:rsidR="00284954">
        <w:t>1</w:t>
      </w:r>
    </w:p>
    <w:p w14:paraId="2B7C4809" w14:textId="77777777" w:rsidR="003A366E" w:rsidRDefault="00000000">
      <w:pPr>
        <w:pStyle w:val="Code"/>
      </w:pPr>
      <w:r>
        <w:t>}</w:t>
      </w:r>
    </w:p>
    <w:p w14:paraId="59E4423B" w14:textId="77777777" w:rsidR="003A366E" w:rsidRDefault="00000000">
      <w:pPr>
        <w:pStyle w:val="CodeListingCaption"/>
      </w:pPr>
      <w:r>
        <w:t>Returning a closure from a function using the </w:t>
      </w:r>
      <w:proofErr w:type="spellStart"/>
      <w:r>
        <w:rPr>
          <w:rStyle w:val="Literal"/>
        </w:rPr>
        <w:t>impl</w:t>
      </w:r>
      <w:proofErr w:type="spellEnd"/>
      <w:r>
        <w:rPr>
          <w:rStyle w:val="Literal"/>
        </w:rPr>
        <w:t xml:space="preserve"> Trait</w:t>
      </w:r>
      <w:r>
        <w:t> syntax</w:t>
      </w:r>
    </w:p>
    <w:p w14:paraId="03F66E29" w14:textId="6B756A5A" w:rsidR="003A366E" w:rsidRDefault="00000000">
      <w:pPr>
        <w:pStyle w:val="Body"/>
      </w:pPr>
      <w:r>
        <w:lastRenderedPageBreak/>
        <w:t>However, as we noted in </w:t>
      </w:r>
      <w:r w:rsidRPr="00DA0892">
        <w:rPr>
          <w:rStyle w:val="Xref"/>
          <w:rPrChange w:id="293" w:author="Audrey Doyle" w:date="2025-09-17T15:47:00Z" w16du:dateUtc="2025-09-17T19:47:00Z">
            <w:rPr/>
          </w:rPrChange>
        </w:rPr>
        <w:t>“</w:t>
      </w:r>
      <w:bookmarkStart w:id="294" w:name="OLE_LINK43"/>
      <w:r w:rsidR="00BA5110" w:rsidRPr="00DA0892">
        <w:rPr>
          <w:rStyle w:val="Xref"/>
        </w:rPr>
        <w:t>Inferring and Annotating Closure</w:t>
      </w:r>
      <w:r w:rsidRPr="00DA0892">
        <w:rPr>
          <w:rStyle w:val="Xref"/>
        </w:rPr>
        <w:t xml:space="preserve"> Type</w:t>
      </w:r>
      <w:r w:rsidR="00BA5110" w:rsidRPr="00DA0892">
        <w:rPr>
          <w:rStyle w:val="Xref"/>
        </w:rPr>
        <w:t>s</w:t>
      </w:r>
      <w:bookmarkEnd w:id="294"/>
      <w:r w:rsidRPr="00DA0892">
        <w:rPr>
          <w:rStyle w:val="Xref"/>
          <w:rPrChange w:id="295" w:author="Audrey Doyle" w:date="2025-09-17T15:47:00Z" w16du:dateUtc="2025-09-17T19:47:00Z">
            <w:rPr/>
          </w:rPrChange>
        </w:rPr>
        <w:t>”</w:t>
      </w:r>
      <w:r w:rsidR="00A4432A" w:rsidRPr="00DA0892">
        <w:rPr>
          <w:rStyle w:val="Xref"/>
          <w:rPrChange w:id="296" w:author="Audrey Doyle" w:date="2025-09-17T15:47:00Z" w16du:dateUtc="2025-09-17T19:47:00Z">
            <w:rPr/>
          </w:rPrChange>
        </w:rPr>
        <w:t xml:space="preserve"> </w:t>
      </w:r>
      <w:r w:rsidRPr="00DA0892">
        <w:rPr>
          <w:rStyle w:val="Xref"/>
          <w:rPrChange w:id="297" w:author="Audrey Doyle" w:date="2025-09-17T15:47:00Z" w16du:dateUtc="2025-09-17T19:47:00Z">
            <w:rPr/>
          </w:rPrChange>
        </w:rPr>
        <w:t xml:space="preserve">on </w:t>
      </w:r>
      <w:r w:rsidRPr="00DA0892">
        <w:rPr>
          <w:rStyle w:val="Xref"/>
        </w:rPr>
        <w:t>page</w:t>
      </w:r>
      <w:r w:rsidR="00A4432A" w:rsidRPr="00DA0892">
        <w:rPr>
          <w:rStyle w:val="Xref"/>
        </w:rPr>
        <w:t> </w:t>
      </w:r>
      <w:r w:rsidRPr="00DA0892">
        <w:rPr>
          <w:rStyle w:val="Xref"/>
        </w:rPr>
        <w:t>XX</w:t>
      </w:r>
      <w:r>
        <w:t xml:space="preserve">, each closure is also its own distinct type. </w:t>
      </w:r>
      <w:bookmarkStart w:id="298" w:name="OLE_LINK27"/>
      <w:r>
        <w:t>If you need to work with multiple functions that have the same signature but different implementations, you will need to use a trait object for them. Consider what happens if you write code like that shown in Listing</w:t>
      </w:r>
      <w:r w:rsidR="00A4432A" w:rsidRPr="00DA0892">
        <w:rPr>
          <w:rPrChange w:id="299" w:author="Audrey Doyle" w:date="2025-09-17T15:48:00Z" w16du:dateUtc="2025-09-17T19:48:00Z">
            <w:rPr>
              <w:rStyle w:val="Xref"/>
            </w:rPr>
          </w:rPrChange>
        </w:rPr>
        <w:t> </w:t>
      </w:r>
      <w:r>
        <w:t>20-33.</w:t>
      </w:r>
      <w:bookmarkEnd w:id="298"/>
    </w:p>
    <w:p w14:paraId="1FECDFD5" w14:textId="77777777" w:rsidR="003A366E" w:rsidRDefault="00000000">
      <w:pPr>
        <w:pStyle w:val="Code"/>
      </w:pPr>
      <w:proofErr w:type="spellStart"/>
      <w:r>
        <w:t>fn</w:t>
      </w:r>
      <w:proofErr w:type="spellEnd"/>
      <w:r>
        <w:t xml:space="preserve"> main() {</w:t>
      </w:r>
    </w:p>
    <w:p w14:paraId="5D53A60D" w14:textId="77777777" w:rsidR="003A366E" w:rsidRDefault="00000000">
      <w:pPr>
        <w:pStyle w:val="Code"/>
      </w:pPr>
      <w:r>
        <w:t xml:space="preserve">    let handlers = </w:t>
      </w:r>
      <w:proofErr w:type="spellStart"/>
      <w:r>
        <w:t>vec</w:t>
      </w:r>
      <w:proofErr w:type="spellEnd"/>
      <w:r>
        <w:t>![</w:t>
      </w:r>
    </w:p>
    <w:p w14:paraId="6D1618FC" w14:textId="77777777" w:rsidR="003A366E" w:rsidRDefault="00000000">
      <w:pPr>
        <w:pStyle w:val="Code"/>
      </w:pPr>
      <w:r>
        <w:t xml:space="preserve">        </w:t>
      </w:r>
      <w:proofErr w:type="spellStart"/>
      <w:r>
        <w:t>returns_closure</w:t>
      </w:r>
      <w:proofErr w:type="spellEnd"/>
      <w:r>
        <w:t>(),</w:t>
      </w:r>
    </w:p>
    <w:p w14:paraId="03C97AB4" w14:textId="437120F5" w:rsidR="003A366E" w:rsidRDefault="00000000">
      <w:pPr>
        <w:pStyle w:val="Code"/>
      </w:pPr>
      <w:r>
        <w:t xml:space="preserve">        </w:t>
      </w:r>
      <w:proofErr w:type="spellStart"/>
      <w:r>
        <w:t>returns_initialized_closure</w:t>
      </w:r>
      <w:proofErr w:type="spellEnd"/>
      <w:r>
        <w:t>(123)</w:t>
      </w:r>
      <w:r w:rsidR="006C638C">
        <w:t>,</w:t>
      </w:r>
    </w:p>
    <w:p w14:paraId="6375084E" w14:textId="77777777" w:rsidR="003A366E" w:rsidRDefault="00000000">
      <w:pPr>
        <w:pStyle w:val="Code"/>
      </w:pPr>
      <w:r>
        <w:t xml:space="preserve">    ];</w:t>
      </w:r>
    </w:p>
    <w:p w14:paraId="1BCC8C07" w14:textId="77777777" w:rsidR="003A366E" w:rsidRDefault="003A366E">
      <w:pPr>
        <w:pStyle w:val="Code"/>
      </w:pPr>
      <w:bookmarkStart w:id="300" w:name="OLE_LINK14"/>
      <w:bookmarkEnd w:id="300"/>
    </w:p>
    <w:p w14:paraId="1124AD68" w14:textId="77777777" w:rsidR="003A366E" w:rsidRDefault="00000000">
      <w:pPr>
        <w:pStyle w:val="Code"/>
      </w:pPr>
      <w:r>
        <w:t xml:space="preserve">    for handler in handlers {</w:t>
      </w:r>
    </w:p>
    <w:p w14:paraId="471D1F7C" w14:textId="77777777" w:rsidR="003A366E" w:rsidRDefault="00000000">
      <w:pPr>
        <w:pStyle w:val="Code"/>
      </w:pPr>
      <w:r>
        <w:t xml:space="preserve">        let output = handler(5);</w:t>
      </w:r>
    </w:p>
    <w:p w14:paraId="434DB46F" w14:textId="77777777" w:rsidR="003A366E" w:rsidRDefault="00000000">
      <w:pPr>
        <w:pStyle w:val="Code"/>
      </w:pPr>
      <w:r>
        <w:t xml:space="preserve">        </w:t>
      </w:r>
      <w:proofErr w:type="spellStart"/>
      <w:r>
        <w:t>println</w:t>
      </w:r>
      <w:proofErr w:type="spellEnd"/>
      <w:r>
        <w:t>!("{output}");</w:t>
      </w:r>
    </w:p>
    <w:p w14:paraId="170FDEBE" w14:textId="77777777" w:rsidR="003A366E" w:rsidRDefault="00000000">
      <w:pPr>
        <w:pStyle w:val="Code"/>
      </w:pPr>
      <w:r>
        <w:t xml:space="preserve">    }</w:t>
      </w:r>
    </w:p>
    <w:p w14:paraId="56E0DF63" w14:textId="77777777" w:rsidR="003A366E" w:rsidRDefault="00000000">
      <w:pPr>
        <w:pStyle w:val="Code"/>
      </w:pPr>
      <w:r>
        <w:t>}</w:t>
      </w:r>
    </w:p>
    <w:p w14:paraId="0BE6B3EE" w14:textId="77777777" w:rsidR="003A366E" w:rsidRDefault="003A366E">
      <w:pPr>
        <w:pStyle w:val="Code"/>
      </w:pPr>
    </w:p>
    <w:p w14:paraId="2C917892" w14:textId="77777777" w:rsidR="003A366E" w:rsidRDefault="00000000">
      <w:pPr>
        <w:pStyle w:val="Code"/>
      </w:pPr>
      <w:proofErr w:type="spellStart"/>
      <w:r>
        <w:t>fn</w:t>
      </w:r>
      <w:proofErr w:type="spellEnd"/>
      <w:r>
        <w:t xml:space="preserve"> </w:t>
      </w:r>
      <w:proofErr w:type="spellStart"/>
      <w:r>
        <w:t>returns_closure</w:t>
      </w:r>
      <w:proofErr w:type="spellEnd"/>
      <w:r>
        <w:t xml:space="preserve">() -&gt; </w:t>
      </w:r>
      <w:proofErr w:type="spellStart"/>
      <w:r>
        <w:t>impl</w:t>
      </w:r>
      <w:proofErr w:type="spellEnd"/>
      <w:r>
        <w:t xml:space="preserve"> </w:t>
      </w:r>
      <w:proofErr w:type="spellStart"/>
      <w:r>
        <w:t>Fn</w:t>
      </w:r>
      <w:proofErr w:type="spellEnd"/>
      <w:r>
        <w:t>(i32) -&gt; i32 {</w:t>
      </w:r>
    </w:p>
    <w:p w14:paraId="63CB3AF9" w14:textId="77777777" w:rsidR="003A366E" w:rsidRDefault="00000000">
      <w:pPr>
        <w:pStyle w:val="Code"/>
      </w:pPr>
      <w:r>
        <w:t xml:space="preserve">    |x| x + 1</w:t>
      </w:r>
    </w:p>
    <w:p w14:paraId="06A25CAB" w14:textId="77777777" w:rsidR="003A366E" w:rsidRDefault="00000000">
      <w:pPr>
        <w:pStyle w:val="Code"/>
      </w:pPr>
      <w:r>
        <w:t>}</w:t>
      </w:r>
    </w:p>
    <w:p w14:paraId="1DC9C96A" w14:textId="77777777" w:rsidR="003A366E" w:rsidRDefault="003A366E">
      <w:pPr>
        <w:pStyle w:val="Code"/>
      </w:pPr>
    </w:p>
    <w:p w14:paraId="6140B14F" w14:textId="77777777" w:rsidR="003A366E" w:rsidRDefault="00000000">
      <w:pPr>
        <w:pStyle w:val="Code"/>
      </w:pPr>
      <w:bookmarkStart w:id="301" w:name="OLE_LINK16"/>
      <w:proofErr w:type="spellStart"/>
      <w:r>
        <w:t>fn</w:t>
      </w:r>
      <w:proofErr w:type="spellEnd"/>
      <w:r>
        <w:t xml:space="preserve"> </w:t>
      </w:r>
      <w:proofErr w:type="spellStart"/>
      <w:r>
        <w:t>returns_initialized_closure</w:t>
      </w:r>
      <w:proofErr w:type="spellEnd"/>
      <w:r>
        <w:t>(</w:t>
      </w:r>
      <w:proofErr w:type="spellStart"/>
      <w:r>
        <w:t>init</w:t>
      </w:r>
      <w:proofErr w:type="spellEnd"/>
      <w:r>
        <w:t xml:space="preserve">: i32) -&gt; </w:t>
      </w:r>
      <w:proofErr w:type="spellStart"/>
      <w:r>
        <w:t>impl</w:t>
      </w:r>
      <w:proofErr w:type="spellEnd"/>
      <w:r>
        <w:t xml:space="preserve"> </w:t>
      </w:r>
      <w:proofErr w:type="spellStart"/>
      <w:r>
        <w:t>Fn</w:t>
      </w:r>
      <w:proofErr w:type="spellEnd"/>
      <w:r>
        <w:t>(i32) -&gt; i32 {</w:t>
      </w:r>
      <w:bookmarkEnd w:id="301"/>
    </w:p>
    <w:p w14:paraId="09DF20AF" w14:textId="77777777" w:rsidR="003A366E" w:rsidRDefault="00000000">
      <w:pPr>
        <w:pStyle w:val="Code"/>
      </w:pPr>
      <w:r>
        <w:t xml:space="preserve">    move |x| x + </w:t>
      </w:r>
      <w:proofErr w:type="spellStart"/>
      <w:r>
        <w:t>init</w:t>
      </w:r>
      <w:proofErr w:type="spellEnd"/>
    </w:p>
    <w:p w14:paraId="687FBA44" w14:textId="34563B43" w:rsidR="003A366E" w:rsidRDefault="00000000">
      <w:pPr>
        <w:pStyle w:val="Code"/>
      </w:pPr>
      <w:bookmarkStart w:id="302" w:name="OLE_LINK15"/>
      <w:bookmarkStart w:id="303" w:name="OLE_LINK28"/>
      <w:r>
        <w:t>}</w:t>
      </w:r>
      <w:bookmarkStart w:id="304" w:name="OLE_LINK48"/>
      <w:bookmarkEnd w:id="302"/>
      <w:bookmarkEnd w:id="303"/>
    </w:p>
    <w:p w14:paraId="0719C3F5" w14:textId="77777777" w:rsidR="003A366E" w:rsidRDefault="00000000">
      <w:pPr>
        <w:pStyle w:val="CodeListingCaption"/>
      </w:pPr>
      <w:r>
        <w:t xml:space="preserve">Creating a </w:t>
      </w:r>
      <w:r>
        <w:rPr>
          <w:rStyle w:val="Literal"/>
        </w:rPr>
        <w:t>Vec&lt;T&gt;</w:t>
      </w:r>
      <w:r>
        <w:t xml:space="preserve"> of closures defined by functions that return </w:t>
      </w:r>
      <w:proofErr w:type="spellStart"/>
      <w:r>
        <w:rPr>
          <w:rStyle w:val="Literal"/>
        </w:rPr>
        <w:t>impl</w:t>
      </w:r>
      <w:proofErr w:type="spellEnd"/>
      <w:r>
        <w:rPr>
          <w:rStyle w:val="Literal"/>
        </w:rPr>
        <w:t xml:space="preserve"> </w:t>
      </w:r>
      <w:proofErr w:type="spellStart"/>
      <w:r>
        <w:rPr>
          <w:rStyle w:val="Literal"/>
        </w:rPr>
        <w:t>Fn</w:t>
      </w:r>
      <w:proofErr w:type="spellEnd"/>
      <w:r w:rsidRPr="00C871F3">
        <w:t xml:space="preserve"> types</w:t>
      </w:r>
    </w:p>
    <w:p w14:paraId="027F4E26" w14:textId="03C8CC5B" w:rsidR="003A366E" w:rsidRDefault="00000000">
      <w:pPr>
        <w:pStyle w:val="Body"/>
      </w:pPr>
      <w:bookmarkStart w:id="305" w:name="OLE_LINK29"/>
      <w:bookmarkStart w:id="306" w:name="OLE_LINK42"/>
      <w:bookmarkEnd w:id="304"/>
      <w:bookmarkEnd w:id="305"/>
      <w:r>
        <w:t xml:space="preserve">Here we have two functions, </w:t>
      </w:r>
      <w:proofErr w:type="spellStart"/>
      <w:r>
        <w:rPr>
          <w:rStyle w:val="Literal"/>
        </w:rPr>
        <w:t>returns_closure</w:t>
      </w:r>
      <w:proofErr w:type="spellEnd"/>
      <w:r>
        <w:t xml:space="preserve"> and </w:t>
      </w:r>
      <w:proofErr w:type="spellStart"/>
      <w:r>
        <w:rPr>
          <w:rStyle w:val="Literal"/>
        </w:rPr>
        <w:t>returns_initialized_closure</w:t>
      </w:r>
      <w:proofErr w:type="spellEnd"/>
      <w:r>
        <w:t xml:space="preserve">, which both return </w:t>
      </w:r>
      <w:proofErr w:type="spellStart"/>
      <w:r>
        <w:rPr>
          <w:rStyle w:val="Literal"/>
        </w:rPr>
        <w:t>impl</w:t>
      </w:r>
      <w:proofErr w:type="spellEnd"/>
      <w:r>
        <w:rPr>
          <w:rStyle w:val="Literal"/>
        </w:rPr>
        <w:t xml:space="preserve"> </w:t>
      </w:r>
      <w:proofErr w:type="spellStart"/>
      <w:r>
        <w:rPr>
          <w:rStyle w:val="Literal"/>
        </w:rPr>
        <w:t>Fn</w:t>
      </w:r>
      <w:proofErr w:type="spellEnd"/>
      <w:r>
        <w:rPr>
          <w:rStyle w:val="Literal"/>
        </w:rPr>
        <w:t>(i32) -&gt; i32</w:t>
      </w:r>
      <w:r>
        <w:t>. Notice that the closures that they return are different, even though they implement the same type.</w:t>
      </w:r>
      <w:bookmarkEnd w:id="306"/>
      <w:r>
        <w:t xml:space="preserve"> </w:t>
      </w:r>
      <w:r>
        <w:fldChar w:fldCharType="begin"/>
      </w:r>
      <w:r>
        <w:instrText xml:space="preserve"> XE "Sized trait" </w:instrText>
      </w:r>
      <w:r>
        <w:fldChar w:fldCharType="end"/>
      </w:r>
      <w:r>
        <w:t>If we try to compile this, Rust lets us know that it won’t work:</w:t>
      </w:r>
    </w:p>
    <w:p w14:paraId="68E5A77F" w14:textId="77777777" w:rsidR="003A366E" w:rsidRDefault="00000000" w:rsidP="00C871F3">
      <w:pPr>
        <w:pStyle w:val="CodeWide"/>
      </w:pPr>
      <w:r>
        <w:t>error[E0308]: mismatched types</w:t>
      </w:r>
    </w:p>
    <w:p w14:paraId="4D57ACF9" w14:textId="77777777" w:rsidR="003A366E" w:rsidRDefault="00000000" w:rsidP="00C871F3">
      <w:pPr>
        <w:pStyle w:val="CodeWide"/>
      </w:pPr>
      <w:r>
        <w:t xml:space="preserve">  --&gt; </w:t>
      </w:r>
      <w:proofErr w:type="spellStart"/>
      <w:r>
        <w:t>src</w:t>
      </w:r>
      <w:proofErr w:type="spellEnd"/>
      <w:r>
        <w:t>/main.rs:4:9</w:t>
      </w:r>
    </w:p>
    <w:p w14:paraId="3793A446" w14:textId="77777777" w:rsidR="003A366E" w:rsidRDefault="00000000" w:rsidP="00C871F3">
      <w:pPr>
        <w:pStyle w:val="CodeWide"/>
      </w:pPr>
      <w:r>
        <w:t xml:space="preserve">   |</w:t>
      </w:r>
    </w:p>
    <w:p w14:paraId="3611E6C6" w14:textId="2F8DDD72" w:rsidR="003A366E" w:rsidRDefault="00000000" w:rsidP="00C871F3">
      <w:pPr>
        <w:pStyle w:val="CodeWide"/>
      </w:pPr>
      <w:r>
        <w:t xml:space="preserve">4  |         </w:t>
      </w:r>
      <w:proofErr w:type="spellStart"/>
      <w:r>
        <w:t>returns_initialized_closure</w:t>
      </w:r>
      <w:proofErr w:type="spellEnd"/>
      <w:r>
        <w:t>(123)</w:t>
      </w:r>
      <w:r w:rsidR="00DB1FF8">
        <w:t>,</w:t>
      </w:r>
    </w:p>
    <w:p w14:paraId="0C895B75" w14:textId="77777777" w:rsidR="005B7229" w:rsidRDefault="00000000" w:rsidP="00C871F3">
      <w:pPr>
        <w:pStyle w:val="CodeWide"/>
        <w:rPr>
          <w:ins w:id="307" w:author="Carol Nichols" w:date="2025-10-07T16:42:00Z" w16du:dateUtc="2025-10-07T20:42:00Z"/>
        </w:rPr>
      </w:pPr>
      <w:commentRangeStart w:id="308"/>
      <w:commentRangeStart w:id="309"/>
      <w:r>
        <w:t xml:space="preserve">   |         ^^^^^^^^^^^^^^^^^^^^^^^^^^^^^^^^ expected opaque type, found</w:t>
      </w:r>
      <w:del w:id="310" w:author="Carol Nichols" w:date="2025-10-07T16:42:00Z" w16du:dateUtc="2025-10-07T20:42:00Z">
        <w:r w:rsidDel="005B7229">
          <w:delText xml:space="preserve"> </w:delText>
        </w:r>
      </w:del>
    </w:p>
    <w:p w14:paraId="67CF0F7F" w14:textId="295066ED" w:rsidR="003A366E" w:rsidRDefault="00000000" w:rsidP="00C871F3">
      <w:pPr>
        <w:pStyle w:val="CodeWide"/>
      </w:pPr>
      <w:r>
        <w:t>a different opaque type</w:t>
      </w:r>
      <w:commentRangeEnd w:id="308"/>
      <w:r w:rsidR="00E61478">
        <w:rPr>
          <w:rStyle w:val="CommentReference"/>
          <w:rFonts w:ascii="Times New Roman" w:hAnsi="Times New Roman" w:cs="Times New Roman"/>
          <w:color w:val="auto"/>
          <w:w w:val="100"/>
          <w:lang w:val="en-CA"/>
        </w:rPr>
        <w:commentReference w:id="308"/>
      </w:r>
      <w:commentRangeEnd w:id="309"/>
      <w:r w:rsidR="00004FF3">
        <w:rPr>
          <w:rStyle w:val="CommentReference"/>
          <w:rFonts w:ascii="Times New Roman" w:hAnsi="Times New Roman" w:cs="Times New Roman"/>
          <w:color w:val="auto"/>
          <w:w w:val="100"/>
          <w:lang w:val="en-CA"/>
        </w:rPr>
        <w:commentReference w:id="309"/>
      </w:r>
    </w:p>
    <w:p w14:paraId="0D92659D" w14:textId="77777777" w:rsidR="003A366E" w:rsidRDefault="00000000" w:rsidP="00C871F3">
      <w:pPr>
        <w:pStyle w:val="CodeWide"/>
      </w:pPr>
      <w:r>
        <w:t>...</w:t>
      </w:r>
    </w:p>
    <w:p w14:paraId="4450EFC8" w14:textId="759823E5" w:rsidR="003A366E" w:rsidRDefault="00000000" w:rsidP="00C871F3">
      <w:pPr>
        <w:pStyle w:val="CodeWide"/>
      </w:pPr>
      <w:r>
        <w:t>1</w:t>
      </w:r>
      <w:r w:rsidR="007C25E5">
        <w:t>3</w:t>
      </w:r>
      <w:r>
        <w:t xml:space="preserve"> | </w:t>
      </w:r>
      <w:proofErr w:type="spellStart"/>
      <w:r>
        <w:t>fn</w:t>
      </w:r>
      <w:proofErr w:type="spellEnd"/>
      <w:r>
        <w:t xml:space="preserve"> </w:t>
      </w:r>
      <w:proofErr w:type="spellStart"/>
      <w:r>
        <w:t>returns_closure</w:t>
      </w:r>
      <w:proofErr w:type="spellEnd"/>
      <w:r>
        <w:t xml:space="preserve">() -&gt; </w:t>
      </w:r>
      <w:proofErr w:type="spellStart"/>
      <w:r>
        <w:t>impl</w:t>
      </w:r>
      <w:proofErr w:type="spellEnd"/>
      <w:r>
        <w:t xml:space="preserve"> </w:t>
      </w:r>
      <w:proofErr w:type="spellStart"/>
      <w:r>
        <w:t>Fn</w:t>
      </w:r>
      <w:proofErr w:type="spellEnd"/>
      <w:r>
        <w:t>(i32) -&gt; i32 {</w:t>
      </w:r>
    </w:p>
    <w:p w14:paraId="700BAAE3" w14:textId="77777777" w:rsidR="003A366E" w:rsidRDefault="00000000" w:rsidP="00C871F3">
      <w:pPr>
        <w:pStyle w:val="CodeWide"/>
      </w:pPr>
      <w:r>
        <w:t xml:space="preserve">   |                         ------------------- the expected opaque type</w:t>
      </w:r>
    </w:p>
    <w:p w14:paraId="0AA7C180" w14:textId="77777777" w:rsidR="003A366E" w:rsidRDefault="00000000" w:rsidP="00C871F3">
      <w:pPr>
        <w:pStyle w:val="CodeWide"/>
      </w:pPr>
      <w:r>
        <w:t>...</w:t>
      </w:r>
    </w:p>
    <w:p w14:paraId="60B708B7" w14:textId="68A5F403" w:rsidR="003A366E" w:rsidRDefault="00000000" w:rsidP="00C871F3">
      <w:pPr>
        <w:pStyle w:val="CodeWide"/>
      </w:pPr>
      <w:bookmarkStart w:id="311" w:name="OLE_LINK38"/>
      <w:r>
        <w:t>1</w:t>
      </w:r>
      <w:r w:rsidR="00920FCA">
        <w:t>7</w:t>
      </w:r>
      <w:r>
        <w:t xml:space="preserve"> | </w:t>
      </w:r>
      <w:proofErr w:type="spellStart"/>
      <w:r>
        <w:t>fn</w:t>
      </w:r>
      <w:proofErr w:type="spellEnd"/>
      <w:r>
        <w:t xml:space="preserve"> </w:t>
      </w:r>
      <w:proofErr w:type="spellStart"/>
      <w:r>
        <w:t>returns_initialized_closure</w:t>
      </w:r>
      <w:proofErr w:type="spellEnd"/>
      <w:r>
        <w:t>(</w:t>
      </w:r>
      <w:proofErr w:type="spellStart"/>
      <w:r>
        <w:t>init</w:t>
      </w:r>
      <w:proofErr w:type="spellEnd"/>
      <w:r>
        <w:t xml:space="preserve">: i32) -&gt; </w:t>
      </w:r>
      <w:proofErr w:type="spellStart"/>
      <w:r>
        <w:t>impl</w:t>
      </w:r>
      <w:proofErr w:type="spellEnd"/>
      <w:r>
        <w:t xml:space="preserve"> </w:t>
      </w:r>
      <w:proofErr w:type="spellStart"/>
      <w:r>
        <w:t>Fn</w:t>
      </w:r>
      <w:proofErr w:type="spellEnd"/>
      <w:r>
        <w:t>(i32) -&gt; i32 {</w:t>
      </w:r>
      <w:bookmarkEnd w:id="311"/>
    </w:p>
    <w:p w14:paraId="68D63DAD" w14:textId="77777777" w:rsidR="003A366E" w:rsidRDefault="00000000" w:rsidP="00C871F3">
      <w:pPr>
        <w:pStyle w:val="CodeWide"/>
      </w:pPr>
      <w:r>
        <w:t xml:space="preserve">   |                                              ------------------- the found opaque type</w:t>
      </w:r>
    </w:p>
    <w:p w14:paraId="7E0916F2" w14:textId="77777777" w:rsidR="003A366E" w:rsidRDefault="00000000" w:rsidP="00C871F3">
      <w:pPr>
        <w:pStyle w:val="CodeWide"/>
      </w:pPr>
      <w:r>
        <w:t xml:space="preserve">   |</w:t>
      </w:r>
    </w:p>
    <w:p w14:paraId="603E6CC4" w14:textId="25AF0301" w:rsidR="003A366E" w:rsidRDefault="00000000" w:rsidP="00C871F3">
      <w:pPr>
        <w:pStyle w:val="CodeWide"/>
      </w:pPr>
      <w:bookmarkStart w:id="312" w:name="OLE_LINK33"/>
      <w:r>
        <w:t xml:space="preserve">   = note: expected opaque type `</w:t>
      </w:r>
      <w:proofErr w:type="spellStart"/>
      <w:r>
        <w:t>impl</w:t>
      </w:r>
      <w:proofErr w:type="spellEnd"/>
      <w:r>
        <w:t xml:space="preserve"> </w:t>
      </w:r>
      <w:proofErr w:type="spellStart"/>
      <w:r>
        <w:t>Fn</w:t>
      </w:r>
      <w:proofErr w:type="spellEnd"/>
      <w:r>
        <w:t>(i32) -&gt; i32` (opaque type at</w:t>
      </w:r>
      <w:bookmarkEnd w:id="312"/>
      <w:r w:rsidR="001E026E">
        <w:t xml:space="preserve"> </w:t>
      </w:r>
      <w:r>
        <w:t>&lt;</w:t>
      </w:r>
      <w:proofErr w:type="spellStart"/>
      <w:r>
        <w:t>src</w:t>
      </w:r>
      <w:proofErr w:type="spellEnd"/>
      <w:r>
        <w:t>/main.rs:1</w:t>
      </w:r>
      <w:r w:rsidR="00920FCA">
        <w:t>3</w:t>
      </w:r>
      <w:r>
        <w:t>:25&gt;)</w:t>
      </w:r>
    </w:p>
    <w:p w14:paraId="7D48A2BC" w14:textId="6403C7DB" w:rsidR="003A366E" w:rsidRDefault="00000000" w:rsidP="00C871F3">
      <w:pPr>
        <w:pStyle w:val="CodeWide"/>
      </w:pPr>
      <w:r>
        <w:t xml:space="preserve">              found opaque type `</w:t>
      </w:r>
      <w:proofErr w:type="spellStart"/>
      <w:r>
        <w:t>impl</w:t>
      </w:r>
      <w:proofErr w:type="spellEnd"/>
      <w:r>
        <w:t xml:space="preserve"> </w:t>
      </w:r>
      <w:proofErr w:type="spellStart"/>
      <w:r>
        <w:t>Fn</w:t>
      </w:r>
      <w:proofErr w:type="spellEnd"/>
      <w:r>
        <w:t>(i32) -&gt; i32` (opaque type at</w:t>
      </w:r>
      <w:r w:rsidR="001E026E">
        <w:t xml:space="preserve"> </w:t>
      </w:r>
      <w:r>
        <w:t>&lt;</w:t>
      </w:r>
      <w:proofErr w:type="spellStart"/>
      <w:r>
        <w:t>src</w:t>
      </w:r>
      <w:proofErr w:type="spellEnd"/>
      <w:r>
        <w:t>/main.rs:1</w:t>
      </w:r>
      <w:r w:rsidR="00920FCA">
        <w:t>7</w:t>
      </w:r>
      <w:r>
        <w:t>:46&gt;)</w:t>
      </w:r>
    </w:p>
    <w:p w14:paraId="66980DEA" w14:textId="77777777" w:rsidR="003A366E" w:rsidRDefault="00000000" w:rsidP="00C871F3">
      <w:pPr>
        <w:pStyle w:val="CodeWide"/>
      </w:pPr>
      <w:bookmarkStart w:id="313" w:name="OLE_LINK36"/>
      <w:bookmarkStart w:id="314" w:name="OLE_LINK34"/>
      <w:bookmarkStart w:id="315" w:name="OLE_LINK37"/>
      <w:r>
        <w:t xml:space="preserve">   = note: distinct uses of `</w:t>
      </w:r>
      <w:proofErr w:type="spellStart"/>
      <w:r>
        <w:t>impl</w:t>
      </w:r>
      <w:proofErr w:type="spellEnd"/>
      <w:r>
        <w:t xml:space="preserve"> Trait` result in different opaque</w:t>
      </w:r>
      <w:bookmarkEnd w:id="313"/>
      <w:r>
        <w:t xml:space="preserve"> types</w:t>
      </w:r>
      <w:bookmarkEnd w:id="314"/>
      <w:bookmarkEnd w:id="315"/>
    </w:p>
    <w:p w14:paraId="725AC15E" w14:textId="2FC08D11" w:rsidR="003A366E" w:rsidRDefault="00000000">
      <w:pPr>
        <w:pStyle w:val="Body"/>
      </w:pPr>
      <w:r>
        <w:lastRenderedPageBreak/>
        <w:t>The error message tells us that whenever we return an </w:t>
      </w:r>
      <w:proofErr w:type="spellStart"/>
      <w:r>
        <w:rPr>
          <w:rStyle w:val="Literal"/>
        </w:rPr>
        <w:t>impl</w:t>
      </w:r>
      <w:proofErr w:type="spellEnd"/>
      <w:r>
        <w:rPr>
          <w:rStyle w:val="Literal"/>
        </w:rPr>
        <w:t xml:space="preserve"> Trait</w:t>
      </w:r>
      <w:r w:rsidR="004C0B61" w:rsidRPr="00C871F3">
        <w:t>,</w:t>
      </w:r>
      <w:r>
        <w:t xml:space="preserve"> Rust creates a unique </w:t>
      </w:r>
      <w:r>
        <w:rPr>
          <w:rStyle w:val="Italic"/>
        </w:rPr>
        <w:t>opaque type</w:t>
      </w:r>
      <w:r>
        <w:t>, a type where we cannot see into the details of what Rust constructs for us</w:t>
      </w:r>
      <w:r w:rsidR="00C76A75">
        <w:t>, nor can we guess the type Rust will generate to write ourselves</w:t>
      </w:r>
      <w:r>
        <w:t>. So</w:t>
      </w:r>
      <w:ins w:id="316" w:author="Audrey Doyle" w:date="2025-09-17T15:48:00Z" w16du:dateUtc="2025-09-17T19:48:00Z">
        <w:r w:rsidR="00DA0892">
          <w:t>,</w:t>
        </w:r>
      </w:ins>
      <w:r>
        <w:t xml:space="preserve"> even though these functions return closures that implement the same trait, </w:t>
      </w:r>
      <w:bookmarkStart w:id="317" w:name="OLE_LINK41"/>
      <w:proofErr w:type="spellStart"/>
      <w:r>
        <w:rPr>
          <w:rStyle w:val="Literal"/>
        </w:rPr>
        <w:t>Fn</w:t>
      </w:r>
      <w:proofErr w:type="spellEnd"/>
      <w:r>
        <w:rPr>
          <w:rStyle w:val="Literal"/>
        </w:rPr>
        <w:t>(i32) -&gt; i32</w:t>
      </w:r>
      <w:bookmarkEnd w:id="317"/>
      <w:r>
        <w:t>, the opaque types Rust generates for each are distinct. (</w:t>
      </w:r>
      <w:bookmarkStart w:id="318" w:name="OLE_LINK39"/>
      <w:r>
        <w:t>This is similar to how Rust produces different concrete types for distinct async blocks even when they have the same output type</w:t>
      </w:r>
      <w:bookmarkEnd w:id="318"/>
      <w:r>
        <w:t xml:space="preserve">, as we saw in </w:t>
      </w:r>
      <w:r w:rsidRPr="00DA0892">
        <w:rPr>
          <w:rStyle w:val="Xref"/>
          <w:rPrChange w:id="319" w:author="Audrey Doyle" w:date="2025-09-17T15:48:00Z" w16du:dateUtc="2025-09-17T19:48:00Z">
            <w:rPr/>
          </w:rPrChange>
        </w:rPr>
        <w:t>“</w:t>
      </w:r>
      <w:ins w:id="320" w:author="Carol Nichols" w:date="2025-10-11T12:28:00Z" w16du:dateUtc="2025-10-11T16:28:00Z">
        <w:r w:rsidR="00F6290C" w:rsidRPr="00F6290C">
          <w:rPr>
            <w:rStyle w:val="Xref"/>
          </w:rPr>
          <w:t>The Pin Type and the Unpin Trait</w:t>
        </w:r>
      </w:ins>
      <w:commentRangeStart w:id="321"/>
      <w:commentRangeStart w:id="322"/>
      <w:del w:id="323" w:author="Carol Nichols" w:date="2025-10-07T16:49:00Z" w16du:dateUtc="2025-10-07T20:49:00Z">
        <w:r w:rsidRPr="00DA0892" w:rsidDel="00004FF3">
          <w:rPr>
            <w:rStyle w:val="Xref"/>
          </w:rPr>
          <w:delText>Working with Any Number of Futures</w:delText>
        </w:r>
        <w:commentRangeEnd w:id="321"/>
        <w:r w:rsidR="00E746CF" w:rsidRPr="00DA0892" w:rsidDel="00004FF3">
          <w:rPr>
            <w:rStyle w:val="Xref"/>
            <w:rPrChange w:id="324" w:author="Audrey Doyle" w:date="2025-09-17T15:48:00Z" w16du:dateUtc="2025-09-17T19:48:00Z">
              <w:rPr>
                <w:rStyle w:val="CommentReference"/>
                <w:rFonts w:ascii="Times New Roman" w:hAnsi="Times New Roman" w:cs="Times New Roman"/>
                <w:color w:val="auto"/>
                <w:lang w:val="en-CA"/>
              </w:rPr>
            </w:rPrChange>
          </w:rPr>
          <w:commentReference w:id="321"/>
        </w:r>
      </w:del>
      <w:commentRangeEnd w:id="322"/>
      <w:r w:rsidR="00004FF3">
        <w:rPr>
          <w:rStyle w:val="CommentReference"/>
          <w:rFonts w:ascii="Times New Roman" w:hAnsi="Times New Roman" w:cs="Times New Roman"/>
          <w:color w:val="auto"/>
          <w:lang w:val="en-CA"/>
        </w:rPr>
        <w:commentReference w:id="322"/>
      </w:r>
      <w:r w:rsidRPr="00DA0892">
        <w:rPr>
          <w:rStyle w:val="Xref"/>
          <w:rPrChange w:id="325" w:author="Audrey Doyle" w:date="2025-09-17T15:48:00Z" w16du:dateUtc="2025-09-17T19:48:00Z">
            <w:rPr/>
          </w:rPrChange>
        </w:rPr>
        <w:t xml:space="preserve">” on </w:t>
      </w:r>
      <w:r w:rsidRPr="00DA0892">
        <w:rPr>
          <w:rStyle w:val="Xref"/>
        </w:rPr>
        <w:t>page</w:t>
      </w:r>
      <w:r w:rsidR="00A4432A">
        <w:rPr>
          <w:rStyle w:val="Xref"/>
        </w:rPr>
        <w:t> </w:t>
      </w:r>
      <w:r>
        <w:rPr>
          <w:rStyle w:val="Xref"/>
        </w:rPr>
        <w:t>XX</w:t>
      </w:r>
      <w:bookmarkStart w:id="326" w:name="OLE_LINK30"/>
      <w:r>
        <w:t xml:space="preserve">.) </w:t>
      </w:r>
      <w:bookmarkStart w:id="327" w:name="OLE_LINK40"/>
      <w:r>
        <w:t xml:space="preserve">We have seen a solution to this problem a few times now: </w:t>
      </w:r>
      <w:del w:id="328" w:author="Audrey Doyle" w:date="2025-09-17T15:49:00Z" w16du:dateUtc="2025-09-17T19:49:00Z">
        <w:r w:rsidDel="00DA0892">
          <w:delText xml:space="preserve">we </w:delText>
        </w:r>
      </w:del>
      <w:ins w:id="329" w:author="Audrey Doyle" w:date="2025-09-17T15:49:00Z" w16du:dateUtc="2025-09-17T19:49:00Z">
        <w:r w:rsidR="00DA0892">
          <w:t xml:space="preserve">We </w:t>
        </w:r>
      </w:ins>
      <w:r>
        <w:t xml:space="preserve">can use a </w:t>
      </w:r>
      <w:r>
        <w:fldChar w:fldCharType="begin"/>
      </w:r>
      <w:r>
        <w:instrText xml:space="preserve"> XE "trait objects" </w:instrText>
      </w:r>
      <w:r>
        <w:fldChar w:fldCharType="end"/>
      </w:r>
      <w:r>
        <w:t>trait object, as in Listing</w:t>
      </w:r>
      <w:r w:rsidR="00A4432A" w:rsidRPr="00DA0892">
        <w:rPr>
          <w:rPrChange w:id="330" w:author="Audrey Doyle" w:date="2025-09-17T15:49:00Z" w16du:dateUtc="2025-09-17T19:49:00Z">
            <w:rPr>
              <w:rStyle w:val="Xref"/>
            </w:rPr>
          </w:rPrChange>
        </w:rPr>
        <w:t> </w:t>
      </w:r>
      <w:r>
        <w:t>20-34.</w:t>
      </w:r>
      <w:bookmarkEnd w:id="326"/>
      <w:bookmarkEnd w:id="327"/>
    </w:p>
    <w:p w14:paraId="1EB91A8D" w14:textId="77777777" w:rsidR="003A366E" w:rsidRDefault="00000000">
      <w:pPr>
        <w:pStyle w:val="Code"/>
      </w:pPr>
      <w:proofErr w:type="spellStart"/>
      <w:r>
        <w:t>fn</w:t>
      </w:r>
      <w:proofErr w:type="spellEnd"/>
      <w:r>
        <w:t xml:space="preserve"> </w:t>
      </w:r>
      <w:proofErr w:type="spellStart"/>
      <w:r>
        <w:t>returns_closure</w:t>
      </w:r>
      <w:proofErr w:type="spellEnd"/>
      <w:r>
        <w:t>() -&gt; Box&lt;</w:t>
      </w:r>
      <w:proofErr w:type="spellStart"/>
      <w:r>
        <w:t>dyn</w:t>
      </w:r>
      <w:proofErr w:type="spellEnd"/>
      <w:r>
        <w:t xml:space="preserve"> </w:t>
      </w:r>
      <w:proofErr w:type="spellStart"/>
      <w:r>
        <w:t>Fn</w:t>
      </w:r>
      <w:proofErr w:type="spellEnd"/>
      <w:r>
        <w:t>(i32) -&gt; i32&gt; {</w:t>
      </w:r>
    </w:p>
    <w:p w14:paraId="3E3C602D" w14:textId="77777777" w:rsidR="003A366E" w:rsidRDefault="00000000">
      <w:pPr>
        <w:pStyle w:val="Code"/>
      </w:pPr>
      <w:r>
        <w:t xml:space="preserve">    Box::new(|x| x + 1)</w:t>
      </w:r>
    </w:p>
    <w:p w14:paraId="2D4266BB" w14:textId="77777777" w:rsidR="003A366E" w:rsidRDefault="00000000">
      <w:pPr>
        <w:pStyle w:val="Code"/>
      </w:pPr>
      <w:r>
        <w:t>}</w:t>
      </w:r>
    </w:p>
    <w:p w14:paraId="676BD93D" w14:textId="77777777" w:rsidR="003A366E" w:rsidRDefault="003A366E">
      <w:pPr>
        <w:pStyle w:val="Code"/>
      </w:pPr>
    </w:p>
    <w:p w14:paraId="2F79FA0A" w14:textId="77777777" w:rsidR="003A366E" w:rsidRDefault="00000000">
      <w:pPr>
        <w:pStyle w:val="Code"/>
      </w:pPr>
      <w:proofErr w:type="spellStart"/>
      <w:r>
        <w:t>fn</w:t>
      </w:r>
      <w:proofErr w:type="spellEnd"/>
      <w:r>
        <w:t xml:space="preserve"> </w:t>
      </w:r>
      <w:proofErr w:type="spellStart"/>
      <w:r>
        <w:t>returns_initialized_closure</w:t>
      </w:r>
      <w:proofErr w:type="spellEnd"/>
      <w:r>
        <w:t>(</w:t>
      </w:r>
      <w:proofErr w:type="spellStart"/>
      <w:r>
        <w:t>init</w:t>
      </w:r>
      <w:proofErr w:type="spellEnd"/>
      <w:r>
        <w:t>: i32) -&gt; Box&lt;</w:t>
      </w:r>
      <w:proofErr w:type="spellStart"/>
      <w:r>
        <w:t>dyn</w:t>
      </w:r>
      <w:proofErr w:type="spellEnd"/>
      <w:r>
        <w:t xml:space="preserve"> </w:t>
      </w:r>
      <w:proofErr w:type="spellStart"/>
      <w:r>
        <w:t>Fn</w:t>
      </w:r>
      <w:proofErr w:type="spellEnd"/>
      <w:r>
        <w:t>(i32) -&gt; i32&gt; {</w:t>
      </w:r>
    </w:p>
    <w:p w14:paraId="757A154A" w14:textId="77777777" w:rsidR="003A366E" w:rsidRDefault="00000000">
      <w:pPr>
        <w:pStyle w:val="Code"/>
      </w:pPr>
      <w:r>
        <w:t xml:space="preserve">    Box::new(move |x| x + </w:t>
      </w:r>
      <w:proofErr w:type="spellStart"/>
      <w:r>
        <w:t>init</w:t>
      </w:r>
      <w:proofErr w:type="spellEnd"/>
      <w:r>
        <w:t>)</w:t>
      </w:r>
    </w:p>
    <w:p w14:paraId="4404E0F2" w14:textId="75699454" w:rsidR="003A366E" w:rsidRDefault="00000000">
      <w:pPr>
        <w:pStyle w:val="Code"/>
      </w:pPr>
      <w:r>
        <w:t>}</w:t>
      </w:r>
    </w:p>
    <w:p w14:paraId="0A367644" w14:textId="3E21FA69" w:rsidR="003A366E" w:rsidRDefault="00000000" w:rsidP="00A25D03">
      <w:pPr>
        <w:pStyle w:val="CodeListingCaption"/>
      </w:pPr>
      <w:r>
        <w:t xml:space="preserve">Creating a </w:t>
      </w:r>
      <w:r>
        <w:rPr>
          <w:rStyle w:val="Literal"/>
        </w:rPr>
        <w:t>Vec&lt;T&gt;</w:t>
      </w:r>
      <w:r>
        <w:t xml:space="preserve"> of closures defined by functions that return </w:t>
      </w:r>
      <w:r w:rsidR="00A25D03">
        <w:rPr>
          <w:rStyle w:val="Literal"/>
        </w:rPr>
        <w:t>Box&lt;</w:t>
      </w:r>
      <w:proofErr w:type="spellStart"/>
      <w:r w:rsidR="00A25D03">
        <w:rPr>
          <w:rStyle w:val="Literal"/>
        </w:rPr>
        <w:t>dyn</w:t>
      </w:r>
      <w:proofErr w:type="spellEnd"/>
      <w:r>
        <w:rPr>
          <w:rStyle w:val="Literal"/>
        </w:rPr>
        <w:t xml:space="preserve"> </w:t>
      </w:r>
      <w:proofErr w:type="spellStart"/>
      <w:r>
        <w:rPr>
          <w:rStyle w:val="Literal"/>
        </w:rPr>
        <w:t>Fn</w:t>
      </w:r>
      <w:proofErr w:type="spellEnd"/>
      <w:r w:rsidR="00A25D03">
        <w:rPr>
          <w:rStyle w:val="Literal"/>
        </w:rPr>
        <w:t>&gt;</w:t>
      </w:r>
      <w:r w:rsidR="00A25D03" w:rsidRPr="00C871F3">
        <w:t xml:space="preserve"> so </w:t>
      </w:r>
      <w:ins w:id="331" w:author="Audrey Doyle" w:date="2025-09-17T15:49:00Z" w16du:dateUtc="2025-09-17T19:49:00Z">
        <w:r w:rsidR="00DA0892">
          <w:t xml:space="preserve">that </w:t>
        </w:r>
      </w:ins>
      <w:r w:rsidR="00A25D03" w:rsidRPr="00C871F3">
        <w:t>they have the same type</w:t>
      </w:r>
    </w:p>
    <w:p w14:paraId="6663B3B7" w14:textId="44FBCA2D" w:rsidR="003A366E" w:rsidRPr="00E746CF" w:rsidRDefault="00000000" w:rsidP="00E746CF">
      <w:pPr>
        <w:pStyle w:val="Body"/>
        <w:rPr>
          <w:color w:val="FF0000"/>
        </w:rPr>
      </w:pPr>
      <w:r>
        <w:t xml:space="preserve">This code will compile just fine. For more about trait objects, refer to </w:t>
      </w:r>
      <w:r w:rsidRPr="00DA0892">
        <w:rPr>
          <w:rStyle w:val="Xref"/>
          <w:rPrChange w:id="332" w:author="Audrey Doyle" w:date="2025-09-17T15:49:00Z" w16du:dateUtc="2025-09-17T19:49:00Z">
            <w:rPr/>
          </w:rPrChange>
        </w:rPr>
        <w:t>“</w:t>
      </w:r>
      <w:r w:rsidR="00E746CF" w:rsidRPr="00DA0892">
        <w:rPr>
          <w:rStyle w:val="Xref"/>
          <w:rPrChange w:id="333" w:author="Audrey Doyle" w:date="2025-09-17T15:49:00Z" w16du:dateUtc="2025-09-17T19:49:00Z">
            <w:rPr>
              <w:color w:val="FF0000"/>
            </w:rPr>
          </w:rPrChange>
        </w:rPr>
        <w:t>Using Trait Objects to Abstract over Shared Behavior</w:t>
      </w:r>
      <w:r w:rsidRPr="00DA0892">
        <w:rPr>
          <w:rStyle w:val="Xref"/>
          <w:rPrChange w:id="334" w:author="Audrey Doyle" w:date="2025-09-17T15:49:00Z" w16du:dateUtc="2025-09-17T19:49:00Z">
            <w:rPr/>
          </w:rPrChange>
        </w:rPr>
        <w:t>” on</w:t>
      </w:r>
      <w:r>
        <w:t xml:space="preserve"> </w:t>
      </w:r>
      <w:r>
        <w:rPr>
          <w:rStyle w:val="Xref"/>
        </w:rPr>
        <w:t>page</w:t>
      </w:r>
      <w:r w:rsidR="00A4432A">
        <w:rPr>
          <w:rStyle w:val="Xref"/>
        </w:rPr>
        <w:t> </w:t>
      </w:r>
      <w:r>
        <w:rPr>
          <w:rStyle w:val="Xref"/>
        </w:rPr>
        <w:t>XX</w:t>
      </w:r>
      <w:r>
        <w:t>.</w:t>
      </w:r>
    </w:p>
    <w:p w14:paraId="19F26958" w14:textId="77777777" w:rsidR="003A366E" w:rsidRDefault="00000000">
      <w:pPr>
        <w:pStyle w:val="Body"/>
      </w:pPr>
      <w:r>
        <w:t>Next, let’s look at macros!</w:t>
      </w:r>
    </w:p>
    <w:p w14:paraId="03C02419" w14:textId="1551410E" w:rsidR="003A366E" w:rsidRDefault="00000000">
      <w:pPr>
        <w:pStyle w:val="HeadA"/>
      </w:pPr>
      <w:r>
        <w:fldChar w:fldCharType="begin"/>
      </w:r>
      <w:r>
        <w:instrText xml:space="preserve"> XE "macros" </w:instrText>
      </w:r>
      <w:r>
        <w:fldChar w:fldCharType="end"/>
      </w:r>
      <w:bookmarkStart w:id="335" w:name="_Toc206173403"/>
      <w:r>
        <w:t>Macros</w:t>
      </w:r>
      <w:bookmarkEnd w:id="335"/>
    </w:p>
    <w:p w14:paraId="7D357F5C" w14:textId="61872792" w:rsidR="003A366E" w:rsidRDefault="00000000">
      <w:pPr>
        <w:pStyle w:val="Body"/>
      </w:pPr>
      <w:r>
        <w:t xml:space="preserve">We’ve used macros like </w:t>
      </w:r>
      <w:proofErr w:type="spellStart"/>
      <w:r>
        <w:rPr>
          <w:rStyle w:val="Literal"/>
        </w:rPr>
        <w:t>println</w:t>
      </w:r>
      <w:proofErr w:type="spellEnd"/>
      <w:r>
        <w:rPr>
          <w:rStyle w:val="Literal"/>
        </w:rPr>
        <w:t>!</w:t>
      </w:r>
      <w:r>
        <w:t xml:space="preserve"> throughout this book, but we haven’t fully explored what a macro is and how it works. The term </w:t>
      </w:r>
      <w:r>
        <w:rPr>
          <w:rStyle w:val="Italic"/>
        </w:rPr>
        <w:t>macro</w:t>
      </w:r>
      <w:r>
        <w:t xml:space="preserve"> refers to a family of features in Rust</w:t>
      </w:r>
      <w:ins w:id="336" w:author="Audrey Doyle" w:date="2025-09-17T15:50:00Z" w16du:dateUtc="2025-09-17T19:50:00Z">
        <w:r w:rsidR="00DA0892">
          <w:rPr>
            <w:rFonts w:ascii="Times New Roman" w:hAnsi="Times New Roman" w:cs="Times New Roman"/>
          </w:rPr>
          <w:t>—</w:t>
        </w:r>
      </w:ins>
      <w:del w:id="337" w:author="Audrey Doyle" w:date="2025-09-17T15:50:00Z" w16du:dateUtc="2025-09-17T19:50:00Z">
        <w:r w:rsidDel="00DA0892">
          <w:delText xml:space="preserve">: </w:delText>
        </w:r>
      </w:del>
      <w:r w:rsidRPr="006A3FB4">
        <w:rPr>
          <w:rPrChange w:id="338" w:author="Audrey Doyle" w:date="2025-09-17T15:59:00Z" w16du:dateUtc="2025-09-17T19:59:00Z">
            <w:rPr>
              <w:rStyle w:val="Italic"/>
            </w:rPr>
          </w:rPrChange>
        </w:rPr>
        <w:t>declarative</w:t>
      </w:r>
      <w:r>
        <w:t xml:space="preserve"> macros with </w:t>
      </w:r>
      <w:proofErr w:type="spellStart"/>
      <w:r>
        <w:rPr>
          <w:rStyle w:val="Literal"/>
        </w:rPr>
        <w:t>macro_rules</w:t>
      </w:r>
      <w:proofErr w:type="spellEnd"/>
      <w:r>
        <w:rPr>
          <w:rStyle w:val="Literal"/>
        </w:rPr>
        <w:t>!</w:t>
      </w:r>
      <w:r>
        <w:t xml:space="preserve"> and three kinds of </w:t>
      </w:r>
      <w:r w:rsidRPr="006A3FB4">
        <w:rPr>
          <w:rPrChange w:id="339" w:author="Audrey Doyle" w:date="2025-09-17T15:59:00Z" w16du:dateUtc="2025-09-17T19:59:00Z">
            <w:rPr>
              <w:rStyle w:val="Italic"/>
            </w:rPr>
          </w:rPrChange>
        </w:rPr>
        <w:t>procedural</w:t>
      </w:r>
      <w:r>
        <w:t xml:space="preserve"> macros:</w:t>
      </w:r>
    </w:p>
    <w:p w14:paraId="0863FA0A" w14:textId="77777777" w:rsidR="003A366E" w:rsidRDefault="00000000">
      <w:pPr>
        <w:pStyle w:val="ListBullet"/>
      </w:pPr>
      <w:r>
        <w:t xml:space="preserve">Custom </w:t>
      </w:r>
      <w:r>
        <w:rPr>
          <w:rStyle w:val="Literal"/>
        </w:rPr>
        <w:t>#[derive]</w:t>
      </w:r>
      <w:r>
        <w:t xml:space="preserve"> macros that specify code added with the </w:t>
      </w:r>
      <w:r>
        <w:rPr>
          <w:rStyle w:val="Literal"/>
        </w:rPr>
        <w:t>derive</w:t>
      </w:r>
      <w:r>
        <w:t xml:space="preserve"> attribute used on structs and </w:t>
      </w:r>
      <w:proofErr w:type="spellStart"/>
      <w:r>
        <w:t>enums</w:t>
      </w:r>
      <w:proofErr w:type="spellEnd"/>
    </w:p>
    <w:p w14:paraId="7E7C10A5" w14:textId="77777777" w:rsidR="003A366E" w:rsidRDefault="00000000">
      <w:pPr>
        <w:pStyle w:val="ListBullet"/>
      </w:pPr>
      <w:r>
        <w:t>Attribute-like macros that define custom attributes usable on any item</w:t>
      </w:r>
    </w:p>
    <w:p w14:paraId="789780ED" w14:textId="77777777" w:rsidR="003A366E" w:rsidRDefault="00000000">
      <w:pPr>
        <w:pStyle w:val="ListBullet"/>
      </w:pPr>
      <w:r>
        <w:t>Function-like macros that look like function calls but operate on the tokens specified as their argument</w:t>
      </w:r>
    </w:p>
    <w:p w14:paraId="6739EF05" w14:textId="77777777" w:rsidR="003A366E" w:rsidRDefault="00000000">
      <w:pPr>
        <w:pStyle w:val="Body"/>
      </w:pPr>
      <w:r>
        <w:t>We’ll talk about each of these in turn, but first, let’s look at why we even need macros when we already have functions.</w:t>
      </w:r>
    </w:p>
    <w:p w14:paraId="34937473" w14:textId="7B47D37C" w:rsidR="003A366E" w:rsidRDefault="00000000">
      <w:pPr>
        <w:pStyle w:val="HeadB"/>
      </w:pPr>
      <w:r>
        <w:lastRenderedPageBreak/>
        <w:fldChar w:fldCharType="begin"/>
      </w:r>
      <w:r>
        <w:instrText xml:space="preserve"> XE "</w:instrText>
      </w:r>
      <w:proofErr w:type="spellStart"/>
      <w:r>
        <w:instrText>functions:vs</w:instrText>
      </w:r>
      <w:proofErr w:type="spellEnd"/>
      <w:r>
        <w:instrText xml:space="preserve">. macros" </w:instrText>
      </w:r>
      <w:r>
        <w:fldChar w:fldCharType="end"/>
      </w:r>
      <w:r>
        <w:fldChar w:fldCharType="begin"/>
      </w:r>
      <w:r>
        <w:instrText xml:space="preserve"> XE "</w:instrText>
      </w:r>
      <w:proofErr w:type="spellStart"/>
      <w:r>
        <w:instrText>macros:vs</w:instrText>
      </w:r>
      <w:proofErr w:type="spellEnd"/>
      <w:r>
        <w:instrText xml:space="preserve">. functions" </w:instrText>
      </w:r>
      <w:r>
        <w:fldChar w:fldCharType="end"/>
      </w:r>
      <w:bookmarkStart w:id="340" w:name="_Toc206173404"/>
      <w:r>
        <w:t>The Difference Between Macros and Functions</w:t>
      </w:r>
      <w:bookmarkEnd w:id="340"/>
    </w:p>
    <w:p w14:paraId="17E72D42" w14:textId="48B619E8" w:rsidR="003A366E" w:rsidRDefault="00000000">
      <w:pPr>
        <w:pStyle w:val="Body"/>
      </w:pPr>
      <w:r>
        <w:t xml:space="preserve">Fundamentally, macros are a way of writing code that writes other code, which is known as </w:t>
      </w:r>
      <w:r>
        <w:rPr>
          <w:rStyle w:val="Italic"/>
        </w:rPr>
        <w:t>metaprogramming</w:t>
      </w:r>
      <w:r>
        <w:t xml:space="preserve">. In </w:t>
      </w:r>
      <w:r>
        <w:rPr>
          <w:rStyle w:val="Xref"/>
        </w:rPr>
        <w:t>Appendix</w:t>
      </w:r>
      <w:r w:rsidR="00A4432A">
        <w:rPr>
          <w:rStyle w:val="Xref"/>
        </w:rPr>
        <w:t> </w:t>
      </w:r>
      <w:r>
        <w:rPr>
          <w:rStyle w:val="Xref"/>
        </w:rPr>
        <w:t>C</w:t>
      </w:r>
      <w:r>
        <w:t xml:space="preserve">, we discuss the </w:t>
      </w:r>
      <w:r>
        <w:rPr>
          <w:rStyle w:val="Literal"/>
        </w:rPr>
        <w:t>derive</w:t>
      </w:r>
      <w:r>
        <w:t xml:space="preserve"> attribute, which generates an implementation of various traits for you. We’ve also used the </w:t>
      </w:r>
      <w:proofErr w:type="spellStart"/>
      <w:r>
        <w:rPr>
          <w:rStyle w:val="Literal"/>
        </w:rPr>
        <w:t>println</w:t>
      </w:r>
      <w:proofErr w:type="spellEnd"/>
      <w:r>
        <w:rPr>
          <w:rStyle w:val="Literal"/>
        </w:rPr>
        <w:t>!</w:t>
      </w:r>
      <w:r>
        <w:t xml:space="preserve"> and </w:t>
      </w:r>
      <w:proofErr w:type="spellStart"/>
      <w:r>
        <w:rPr>
          <w:rStyle w:val="Literal"/>
        </w:rPr>
        <w:t>vec</w:t>
      </w:r>
      <w:proofErr w:type="spellEnd"/>
      <w:r>
        <w:rPr>
          <w:rStyle w:val="Literal"/>
        </w:rPr>
        <w:t>!</w:t>
      </w:r>
      <w:r>
        <w:t xml:space="preserve"> macros throughout the book. All of these macros </w:t>
      </w:r>
      <w:r>
        <w:rPr>
          <w:rStyle w:val="Italic"/>
        </w:rPr>
        <w:t>expand</w:t>
      </w:r>
      <w:r>
        <w:t xml:space="preserve"> to produce more code than the code you’ve written manually.</w:t>
      </w:r>
    </w:p>
    <w:p w14:paraId="1ABFE969" w14:textId="77777777" w:rsidR="003A366E" w:rsidRDefault="00000000">
      <w:pPr>
        <w:pStyle w:val="Body"/>
      </w:pPr>
      <w:r>
        <w:t>Metaprogramming is useful for reducing the amount of code you have to write and maintain, which is also one of the roles of functions. However, macros have some additional powers that functions don’t have.</w:t>
      </w:r>
    </w:p>
    <w:p w14:paraId="4F6A2FF8" w14:textId="693A26A6" w:rsidR="003A366E" w:rsidRDefault="00000000">
      <w:pPr>
        <w:pStyle w:val="Body"/>
      </w:pPr>
      <w:r>
        <w:t xml:space="preserve">A function signature must declare the number and type of parameters the function has. Macros, on the other hand, can take a variable number of parameters: </w:t>
      </w:r>
      <w:del w:id="341" w:author="Audrey Doyle" w:date="2025-09-17T15:51:00Z" w16du:dateUtc="2025-09-17T19:51:00Z">
        <w:r w:rsidDel="00DA0892">
          <w:delText xml:space="preserve">we </w:delText>
        </w:r>
      </w:del>
      <w:ins w:id="342" w:author="Audrey Doyle" w:date="2025-09-17T15:51:00Z" w16du:dateUtc="2025-09-17T19:51:00Z">
        <w:r w:rsidR="00DA0892">
          <w:t xml:space="preserve">We </w:t>
        </w:r>
      </w:ins>
      <w:r>
        <w:t xml:space="preserve">can call </w:t>
      </w:r>
      <w:proofErr w:type="spellStart"/>
      <w:r>
        <w:rPr>
          <w:rStyle w:val="Literal"/>
        </w:rPr>
        <w:t>println</w:t>
      </w:r>
      <w:proofErr w:type="spellEnd"/>
      <w:r>
        <w:rPr>
          <w:rStyle w:val="Literal"/>
        </w:rPr>
        <w:t>!("hello")</w:t>
      </w:r>
      <w:r>
        <w:t xml:space="preserve"> with one argument or </w:t>
      </w:r>
      <w:proofErr w:type="spellStart"/>
      <w:r>
        <w:rPr>
          <w:rStyle w:val="Literal"/>
        </w:rPr>
        <w:t>println</w:t>
      </w:r>
      <w:proofErr w:type="spellEnd"/>
      <w:r>
        <w:rPr>
          <w:rStyle w:val="Literal"/>
        </w:rPr>
        <w:t>! ("hello {}", name)</w:t>
      </w:r>
      <w:r>
        <w:t xml:space="preserve"> with two arguments. Also, macros are expanded before the compiler interprets the meaning of the code, so a macro can, for example, implement a trait on a given type. A function can’t, because it gets called at runtime and a trait needs to be implemented at compile time.</w:t>
      </w:r>
    </w:p>
    <w:p w14:paraId="37BF1A3B" w14:textId="77777777" w:rsidR="003A366E" w:rsidRDefault="00000000">
      <w:pPr>
        <w:pStyle w:val="Body"/>
      </w:pPr>
      <w:r>
        <w:t>The downside to implementing a macro instead of a function is that macro definitions are more complex than function definitions because you’re writing Rust code that writes Rust code. Due to this indirection, macro definitions are generally more difficult to read, understand, and maintain than function definitions.</w:t>
      </w:r>
    </w:p>
    <w:p w14:paraId="395E1ACE" w14:textId="77777777" w:rsidR="003A366E" w:rsidRDefault="00000000">
      <w:pPr>
        <w:pStyle w:val="Body"/>
      </w:pPr>
      <w:r>
        <w:t xml:space="preserve">Another important difference between macros and functions is that you must define macros or bring them into scope </w:t>
      </w:r>
      <w:r>
        <w:rPr>
          <w:rStyle w:val="Italic"/>
        </w:rPr>
        <w:t>before</w:t>
      </w:r>
      <w:r>
        <w:t xml:space="preserve"> you call them in a file, as opposed to functions you can define anywhere and call anywhere.</w:t>
      </w:r>
    </w:p>
    <w:p w14:paraId="6A3734B7" w14:textId="6A57D721" w:rsidR="003A366E" w:rsidRDefault="00000000">
      <w:pPr>
        <w:pStyle w:val="HeadB"/>
      </w:pPr>
      <w:r>
        <w:fldChar w:fldCharType="begin"/>
      </w:r>
      <w:r>
        <w:instrText xml:space="preserve"> XE "</w:instrText>
      </w:r>
      <w:proofErr w:type="spellStart"/>
      <w:r>
        <w:instrText>macro_rules</w:instrText>
      </w:r>
      <w:proofErr w:type="spellEnd"/>
      <w:r>
        <w:instrText xml:space="preserve">! macros" </w:instrText>
      </w:r>
      <w:r>
        <w:fldChar w:fldCharType="end"/>
      </w:r>
      <w:r>
        <w:fldChar w:fldCharType="begin"/>
      </w:r>
      <w:r>
        <w:instrText xml:space="preserve"> XE "declarative macros" </w:instrText>
      </w:r>
      <w:r>
        <w:fldChar w:fldCharType="end"/>
      </w:r>
      <w:r>
        <w:fldChar w:fldCharType="begin"/>
      </w:r>
      <w:r>
        <w:instrText xml:space="preserve"> XE "</w:instrText>
      </w:r>
      <w:proofErr w:type="spellStart"/>
      <w:r>
        <w:instrText>macros:declarative</w:instrText>
      </w:r>
      <w:proofErr w:type="spellEnd"/>
      <w:r>
        <w:instrText xml:space="preserve">" </w:instrText>
      </w:r>
      <w:r>
        <w:fldChar w:fldCharType="end"/>
      </w:r>
      <w:bookmarkStart w:id="343" w:name="_Toc206173405"/>
      <w:r>
        <w:t>Declarative Macros for General Metaprogramming</w:t>
      </w:r>
      <w:bookmarkEnd w:id="343"/>
    </w:p>
    <w:p w14:paraId="62EE2F30" w14:textId="5604D119" w:rsidR="003A366E" w:rsidRDefault="00000000">
      <w:pPr>
        <w:pStyle w:val="Body"/>
      </w:pPr>
      <w:r>
        <w:t xml:space="preserve">The most widely used form of macros in Rust is the </w:t>
      </w:r>
      <w:r>
        <w:rPr>
          <w:rStyle w:val="Italic"/>
        </w:rPr>
        <w:t>declarative macro</w:t>
      </w:r>
      <w:r>
        <w:t>. These are also sometimes referred to as “macros by example,” “</w:t>
      </w:r>
      <w:proofErr w:type="spellStart"/>
      <w:r>
        <w:rPr>
          <w:rStyle w:val="Literal"/>
        </w:rPr>
        <w:t>macro_rules</w:t>
      </w:r>
      <w:proofErr w:type="spellEnd"/>
      <w:r>
        <w:rPr>
          <w:rStyle w:val="Literal"/>
        </w:rPr>
        <w:t>!</w:t>
      </w:r>
      <w:r>
        <w:t xml:space="preserve"> macros,” or just plain “macros.” At their core, declarative macros allow you to write something similar to a Rust </w:t>
      </w:r>
      <w:r>
        <w:rPr>
          <w:rStyle w:val="Literal"/>
        </w:rPr>
        <w:t>match</w:t>
      </w:r>
      <w:r>
        <w:t xml:space="preserve"> expression. As discussed in </w:t>
      </w:r>
      <w:r>
        <w:rPr>
          <w:rStyle w:val="Xref"/>
        </w:rPr>
        <w:t>Chapter 6</w:t>
      </w:r>
      <w:r>
        <w:t xml:space="preserve">, </w:t>
      </w:r>
      <w:r>
        <w:rPr>
          <w:rStyle w:val="Literal"/>
        </w:rPr>
        <w:t>match</w:t>
      </w:r>
      <w:r>
        <w:t xml:space="preserve"> expressions are control structures that take an expression, compare </w:t>
      </w:r>
      <w:r>
        <w:lastRenderedPageBreak/>
        <w:t xml:space="preserve">the resultant value of the expression to patterns, and then run the code associated with the matching pattern. Macros also compare a value to patterns that are associated with particular code: </w:t>
      </w:r>
      <w:del w:id="344" w:author="Audrey Doyle" w:date="2025-09-17T15:54:00Z" w16du:dateUtc="2025-09-17T19:54:00Z">
        <w:r w:rsidDel="006A3FB4">
          <w:delText xml:space="preserve">in </w:delText>
        </w:r>
      </w:del>
      <w:ins w:id="345" w:author="Audrey Doyle" w:date="2025-09-17T15:54:00Z" w16du:dateUtc="2025-09-17T19:54:00Z">
        <w:r w:rsidR="006A3FB4">
          <w:t xml:space="preserve">In </w:t>
        </w:r>
      </w:ins>
      <w:r>
        <w:t>this situation, the value is the literal Rust source code passed to the macro; the patterns are compared with the structure of that source code; and the code associated with each pattern, when matched, replaces the code passed to the macro. This all happens during compilation.</w:t>
      </w:r>
    </w:p>
    <w:p w14:paraId="6695350D" w14:textId="77777777" w:rsidR="003A366E" w:rsidRDefault="00000000">
      <w:pPr>
        <w:pStyle w:val="Body"/>
      </w:pPr>
      <w:r>
        <w:t xml:space="preserve">To define a macro, you use the </w:t>
      </w:r>
      <w:proofErr w:type="spellStart"/>
      <w:r>
        <w:rPr>
          <w:rStyle w:val="Literal"/>
        </w:rPr>
        <w:t>macro_rules</w:t>
      </w:r>
      <w:proofErr w:type="spellEnd"/>
      <w:r>
        <w:rPr>
          <w:rStyle w:val="Literal"/>
        </w:rPr>
        <w:t>!</w:t>
      </w:r>
      <w:r>
        <w:t xml:space="preserve"> construct. Let’s explore how to use </w:t>
      </w:r>
      <w:proofErr w:type="spellStart"/>
      <w:r>
        <w:rPr>
          <w:rStyle w:val="Literal"/>
        </w:rPr>
        <w:t>macro_rules</w:t>
      </w:r>
      <w:proofErr w:type="spellEnd"/>
      <w:r>
        <w:rPr>
          <w:rStyle w:val="Literal"/>
        </w:rPr>
        <w:t>!</w:t>
      </w:r>
      <w:r>
        <w:t xml:space="preserve"> by looking at how the </w:t>
      </w:r>
      <w:proofErr w:type="spellStart"/>
      <w:r>
        <w:rPr>
          <w:rStyle w:val="Literal"/>
        </w:rPr>
        <w:t>vec</w:t>
      </w:r>
      <w:proofErr w:type="spellEnd"/>
      <w:r>
        <w:rPr>
          <w:rStyle w:val="Literal"/>
        </w:rPr>
        <w:t>!</w:t>
      </w:r>
      <w:r>
        <w:t xml:space="preserve"> macro is defined. </w:t>
      </w:r>
      <w:r>
        <w:rPr>
          <w:rStyle w:val="Xref"/>
        </w:rPr>
        <w:t>Chapter 8</w:t>
      </w:r>
      <w:r>
        <w:t xml:space="preserve"> covered how we can use the </w:t>
      </w:r>
      <w:proofErr w:type="spellStart"/>
      <w:r>
        <w:rPr>
          <w:rStyle w:val="Literal"/>
        </w:rPr>
        <w:t>vec</w:t>
      </w:r>
      <w:proofErr w:type="spellEnd"/>
      <w:r>
        <w:rPr>
          <w:rStyle w:val="Literal"/>
        </w:rPr>
        <w:t>!</w:t>
      </w:r>
      <w:r>
        <w:t xml:space="preserve"> macro to create a new vector with particular values. For example, the following macro creates a new vector containing three integers:</w:t>
      </w:r>
    </w:p>
    <w:p w14:paraId="05213427" w14:textId="77777777" w:rsidR="003A366E" w:rsidRDefault="00000000">
      <w:pPr>
        <w:pStyle w:val="Code"/>
      </w:pPr>
      <w:r>
        <w:t xml:space="preserve">let v: Vec&lt;u32&gt; = </w:t>
      </w:r>
      <w:proofErr w:type="spellStart"/>
      <w:r>
        <w:t>vec</w:t>
      </w:r>
      <w:proofErr w:type="spellEnd"/>
      <w:r>
        <w:t>![1, 2, 3];</w:t>
      </w:r>
    </w:p>
    <w:p w14:paraId="65DA7C61" w14:textId="77777777" w:rsidR="003A366E" w:rsidRDefault="00000000">
      <w:pPr>
        <w:pStyle w:val="Body"/>
      </w:pPr>
      <w:r>
        <w:t xml:space="preserve">We could also use the </w:t>
      </w:r>
      <w:proofErr w:type="spellStart"/>
      <w:r>
        <w:rPr>
          <w:rStyle w:val="Literal"/>
        </w:rPr>
        <w:t>vec</w:t>
      </w:r>
      <w:proofErr w:type="spellEnd"/>
      <w:r>
        <w:rPr>
          <w:rStyle w:val="Literal"/>
        </w:rPr>
        <w:t>!</w:t>
      </w:r>
      <w:r>
        <w:t xml:space="preserve"> macro to make a vector of two integers or a vector of five string slices. We wouldn’t be able to use a function to do the same because we wouldn’t know the number or type of values up front.</w:t>
      </w:r>
    </w:p>
    <w:p w14:paraId="09E288A2" w14:textId="3905E96F" w:rsidR="003A366E" w:rsidRDefault="00000000">
      <w:pPr>
        <w:pStyle w:val="Body"/>
      </w:pPr>
      <w:r>
        <w:t xml:space="preserve">Listing 20-35 shows a slightly simplified definition of the </w:t>
      </w:r>
      <w:proofErr w:type="spellStart"/>
      <w:r>
        <w:rPr>
          <w:rStyle w:val="Literal"/>
        </w:rPr>
        <w:t>vec</w:t>
      </w:r>
      <w:proofErr w:type="spellEnd"/>
      <w:r>
        <w:rPr>
          <w:rStyle w:val="Literal"/>
        </w:rPr>
        <w:t>!</w:t>
      </w:r>
      <w:r>
        <w:t xml:space="preserve"> macro.</w:t>
      </w:r>
    </w:p>
    <w:p w14:paraId="52A057D6" w14:textId="77777777" w:rsidR="003A366E" w:rsidRDefault="00000000">
      <w:pPr>
        <w:pStyle w:val="CodeLabel"/>
      </w:pPr>
      <w:r>
        <w:t>src/lib.rs</w:t>
      </w:r>
    </w:p>
    <w:p w14:paraId="6C56944A" w14:textId="77777777" w:rsidR="003A366E" w:rsidRDefault="00000000">
      <w:pPr>
        <w:pStyle w:val="CodeAnnotated"/>
      </w:pPr>
      <w:r>
        <w:rPr>
          <w:rStyle w:val="CodeAnnotation"/>
        </w:rPr>
        <w:t>1</w:t>
      </w:r>
      <w:r>
        <w:t xml:space="preserve"> #[macro_export]</w:t>
      </w:r>
    </w:p>
    <w:p w14:paraId="5083DC22" w14:textId="77777777" w:rsidR="003A366E" w:rsidRDefault="00000000">
      <w:pPr>
        <w:pStyle w:val="CodeAnnotated"/>
      </w:pPr>
      <w:r>
        <w:rPr>
          <w:rStyle w:val="CodeAnnotation"/>
        </w:rPr>
        <w:t>2</w:t>
      </w:r>
      <w:r>
        <w:t xml:space="preserve"> </w:t>
      </w:r>
      <w:proofErr w:type="spellStart"/>
      <w:r>
        <w:t>macro_rules</w:t>
      </w:r>
      <w:proofErr w:type="spellEnd"/>
      <w:r>
        <w:t xml:space="preserve">! </w:t>
      </w:r>
      <w:proofErr w:type="spellStart"/>
      <w:r>
        <w:t>vec</w:t>
      </w:r>
      <w:proofErr w:type="spellEnd"/>
      <w:r>
        <w:t xml:space="preserve"> {</w:t>
      </w:r>
    </w:p>
    <w:p w14:paraId="6DA0EAED" w14:textId="77777777" w:rsidR="003A366E" w:rsidRDefault="00000000">
      <w:pPr>
        <w:pStyle w:val="Code"/>
      </w:pPr>
      <w:r>
        <w:t xml:space="preserve">  </w:t>
      </w:r>
      <w:r>
        <w:rPr>
          <w:rStyle w:val="CodeAnnotation"/>
        </w:rPr>
        <w:t>3</w:t>
      </w:r>
      <w:r>
        <w:t xml:space="preserve"> ( $( $</w:t>
      </w:r>
      <w:proofErr w:type="spellStart"/>
      <w:r>
        <w:t>x:expr</w:t>
      </w:r>
      <w:proofErr w:type="spellEnd"/>
      <w:r>
        <w:t xml:space="preserve"> ),* ) =&gt; {</w:t>
      </w:r>
    </w:p>
    <w:p w14:paraId="5161797D" w14:textId="77777777" w:rsidR="003A366E" w:rsidRDefault="00000000">
      <w:pPr>
        <w:pStyle w:val="Code"/>
      </w:pPr>
      <w:r>
        <w:t xml:space="preserve">        {</w:t>
      </w:r>
    </w:p>
    <w:p w14:paraId="237E7FC3" w14:textId="77777777" w:rsidR="003A366E" w:rsidRDefault="00000000">
      <w:pPr>
        <w:pStyle w:val="Code"/>
      </w:pPr>
      <w:r>
        <w:t xml:space="preserve">            let mut </w:t>
      </w:r>
      <w:proofErr w:type="spellStart"/>
      <w:r>
        <w:t>temp_vec</w:t>
      </w:r>
      <w:proofErr w:type="spellEnd"/>
      <w:r>
        <w:t xml:space="preserve"> = Vec::new();</w:t>
      </w:r>
    </w:p>
    <w:p w14:paraId="46F81D07" w14:textId="77777777" w:rsidR="003A366E" w:rsidRDefault="00000000">
      <w:pPr>
        <w:pStyle w:val="Code"/>
      </w:pPr>
      <w:r>
        <w:t xml:space="preserve">          </w:t>
      </w:r>
      <w:r>
        <w:rPr>
          <w:rStyle w:val="CodeAnnotation"/>
        </w:rPr>
        <w:t>4</w:t>
      </w:r>
      <w:r>
        <w:t xml:space="preserve"> $(</w:t>
      </w:r>
    </w:p>
    <w:p w14:paraId="377E706F" w14:textId="2388F5E0" w:rsidR="003A366E" w:rsidRDefault="00000000">
      <w:pPr>
        <w:pStyle w:val="Code"/>
      </w:pPr>
      <w:r>
        <w:t xml:space="preserve">              </w:t>
      </w:r>
      <w:r>
        <w:rPr>
          <w:rStyle w:val="CodeAnnotation"/>
        </w:rPr>
        <w:t>5</w:t>
      </w:r>
      <w:r>
        <w:t xml:space="preserve"> </w:t>
      </w:r>
      <w:proofErr w:type="spellStart"/>
      <w:r>
        <w:t>temp_vec.push</w:t>
      </w:r>
      <w:proofErr w:type="spellEnd"/>
      <w:r>
        <w:t>(</w:t>
      </w:r>
      <w:del w:id="346" w:author="Eva Morrow" w:date="2025-07-29T17:58:00Z">
        <w:r w:rsidDel="004F6546">
          <w:rPr>
            <w:rStyle w:val="CodeAnnotation"/>
          </w:rPr>
          <w:delText>6</w:delText>
        </w:r>
      </w:del>
      <w:r>
        <w:t>$x);</w:t>
      </w:r>
      <w:ins w:id="347" w:author="Eva Morrow" w:date="2025-07-29T17:58:00Z">
        <w:r w:rsidR="004F6546">
          <w:t xml:space="preserve"> </w:t>
        </w:r>
        <w:r w:rsidR="004F6546">
          <w:rPr>
            <w:rStyle w:val="CodeAnnotation"/>
          </w:rPr>
          <w:t>6</w:t>
        </w:r>
      </w:ins>
    </w:p>
    <w:p w14:paraId="08AC1277" w14:textId="77777777" w:rsidR="003A366E" w:rsidRDefault="00000000">
      <w:pPr>
        <w:pStyle w:val="Code"/>
      </w:pPr>
      <w:r>
        <w:t xml:space="preserve">            )*</w:t>
      </w:r>
    </w:p>
    <w:p w14:paraId="4C4D254A" w14:textId="77777777" w:rsidR="003A366E" w:rsidRDefault="00000000">
      <w:pPr>
        <w:pStyle w:val="Code"/>
      </w:pPr>
      <w:r>
        <w:t xml:space="preserve">          </w:t>
      </w:r>
      <w:r>
        <w:rPr>
          <w:rStyle w:val="CodeAnnotation"/>
        </w:rPr>
        <w:t>7</w:t>
      </w:r>
      <w:r>
        <w:t xml:space="preserve"> </w:t>
      </w:r>
      <w:proofErr w:type="spellStart"/>
      <w:r>
        <w:t>temp_vec</w:t>
      </w:r>
      <w:proofErr w:type="spellEnd"/>
    </w:p>
    <w:p w14:paraId="469C5B5A" w14:textId="77777777" w:rsidR="003A366E" w:rsidRDefault="00000000">
      <w:pPr>
        <w:pStyle w:val="Code"/>
      </w:pPr>
      <w:r>
        <w:t xml:space="preserve">        }</w:t>
      </w:r>
    </w:p>
    <w:p w14:paraId="776972DE" w14:textId="77777777" w:rsidR="003A366E" w:rsidRDefault="00000000">
      <w:pPr>
        <w:pStyle w:val="Code"/>
      </w:pPr>
      <w:r>
        <w:t xml:space="preserve">    };</w:t>
      </w:r>
    </w:p>
    <w:p w14:paraId="2368B36C" w14:textId="77777777" w:rsidR="003A366E" w:rsidRDefault="00000000">
      <w:pPr>
        <w:pStyle w:val="Code"/>
      </w:pPr>
      <w:r>
        <w:t>}</w:t>
      </w:r>
    </w:p>
    <w:p w14:paraId="02B80AFB" w14:textId="77777777" w:rsidR="003A366E" w:rsidRDefault="00000000">
      <w:pPr>
        <w:pStyle w:val="CodeListingCaption"/>
        <w:spacing w:after="0"/>
      </w:pPr>
      <w:r>
        <w:t xml:space="preserve">A simplified version of the </w:t>
      </w:r>
      <w:proofErr w:type="spellStart"/>
      <w:r>
        <w:rPr>
          <w:rStyle w:val="Literal"/>
        </w:rPr>
        <w:t>vec</w:t>
      </w:r>
      <w:proofErr w:type="spellEnd"/>
      <w:r>
        <w:rPr>
          <w:rStyle w:val="Literal"/>
        </w:rPr>
        <w:t>!</w:t>
      </w:r>
      <w:r>
        <w:t xml:space="preserve"> macro definition</w:t>
      </w:r>
    </w:p>
    <w:p w14:paraId="698A035E" w14:textId="77777777" w:rsidR="003A366E" w:rsidRDefault="00000000">
      <w:pPr>
        <w:pStyle w:val="Note"/>
      </w:pPr>
      <w:r>
        <w:rPr>
          <w:rStyle w:val="NoteHead"/>
          <w:iCs w:val="0"/>
        </w:rPr>
        <w:t>Note</w:t>
      </w:r>
      <w:r>
        <w:tab/>
        <w:t xml:space="preserve">The actual definition of the </w:t>
      </w:r>
      <w:proofErr w:type="spellStart"/>
      <w:r>
        <w:rPr>
          <w:rStyle w:val="Literal"/>
        </w:rPr>
        <w:t>vec</w:t>
      </w:r>
      <w:proofErr w:type="spellEnd"/>
      <w:r>
        <w:rPr>
          <w:rStyle w:val="Literal"/>
        </w:rPr>
        <w:t>!</w:t>
      </w:r>
      <w:r>
        <w:t xml:space="preserve"> macro in the standard library includes code to pre-allocate the correct amount of memory up front. That code is an optimization that we don’t include here, to make the example simpler.</w:t>
      </w:r>
    </w:p>
    <w:p w14:paraId="6EB0123A" w14:textId="5763DA15" w:rsidR="003A366E" w:rsidRDefault="00000000">
      <w:pPr>
        <w:pStyle w:val="Body"/>
      </w:pPr>
      <w:r>
        <w:fldChar w:fldCharType="begin"/>
      </w:r>
      <w:r>
        <w:rPr>
          <w:spacing w:val="3"/>
        </w:rPr>
        <w:instrText xml:space="preserve"> XE "</w:instrText>
      </w:r>
      <w:proofErr w:type="spellStart"/>
      <w:r>
        <w:rPr>
          <w:spacing w:val="3"/>
        </w:rPr>
        <w:instrText>macro_export</w:instrText>
      </w:r>
      <w:proofErr w:type="spellEnd"/>
      <w:r>
        <w:rPr>
          <w:spacing w:val="3"/>
        </w:rPr>
        <w:instrText xml:space="preserve"> annotation" </w:instrText>
      </w:r>
      <w:r>
        <w:rPr>
          <w:spacing w:val="3"/>
        </w:rPr>
        <w:fldChar w:fldCharType="end"/>
      </w:r>
      <w:r>
        <w:t xml:space="preserve">The </w:t>
      </w:r>
      <w:r>
        <w:rPr>
          <w:rStyle w:val="Literal"/>
        </w:rPr>
        <w:t>#[macro_export]</w:t>
      </w:r>
      <w:r>
        <w:t xml:space="preserve"> annotation </w:t>
      </w:r>
      <w:r>
        <w:rPr>
          <w:rStyle w:val="CodeAnnotation"/>
        </w:rPr>
        <w:t>1</w:t>
      </w:r>
      <w:r>
        <w:t xml:space="preserve"> indicates that this macro should be made available whenever the crate in which the macro is defined is brought into scope. Without this annotation, the macro can’t be brought into scope.</w:t>
      </w:r>
    </w:p>
    <w:p w14:paraId="73B82D2F" w14:textId="77777777" w:rsidR="003A366E" w:rsidRDefault="00000000">
      <w:pPr>
        <w:pStyle w:val="Body"/>
      </w:pPr>
      <w:r>
        <w:lastRenderedPageBreak/>
        <w:t xml:space="preserve">We then start the macro definition with </w:t>
      </w:r>
      <w:proofErr w:type="spellStart"/>
      <w:r>
        <w:rPr>
          <w:rStyle w:val="Literal"/>
        </w:rPr>
        <w:t>macro_rules</w:t>
      </w:r>
      <w:proofErr w:type="spellEnd"/>
      <w:r>
        <w:rPr>
          <w:rStyle w:val="Literal"/>
        </w:rPr>
        <w:t>!</w:t>
      </w:r>
      <w:r>
        <w:t xml:space="preserve"> and the name of the macro we’re defining </w:t>
      </w:r>
      <w:r>
        <w:rPr>
          <w:rStyle w:val="Italic"/>
        </w:rPr>
        <w:t>without</w:t>
      </w:r>
      <w:r>
        <w:t xml:space="preserve"> the exclamation mark </w:t>
      </w:r>
      <w:r>
        <w:rPr>
          <w:rStyle w:val="CodeAnnotation"/>
        </w:rPr>
        <w:t>2</w:t>
      </w:r>
      <w:r>
        <w:t xml:space="preserve">. The name, in this case </w:t>
      </w:r>
      <w:proofErr w:type="spellStart"/>
      <w:r>
        <w:rPr>
          <w:rStyle w:val="Literal"/>
        </w:rPr>
        <w:t>vec</w:t>
      </w:r>
      <w:proofErr w:type="spellEnd"/>
      <w:r>
        <w:t>, is followed by curly brackets denoting the body of the macro definition.</w:t>
      </w:r>
    </w:p>
    <w:p w14:paraId="7BAA567D" w14:textId="77777777" w:rsidR="003A366E" w:rsidRDefault="00000000">
      <w:pPr>
        <w:pStyle w:val="Body"/>
      </w:pPr>
      <w:r>
        <w:t xml:space="preserve">The structure in the </w:t>
      </w:r>
      <w:proofErr w:type="spellStart"/>
      <w:r>
        <w:rPr>
          <w:rStyle w:val="Literal"/>
        </w:rPr>
        <w:t>vec</w:t>
      </w:r>
      <w:proofErr w:type="spellEnd"/>
      <w:r>
        <w:rPr>
          <w:rStyle w:val="Literal"/>
        </w:rPr>
        <w:t>!</w:t>
      </w:r>
      <w:r>
        <w:t xml:space="preserve"> body is similar to the structure of a </w:t>
      </w:r>
      <w:r>
        <w:rPr>
          <w:rStyle w:val="Literal"/>
        </w:rPr>
        <w:t>match</w:t>
      </w:r>
      <w:r>
        <w:t xml:space="preserve"> expression. Here we have one arm with the pattern </w:t>
      </w:r>
      <w:r>
        <w:rPr>
          <w:rStyle w:val="Literal"/>
        </w:rPr>
        <w:t>( $( $</w:t>
      </w:r>
      <w:proofErr w:type="spellStart"/>
      <w:r>
        <w:rPr>
          <w:rStyle w:val="Literal"/>
        </w:rPr>
        <w:t>x:expr</w:t>
      </w:r>
      <w:proofErr w:type="spellEnd"/>
      <w:r>
        <w:rPr>
          <w:rStyle w:val="Literal"/>
        </w:rPr>
        <w:t xml:space="preserve"> ),* )</w:t>
      </w:r>
      <w:r>
        <w:t xml:space="preserve">, followed by </w:t>
      </w:r>
      <w:r>
        <w:rPr>
          <w:rStyle w:val="Literal"/>
        </w:rPr>
        <w:t>=&gt;</w:t>
      </w:r>
      <w:r>
        <w:t xml:space="preserve"> and the block of code associated with this pattern </w:t>
      </w:r>
      <w:r>
        <w:rPr>
          <w:rStyle w:val="CodeAnnotation"/>
        </w:rPr>
        <w:t>3</w:t>
      </w:r>
      <w:r>
        <w:t>. If the pattern matches, the associated block of code will be emitted. Given that this is the only pattern in this macro, there is only one valid way to match; any other pattern will result in an error. More complex macros will have more than one arm.</w:t>
      </w:r>
    </w:p>
    <w:p w14:paraId="50C4E156" w14:textId="3540B4D1" w:rsidR="003A366E" w:rsidRDefault="00000000">
      <w:pPr>
        <w:pStyle w:val="Body"/>
      </w:pPr>
      <w:r>
        <w:t xml:space="preserve">Valid pattern syntax in macro definitions is different from the pattern syntax covered in </w:t>
      </w:r>
      <w:r>
        <w:rPr>
          <w:rStyle w:val="Xref"/>
        </w:rPr>
        <w:t>Chapter 19</w:t>
      </w:r>
      <w:r>
        <w:t xml:space="preserve"> because macro patterns are matched against Rust code structure rather than values. Let’s walk through what the pattern pieces in Listing 20-29 mean; for the full macro pattern syntax, see the Rust Reference at </w:t>
      </w:r>
      <w:r>
        <w:rPr>
          <w:rStyle w:val="LinkURL"/>
        </w:rPr>
        <w:t>https://doc.rust-lang.org/reference/macros-by-example.html</w:t>
      </w:r>
      <w:r>
        <w:t>.</w:t>
      </w:r>
    </w:p>
    <w:p w14:paraId="2C0577AF" w14:textId="52B5B04D" w:rsidR="003A366E" w:rsidRDefault="00000000">
      <w:pPr>
        <w:pStyle w:val="Body"/>
      </w:pPr>
      <w:r>
        <w:t>First</w:t>
      </w:r>
      <w:ins w:id="348" w:author="Audrey Doyle" w:date="2025-09-17T15:57:00Z" w16du:dateUtc="2025-09-17T19:57:00Z">
        <w:r w:rsidR="006A3FB4">
          <w:t>,</w:t>
        </w:r>
      </w:ins>
      <w:r>
        <w:t xml:space="preserve"> we use a set of parentheses to encompass the whole pattern. We use a dollar sign (</w:t>
      </w:r>
      <w:r>
        <w:rPr>
          <w:rStyle w:val="Literal"/>
        </w:rPr>
        <w:t>$</w:t>
      </w:r>
      <w:r>
        <w:t xml:space="preserve">) to declare a variable in the macro system that will contain the Rust code matching the pattern. The dollar sign makes it clear this is a macro variable as opposed to a regular Rust variable. Next comes a set of parentheses that captures values that match the pattern within the parentheses for use in the replacement code. Within </w:t>
      </w:r>
      <w:r>
        <w:rPr>
          <w:rStyle w:val="Literal"/>
        </w:rPr>
        <w:t>$()</w:t>
      </w:r>
      <w:r>
        <w:t xml:space="preserve"> is </w:t>
      </w:r>
      <w:r>
        <w:rPr>
          <w:rStyle w:val="Literal"/>
        </w:rPr>
        <w:t>$</w:t>
      </w:r>
      <w:proofErr w:type="spellStart"/>
      <w:r>
        <w:rPr>
          <w:rStyle w:val="Literal"/>
        </w:rPr>
        <w:t>x:expr</w:t>
      </w:r>
      <w:proofErr w:type="spellEnd"/>
      <w:r>
        <w:t xml:space="preserve">, which matches any Rust expression and gives the expression the name </w:t>
      </w:r>
      <w:r>
        <w:rPr>
          <w:rStyle w:val="Literal"/>
        </w:rPr>
        <w:t>$x</w:t>
      </w:r>
      <w:r>
        <w:t>.</w:t>
      </w:r>
    </w:p>
    <w:p w14:paraId="68CD4D70" w14:textId="0E6585CD" w:rsidR="003A366E" w:rsidRDefault="00000000">
      <w:pPr>
        <w:pStyle w:val="Body"/>
      </w:pPr>
      <w:r>
        <w:t xml:space="preserve">The comma following </w:t>
      </w:r>
      <w:r>
        <w:rPr>
          <w:rStyle w:val="Literal"/>
        </w:rPr>
        <w:t>$()</w:t>
      </w:r>
      <w:r>
        <w:t xml:space="preserve"> indicates that a literal comma separator character must appear between each instance of the code that matches the code in </w:t>
      </w:r>
      <w:r>
        <w:rPr>
          <w:rStyle w:val="Literal"/>
        </w:rPr>
        <w:t>$()</w:t>
      </w:r>
      <w:r>
        <w:t xml:space="preserve">. The </w:t>
      </w:r>
      <w:r>
        <w:rPr>
          <w:rStyle w:val="Literal"/>
        </w:rPr>
        <w:t>*</w:t>
      </w:r>
      <w:r>
        <w:t xml:space="preserve"> specifies that the pattern matches zero or more of whatever precedes the </w:t>
      </w:r>
      <w:r>
        <w:rPr>
          <w:rStyle w:val="Literal"/>
        </w:rPr>
        <w:t>*</w:t>
      </w:r>
      <w:r>
        <w:t>.</w:t>
      </w:r>
    </w:p>
    <w:p w14:paraId="2720ABDD" w14:textId="77777777" w:rsidR="003A366E" w:rsidRDefault="00000000">
      <w:pPr>
        <w:pStyle w:val="Body"/>
      </w:pPr>
      <w:r>
        <w:t xml:space="preserve">When we call this macro with </w:t>
      </w:r>
      <w:proofErr w:type="spellStart"/>
      <w:r>
        <w:rPr>
          <w:rStyle w:val="Literal"/>
        </w:rPr>
        <w:t>vec</w:t>
      </w:r>
      <w:proofErr w:type="spellEnd"/>
      <w:r>
        <w:rPr>
          <w:rStyle w:val="Literal"/>
        </w:rPr>
        <w:t>![1, 2, 3];</w:t>
      </w:r>
      <w:r>
        <w:t xml:space="preserve">, the </w:t>
      </w:r>
      <w:r>
        <w:rPr>
          <w:rStyle w:val="Literal"/>
        </w:rPr>
        <w:t>$x</w:t>
      </w:r>
      <w:r>
        <w:t xml:space="preserve"> pattern matches three times with the three expressions </w:t>
      </w:r>
      <w:r>
        <w:rPr>
          <w:rStyle w:val="Literal"/>
        </w:rPr>
        <w:t>1</w:t>
      </w:r>
      <w:r>
        <w:t xml:space="preserve">, </w:t>
      </w:r>
      <w:r>
        <w:rPr>
          <w:rStyle w:val="Literal"/>
        </w:rPr>
        <w:t>2</w:t>
      </w:r>
      <w:r>
        <w:t xml:space="preserve">, and </w:t>
      </w:r>
      <w:r>
        <w:rPr>
          <w:rStyle w:val="Literal"/>
        </w:rPr>
        <w:t>3</w:t>
      </w:r>
      <w:r>
        <w:t>.</w:t>
      </w:r>
    </w:p>
    <w:p w14:paraId="2B6DFF86" w14:textId="174B2269" w:rsidR="003A366E" w:rsidRDefault="00000000">
      <w:pPr>
        <w:pStyle w:val="Body"/>
      </w:pPr>
      <w:r>
        <w:t xml:space="preserve">Now let’s look at the pattern in the body of the code associated with this arm: </w:t>
      </w:r>
      <w:proofErr w:type="spellStart"/>
      <w:r>
        <w:rPr>
          <w:rStyle w:val="Literal"/>
        </w:rPr>
        <w:t>temp_vec.push</w:t>
      </w:r>
      <w:proofErr w:type="spellEnd"/>
      <w:r>
        <w:rPr>
          <w:rStyle w:val="Literal"/>
        </w:rPr>
        <w:t>()</w:t>
      </w:r>
      <w:r>
        <w:t> </w:t>
      </w:r>
      <w:r>
        <w:rPr>
          <w:rStyle w:val="CodeAnnotation"/>
        </w:rPr>
        <w:t>5</w:t>
      </w:r>
      <w:r>
        <w:t xml:space="preserve"> within </w:t>
      </w:r>
      <w:r>
        <w:rPr>
          <w:rStyle w:val="Literal"/>
        </w:rPr>
        <w:t>$()*</w:t>
      </w:r>
      <w:r w:rsidRPr="004205E7">
        <w:t xml:space="preserve"> </w:t>
      </w:r>
      <w:r>
        <w:rPr>
          <w:rStyle w:val="CodeAnnotation"/>
        </w:rPr>
        <w:t>4</w:t>
      </w:r>
      <w:r>
        <w:t> </w:t>
      </w:r>
      <w:r>
        <w:rPr>
          <w:rStyle w:val="CodeAnnotation"/>
        </w:rPr>
        <w:t>7</w:t>
      </w:r>
      <w:r>
        <w:t xml:space="preserve"> is generated for each part that matches </w:t>
      </w:r>
      <w:r>
        <w:rPr>
          <w:rStyle w:val="Literal"/>
        </w:rPr>
        <w:t>$()</w:t>
      </w:r>
      <w:r>
        <w:t xml:space="preserve"> in the pattern zero or more times depending on how many times the pattern matches. The </w:t>
      </w:r>
      <w:r>
        <w:rPr>
          <w:rStyle w:val="Literal"/>
        </w:rPr>
        <w:t>$x</w:t>
      </w:r>
      <w:r>
        <w:t> </w:t>
      </w:r>
      <w:r>
        <w:rPr>
          <w:rStyle w:val="CodeAnnotation"/>
        </w:rPr>
        <w:t>6</w:t>
      </w:r>
      <w:r>
        <w:t xml:space="preserve"> is replaced with each expression matched. When we call this macro with </w:t>
      </w:r>
      <w:proofErr w:type="spellStart"/>
      <w:r>
        <w:rPr>
          <w:rStyle w:val="Literal"/>
        </w:rPr>
        <w:t>vec</w:t>
      </w:r>
      <w:proofErr w:type="spellEnd"/>
      <w:r>
        <w:rPr>
          <w:rStyle w:val="Literal"/>
        </w:rPr>
        <w:t>![1, 2, 3];</w:t>
      </w:r>
      <w:r>
        <w:t>, the code generated that replaces this macro call will be the following:</w:t>
      </w:r>
    </w:p>
    <w:p w14:paraId="35F08109" w14:textId="77777777" w:rsidR="003A366E" w:rsidRDefault="00000000">
      <w:pPr>
        <w:pStyle w:val="Code"/>
      </w:pPr>
      <w:r>
        <w:t>{</w:t>
      </w:r>
    </w:p>
    <w:p w14:paraId="66930970" w14:textId="77777777" w:rsidR="003A366E" w:rsidRDefault="00000000">
      <w:pPr>
        <w:pStyle w:val="Code"/>
      </w:pPr>
      <w:r>
        <w:t xml:space="preserve">    let mut </w:t>
      </w:r>
      <w:proofErr w:type="spellStart"/>
      <w:r>
        <w:t>temp_vec</w:t>
      </w:r>
      <w:proofErr w:type="spellEnd"/>
      <w:r>
        <w:t xml:space="preserve"> = Vec::new();</w:t>
      </w:r>
    </w:p>
    <w:p w14:paraId="31DDFF5B" w14:textId="77777777" w:rsidR="003A366E" w:rsidRDefault="00000000">
      <w:pPr>
        <w:pStyle w:val="Code"/>
      </w:pPr>
      <w:r>
        <w:t xml:space="preserve">    </w:t>
      </w:r>
      <w:proofErr w:type="spellStart"/>
      <w:r>
        <w:t>temp_vec.push</w:t>
      </w:r>
      <w:proofErr w:type="spellEnd"/>
      <w:r>
        <w:t>(1);</w:t>
      </w:r>
    </w:p>
    <w:p w14:paraId="2C9A0E97" w14:textId="77777777" w:rsidR="003A366E" w:rsidRDefault="00000000">
      <w:pPr>
        <w:pStyle w:val="Code"/>
      </w:pPr>
      <w:r>
        <w:t xml:space="preserve">    </w:t>
      </w:r>
      <w:proofErr w:type="spellStart"/>
      <w:r>
        <w:t>temp_vec.push</w:t>
      </w:r>
      <w:proofErr w:type="spellEnd"/>
      <w:r>
        <w:t>(2);</w:t>
      </w:r>
    </w:p>
    <w:p w14:paraId="2D2E8A1A" w14:textId="77777777" w:rsidR="003A366E" w:rsidRDefault="00000000">
      <w:pPr>
        <w:pStyle w:val="Code"/>
      </w:pPr>
      <w:r>
        <w:t xml:space="preserve">    </w:t>
      </w:r>
      <w:proofErr w:type="spellStart"/>
      <w:r>
        <w:t>temp_vec.push</w:t>
      </w:r>
      <w:proofErr w:type="spellEnd"/>
      <w:r>
        <w:t>(3);</w:t>
      </w:r>
    </w:p>
    <w:p w14:paraId="6D74D9B7" w14:textId="77777777" w:rsidR="003A366E" w:rsidRDefault="00000000">
      <w:pPr>
        <w:pStyle w:val="Code"/>
      </w:pPr>
      <w:r>
        <w:lastRenderedPageBreak/>
        <w:t xml:space="preserve">    </w:t>
      </w:r>
      <w:proofErr w:type="spellStart"/>
      <w:r>
        <w:t>temp_vec</w:t>
      </w:r>
      <w:proofErr w:type="spellEnd"/>
    </w:p>
    <w:p w14:paraId="36D12C41" w14:textId="77777777" w:rsidR="003A366E" w:rsidRDefault="00000000">
      <w:pPr>
        <w:pStyle w:val="Code"/>
      </w:pPr>
      <w:r>
        <w:t>}</w:t>
      </w:r>
    </w:p>
    <w:p w14:paraId="119B8D50" w14:textId="77777777" w:rsidR="003A366E" w:rsidRDefault="00000000">
      <w:pPr>
        <w:pStyle w:val="Body"/>
      </w:pPr>
      <w:r>
        <w:t>We’ve defined a macro that can take any number of arguments of any type and can generate code to create a vector containing the specified elements.</w:t>
      </w:r>
    </w:p>
    <w:p w14:paraId="1788E56C" w14:textId="36F7EC7E" w:rsidR="003A366E" w:rsidRDefault="00000000">
      <w:pPr>
        <w:pStyle w:val="Body"/>
      </w:pPr>
      <w:r>
        <w:t>To learn more about how to write macros, consult the online documentation or other resources, such as “The Little Book of Rust Macros”</w:t>
      </w:r>
      <w:r>
        <w:fldChar w:fldCharType="begin"/>
      </w:r>
      <w:r>
        <w:instrText xml:space="preserve"> XE "Little Book of Rust Macros, The" </w:instrText>
      </w:r>
      <w:r>
        <w:fldChar w:fldCharType="end"/>
      </w:r>
      <w:r>
        <w:t xml:space="preserve"> at </w:t>
      </w:r>
      <w:r>
        <w:rPr>
          <w:rStyle w:val="LinkURL"/>
        </w:rPr>
        <w:t>https://veykril.github.io/tlborm</w:t>
      </w:r>
      <w:r>
        <w:t xml:space="preserve"> started by Daniel </w:t>
      </w:r>
      <w:r>
        <w:fldChar w:fldCharType="begin"/>
      </w:r>
      <w:r>
        <w:rPr>
          <w:spacing w:val="1"/>
        </w:rPr>
        <w:instrText xml:space="preserve"> XE "Keep, Daniel" </w:instrText>
      </w:r>
      <w:r>
        <w:rPr>
          <w:spacing w:val="1"/>
        </w:rPr>
        <w:fldChar w:fldCharType="end"/>
      </w:r>
      <w:r>
        <w:t xml:space="preserve">Keep and continued by Lukas </w:t>
      </w:r>
      <w:r>
        <w:fldChar w:fldCharType="begin"/>
      </w:r>
      <w:r>
        <w:instrText xml:space="preserve"> XE "Wirth, Lukas" </w:instrText>
      </w:r>
      <w:r>
        <w:fldChar w:fldCharType="end"/>
      </w:r>
      <w:r>
        <w:t>Wirth.</w:t>
      </w:r>
    </w:p>
    <w:p w14:paraId="79D60BEA" w14:textId="1C412708" w:rsidR="003A366E" w:rsidRDefault="00000000">
      <w:pPr>
        <w:pStyle w:val="HeadB"/>
      </w:pPr>
      <w:r>
        <w:fldChar w:fldCharType="begin"/>
      </w:r>
      <w:r>
        <w:instrText xml:space="preserve"> XE "</w:instrText>
      </w:r>
      <w:proofErr w:type="spellStart"/>
      <w:r>
        <w:instrText>macros:procedural</w:instrText>
      </w:r>
      <w:proofErr w:type="spellEnd"/>
      <w:r>
        <w:instrText xml:space="preserve">" </w:instrText>
      </w:r>
      <w:r>
        <w:fldChar w:fldCharType="end"/>
      </w:r>
      <w:r>
        <w:fldChar w:fldCharType="begin"/>
      </w:r>
      <w:r>
        <w:instrText xml:space="preserve"> XE "procedural macros" </w:instrText>
      </w:r>
      <w:r>
        <w:fldChar w:fldCharType="end"/>
      </w:r>
      <w:bookmarkStart w:id="349" w:name="_Toc206173406"/>
      <w:r>
        <w:t>Procedural Macros for Generating Code from Attributes</w:t>
      </w:r>
      <w:bookmarkEnd w:id="349"/>
    </w:p>
    <w:p w14:paraId="23940C3E" w14:textId="77777777" w:rsidR="003A366E" w:rsidRDefault="00000000">
      <w:pPr>
        <w:pStyle w:val="Body"/>
      </w:pPr>
      <w:r>
        <w:t xml:space="preserve">The second form of macros is the procedural macro, which acts more like a function (and is a type of procedure). </w:t>
      </w:r>
      <w:r>
        <w:rPr>
          <w:rStyle w:val="Italic"/>
        </w:rPr>
        <w:t>Procedural macros</w:t>
      </w:r>
      <w:r>
        <w:t xml:space="preserve"> accept some code as an input, operate on that code, and produce some code as an output rather than matching against patterns and replacing the code with other code as declarative macros do. The three kinds of procedural macros are custom </w:t>
      </w:r>
      <w:r>
        <w:rPr>
          <w:rStyle w:val="Literal"/>
        </w:rPr>
        <w:t>derive</w:t>
      </w:r>
      <w:r>
        <w:t>, attribute-like, and function-like, and all work in a similar fashion.</w:t>
      </w:r>
    </w:p>
    <w:p w14:paraId="01A66026" w14:textId="48B94337" w:rsidR="003A366E" w:rsidRDefault="00000000">
      <w:pPr>
        <w:pStyle w:val="Body"/>
      </w:pPr>
      <w:r>
        <w:t xml:space="preserve">When creating procedural macros, the definitions must reside in their own crate with a special crate type. This is for complex technical reasons that we hope to eliminate in the future. In Listing 20-36, we show how to define a procedural macro, where </w:t>
      </w:r>
      <w:proofErr w:type="spellStart"/>
      <w:r>
        <w:rPr>
          <w:rStyle w:val="Literal"/>
        </w:rPr>
        <w:t>some_attribute</w:t>
      </w:r>
      <w:proofErr w:type="spellEnd"/>
      <w:r>
        <w:t xml:space="preserve"> is a placeholder for using a specific macro variety.</w:t>
      </w:r>
    </w:p>
    <w:p w14:paraId="66C33911" w14:textId="77777777" w:rsidR="003A366E" w:rsidRDefault="00000000">
      <w:pPr>
        <w:pStyle w:val="CodeLabel"/>
      </w:pPr>
      <w:r>
        <w:t>src/lib.rs</w:t>
      </w:r>
    </w:p>
    <w:p w14:paraId="6A7121E8" w14:textId="77777777" w:rsidR="003A366E" w:rsidRDefault="00000000">
      <w:pPr>
        <w:pStyle w:val="Code"/>
      </w:pPr>
      <w:r>
        <w:t xml:space="preserve">use </w:t>
      </w:r>
      <w:proofErr w:type="spellStart"/>
      <w:r>
        <w:t>proc_macro</w:t>
      </w:r>
      <w:proofErr w:type="spellEnd"/>
      <w:r>
        <w:t>::</w:t>
      </w:r>
      <w:proofErr w:type="spellStart"/>
      <w:r>
        <w:t>TokenStream</w:t>
      </w:r>
      <w:proofErr w:type="spellEnd"/>
      <w:r>
        <w:t>;</w:t>
      </w:r>
    </w:p>
    <w:p w14:paraId="112EB9B2" w14:textId="77777777" w:rsidR="003A366E" w:rsidRDefault="003A366E">
      <w:pPr>
        <w:pStyle w:val="Code"/>
      </w:pPr>
    </w:p>
    <w:p w14:paraId="4896912B" w14:textId="77777777" w:rsidR="003A366E" w:rsidRDefault="00000000">
      <w:pPr>
        <w:pStyle w:val="Code"/>
      </w:pPr>
      <w:r>
        <w:t>#[</w:t>
      </w:r>
      <w:r>
        <w:rPr>
          <w:rStyle w:val="LiteralItalic"/>
        </w:rPr>
        <w:t>some_attribute</w:t>
      </w:r>
      <w:r>
        <w:t>]</w:t>
      </w:r>
    </w:p>
    <w:p w14:paraId="534BFE9A" w14:textId="77777777" w:rsidR="003A366E" w:rsidRDefault="00000000">
      <w:pPr>
        <w:pStyle w:val="Code"/>
      </w:pPr>
      <w:r>
        <w:t xml:space="preserve">pub </w:t>
      </w:r>
      <w:proofErr w:type="spellStart"/>
      <w:r>
        <w:t>fn</w:t>
      </w:r>
      <w:proofErr w:type="spellEnd"/>
      <w:r>
        <w:t xml:space="preserve"> </w:t>
      </w:r>
      <w:proofErr w:type="spellStart"/>
      <w:r>
        <w:rPr>
          <w:rStyle w:val="LiteralItalic"/>
        </w:rPr>
        <w:t>some_name</w:t>
      </w:r>
      <w:proofErr w:type="spellEnd"/>
      <w:r>
        <w:t xml:space="preserve">(input: </w:t>
      </w:r>
      <w:proofErr w:type="spellStart"/>
      <w:r>
        <w:t>TokenStream</w:t>
      </w:r>
      <w:proofErr w:type="spellEnd"/>
      <w:r>
        <w:t xml:space="preserve">) -&gt; </w:t>
      </w:r>
      <w:proofErr w:type="spellStart"/>
      <w:r>
        <w:t>TokenStream</w:t>
      </w:r>
      <w:proofErr w:type="spellEnd"/>
      <w:r>
        <w:t xml:space="preserve"> {</w:t>
      </w:r>
    </w:p>
    <w:p w14:paraId="25734DF0" w14:textId="77777777" w:rsidR="003A366E" w:rsidRDefault="00000000">
      <w:pPr>
        <w:pStyle w:val="Code"/>
      </w:pPr>
      <w:r>
        <w:t>}</w:t>
      </w:r>
    </w:p>
    <w:p w14:paraId="5381AA8E" w14:textId="77777777" w:rsidR="003A366E" w:rsidRDefault="00000000">
      <w:pPr>
        <w:pStyle w:val="CodeListingCaption"/>
      </w:pPr>
      <w:r>
        <w:t>An example of defining a procedural macro</w:t>
      </w:r>
    </w:p>
    <w:p w14:paraId="3078F688" w14:textId="22D2959B" w:rsidR="003A366E" w:rsidRDefault="00000000">
      <w:pPr>
        <w:pStyle w:val="Body"/>
      </w:pPr>
      <w:r>
        <w:t xml:space="preserve">The function that defines a procedural macro takes a </w:t>
      </w:r>
      <w:proofErr w:type="spellStart"/>
      <w:r>
        <w:rPr>
          <w:rStyle w:val="Literal"/>
        </w:rPr>
        <w:t>TokenStream</w:t>
      </w:r>
      <w:proofErr w:type="spellEnd"/>
      <w:r>
        <w:t xml:space="preserve"> as an input and produces a </w:t>
      </w:r>
      <w:proofErr w:type="spellStart"/>
      <w:r>
        <w:rPr>
          <w:rStyle w:val="Literal"/>
        </w:rPr>
        <w:t>TokenStream</w:t>
      </w:r>
      <w:proofErr w:type="spellEnd"/>
      <w:r>
        <w:t xml:space="preserve"> as an output. </w:t>
      </w:r>
      <w:r>
        <w:fldChar w:fldCharType="begin"/>
      </w:r>
      <w:r>
        <w:rPr>
          <w:spacing w:val="-2"/>
        </w:rPr>
        <w:instrText xml:space="preserve"> XE "</w:instrText>
      </w:r>
      <w:proofErr w:type="spellStart"/>
      <w:r>
        <w:rPr>
          <w:spacing w:val="-2"/>
        </w:rPr>
        <w:instrText>proc_macro</w:instrText>
      </w:r>
      <w:proofErr w:type="spellEnd"/>
      <w:r>
        <w:rPr>
          <w:spacing w:val="-2"/>
        </w:rPr>
        <w:instrText xml:space="preserve"> crate" </w:instrText>
      </w:r>
      <w:r>
        <w:rPr>
          <w:spacing w:val="-2"/>
        </w:rPr>
        <w:fldChar w:fldCharType="end"/>
      </w:r>
      <w:r>
        <w:t xml:space="preserve">The </w:t>
      </w:r>
      <w:proofErr w:type="spellStart"/>
      <w:r>
        <w:rPr>
          <w:rStyle w:val="Literal"/>
        </w:rPr>
        <w:t>TokenStream</w:t>
      </w:r>
      <w:proofErr w:type="spellEnd"/>
      <w:r>
        <w:t xml:space="preserve"> type is defined by the </w:t>
      </w:r>
      <w:proofErr w:type="spellStart"/>
      <w:r>
        <w:rPr>
          <w:rStyle w:val="Literal"/>
        </w:rPr>
        <w:t>proc_macro</w:t>
      </w:r>
      <w:proofErr w:type="spellEnd"/>
      <w:r>
        <w:t xml:space="preserve"> crate that is included with Rust and represents a sequence of tokens. This is the core of the macro: </w:t>
      </w:r>
      <w:del w:id="350" w:author="Audrey Doyle" w:date="2025-09-17T16:00:00Z" w16du:dateUtc="2025-09-17T20:00:00Z">
        <w:r w:rsidDel="006A3FB4">
          <w:delText xml:space="preserve">the </w:delText>
        </w:r>
      </w:del>
      <w:ins w:id="351" w:author="Audrey Doyle" w:date="2025-09-17T16:00:00Z" w16du:dateUtc="2025-09-17T20:00:00Z">
        <w:r w:rsidR="006A3FB4">
          <w:t xml:space="preserve">The </w:t>
        </w:r>
      </w:ins>
      <w:r>
        <w:t xml:space="preserve">source code that the macro is operating on makes up the input </w:t>
      </w:r>
      <w:proofErr w:type="spellStart"/>
      <w:r>
        <w:rPr>
          <w:rStyle w:val="Literal"/>
        </w:rPr>
        <w:t>TokenStream</w:t>
      </w:r>
      <w:proofErr w:type="spellEnd"/>
      <w:r>
        <w:t xml:space="preserve">, and the code the macro produces is the output </w:t>
      </w:r>
      <w:proofErr w:type="spellStart"/>
      <w:r>
        <w:rPr>
          <w:rStyle w:val="Literal"/>
        </w:rPr>
        <w:t>TokenStream</w:t>
      </w:r>
      <w:proofErr w:type="spellEnd"/>
      <w:r>
        <w:t xml:space="preserve">. The function also has an attribute attached to it that </w:t>
      </w:r>
      <w:r>
        <w:lastRenderedPageBreak/>
        <w:t>specifies which kind of procedural macro we’re creating. We can have multiple kinds of procedural macros in the same crate.</w:t>
      </w:r>
    </w:p>
    <w:p w14:paraId="2B969D4B" w14:textId="77777777" w:rsidR="003A366E" w:rsidRDefault="00000000">
      <w:pPr>
        <w:pStyle w:val="Body"/>
      </w:pPr>
      <w:r>
        <w:t xml:space="preserve">Let’s look at the different kinds of procedural macros. We’ll start with a custom </w:t>
      </w:r>
      <w:r>
        <w:rPr>
          <w:rStyle w:val="Literal"/>
        </w:rPr>
        <w:t>derive</w:t>
      </w:r>
      <w:r>
        <w:t xml:space="preserve"> macro and then explain the small dissimilarities that make the other forms different.</w:t>
      </w:r>
    </w:p>
    <w:p w14:paraId="4C1D1093" w14:textId="1640E320" w:rsidR="003A366E" w:rsidRDefault="00000000">
      <w:pPr>
        <w:pStyle w:val="HeadB"/>
        <w:spacing w:before="200"/>
      </w:pPr>
      <w:r>
        <w:fldChar w:fldCharType="begin"/>
      </w:r>
      <w:r>
        <w:instrText xml:space="preserve"> XE "derive annotation" </w:instrText>
      </w:r>
      <w:r>
        <w:fldChar w:fldCharType="end"/>
      </w:r>
      <w:r>
        <w:fldChar w:fldCharType="begin"/>
      </w:r>
      <w:r>
        <w:instrText xml:space="preserve"> XE "custom derive procedural macros" </w:instrText>
      </w:r>
      <w:r>
        <w:fldChar w:fldCharType="end"/>
      </w:r>
      <w:r>
        <w:fldChar w:fldCharType="begin"/>
      </w:r>
      <w:r>
        <w:instrText xml:space="preserve"> XE "procedural </w:instrText>
      </w:r>
      <w:proofErr w:type="spellStart"/>
      <w:r>
        <w:instrText>macros:custom</w:instrText>
      </w:r>
      <w:proofErr w:type="spellEnd"/>
      <w:r>
        <w:instrText xml:space="preserve"> derive" </w:instrText>
      </w:r>
      <w:r>
        <w:fldChar w:fldCharType="end"/>
      </w:r>
      <w:bookmarkStart w:id="352" w:name="_Toc206173407"/>
      <w:r>
        <w:t>Custom derive Macro</w:t>
      </w:r>
      <w:r w:rsidR="00510585">
        <w:t>s</w:t>
      </w:r>
      <w:bookmarkEnd w:id="352"/>
    </w:p>
    <w:p w14:paraId="1211B870" w14:textId="2FA967E9" w:rsidR="003A366E" w:rsidRDefault="00000000">
      <w:pPr>
        <w:pStyle w:val="Body"/>
      </w:pPr>
      <w:r>
        <w:t xml:space="preserve">Let’s create a crate named </w:t>
      </w:r>
      <w:proofErr w:type="spellStart"/>
      <w:r>
        <w:rPr>
          <w:rStyle w:val="Literal"/>
        </w:rPr>
        <w:t>hello_macro</w:t>
      </w:r>
      <w:proofErr w:type="spellEnd"/>
      <w:r>
        <w:t xml:space="preserve"> that defines a trait named </w:t>
      </w:r>
      <w:proofErr w:type="spellStart"/>
      <w:r>
        <w:rPr>
          <w:rStyle w:val="Literal"/>
        </w:rPr>
        <w:t>HelloMacro</w:t>
      </w:r>
      <w:proofErr w:type="spellEnd"/>
      <w:r>
        <w:t xml:space="preserve"> with one associated function named </w:t>
      </w:r>
      <w:proofErr w:type="spellStart"/>
      <w:r>
        <w:rPr>
          <w:rStyle w:val="Literal"/>
        </w:rPr>
        <w:t>hello_macro</w:t>
      </w:r>
      <w:proofErr w:type="spellEnd"/>
      <w:r>
        <w:t xml:space="preserve">. Rather than making our users implement the </w:t>
      </w:r>
      <w:proofErr w:type="spellStart"/>
      <w:r>
        <w:rPr>
          <w:rStyle w:val="Literal"/>
        </w:rPr>
        <w:t>HelloMacro</w:t>
      </w:r>
      <w:proofErr w:type="spellEnd"/>
      <w:r>
        <w:t xml:space="preserve"> trait for each of their types, we’ll provide a procedural macro so </w:t>
      </w:r>
      <w:ins w:id="353" w:author="Audrey Doyle" w:date="2025-09-17T16:01:00Z" w16du:dateUtc="2025-09-17T20:01:00Z">
        <w:r w:rsidR="006A3FB4">
          <w:t xml:space="preserve">that </w:t>
        </w:r>
      </w:ins>
      <w:r>
        <w:t xml:space="preserve">users can annotate their type with </w:t>
      </w:r>
      <w:r>
        <w:rPr>
          <w:rStyle w:val="Literal"/>
        </w:rPr>
        <w:t>#[derive(HelloMacro)]</w:t>
      </w:r>
      <w:r>
        <w:t xml:space="preserve"> to get a default implementation of the </w:t>
      </w:r>
      <w:proofErr w:type="spellStart"/>
      <w:r>
        <w:rPr>
          <w:rStyle w:val="Literal"/>
        </w:rPr>
        <w:t>hello_macro</w:t>
      </w:r>
      <w:proofErr w:type="spellEnd"/>
      <w:r>
        <w:t xml:space="preserve"> function. The default implementation will print </w:t>
      </w:r>
      <w:r>
        <w:rPr>
          <w:rStyle w:val="Literal"/>
        </w:rPr>
        <w:t xml:space="preserve">Hello, Macro! My name is </w:t>
      </w:r>
      <w:r>
        <w:rPr>
          <w:rStyle w:val="LiteralItalic"/>
        </w:rPr>
        <w:t>TypeName</w:t>
      </w:r>
      <w:r>
        <w:rPr>
          <w:rStyle w:val="Literal"/>
        </w:rPr>
        <w:t>!</w:t>
      </w:r>
      <w:r>
        <w:t xml:space="preserve"> where </w:t>
      </w:r>
      <w:r>
        <w:rPr>
          <w:rStyle w:val="LiteralItalic"/>
        </w:rPr>
        <w:t>TypeName</w:t>
      </w:r>
      <w:r>
        <w:t xml:space="preserve"> is the name of the type on which this trait has been defined. In other words, we’ll write a crate that enables another programmer to write code like Listing 20-37 using our crate.</w:t>
      </w:r>
    </w:p>
    <w:p w14:paraId="4CDD5CC8" w14:textId="77777777" w:rsidR="003A366E" w:rsidRDefault="00000000">
      <w:pPr>
        <w:pStyle w:val="CodeLabel"/>
      </w:pPr>
      <w:r>
        <w:t>src/main.rs</w:t>
      </w:r>
    </w:p>
    <w:p w14:paraId="633D320E" w14:textId="77777777" w:rsidR="003A366E" w:rsidRDefault="00000000">
      <w:pPr>
        <w:pStyle w:val="Code"/>
      </w:pPr>
      <w:r>
        <w:t xml:space="preserve">use </w:t>
      </w:r>
      <w:proofErr w:type="spellStart"/>
      <w:r>
        <w:t>hello_macro</w:t>
      </w:r>
      <w:proofErr w:type="spellEnd"/>
      <w:r>
        <w:t>::</w:t>
      </w:r>
      <w:proofErr w:type="spellStart"/>
      <w:r>
        <w:t>HelloMacro</w:t>
      </w:r>
      <w:proofErr w:type="spellEnd"/>
      <w:r>
        <w:t>;</w:t>
      </w:r>
    </w:p>
    <w:p w14:paraId="3DB63547" w14:textId="77777777" w:rsidR="003A366E" w:rsidRDefault="00000000">
      <w:pPr>
        <w:pStyle w:val="Code"/>
      </w:pPr>
      <w:r>
        <w:t xml:space="preserve">use </w:t>
      </w:r>
      <w:proofErr w:type="spellStart"/>
      <w:r>
        <w:t>hello_macro_derive</w:t>
      </w:r>
      <w:proofErr w:type="spellEnd"/>
      <w:r>
        <w:t>::</w:t>
      </w:r>
      <w:proofErr w:type="spellStart"/>
      <w:r>
        <w:t>HelloMacro</w:t>
      </w:r>
      <w:proofErr w:type="spellEnd"/>
      <w:r>
        <w:t>;</w:t>
      </w:r>
    </w:p>
    <w:p w14:paraId="1226B7BE" w14:textId="77777777" w:rsidR="003A366E" w:rsidRDefault="003A366E">
      <w:pPr>
        <w:pStyle w:val="Code"/>
      </w:pPr>
    </w:p>
    <w:p w14:paraId="7263AA6B" w14:textId="77777777" w:rsidR="003A366E" w:rsidRDefault="00000000">
      <w:pPr>
        <w:pStyle w:val="Code"/>
      </w:pPr>
      <w:r>
        <w:t>#[derive(HelloMacro)]</w:t>
      </w:r>
    </w:p>
    <w:p w14:paraId="748DC620" w14:textId="77777777" w:rsidR="003A366E" w:rsidRDefault="00000000">
      <w:pPr>
        <w:pStyle w:val="Code"/>
      </w:pPr>
      <w:r>
        <w:t>struct Pancakes;</w:t>
      </w:r>
    </w:p>
    <w:p w14:paraId="7DF6B22E" w14:textId="77777777" w:rsidR="003A366E" w:rsidRDefault="003A366E">
      <w:pPr>
        <w:pStyle w:val="Code"/>
      </w:pPr>
    </w:p>
    <w:p w14:paraId="7C1E98F3" w14:textId="77777777" w:rsidR="003A366E" w:rsidRDefault="00000000">
      <w:pPr>
        <w:pStyle w:val="Code"/>
      </w:pPr>
      <w:proofErr w:type="spellStart"/>
      <w:r>
        <w:t>fn</w:t>
      </w:r>
      <w:proofErr w:type="spellEnd"/>
      <w:r>
        <w:t xml:space="preserve"> main() {</w:t>
      </w:r>
    </w:p>
    <w:p w14:paraId="3CDEA76D" w14:textId="77777777" w:rsidR="003A366E" w:rsidRDefault="00000000">
      <w:pPr>
        <w:pStyle w:val="Code"/>
      </w:pPr>
      <w:r>
        <w:t xml:space="preserve">    Pancakes::</w:t>
      </w:r>
      <w:proofErr w:type="spellStart"/>
      <w:r>
        <w:t>hello_macro</w:t>
      </w:r>
      <w:proofErr w:type="spellEnd"/>
      <w:r>
        <w:t>();</w:t>
      </w:r>
    </w:p>
    <w:p w14:paraId="44C9D1E5" w14:textId="77777777" w:rsidR="003A366E" w:rsidRDefault="00000000">
      <w:pPr>
        <w:pStyle w:val="Code"/>
      </w:pPr>
      <w:r>
        <w:t>}</w:t>
      </w:r>
    </w:p>
    <w:p w14:paraId="0D861B1B" w14:textId="77777777" w:rsidR="003A366E" w:rsidRDefault="00000000">
      <w:pPr>
        <w:pStyle w:val="CodeListingCaption"/>
      </w:pPr>
      <w:bookmarkStart w:id="354" w:name="OLE_LINK45"/>
      <w:r>
        <w:t>The code a user of our crate will be able to write when using our procedural macro</w:t>
      </w:r>
      <w:bookmarkEnd w:id="354"/>
    </w:p>
    <w:p w14:paraId="6CCA9746" w14:textId="77777777" w:rsidR="003A366E" w:rsidRDefault="00000000">
      <w:pPr>
        <w:pStyle w:val="Body"/>
      </w:pPr>
      <w:r>
        <w:t xml:space="preserve">This code will print </w:t>
      </w:r>
      <w:r>
        <w:rPr>
          <w:rStyle w:val="Literal"/>
        </w:rPr>
        <w:t>Hello, Macro! My name is Pancakes!</w:t>
      </w:r>
      <w:r>
        <w:t xml:space="preserve"> when we’re done. The first step is to make a new library crate, like this:</w:t>
      </w:r>
    </w:p>
    <w:p w14:paraId="331A48AC" w14:textId="77777777" w:rsidR="003A366E" w:rsidRDefault="00000000">
      <w:pPr>
        <w:pStyle w:val="Code"/>
      </w:pPr>
      <w:r>
        <w:t xml:space="preserve">$ </w:t>
      </w:r>
      <w:r>
        <w:rPr>
          <w:rStyle w:val="LiteralBold"/>
        </w:rPr>
        <w:t xml:space="preserve">cargo new </w:t>
      </w:r>
      <w:proofErr w:type="spellStart"/>
      <w:r>
        <w:rPr>
          <w:rStyle w:val="LiteralBold"/>
        </w:rPr>
        <w:t>hello_macro</w:t>
      </w:r>
      <w:proofErr w:type="spellEnd"/>
      <w:r>
        <w:rPr>
          <w:rStyle w:val="LiteralBold"/>
        </w:rPr>
        <w:t xml:space="preserve"> --lib</w:t>
      </w:r>
    </w:p>
    <w:p w14:paraId="1262CC13" w14:textId="198E3BA3" w:rsidR="003A366E" w:rsidRDefault="00000000">
      <w:pPr>
        <w:pStyle w:val="Body"/>
      </w:pPr>
      <w:r>
        <w:t>Next, in Listing</w:t>
      </w:r>
      <w:r w:rsidR="00A4432A" w:rsidRPr="00F1624A">
        <w:rPr>
          <w:rPrChange w:id="355" w:author="Audrey Doyle" w:date="2025-09-17T16:02:00Z" w16du:dateUtc="2025-09-17T20:02:00Z">
            <w:rPr>
              <w:rStyle w:val="Xref"/>
            </w:rPr>
          </w:rPrChange>
        </w:rPr>
        <w:t> </w:t>
      </w:r>
      <w:r>
        <w:t xml:space="preserve">20-38, we’ll define the </w:t>
      </w:r>
      <w:proofErr w:type="spellStart"/>
      <w:r>
        <w:rPr>
          <w:rStyle w:val="Literal"/>
        </w:rPr>
        <w:t>HelloMacro</w:t>
      </w:r>
      <w:proofErr w:type="spellEnd"/>
      <w:r>
        <w:t xml:space="preserve"> trait and its associated function.</w:t>
      </w:r>
    </w:p>
    <w:p w14:paraId="733BA35B" w14:textId="77777777" w:rsidR="003A366E" w:rsidRDefault="00000000">
      <w:pPr>
        <w:pStyle w:val="CodeLabel"/>
      </w:pPr>
      <w:r>
        <w:t>src/lib.rs</w:t>
      </w:r>
    </w:p>
    <w:p w14:paraId="51F6CB93" w14:textId="77777777" w:rsidR="003A366E" w:rsidRDefault="00000000">
      <w:pPr>
        <w:pStyle w:val="Code"/>
      </w:pPr>
      <w:r>
        <w:t xml:space="preserve">pub trait </w:t>
      </w:r>
      <w:proofErr w:type="spellStart"/>
      <w:r>
        <w:t>HelloMacro</w:t>
      </w:r>
      <w:proofErr w:type="spellEnd"/>
      <w:r>
        <w:t xml:space="preserve"> {</w:t>
      </w:r>
    </w:p>
    <w:p w14:paraId="03ECA770" w14:textId="77777777" w:rsidR="003A366E" w:rsidRDefault="00000000">
      <w:pPr>
        <w:pStyle w:val="Code"/>
      </w:pPr>
      <w:r>
        <w:t xml:space="preserve">    </w:t>
      </w:r>
      <w:proofErr w:type="spellStart"/>
      <w:r>
        <w:t>fn</w:t>
      </w:r>
      <w:proofErr w:type="spellEnd"/>
      <w:r>
        <w:t xml:space="preserve"> </w:t>
      </w:r>
      <w:proofErr w:type="spellStart"/>
      <w:r>
        <w:t>hello_macro</w:t>
      </w:r>
      <w:proofErr w:type="spellEnd"/>
      <w:r>
        <w:t>();</w:t>
      </w:r>
    </w:p>
    <w:p w14:paraId="28E02FC8" w14:textId="77777777" w:rsidR="003A366E" w:rsidRDefault="00000000">
      <w:pPr>
        <w:pStyle w:val="Code"/>
      </w:pPr>
      <w:r>
        <w:t>}</w:t>
      </w:r>
    </w:p>
    <w:p w14:paraId="3B95D90F" w14:textId="77777777" w:rsidR="003A366E" w:rsidRDefault="00000000">
      <w:pPr>
        <w:pStyle w:val="CodeListingCaption"/>
      </w:pPr>
      <w:r>
        <w:lastRenderedPageBreak/>
        <w:t xml:space="preserve">A simple trait that we will use with the </w:t>
      </w:r>
      <w:r>
        <w:rPr>
          <w:rStyle w:val="Literal"/>
        </w:rPr>
        <w:t>derive</w:t>
      </w:r>
      <w:bookmarkStart w:id="356" w:name="OLE_LINK46"/>
      <w:r>
        <w:t xml:space="preserve"> macro</w:t>
      </w:r>
      <w:bookmarkEnd w:id="356"/>
    </w:p>
    <w:p w14:paraId="7EB4E046" w14:textId="2843EEFB" w:rsidR="003A366E" w:rsidRDefault="00000000">
      <w:pPr>
        <w:pStyle w:val="Body"/>
      </w:pPr>
      <w:bookmarkStart w:id="357" w:name="OLE_LINK44"/>
      <w:r>
        <w:t>We have a trait and its function.</w:t>
      </w:r>
      <w:bookmarkEnd w:id="357"/>
      <w:r>
        <w:t xml:space="preserve"> At this point, our crate user could implement the trait to achieve the desired functionality, as in Listing</w:t>
      </w:r>
      <w:r w:rsidR="00A4432A" w:rsidRPr="00F1624A">
        <w:rPr>
          <w:rPrChange w:id="358" w:author="Audrey Doyle" w:date="2025-09-17T16:02:00Z" w16du:dateUtc="2025-09-17T20:02:00Z">
            <w:rPr>
              <w:rStyle w:val="Xref"/>
            </w:rPr>
          </w:rPrChange>
        </w:rPr>
        <w:t> </w:t>
      </w:r>
      <w:r>
        <w:t>20-39.</w:t>
      </w:r>
    </w:p>
    <w:p w14:paraId="7C0CD6BC" w14:textId="77777777" w:rsidR="003A366E" w:rsidRDefault="00000000">
      <w:pPr>
        <w:pStyle w:val="Code"/>
      </w:pPr>
      <w:r>
        <w:t xml:space="preserve">use </w:t>
      </w:r>
      <w:proofErr w:type="spellStart"/>
      <w:r>
        <w:t>hello_macro</w:t>
      </w:r>
      <w:proofErr w:type="spellEnd"/>
      <w:r>
        <w:t>::</w:t>
      </w:r>
      <w:proofErr w:type="spellStart"/>
      <w:r>
        <w:t>HelloMacro</w:t>
      </w:r>
      <w:proofErr w:type="spellEnd"/>
      <w:r>
        <w:t>;</w:t>
      </w:r>
    </w:p>
    <w:p w14:paraId="1396ED80" w14:textId="77777777" w:rsidR="003A366E" w:rsidRDefault="003A366E">
      <w:pPr>
        <w:pStyle w:val="Code"/>
      </w:pPr>
    </w:p>
    <w:p w14:paraId="2021FD13" w14:textId="77777777" w:rsidR="003A366E" w:rsidRDefault="00000000">
      <w:pPr>
        <w:pStyle w:val="Code"/>
      </w:pPr>
      <w:r>
        <w:t>struct Pancakes;</w:t>
      </w:r>
    </w:p>
    <w:p w14:paraId="52F696DF" w14:textId="77777777" w:rsidR="003A366E" w:rsidRDefault="003A366E">
      <w:pPr>
        <w:pStyle w:val="Code"/>
      </w:pPr>
    </w:p>
    <w:p w14:paraId="5906C21A" w14:textId="77777777" w:rsidR="003A366E" w:rsidRDefault="00000000">
      <w:pPr>
        <w:pStyle w:val="Code"/>
      </w:pPr>
      <w:proofErr w:type="spellStart"/>
      <w:r>
        <w:t>impl</w:t>
      </w:r>
      <w:proofErr w:type="spellEnd"/>
      <w:r>
        <w:t xml:space="preserve"> </w:t>
      </w:r>
      <w:proofErr w:type="spellStart"/>
      <w:r>
        <w:t>HelloMacro</w:t>
      </w:r>
      <w:proofErr w:type="spellEnd"/>
      <w:r>
        <w:t xml:space="preserve"> for Pancakes {</w:t>
      </w:r>
    </w:p>
    <w:p w14:paraId="73513828" w14:textId="77777777" w:rsidR="003A366E" w:rsidRDefault="00000000">
      <w:pPr>
        <w:pStyle w:val="Code"/>
      </w:pPr>
      <w:r>
        <w:t xml:space="preserve">    </w:t>
      </w:r>
      <w:proofErr w:type="spellStart"/>
      <w:r>
        <w:t>fn</w:t>
      </w:r>
      <w:proofErr w:type="spellEnd"/>
      <w:r>
        <w:t xml:space="preserve"> </w:t>
      </w:r>
      <w:proofErr w:type="spellStart"/>
      <w:r>
        <w:t>hello_macro</w:t>
      </w:r>
      <w:proofErr w:type="spellEnd"/>
      <w:r>
        <w:t>() {</w:t>
      </w:r>
    </w:p>
    <w:p w14:paraId="0DE45922" w14:textId="77777777" w:rsidR="003A366E" w:rsidRDefault="00000000">
      <w:pPr>
        <w:pStyle w:val="Code"/>
      </w:pPr>
      <w:r>
        <w:t xml:space="preserve">        </w:t>
      </w:r>
      <w:proofErr w:type="spellStart"/>
      <w:r>
        <w:t>println</w:t>
      </w:r>
      <w:proofErr w:type="spellEnd"/>
      <w:r>
        <w:t>!("Hello, Macro! My name is Pancakes!");</w:t>
      </w:r>
    </w:p>
    <w:p w14:paraId="0C3C37E9" w14:textId="77777777" w:rsidR="003A366E" w:rsidRDefault="00000000">
      <w:pPr>
        <w:pStyle w:val="Code"/>
      </w:pPr>
      <w:r>
        <w:t xml:space="preserve">    }</w:t>
      </w:r>
    </w:p>
    <w:p w14:paraId="7D398EDA" w14:textId="77777777" w:rsidR="003A366E" w:rsidRDefault="00000000">
      <w:pPr>
        <w:pStyle w:val="Code"/>
      </w:pPr>
      <w:r>
        <w:t>}</w:t>
      </w:r>
    </w:p>
    <w:p w14:paraId="242A3DA7" w14:textId="77777777" w:rsidR="003A366E" w:rsidRDefault="003A366E">
      <w:pPr>
        <w:pStyle w:val="Code"/>
      </w:pPr>
    </w:p>
    <w:p w14:paraId="038BFE46" w14:textId="77777777" w:rsidR="003A366E" w:rsidRDefault="00000000">
      <w:pPr>
        <w:pStyle w:val="Code"/>
      </w:pPr>
      <w:proofErr w:type="spellStart"/>
      <w:r>
        <w:t>fn</w:t>
      </w:r>
      <w:proofErr w:type="spellEnd"/>
      <w:r>
        <w:t xml:space="preserve"> main() {</w:t>
      </w:r>
    </w:p>
    <w:p w14:paraId="2CA6654C" w14:textId="77777777" w:rsidR="003A366E" w:rsidRDefault="00000000">
      <w:pPr>
        <w:pStyle w:val="Code"/>
      </w:pPr>
      <w:r>
        <w:t xml:space="preserve">    Pancakes::</w:t>
      </w:r>
      <w:proofErr w:type="spellStart"/>
      <w:r>
        <w:t>hello_macro</w:t>
      </w:r>
      <w:proofErr w:type="spellEnd"/>
      <w:r>
        <w:t>();</w:t>
      </w:r>
    </w:p>
    <w:p w14:paraId="0688F259" w14:textId="77777777" w:rsidR="003A366E" w:rsidRDefault="00000000">
      <w:pPr>
        <w:pStyle w:val="Code"/>
      </w:pPr>
      <w:r>
        <w:t>}</w:t>
      </w:r>
    </w:p>
    <w:p w14:paraId="4EC5FCB9" w14:textId="77777777" w:rsidR="003A366E" w:rsidRDefault="00000000">
      <w:pPr>
        <w:pStyle w:val="CodeListingCaption"/>
      </w:pPr>
      <w:bookmarkStart w:id="359" w:name="OLE_LINK47"/>
      <w:r>
        <w:t xml:space="preserve">How it would look if users wrote a manual implementation of the </w:t>
      </w:r>
      <w:proofErr w:type="spellStart"/>
      <w:r>
        <w:rPr>
          <w:rStyle w:val="Literal"/>
        </w:rPr>
        <w:t>HelloMacro</w:t>
      </w:r>
      <w:proofErr w:type="spellEnd"/>
      <w:r>
        <w:t xml:space="preserve"> trait</w:t>
      </w:r>
      <w:bookmarkEnd w:id="359"/>
      <w:r>
        <w:t xml:space="preserve"> </w:t>
      </w:r>
    </w:p>
    <w:p w14:paraId="1C7D2E7C" w14:textId="77777777" w:rsidR="003A366E" w:rsidRDefault="00000000">
      <w:pPr>
        <w:pStyle w:val="Body"/>
      </w:pPr>
      <w:r>
        <w:t xml:space="preserve">However, they would need to write the implementation block for each type they wanted to use with </w:t>
      </w:r>
      <w:proofErr w:type="spellStart"/>
      <w:r>
        <w:rPr>
          <w:rStyle w:val="Literal"/>
        </w:rPr>
        <w:t>hello_macro</w:t>
      </w:r>
      <w:proofErr w:type="spellEnd"/>
      <w:r>
        <w:t>; we want to spare them from having to do this work.</w:t>
      </w:r>
    </w:p>
    <w:p w14:paraId="096D0665" w14:textId="77777777" w:rsidR="003A366E" w:rsidRDefault="00000000">
      <w:pPr>
        <w:pStyle w:val="Body"/>
      </w:pPr>
      <w:r>
        <w:t xml:space="preserve">Additionally, we can’t yet provide the </w:t>
      </w:r>
      <w:proofErr w:type="spellStart"/>
      <w:r>
        <w:rPr>
          <w:rStyle w:val="Literal"/>
        </w:rPr>
        <w:t>hello_macro</w:t>
      </w:r>
      <w:proofErr w:type="spellEnd"/>
      <w:r>
        <w:t xml:space="preserve"> function with default implementation that will print the name of the type the trait is implemented on: Rust doesn’t have reflection capabilities, so it can’t look up the type’s name at runtime. We need a macro to generate code at compile time.</w:t>
      </w:r>
    </w:p>
    <w:p w14:paraId="369AFEC6" w14:textId="411B52AE" w:rsidR="003A366E" w:rsidRDefault="00000000">
      <w:pPr>
        <w:pStyle w:val="Body"/>
      </w:pPr>
      <w:r>
        <w:t xml:space="preserve">The next step is to define the procedural macro. At the time of this writing, procedural macros need to be in their own crate. Eventually, this restriction might be lifted. The convention for structuring crates and macro crates is as follows: </w:t>
      </w:r>
      <w:del w:id="360" w:author="Audrey Doyle" w:date="2025-09-17T16:03:00Z" w16du:dateUtc="2025-09-17T20:03:00Z">
        <w:r w:rsidDel="00F1624A">
          <w:delText xml:space="preserve">for </w:delText>
        </w:r>
      </w:del>
      <w:ins w:id="361" w:author="Audrey Doyle" w:date="2025-09-17T16:03:00Z" w16du:dateUtc="2025-09-17T20:03:00Z">
        <w:r w:rsidR="00F1624A">
          <w:t xml:space="preserve">For </w:t>
        </w:r>
      </w:ins>
      <w:r>
        <w:t xml:space="preserve">a crate named </w:t>
      </w:r>
      <w:r>
        <w:rPr>
          <w:rStyle w:val="LiteralItalic"/>
        </w:rPr>
        <w:t>foo</w:t>
      </w:r>
      <w:r>
        <w:t xml:space="preserve">, a custom </w:t>
      </w:r>
      <w:r>
        <w:rPr>
          <w:rStyle w:val="Literal"/>
        </w:rPr>
        <w:t>derive</w:t>
      </w:r>
      <w:r>
        <w:t xml:space="preserve"> procedural macro crate is called </w:t>
      </w:r>
      <w:proofErr w:type="spellStart"/>
      <w:r>
        <w:rPr>
          <w:rStyle w:val="LiteralItalic"/>
        </w:rPr>
        <w:t>foo</w:t>
      </w:r>
      <w:r>
        <w:rPr>
          <w:rStyle w:val="Literal"/>
        </w:rPr>
        <w:t>_derive</w:t>
      </w:r>
      <w:proofErr w:type="spellEnd"/>
      <w:r>
        <w:t xml:space="preserve">. Let’s start a new crate called </w:t>
      </w:r>
      <w:proofErr w:type="spellStart"/>
      <w:r>
        <w:rPr>
          <w:rStyle w:val="Literal"/>
        </w:rPr>
        <w:t>hello_macro_derive</w:t>
      </w:r>
      <w:proofErr w:type="spellEnd"/>
      <w:r>
        <w:t xml:space="preserve"> inside our </w:t>
      </w:r>
      <w:proofErr w:type="spellStart"/>
      <w:r>
        <w:rPr>
          <w:rStyle w:val="Literal"/>
        </w:rPr>
        <w:t>hello_macro</w:t>
      </w:r>
      <w:proofErr w:type="spellEnd"/>
      <w:r>
        <w:t xml:space="preserve"> project:</w:t>
      </w:r>
    </w:p>
    <w:p w14:paraId="732CC09A" w14:textId="77777777" w:rsidR="003A366E" w:rsidRDefault="00000000">
      <w:pPr>
        <w:pStyle w:val="Code"/>
      </w:pPr>
      <w:r>
        <w:t xml:space="preserve">$ </w:t>
      </w:r>
      <w:r>
        <w:rPr>
          <w:rStyle w:val="LiteralBold"/>
        </w:rPr>
        <w:t xml:space="preserve">cargo new </w:t>
      </w:r>
      <w:proofErr w:type="spellStart"/>
      <w:r>
        <w:rPr>
          <w:rStyle w:val="LiteralBold"/>
        </w:rPr>
        <w:t>hello_macro_derive</w:t>
      </w:r>
      <w:proofErr w:type="spellEnd"/>
      <w:r>
        <w:rPr>
          <w:rStyle w:val="LiteralBold"/>
        </w:rPr>
        <w:t xml:space="preserve"> --lib</w:t>
      </w:r>
    </w:p>
    <w:p w14:paraId="16E5C983" w14:textId="77777777" w:rsidR="003A366E" w:rsidRDefault="00000000">
      <w:pPr>
        <w:pStyle w:val="Body"/>
      </w:pPr>
      <w:r>
        <w:t xml:space="preserve">Our two crates are tightly related, so we create the procedural macro crate within the directory of our </w:t>
      </w:r>
      <w:proofErr w:type="spellStart"/>
      <w:r>
        <w:rPr>
          <w:rStyle w:val="Literal"/>
        </w:rPr>
        <w:t>hello_macro</w:t>
      </w:r>
      <w:proofErr w:type="spellEnd"/>
      <w:r>
        <w:t xml:space="preserve"> crate. If we change the trait definition in </w:t>
      </w:r>
      <w:proofErr w:type="spellStart"/>
      <w:r>
        <w:rPr>
          <w:rStyle w:val="Literal"/>
        </w:rPr>
        <w:t>hello_macro</w:t>
      </w:r>
      <w:proofErr w:type="spellEnd"/>
      <w:r>
        <w:t xml:space="preserve">, we’ll have to change the implementation of the procedural macro in </w:t>
      </w:r>
      <w:proofErr w:type="spellStart"/>
      <w:r>
        <w:rPr>
          <w:rStyle w:val="Literal"/>
        </w:rPr>
        <w:t>hello_macro_derive</w:t>
      </w:r>
      <w:proofErr w:type="spellEnd"/>
      <w:r>
        <w:t xml:space="preserve"> as well. The two crates will need to be published separately, and programmers using these crates will need to add both as dependencies and bring them both into scope. We could instead have the </w:t>
      </w:r>
      <w:proofErr w:type="spellStart"/>
      <w:r>
        <w:rPr>
          <w:rStyle w:val="Literal"/>
        </w:rPr>
        <w:t>hello_macro</w:t>
      </w:r>
      <w:proofErr w:type="spellEnd"/>
      <w:r>
        <w:t xml:space="preserve"> crate use </w:t>
      </w:r>
      <w:proofErr w:type="spellStart"/>
      <w:r>
        <w:rPr>
          <w:rStyle w:val="Literal"/>
        </w:rPr>
        <w:lastRenderedPageBreak/>
        <w:t>hello_macro_derive</w:t>
      </w:r>
      <w:proofErr w:type="spellEnd"/>
      <w:r>
        <w:t xml:space="preserve"> as a dependency and re-export the procedural macro code. However, the way we’ve structured the project makes it possible for programmers to use </w:t>
      </w:r>
      <w:proofErr w:type="spellStart"/>
      <w:r>
        <w:rPr>
          <w:rStyle w:val="Literal"/>
        </w:rPr>
        <w:t>hello_macro</w:t>
      </w:r>
      <w:proofErr w:type="spellEnd"/>
      <w:r>
        <w:t xml:space="preserve"> even if they don’t want the </w:t>
      </w:r>
      <w:r>
        <w:rPr>
          <w:rStyle w:val="Literal"/>
        </w:rPr>
        <w:t>derive</w:t>
      </w:r>
      <w:r>
        <w:t xml:space="preserve"> functionality.</w:t>
      </w:r>
    </w:p>
    <w:p w14:paraId="087059EB" w14:textId="77777777" w:rsidR="003A366E" w:rsidRDefault="00000000">
      <w:pPr>
        <w:pStyle w:val="Body"/>
      </w:pPr>
      <w:r>
        <w:t xml:space="preserve">We need to declare the </w:t>
      </w:r>
      <w:proofErr w:type="spellStart"/>
      <w:r>
        <w:rPr>
          <w:rStyle w:val="Literal"/>
        </w:rPr>
        <w:t>hello_macro_derive</w:t>
      </w:r>
      <w:proofErr w:type="spellEnd"/>
      <w:r>
        <w:t xml:space="preserve"> crate as a procedural macro crate. We’ll also need functionality from the </w:t>
      </w:r>
      <w:r>
        <w:rPr>
          <w:rStyle w:val="Literal"/>
        </w:rPr>
        <w:t>syn</w:t>
      </w:r>
      <w:r>
        <w:t xml:space="preserve"> and </w:t>
      </w:r>
      <w:r>
        <w:rPr>
          <w:rStyle w:val="Literal"/>
        </w:rPr>
        <w:t>quote</w:t>
      </w:r>
      <w:r>
        <w:t xml:space="preserve"> crates, as you’ll see in a moment, so we need to add them as dependencies. Add the following to the </w:t>
      </w:r>
      <w:proofErr w:type="spellStart"/>
      <w:r>
        <w:rPr>
          <w:rStyle w:val="Italic"/>
        </w:rPr>
        <w:t>Cargo.toml</w:t>
      </w:r>
      <w:proofErr w:type="spellEnd"/>
      <w:r>
        <w:t xml:space="preserve"> file for </w:t>
      </w:r>
      <w:proofErr w:type="spellStart"/>
      <w:r>
        <w:rPr>
          <w:rStyle w:val="Literal"/>
        </w:rPr>
        <w:t>hello_macro_derive</w:t>
      </w:r>
      <w:proofErr w:type="spellEnd"/>
      <w:r>
        <w:t>:</w:t>
      </w:r>
    </w:p>
    <w:p w14:paraId="5936501B" w14:textId="77777777" w:rsidR="003A366E" w:rsidRDefault="00000000">
      <w:pPr>
        <w:pStyle w:val="CodeLabel"/>
      </w:pPr>
      <w:proofErr w:type="spellStart"/>
      <w:r>
        <w:t>hello_macro_derive</w:t>
      </w:r>
      <w:proofErr w:type="spellEnd"/>
      <w:r>
        <w:t>/</w:t>
      </w:r>
      <w:proofErr w:type="spellStart"/>
      <w:r>
        <w:t>Cargo.toml</w:t>
      </w:r>
      <w:proofErr w:type="spellEnd"/>
    </w:p>
    <w:p w14:paraId="13ABFD71" w14:textId="77777777" w:rsidR="003A366E" w:rsidRDefault="00000000">
      <w:pPr>
        <w:pStyle w:val="Code"/>
      </w:pPr>
      <w:r>
        <w:t>[lib]</w:t>
      </w:r>
    </w:p>
    <w:p w14:paraId="4826A587" w14:textId="77777777" w:rsidR="003A366E" w:rsidRDefault="00000000">
      <w:pPr>
        <w:pStyle w:val="Code"/>
      </w:pPr>
      <w:r>
        <w:t>proc-macro = true</w:t>
      </w:r>
    </w:p>
    <w:p w14:paraId="0DA8FED8" w14:textId="77777777" w:rsidR="003A366E" w:rsidRDefault="003A366E">
      <w:pPr>
        <w:pStyle w:val="Code"/>
      </w:pPr>
    </w:p>
    <w:p w14:paraId="27454CEF" w14:textId="77777777" w:rsidR="003A366E" w:rsidRDefault="00000000">
      <w:pPr>
        <w:pStyle w:val="Code"/>
      </w:pPr>
      <w:r>
        <w:t>[dependencies]</w:t>
      </w:r>
    </w:p>
    <w:p w14:paraId="28A52399" w14:textId="21EEBBDF" w:rsidR="003A366E" w:rsidRDefault="00000000">
      <w:pPr>
        <w:pStyle w:val="Code"/>
      </w:pPr>
      <w:r>
        <w:t>syn = "</w:t>
      </w:r>
      <w:r w:rsidR="008D560B">
        <w:t>2</w:t>
      </w:r>
      <w:r>
        <w:t>.0"</w:t>
      </w:r>
    </w:p>
    <w:p w14:paraId="625375F4" w14:textId="77777777" w:rsidR="003A366E" w:rsidRDefault="00000000">
      <w:pPr>
        <w:pStyle w:val="Code"/>
      </w:pPr>
      <w:r>
        <w:t>quote = "1.0"</w:t>
      </w:r>
    </w:p>
    <w:p w14:paraId="36E0F585" w14:textId="3F18EBF5" w:rsidR="003A366E" w:rsidRDefault="00000000">
      <w:pPr>
        <w:pStyle w:val="Body"/>
      </w:pPr>
      <w:r>
        <w:t xml:space="preserve">To start defining the procedural macro, place the code in Listing 20-40 into your </w:t>
      </w:r>
      <w:r>
        <w:rPr>
          <w:rStyle w:val="Italic"/>
        </w:rPr>
        <w:t>src/lib.rs</w:t>
      </w:r>
      <w:r>
        <w:t xml:space="preserve"> file for the </w:t>
      </w:r>
      <w:proofErr w:type="spellStart"/>
      <w:r>
        <w:rPr>
          <w:rStyle w:val="Literal"/>
        </w:rPr>
        <w:t>hello_macro_derive</w:t>
      </w:r>
      <w:proofErr w:type="spellEnd"/>
      <w:r>
        <w:t xml:space="preserve"> crate. Note that this code won’t compile until we add a definition for the </w:t>
      </w:r>
      <w:proofErr w:type="spellStart"/>
      <w:r>
        <w:rPr>
          <w:rStyle w:val="Literal"/>
        </w:rPr>
        <w:t>impl_hello_macro</w:t>
      </w:r>
      <w:proofErr w:type="spellEnd"/>
      <w:r>
        <w:t xml:space="preserve"> function.</w:t>
      </w:r>
    </w:p>
    <w:p w14:paraId="6F37CE06" w14:textId="77777777" w:rsidR="003A366E" w:rsidRDefault="00000000">
      <w:pPr>
        <w:pStyle w:val="CodeLabel"/>
      </w:pPr>
      <w:r>
        <w:t>hello_macro_derive/src/lib.rs</w:t>
      </w:r>
    </w:p>
    <w:p w14:paraId="4AE7ACCC" w14:textId="77777777" w:rsidR="003A366E" w:rsidRDefault="00000000">
      <w:pPr>
        <w:pStyle w:val="Code"/>
      </w:pPr>
      <w:r>
        <w:t xml:space="preserve">use </w:t>
      </w:r>
      <w:proofErr w:type="spellStart"/>
      <w:r>
        <w:t>proc_macro</w:t>
      </w:r>
      <w:proofErr w:type="spellEnd"/>
      <w:r>
        <w:t>::</w:t>
      </w:r>
      <w:proofErr w:type="spellStart"/>
      <w:r>
        <w:t>TokenStream</w:t>
      </w:r>
      <w:proofErr w:type="spellEnd"/>
      <w:r>
        <w:t>;</w:t>
      </w:r>
    </w:p>
    <w:p w14:paraId="19C6A66F" w14:textId="1E477001" w:rsidR="003A366E" w:rsidRDefault="00000000" w:rsidP="00A0379A">
      <w:pPr>
        <w:pStyle w:val="Code"/>
      </w:pPr>
      <w:r>
        <w:t>use quote::quote;</w:t>
      </w:r>
    </w:p>
    <w:p w14:paraId="74EBB93A" w14:textId="77777777" w:rsidR="003A366E" w:rsidRDefault="003A366E">
      <w:pPr>
        <w:pStyle w:val="Code"/>
      </w:pPr>
    </w:p>
    <w:p w14:paraId="122DDC29" w14:textId="77777777" w:rsidR="003A366E" w:rsidRDefault="00000000">
      <w:pPr>
        <w:pStyle w:val="Code"/>
      </w:pPr>
      <w:r>
        <w:t>#[proc_macro_derive(HelloMacro)]</w:t>
      </w:r>
    </w:p>
    <w:p w14:paraId="0463CE91" w14:textId="77777777" w:rsidR="003A366E" w:rsidRDefault="00000000">
      <w:pPr>
        <w:pStyle w:val="Code"/>
      </w:pPr>
      <w:r>
        <w:t xml:space="preserve">pub </w:t>
      </w:r>
      <w:proofErr w:type="spellStart"/>
      <w:r>
        <w:t>fn</w:t>
      </w:r>
      <w:proofErr w:type="spellEnd"/>
      <w:r>
        <w:t xml:space="preserve"> </w:t>
      </w:r>
      <w:proofErr w:type="spellStart"/>
      <w:r>
        <w:t>hello_macro_derive</w:t>
      </w:r>
      <w:proofErr w:type="spellEnd"/>
      <w:r>
        <w:t xml:space="preserve">(input: </w:t>
      </w:r>
      <w:proofErr w:type="spellStart"/>
      <w:r>
        <w:t>TokenStream</w:t>
      </w:r>
      <w:proofErr w:type="spellEnd"/>
      <w:r>
        <w:t xml:space="preserve">) -&gt; </w:t>
      </w:r>
      <w:proofErr w:type="spellStart"/>
      <w:r>
        <w:t>TokenStream</w:t>
      </w:r>
      <w:proofErr w:type="spellEnd"/>
      <w:r>
        <w:t xml:space="preserve"> {</w:t>
      </w:r>
    </w:p>
    <w:p w14:paraId="03F83099" w14:textId="77777777" w:rsidR="003A366E" w:rsidRDefault="00000000">
      <w:pPr>
        <w:pStyle w:val="Code"/>
      </w:pPr>
      <w:r>
        <w:t xml:space="preserve">    // Construct a representation of Rust code as a syntax tree</w:t>
      </w:r>
    </w:p>
    <w:p w14:paraId="636D1F98" w14:textId="77777777" w:rsidR="003A366E" w:rsidRDefault="00000000">
      <w:pPr>
        <w:pStyle w:val="Code"/>
      </w:pPr>
      <w:r>
        <w:t xml:space="preserve">    // that we can manipulate.</w:t>
      </w:r>
    </w:p>
    <w:p w14:paraId="6C61E508" w14:textId="77777777" w:rsidR="003A366E" w:rsidRDefault="00000000">
      <w:pPr>
        <w:pStyle w:val="Code"/>
      </w:pPr>
      <w:r>
        <w:t xml:space="preserve">    let </w:t>
      </w:r>
      <w:proofErr w:type="spellStart"/>
      <w:r>
        <w:t>ast</w:t>
      </w:r>
      <w:proofErr w:type="spellEnd"/>
      <w:r>
        <w:t xml:space="preserve"> = syn::parse(input).unwrap();</w:t>
      </w:r>
    </w:p>
    <w:p w14:paraId="029C4372" w14:textId="77777777" w:rsidR="003A366E" w:rsidRDefault="003A366E">
      <w:pPr>
        <w:pStyle w:val="Code"/>
      </w:pPr>
    </w:p>
    <w:p w14:paraId="3FD4104E" w14:textId="77777777" w:rsidR="003A366E" w:rsidRDefault="00000000">
      <w:pPr>
        <w:pStyle w:val="Code"/>
      </w:pPr>
      <w:r>
        <w:t xml:space="preserve">    // Build the trait implementation.</w:t>
      </w:r>
    </w:p>
    <w:p w14:paraId="45825A67" w14:textId="77777777" w:rsidR="003A366E" w:rsidRDefault="00000000">
      <w:pPr>
        <w:pStyle w:val="Code"/>
      </w:pPr>
      <w:r>
        <w:t xml:space="preserve">    </w:t>
      </w:r>
      <w:proofErr w:type="spellStart"/>
      <w:r>
        <w:t>impl_hello_macro</w:t>
      </w:r>
      <w:proofErr w:type="spellEnd"/>
      <w:r>
        <w:t>(&amp;</w:t>
      </w:r>
      <w:proofErr w:type="spellStart"/>
      <w:r>
        <w:t>ast</w:t>
      </w:r>
      <w:proofErr w:type="spellEnd"/>
      <w:r>
        <w:t>)</w:t>
      </w:r>
    </w:p>
    <w:p w14:paraId="34D2F8A3" w14:textId="77777777" w:rsidR="003A366E" w:rsidRDefault="00000000">
      <w:pPr>
        <w:pStyle w:val="Code"/>
      </w:pPr>
      <w:r>
        <w:t>}</w:t>
      </w:r>
    </w:p>
    <w:p w14:paraId="1C99492D" w14:textId="35A08D49" w:rsidR="003A366E" w:rsidRDefault="00000000">
      <w:pPr>
        <w:pStyle w:val="CodeListingCaption"/>
      </w:pPr>
      <w:r>
        <w:t>Code that most procedural macro crates will require in order to process Rust code</w:t>
      </w:r>
    </w:p>
    <w:p w14:paraId="3F991385" w14:textId="03D7A3AF" w:rsidR="003A366E" w:rsidRDefault="00000000">
      <w:pPr>
        <w:pStyle w:val="Body"/>
      </w:pPr>
      <w:r>
        <w:t xml:space="preserve">Notice that we’ve split the code into the </w:t>
      </w:r>
      <w:proofErr w:type="spellStart"/>
      <w:r>
        <w:rPr>
          <w:rStyle w:val="Literal"/>
        </w:rPr>
        <w:t>hello_macro_derive</w:t>
      </w:r>
      <w:proofErr w:type="spellEnd"/>
      <w:r>
        <w:t xml:space="preserve"> function, which is responsible for parsing the </w:t>
      </w:r>
      <w:proofErr w:type="spellStart"/>
      <w:r>
        <w:rPr>
          <w:rStyle w:val="Literal"/>
        </w:rPr>
        <w:t>TokenStream</w:t>
      </w:r>
      <w:proofErr w:type="spellEnd"/>
      <w:r>
        <w:t xml:space="preserve">, and the </w:t>
      </w:r>
      <w:proofErr w:type="spellStart"/>
      <w:r>
        <w:rPr>
          <w:rStyle w:val="Literal"/>
        </w:rPr>
        <w:t>impl_hello_macro</w:t>
      </w:r>
      <w:proofErr w:type="spellEnd"/>
      <w:r>
        <w:t xml:space="preserve"> function, which is responsible for transforming the syntax tree: </w:t>
      </w:r>
      <w:del w:id="362" w:author="Audrey Doyle" w:date="2025-09-17T16:04:00Z" w16du:dateUtc="2025-09-17T20:04:00Z">
        <w:r w:rsidDel="00F1624A">
          <w:delText xml:space="preserve">this </w:delText>
        </w:r>
      </w:del>
      <w:ins w:id="363" w:author="Audrey Doyle" w:date="2025-09-17T16:04:00Z" w16du:dateUtc="2025-09-17T20:04:00Z">
        <w:r w:rsidR="00F1624A">
          <w:t xml:space="preserve">This </w:t>
        </w:r>
      </w:ins>
      <w:r>
        <w:t>makes writing a procedural macro more convenient. The code in the outer function (</w:t>
      </w:r>
      <w:proofErr w:type="spellStart"/>
      <w:r>
        <w:rPr>
          <w:rStyle w:val="Literal"/>
        </w:rPr>
        <w:t>hello_macro_derive</w:t>
      </w:r>
      <w:proofErr w:type="spellEnd"/>
      <w:r>
        <w:t xml:space="preserve"> in this case) will be the same for almost every procedural macro crate you see or create. The code you specify in the body of the inner function (</w:t>
      </w:r>
      <w:proofErr w:type="spellStart"/>
      <w:r>
        <w:rPr>
          <w:rStyle w:val="Literal"/>
        </w:rPr>
        <w:t>impl_hello_macro</w:t>
      </w:r>
      <w:proofErr w:type="spellEnd"/>
      <w:r>
        <w:t xml:space="preserve"> in this case) will be different depending on your procedural macro’s purpose.</w:t>
      </w:r>
    </w:p>
    <w:p w14:paraId="6E8EBCCA" w14:textId="45BB2188" w:rsidR="003A366E" w:rsidRDefault="00000000">
      <w:pPr>
        <w:pStyle w:val="Body"/>
      </w:pPr>
      <w:r>
        <w:lastRenderedPageBreak/>
        <w:t xml:space="preserve">We’ve introduced three new crates: </w:t>
      </w:r>
      <w:proofErr w:type="spellStart"/>
      <w:r>
        <w:rPr>
          <w:rStyle w:val="Literal"/>
        </w:rPr>
        <w:t>proc_macro</w:t>
      </w:r>
      <w:proofErr w:type="spellEnd"/>
      <w:r>
        <w:t xml:space="preserve">, </w:t>
      </w:r>
      <w:r>
        <w:rPr>
          <w:rStyle w:val="Literal"/>
        </w:rPr>
        <w:t>syn</w:t>
      </w:r>
      <w:r>
        <w:t xml:space="preserve"> (available from </w:t>
      </w:r>
      <w:hyperlink r:id="rId10">
        <w:r w:rsidR="003A366E">
          <w:rPr>
            <w:rFonts w:cs="NewBaskervilleStd-Italic"/>
            <w:i/>
            <w:iCs/>
            <w:color w:val="3366FF"/>
            <w:spacing w:val="3"/>
          </w:rPr>
          <w:t>https://crates.io/crates/syn</w:t>
        </w:r>
      </w:hyperlink>
      <w:r>
        <w:t xml:space="preserve">), and </w:t>
      </w:r>
      <w:r>
        <w:rPr>
          <w:rStyle w:val="Literal"/>
        </w:rPr>
        <w:t>quote</w:t>
      </w:r>
      <w:r>
        <w:t xml:space="preserve"> (available from </w:t>
      </w:r>
      <w:hyperlink r:id="rId11">
        <w:r w:rsidR="003A366E">
          <w:rPr>
            <w:rFonts w:cs="NewBaskervilleStd-Italic"/>
            <w:i/>
            <w:iCs/>
            <w:color w:val="3366FF"/>
            <w:spacing w:val="3"/>
          </w:rPr>
          <w:t>https://crates.io/crates/quote</w:t>
        </w:r>
      </w:hyperlink>
      <w:r>
        <w:t xml:space="preserve">). </w:t>
      </w:r>
      <w:r>
        <w:fldChar w:fldCharType="begin"/>
      </w:r>
      <w:r>
        <w:instrText xml:space="preserve"> XE "</w:instrText>
      </w:r>
      <w:proofErr w:type="spellStart"/>
      <w:r>
        <w:instrText>proc_macro</w:instrText>
      </w:r>
      <w:proofErr w:type="spellEnd"/>
      <w:r>
        <w:instrText xml:space="preserve"> crate" </w:instrText>
      </w:r>
      <w:r>
        <w:fldChar w:fldCharType="end"/>
      </w:r>
      <w:r>
        <w:t xml:space="preserve">The </w:t>
      </w:r>
      <w:proofErr w:type="spellStart"/>
      <w:r>
        <w:rPr>
          <w:rStyle w:val="Literal"/>
        </w:rPr>
        <w:t>proc_macro</w:t>
      </w:r>
      <w:proofErr w:type="spellEnd"/>
      <w:r>
        <w:t xml:space="preserve"> crate comes with Rust, so we didn’t need to add that to the dependencies in </w:t>
      </w:r>
      <w:proofErr w:type="spellStart"/>
      <w:r>
        <w:rPr>
          <w:rStyle w:val="Italic"/>
        </w:rPr>
        <w:t>Cargo.toml</w:t>
      </w:r>
      <w:proofErr w:type="spellEnd"/>
      <w:r>
        <w:t xml:space="preserve">. The </w:t>
      </w:r>
      <w:proofErr w:type="spellStart"/>
      <w:r>
        <w:rPr>
          <w:rStyle w:val="Literal"/>
        </w:rPr>
        <w:t>proc_macro</w:t>
      </w:r>
      <w:proofErr w:type="spellEnd"/>
      <w:r>
        <w:t xml:space="preserve"> crate is the compiler’s API that allows us to read and manipulate Rust code from our code.</w:t>
      </w:r>
    </w:p>
    <w:p w14:paraId="74ED8BAA" w14:textId="0EF5F169" w:rsidR="003A366E" w:rsidRDefault="00000000">
      <w:pPr>
        <w:pStyle w:val="Body"/>
      </w:pPr>
      <w:r>
        <w:fldChar w:fldCharType="begin"/>
      </w:r>
      <w:r>
        <w:rPr>
          <w:spacing w:val="-3"/>
        </w:rPr>
        <w:instrText xml:space="preserve"> XE "syn crate" </w:instrText>
      </w:r>
      <w:r>
        <w:rPr>
          <w:spacing w:val="-3"/>
        </w:rPr>
        <w:fldChar w:fldCharType="end"/>
      </w:r>
      <w:r>
        <w:t xml:space="preserve">The </w:t>
      </w:r>
      <w:r>
        <w:rPr>
          <w:rStyle w:val="Literal"/>
        </w:rPr>
        <w:t>syn</w:t>
      </w:r>
      <w:r>
        <w:t xml:space="preserve"> crate parses Rust code from a string into a data structure that we can perform operations on. </w:t>
      </w:r>
      <w:r>
        <w:fldChar w:fldCharType="begin"/>
      </w:r>
      <w:r>
        <w:rPr>
          <w:spacing w:val="-3"/>
        </w:rPr>
        <w:instrText xml:space="preserve"> XE "quote crate" </w:instrText>
      </w:r>
      <w:r>
        <w:rPr>
          <w:spacing w:val="-3"/>
        </w:rPr>
        <w:fldChar w:fldCharType="end"/>
      </w:r>
      <w:r>
        <w:t xml:space="preserve">The </w:t>
      </w:r>
      <w:r>
        <w:rPr>
          <w:rStyle w:val="Literal"/>
        </w:rPr>
        <w:t>quote</w:t>
      </w:r>
      <w:r>
        <w:t xml:space="preserve"> crate turns </w:t>
      </w:r>
      <w:r>
        <w:rPr>
          <w:rStyle w:val="Literal"/>
        </w:rPr>
        <w:t>syn</w:t>
      </w:r>
      <w:r>
        <w:t xml:space="preserve"> data structures back into Rust code. These crates make it much simpler to parse any sort of Rust code we might want to handle: </w:t>
      </w:r>
      <w:del w:id="364" w:author="Audrey Doyle" w:date="2025-09-17T16:04:00Z" w16du:dateUtc="2025-09-17T20:04:00Z">
        <w:r w:rsidDel="00F1624A">
          <w:delText xml:space="preserve">writing </w:delText>
        </w:r>
      </w:del>
      <w:ins w:id="365" w:author="Audrey Doyle" w:date="2025-09-17T16:04:00Z" w16du:dateUtc="2025-09-17T20:04:00Z">
        <w:r w:rsidR="00F1624A">
          <w:t xml:space="preserve">Writing </w:t>
        </w:r>
      </w:ins>
      <w:r>
        <w:t>a full parser for Rust code is no simple task.</w:t>
      </w:r>
    </w:p>
    <w:p w14:paraId="5813E361" w14:textId="77777777" w:rsidR="003A366E" w:rsidRDefault="00000000">
      <w:pPr>
        <w:pStyle w:val="Body"/>
      </w:pPr>
      <w:r>
        <w:t xml:space="preserve">The </w:t>
      </w:r>
      <w:proofErr w:type="spellStart"/>
      <w:r>
        <w:rPr>
          <w:rStyle w:val="Literal"/>
        </w:rPr>
        <w:t>hello_macro_derive</w:t>
      </w:r>
      <w:proofErr w:type="spellEnd"/>
      <w:r>
        <w:t xml:space="preserve"> function will be called when a user of our library specifies </w:t>
      </w:r>
      <w:r>
        <w:rPr>
          <w:rStyle w:val="Literal"/>
        </w:rPr>
        <w:t>#[derive(HelloMacro)]</w:t>
      </w:r>
      <w:r>
        <w:t xml:space="preserve"> on a type. This is possible because we’ve annotated the </w:t>
      </w:r>
      <w:proofErr w:type="spellStart"/>
      <w:r>
        <w:rPr>
          <w:rStyle w:val="Literal"/>
        </w:rPr>
        <w:t>hello_macro_derive</w:t>
      </w:r>
      <w:proofErr w:type="spellEnd"/>
      <w:r>
        <w:t xml:space="preserve"> function here with </w:t>
      </w:r>
      <w:proofErr w:type="spellStart"/>
      <w:r>
        <w:rPr>
          <w:rStyle w:val="Literal"/>
        </w:rPr>
        <w:t>proc_macro_derive</w:t>
      </w:r>
      <w:proofErr w:type="spellEnd"/>
      <w:r>
        <w:t xml:space="preserve"> and specified the name </w:t>
      </w:r>
      <w:proofErr w:type="spellStart"/>
      <w:r>
        <w:rPr>
          <w:rStyle w:val="Literal"/>
        </w:rPr>
        <w:t>HelloMacro</w:t>
      </w:r>
      <w:proofErr w:type="spellEnd"/>
      <w:r>
        <w:t>, which matches our trait name; this is the convention most procedural macros follow.</w:t>
      </w:r>
    </w:p>
    <w:p w14:paraId="0E06EC5D" w14:textId="4CDDDE0D" w:rsidR="003A366E" w:rsidRDefault="00000000">
      <w:pPr>
        <w:pStyle w:val="Body"/>
      </w:pPr>
      <w:r>
        <w:t xml:space="preserve">The </w:t>
      </w:r>
      <w:proofErr w:type="spellStart"/>
      <w:r>
        <w:rPr>
          <w:rStyle w:val="Literal"/>
        </w:rPr>
        <w:t>hello_macro_derive</w:t>
      </w:r>
      <w:proofErr w:type="spellEnd"/>
      <w:r>
        <w:t xml:space="preserve"> function first converts the </w:t>
      </w:r>
      <w:r>
        <w:rPr>
          <w:rStyle w:val="Literal"/>
        </w:rPr>
        <w:t>input</w:t>
      </w:r>
      <w:r>
        <w:t xml:space="preserve"> from a </w:t>
      </w:r>
      <w:proofErr w:type="spellStart"/>
      <w:r>
        <w:rPr>
          <w:rStyle w:val="Literal"/>
        </w:rPr>
        <w:t>TokenStream</w:t>
      </w:r>
      <w:proofErr w:type="spellEnd"/>
      <w:r>
        <w:t xml:space="preserve"> to a data structure that we can then interpret and perform operations on. This is where </w:t>
      </w:r>
      <w:r>
        <w:rPr>
          <w:rStyle w:val="Literal"/>
        </w:rPr>
        <w:t>syn</w:t>
      </w:r>
      <w:r>
        <w:t xml:space="preserve"> comes into play. The </w:t>
      </w:r>
      <w:r>
        <w:rPr>
          <w:rStyle w:val="Literal"/>
        </w:rPr>
        <w:t>parse</w:t>
      </w:r>
      <w:r>
        <w:t xml:space="preserve"> function in </w:t>
      </w:r>
      <w:r>
        <w:rPr>
          <w:rStyle w:val="Literal"/>
        </w:rPr>
        <w:t>syn</w:t>
      </w:r>
      <w:r>
        <w:t xml:space="preserve"> takes a </w:t>
      </w:r>
      <w:proofErr w:type="spellStart"/>
      <w:r>
        <w:rPr>
          <w:rStyle w:val="Literal"/>
        </w:rPr>
        <w:t>TokenStream</w:t>
      </w:r>
      <w:proofErr w:type="spellEnd"/>
      <w:r>
        <w:t xml:space="preserve"> and returns a </w:t>
      </w:r>
      <w:proofErr w:type="spellStart"/>
      <w:r>
        <w:rPr>
          <w:rStyle w:val="Literal"/>
        </w:rPr>
        <w:t>DeriveInput</w:t>
      </w:r>
      <w:proofErr w:type="spellEnd"/>
      <w:r>
        <w:t xml:space="preserve"> struct representing the parsed Rust code. Listing 20-41 shows the relevant parts of the </w:t>
      </w:r>
      <w:proofErr w:type="spellStart"/>
      <w:r>
        <w:rPr>
          <w:rStyle w:val="Literal"/>
        </w:rPr>
        <w:t>DeriveInput</w:t>
      </w:r>
      <w:proofErr w:type="spellEnd"/>
      <w:r>
        <w:t xml:space="preserve"> struct we get from parsing the </w:t>
      </w:r>
      <w:r>
        <w:rPr>
          <w:rStyle w:val="Literal"/>
        </w:rPr>
        <w:t>struct Pancakes;</w:t>
      </w:r>
      <w:r>
        <w:t xml:space="preserve"> string.</w:t>
      </w:r>
    </w:p>
    <w:p w14:paraId="3AA66362" w14:textId="77777777" w:rsidR="003A366E" w:rsidRDefault="00000000">
      <w:pPr>
        <w:pStyle w:val="Code"/>
      </w:pPr>
      <w:proofErr w:type="spellStart"/>
      <w:r>
        <w:t>DeriveInput</w:t>
      </w:r>
      <w:proofErr w:type="spellEnd"/>
      <w:r>
        <w:t xml:space="preserve"> {</w:t>
      </w:r>
    </w:p>
    <w:p w14:paraId="1C3F77E7" w14:textId="77777777" w:rsidR="003A366E" w:rsidRDefault="00000000">
      <w:pPr>
        <w:pStyle w:val="Code"/>
      </w:pPr>
      <w:r>
        <w:t xml:space="preserve">    </w:t>
      </w:r>
      <w:r>
        <w:rPr>
          <w:rStyle w:val="LiteralItalic"/>
        </w:rPr>
        <w:t>--snip--</w:t>
      </w:r>
    </w:p>
    <w:p w14:paraId="49E78F77" w14:textId="77777777" w:rsidR="003A366E" w:rsidRDefault="003A366E">
      <w:pPr>
        <w:pStyle w:val="Code"/>
      </w:pPr>
    </w:p>
    <w:p w14:paraId="5377AB0F" w14:textId="77777777" w:rsidR="003A366E" w:rsidRDefault="00000000">
      <w:pPr>
        <w:pStyle w:val="Code"/>
      </w:pPr>
      <w:r>
        <w:t xml:space="preserve">    ident: Ident {</w:t>
      </w:r>
    </w:p>
    <w:p w14:paraId="30EA4EB1" w14:textId="77777777" w:rsidR="003A366E" w:rsidRDefault="00000000">
      <w:pPr>
        <w:pStyle w:val="Code"/>
      </w:pPr>
      <w:r>
        <w:t xml:space="preserve">        ident: "Pancakes",</w:t>
      </w:r>
    </w:p>
    <w:p w14:paraId="27D9B9E3" w14:textId="77777777" w:rsidR="003A366E" w:rsidRDefault="00000000">
      <w:pPr>
        <w:pStyle w:val="Code"/>
      </w:pPr>
      <w:r>
        <w:t xml:space="preserve">        span: #0 bytes(95..103)</w:t>
      </w:r>
    </w:p>
    <w:p w14:paraId="66BD0E48" w14:textId="77777777" w:rsidR="003A366E" w:rsidRDefault="00000000">
      <w:pPr>
        <w:pStyle w:val="Code"/>
      </w:pPr>
      <w:r>
        <w:t xml:space="preserve">    },</w:t>
      </w:r>
    </w:p>
    <w:p w14:paraId="7DD9D1AB" w14:textId="77777777" w:rsidR="003A366E" w:rsidRDefault="00000000">
      <w:pPr>
        <w:pStyle w:val="Code"/>
      </w:pPr>
      <w:r>
        <w:t xml:space="preserve">    data: Struct(</w:t>
      </w:r>
    </w:p>
    <w:p w14:paraId="284D9471" w14:textId="77777777" w:rsidR="003A366E" w:rsidRDefault="00000000">
      <w:pPr>
        <w:pStyle w:val="Code"/>
      </w:pPr>
      <w:r>
        <w:t xml:space="preserve">        </w:t>
      </w:r>
      <w:proofErr w:type="spellStart"/>
      <w:r>
        <w:t>DataStruct</w:t>
      </w:r>
      <w:proofErr w:type="spellEnd"/>
      <w:r>
        <w:t xml:space="preserve"> {</w:t>
      </w:r>
    </w:p>
    <w:p w14:paraId="43448E8A" w14:textId="77777777" w:rsidR="003A366E" w:rsidRDefault="00000000">
      <w:pPr>
        <w:pStyle w:val="Code"/>
      </w:pPr>
      <w:r>
        <w:t xml:space="preserve">            </w:t>
      </w:r>
      <w:proofErr w:type="spellStart"/>
      <w:r>
        <w:t>struct_token</w:t>
      </w:r>
      <w:proofErr w:type="spellEnd"/>
      <w:r>
        <w:t>: Struct,</w:t>
      </w:r>
    </w:p>
    <w:p w14:paraId="381D15A8" w14:textId="77777777" w:rsidR="003A366E" w:rsidRDefault="00000000">
      <w:pPr>
        <w:pStyle w:val="Code"/>
      </w:pPr>
      <w:r>
        <w:t xml:space="preserve">            fields: Unit,</w:t>
      </w:r>
    </w:p>
    <w:p w14:paraId="4ED4997C" w14:textId="77777777" w:rsidR="003A366E" w:rsidRDefault="00000000">
      <w:pPr>
        <w:pStyle w:val="Code"/>
      </w:pPr>
      <w:r>
        <w:t xml:space="preserve">            </w:t>
      </w:r>
      <w:proofErr w:type="spellStart"/>
      <w:r>
        <w:t>semi_token</w:t>
      </w:r>
      <w:proofErr w:type="spellEnd"/>
      <w:r>
        <w:t>: Some(</w:t>
      </w:r>
    </w:p>
    <w:p w14:paraId="4D110083" w14:textId="77777777" w:rsidR="003A366E" w:rsidRDefault="00000000">
      <w:pPr>
        <w:pStyle w:val="Code"/>
      </w:pPr>
      <w:r>
        <w:t xml:space="preserve">                Semi</w:t>
      </w:r>
    </w:p>
    <w:p w14:paraId="204D92F5" w14:textId="77777777" w:rsidR="003A366E" w:rsidRDefault="00000000">
      <w:pPr>
        <w:pStyle w:val="Code"/>
      </w:pPr>
      <w:r>
        <w:t xml:space="preserve">            )</w:t>
      </w:r>
    </w:p>
    <w:p w14:paraId="5B0B9406" w14:textId="77777777" w:rsidR="003A366E" w:rsidRDefault="00000000">
      <w:pPr>
        <w:pStyle w:val="Code"/>
      </w:pPr>
      <w:r>
        <w:t xml:space="preserve">        }</w:t>
      </w:r>
    </w:p>
    <w:p w14:paraId="663A8DE8" w14:textId="77777777" w:rsidR="003A366E" w:rsidRDefault="00000000">
      <w:pPr>
        <w:pStyle w:val="Code"/>
      </w:pPr>
      <w:r>
        <w:t xml:space="preserve">    )</w:t>
      </w:r>
    </w:p>
    <w:p w14:paraId="6F62F46A" w14:textId="77777777" w:rsidR="003A366E" w:rsidRDefault="00000000">
      <w:pPr>
        <w:pStyle w:val="Code"/>
      </w:pPr>
      <w:r>
        <w:t>}</w:t>
      </w:r>
    </w:p>
    <w:p w14:paraId="42477F5E" w14:textId="2C895297" w:rsidR="003A366E" w:rsidRDefault="00000000">
      <w:pPr>
        <w:pStyle w:val="CodeListingCaption"/>
      </w:pPr>
      <w:r>
        <w:lastRenderedPageBreak/>
        <w:t xml:space="preserve">The </w:t>
      </w:r>
      <w:proofErr w:type="spellStart"/>
      <w:r>
        <w:rPr>
          <w:rStyle w:val="Literal"/>
        </w:rPr>
        <w:t>DeriveInput</w:t>
      </w:r>
      <w:proofErr w:type="spellEnd"/>
      <w:r>
        <w:t xml:space="preserve"> instance we get when parsing the code that has the macro’s attribute in Listing 20-3</w:t>
      </w:r>
      <w:r w:rsidR="00225D79">
        <w:t>7</w:t>
      </w:r>
    </w:p>
    <w:p w14:paraId="4BEE128A" w14:textId="57ADD121" w:rsidR="003A366E" w:rsidRDefault="00000000">
      <w:pPr>
        <w:pStyle w:val="Body"/>
      </w:pPr>
      <w:r>
        <w:t xml:space="preserve">The fields of this struct show that the Rust code we’ve parsed is a unit struct with the </w:t>
      </w:r>
      <w:r>
        <w:rPr>
          <w:rStyle w:val="Literal"/>
        </w:rPr>
        <w:t>ident</w:t>
      </w:r>
      <w:r>
        <w:t xml:space="preserve"> (</w:t>
      </w:r>
      <w:r>
        <w:rPr>
          <w:rStyle w:val="Italic"/>
        </w:rPr>
        <w:t>identifier</w:t>
      </w:r>
      <w:r>
        <w:t xml:space="preserve">, meaning the name) of </w:t>
      </w:r>
      <w:r>
        <w:rPr>
          <w:rStyle w:val="Literal"/>
        </w:rPr>
        <w:t>Pancakes</w:t>
      </w:r>
      <w:r>
        <w:t xml:space="preserve">. There are more fields on this struct for describing all sorts of Rust code; check the </w:t>
      </w:r>
      <w:r>
        <w:rPr>
          <w:rStyle w:val="Literal"/>
        </w:rPr>
        <w:t>syn</w:t>
      </w:r>
      <w:r>
        <w:t xml:space="preserve"> documentation for </w:t>
      </w:r>
      <w:proofErr w:type="spellStart"/>
      <w:r>
        <w:rPr>
          <w:rStyle w:val="Literal"/>
        </w:rPr>
        <w:t>DeriveInput</w:t>
      </w:r>
      <w:proofErr w:type="spellEnd"/>
      <w:r>
        <w:t xml:space="preserve"> at </w:t>
      </w:r>
      <w:r>
        <w:rPr>
          <w:rStyle w:val="LinkURL"/>
        </w:rPr>
        <w:t>https://docs.rs/syn/</w:t>
      </w:r>
      <w:r w:rsidR="001D26DA">
        <w:rPr>
          <w:rStyle w:val="LinkURL"/>
        </w:rPr>
        <w:t>2</w:t>
      </w:r>
      <w:r>
        <w:rPr>
          <w:rStyle w:val="LinkURL"/>
        </w:rPr>
        <w:t>.0/syn/struct.DeriveInput.html</w:t>
      </w:r>
      <w:r>
        <w:t xml:space="preserve"> for more information.</w:t>
      </w:r>
    </w:p>
    <w:p w14:paraId="074A065D" w14:textId="77777777" w:rsidR="003A366E" w:rsidRDefault="00000000">
      <w:pPr>
        <w:pStyle w:val="Body"/>
      </w:pPr>
      <w:r>
        <w:t xml:space="preserve">Soon we’ll define the </w:t>
      </w:r>
      <w:proofErr w:type="spellStart"/>
      <w:r>
        <w:rPr>
          <w:rStyle w:val="Literal"/>
        </w:rPr>
        <w:t>impl_hello_macro</w:t>
      </w:r>
      <w:proofErr w:type="spellEnd"/>
      <w:r>
        <w:t xml:space="preserve"> function, which is where we’ll build the new Rust code we want to include. But before we do, note that the output for our </w:t>
      </w:r>
      <w:r>
        <w:rPr>
          <w:rStyle w:val="Literal"/>
        </w:rPr>
        <w:t>derive</w:t>
      </w:r>
      <w:r>
        <w:t xml:space="preserve"> macro is also a </w:t>
      </w:r>
      <w:proofErr w:type="spellStart"/>
      <w:r>
        <w:rPr>
          <w:rStyle w:val="Literal"/>
        </w:rPr>
        <w:t>TokenStream</w:t>
      </w:r>
      <w:proofErr w:type="spellEnd"/>
      <w:r>
        <w:t xml:space="preserve">. The returned </w:t>
      </w:r>
      <w:proofErr w:type="spellStart"/>
      <w:r>
        <w:rPr>
          <w:rStyle w:val="Literal"/>
        </w:rPr>
        <w:t>TokenStream</w:t>
      </w:r>
      <w:proofErr w:type="spellEnd"/>
      <w:r>
        <w:t xml:space="preserve"> is added to the code that our crate users write, so when they compile their crate, they’ll get the extra functionality that we provide in the modified </w:t>
      </w:r>
      <w:proofErr w:type="spellStart"/>
      <w:r>
        <w:rPr>
          <w:rStyle w:val="Literal"/>
        </w:rPr>
        <w:t>TokenStream</w:t>
      </w:r>
      <w:proofErr w:type="spellEnd"/>
      <w:r>
        <w:t>.</w:t>
      </w:r>
    </w:p>
    <w:p w14:paraId="3DE2C32D" w14:textId="423CBDC6" w:rsidR="003A366E" w:rsidRDefault="00000000">
      <w:pPr>
        <w:pStyle w:val="Body"/>
      </w:pPr>
      <w:r>
        <w:t xml:space="preserve">You might have noticed that we’re calling </w:t>
      </w:r>
      <w:r>
        <w:rPr>
          <w:rStyle w:val="Literal"/>
        </w:rPr>
        <w:t>unwrap</w:t>
      </w:r>
      <w:r>
        <w:t xml:space="preserve"> to cause the </w:t>
      </w:r>
      <w:proofErr w:type="spellStart"/>
      <w:r>
        <w:rPr>
          <w:rStyle w:val="Literal"/>
        </w:rPr>
        <w:t>hello_macro_derive</w:t>
      </w:r>
      <w:proofErr w:type="spellEnd"/>
      <w:r>
        <w:t xml:space="preserve"> function to panic if the call to the </w:t>
      </w:r>
      <w:r>
        <w:rPr>
          <w:rStyle w:val="Literal"/>
        </w:rPr>
        <w:t>syn::parse</w:t>
      </w:r>
      <w:r>
        <w:t xml:space="preserve"> function fails here. It’s necessary for our procedural macro to panic on errors because </w:t>
      </w:r>
      <w:proofErr w:type="spellStart"/>
      <w:r>
        <w:rPr>
          <w:rStyle w:val="Literal"/>
        </w:rPr>
        <w:t>proc_macro_derive</w:t>
      </w:r>
      <w:proofErr w:type="spellEnd"/>
      <w:r>
        <w:t xml:space="preserve"> functions must return </w:t>
      </w:r>
      <w:proofErr w:type="spellStart"/>
      <w:r>
        <w:rPr>
          <w:rStyle w:val="Literal"/>
        </w:rPr>
        <w:t>TokenStream</w:t>
      </w:r>
      <w:proofErr w:type="spellEnd"/>
      <w:r>
        <w:t xml:space="preserve"> rather than </w:t>
      </w:r>
      <w:r>
        <w:rPr>
          <w:rStyle w:val="Literal"/>
        </w:rPr>
        <w:t>Result</w:t>
      </w:r>
      <w:r>
        <w:t xml:space="preserve"> to conform to the procedural macro API. We’ve simplified this example by using </w:t>
      </w:r>
      <w:r>
        <w:rPr>
          <w:rStyle w:val="Literal"/>
        </w:rPr>
        <w:t>unwrap</w:t>
      </w:r>
      <w:r>
        <w:t xml:space="preserve">; in production code, you should provide more specific error messages about what went wrong by using </w:t>
      </w:r>
      <w:r>
        <w:rPr>
          <w:rStyle w:val="Literal"/>
        </w:rPr>
        <w:t>panic!</w:t>
      </w:r>
      <w:r>
        <w:t xml:space="preserve"> or </w:t>
      </w:r>
      <w:r>
        <w:rPr>
          <w:rStyle w:val="Literal"/>
        </w:rPr>
        <w:t>expect</w:t>
      </w:r>
      <w:r>
        <w:t>.</w:t>
      </w:r>
    </w:p>
    <w:p w14:paraId="3F666153" w14:textId="2089AB4F" w:rsidR="003A366E" w:rsidRDefault="00000000">
      <w:pPr>
        <w:pStyle w:val="Body"/>
      </w:pPr>
      <w:r>
        <w:t xml:space="preserve">Now that we have the code to turn the annotated Rust code from a </w:t>
      </w:r>
      <w:proofErr w:type="spellStart"/>
      <w:r>
        <w:rPr>
          <w:rStyle w:val="Literal"/>
        </w:rPr>
        <w:t>TokenStream</w:t>
      </w:r>
      <w:proofErr w:type="spellEnd"/>
      <w:r>
        <w:t xml:space="preserve"> into a </w:t>
      </w:r>
      <w:proofErr w:type="spellStart"/>
      <w:r>
        <w:rPr>
          <w:rStyle w:val="Literal"/>
        </w:rPr>
        <w:t>DeriveInput</w:t>
      </w:r>
      <w:proofErr w:type="spellEnd"/>
      <w:r>
        <w:t xml:space="preserve"> instance, let’s generate the code that implements the </w:t>
      </w:r>
      <w:proofErr w:type="spellStart"/>
      <w:r>
        <w:rPr>
          <w:rStyle w:val="Literal"/>
        </w:rPr>
        <w:t>HelloMacro</w:t>
      </w:r>
      <w:proofErr w:type="spellEnd"/>
      <w:r>
        <w:t xml:space="preserve"> trait on the annotated type, as shown in Listing 20-42.</w:t>
      </w:r>
    </w:p>
    <w:p w14:paraId="55B08E09" w14:textId="77777777" w:rsidR="003A366E" w:rsidRDefault="00000000">
      <w:pPr>
        <w:pStyle w:val="CodeLabel"/>
      </w:pPr>
      <w:r>
        <w:t>hello_macro_derive/src/lib.rs</w:t>
      </w:r>
    </w:p>
    <w:p w14:paraId="7145C3C9" w14:textId="77777777" w:rsidR="003A366E" w:rsidRDefault="00000000">
      <w:pPr>
        <w:pStyle w:val="Code"/>
      </w:pPr>
      <w:proofErr w:type="spellStart"/>
      <w:r>
        <w:t>fn</w:t>
      </w:r>
      <w:proofErr w:type="spellEnd"/>
      <w:r>
        <w:t xml:space="preserve"> </w:t>
      </w:r>
      <w:proofErr w:type="spellStart"/>
      <w:r>
        <w:t>impl_hello_macro</w:t>
      </w:r>
      <w:proofErr w:type="spellEnd"/>
      <w:r>
        <w:t>(</w:t>
      </w:r>
      <w:proofErr w:type="spellStart"/>
      <w:r>
        <w:t>ast</w:t>
      </w:r>
      <w:proofErr w:type="spellEnd"/>
      <w:r>
        <w:t>: &amp;syn::</w:t>
      </w:r>
      <w:proofErr w:type="spellStart"/>
      <w:r>
        <w:t>DeriveInput</w:t>
      </w:r>
      <w:proofErr w:type="spellEnd"/>
      <w:r>
        <w:t xml:space="preserve">) -&gt; </w:t>
      </w:r>
      <w:proofErr w:type="spellStart"/>
      <w:r>
        <w:t>TokenStream</w:t>
      </w:r>
      <w:proofErr w:type="spellEnd"/>
      <w:r>
        <w:t xml:space="preserve"> {</w:t>
      </w:r>
    </w:p>
    <w:p w14:paraId="1C74F207" w14:textId="77777777" w:rsidR="003A366E" w:rsidRDefault="00000000">
      <w:pPr>
        <w:pStyle w:val="Code"/>
      </w:pPr>
      <w:r>
        <w:t xml:space="preserve">    let name = &amp;</w:t>
      </w:r>
      <w:proofErr w:type="spellStart"/>
      <w:r>
        <w:t>ast.ident</w:t>
      </w:r>
      <w:proofErr w:type="spellEnd"/>
      <w:r>
        <w:t>;</w:t>
      </w:r>
    </w:p>
    <w:p w14:paraId="4D75C1B2" w14:textId="77777777" w:rsidR="003A366E" w:rsidRDefault="00000000">
      <w:pPr>
        <w:pStyle w:val="Code"/>
      </w:pPr>
      <w:r>
        <w:t xml:space="preserve">    let generated = quote! {</w:t>
      </w:r>
    </w:p>
    <w:p w14:paraId="3994AA9F" w14:textId="77777777" w:rsidR="003A366E" w:rsidRDefault="00000000">
      <w:pPr>
        <w:pStyle w:val="Code"/>
      </w:pPr>
      <w:r>
        <w:t xml:space="preserve">        </w:t>
      </w:r>
      <w:proofErr w:type="spellStart"/>
      <w:r>
        <w:t>impl</w:t>
      </w:r>
      <w:proofErr w:type="spellEnd"/>
      <w:r>
        <w:t xml:space="preserve"> </w:t>
      </w:r>
      <w:proofErr w:type="spellStart"/>
      <w:r>
        <w:t>HelloMacro</w:t>
      </w:r>
      <w:proofErr w:type="spellEnd"/>
      <w:r>
        <w:t xml:space="preserve"> for #name {</w:t>
      </w:r>
    </w:p>
    <w:p w14:paraId="17627141" w14:textId="77777777" w:rsidR="003A366E" w:rsidRDefault="00000000">
      <w:pPr>
        <w:pStyle w:val="Code"/>
      </w:pPr>
      <w:r>
        <w:t xml:space="preserve">            </w:t>
      </w:r>
      <w:proofErr w:type="spellStart"/>
      <w:r>
        <w:t>fn</w:t>
      </w:r>
      <w:proofErr w:type="spellEnd"/>
      <w:r>
        <w:t xml:space="preserve"> hello_macro() {</w:t>
      </w:r>
    </w:p>
    <w:p w14:paraId="369F75C6" w14:textId="77777777" w:rsidR="003A366E" w:rsidRDefault="00000000">
      <w:pPr>
        <w:pStyle w:val="Code"/>
      </w:pPr>
      <w:r>
        <w:t xml:space="preserve">                </w:t>
      </w:r>
      <w:proofErr w:type="spellStart"/>
      <w:r>
        <w:t>println</w:t>
      </w:r>
      <w:proofErr w:type="spellEnd"/>
      <w:r>
        <w:t>!(</w:t>
      </w:r>
    </w:p>
    <w:p w14:paraId="1E75F863" w14:textId="77777777" w:rsidR="003A366E" w:rsidRDefault="00000000">
      <w:pPr>
        <w:pStyle w:val="Code"/>
      </w:pPr>
      <w:r>
        <w:t xml:space="preserve">                    "Hello, Macro! My name is {}!",</w:t>
      </w:r>
    </w:p>
    <w:p w14:paraId="2EC69E12" w14:textId="77777777" w:rsidR="003A366E" w:rsidRDefault="00000000">
      <w:pPr>
        <w:pStyle w:val="Code"/>
      </w:pPr>
      <w:r>
        <w:t xml:space="preserve">                    stringify!(#name)</w:t>
      </w:r>
    </w:p>
    <w:p w14:paraId="14AAE38C" w14:textId="77777777" w:rsidR="003A366E" w:rsidRDefault="00000000">
      <w:pPr>
        <w:pStyle w:val="Code"/>
      </w:pPr>
      <w:r>
        <w:t xml:space="preserve">                );</w:t>
      </w:r>
    </w:p>
    <w:p w14:paraId="7AE81E83" w14:textId="77777777" w:rsidR="003A366E" w:rsidRDefault="00000000">
      <w:pPr>
        <w:pStyle w:val="Code"/>
      </w:pPr>
      <w:r>
        <w:t xml:space="preserve">            }</w:t>
      </w:r>
    </w:p>
    <w:p w14:paraId="35E791AF" w14:textId="77777777" w:rsidR="003A366E" w:rsidRDefault="00000000">
      <w:pPr>
        <w:pStyle w:val="Code"/>
      </w:pPr>
      <w:r>
        <w:t xml:space="preserve">        }</w:t>
      </w:r>
    </w:p>
    <w:p w14:paraId="0FCCB76D" w14:textId="77777777" w:rsidR="003A366E" w:rsidRDefault="00000000">
      <w:pPr>
        <w:pStyle w:val="Code"/>
      </w:pPr>
      <w:r>
        <w:t xml:space="preserve">    };</w:t>
      </w:r>
    </w:p>
    <w:p w14:paraId="3BA583B3" w14:textId="77777777" w:rsidR="003A366E" w:rsidRDefault="00000000">
      <w:pPr>
        <w:pStyle w:val="Code"/>
      </w:pPr>
      <w:r>
        <w:t xml:space="preserve">    </w:t>
      </w:r>
      <w:proofErr w:type="spellStart"/>
      <w:r>
        <w:t>generated.into</w:t>
      </w:r>
      <w:proofErr w:type="spellEnd"/>
      <w:r>
        <w:t>()</w:t>
      </w:r>
    </w:p>
    <w:p w14:paraId="57BA3F38" w14:textId="77777777" w:rsidR="003A366E" w:rsidRDefault="00000000">
      <w:pPr>
        <w:pStyle w:val="Code"/>
      </w:pPr>
      <w:r>
        <w:t>}</w:t>
      </w:r>
    </w:p>
    <w:p w14:paraId="1F183557" w14:textId="77777777" w:rsidR="003A366E" w:rsidRDefault="00000000">
      <w:pPr>
        <w:pStyle w:val="CodeListingCaption"/>
      </w:pPr>
      <w:r>
        <w:t xml:space="preserve">Implementing the </w:t>
      </w:r>
      <w:proofErr w:type="spellStart"/>
      <w:r>
        <w:rPr>
          <w:rStyle w:val="Literal"/>
        </w:rPr>
        <w:t>HelloMacro</w:t>
      </w:r>
      <w:proofErr w:type="spellEnd"/>
      <w:r>
        <w:t xml:space="preserve"> trait using the parsed Rust code</w:t>
      </w:r>
    </w:p>
    <w:p w14:paraId="7EC316F4" w14:textId="4ADBC848" w:rsidR="003A366E" w:rsidRDefault="00000000">
      <w:pPr>
        <w:pStyle w:val="Body"/>
      </w:pPr>
      <w:r>
        <w:lastRenderedPageBreak/>
        <w:t xml:space="preserve">We get an </w:t>
      </w:r>
      <w:r>
        <w:rPr>
          <w:rStyle w:val="Literal"/>
        </w:rPr>
        <w:t>Ident</w:t>
      </w:r>
      <w:r>
        <w:t xml:space="preserve"> struct instance containing the name (identifier) of the annotated type using </w:t>
      </w:r>
      <w:proofErr w:type="spellStart"/>
      <w:r>
        <w:rPr>
          <w:rStyle w:val="Literal"/>
        </w:rPr>
        <w:t>ast.ident</w:t>
      </w:r>
      <w:proofErr w:type="spellEnd"/>
      <w:r>
        <w:t xml:space="preserve">. The struct in Listing 20-41 shows that when we run the </w:t>
      </w:r>
      <w:proofErr w:type="spellStart"/>
      <w:r>
        <w:rPr>
          <w:rStyle w:val="Literal"/>
        </w:rPr>
        <w:t>impl_hello_macro</w:t>
      </w:r>
      <w:proofErr w:type="spellEnd"/>
      <w:r>
        <w:t xml:space="preserve"> function on the code in Listing 20-37, the </w:t>
      </w:r>
      <w:r>
        <w:rPr>
          <w:rStyle w:val="Literal"/>
        </w:rPr>
        <w:t>ident</w:t>
      </w:r>
      <w:r>
        <w:t xml:space="preserve"> we get will have the </w:t>
      </w:r>
      <w:r>
        <w:rPr>
          <w:rStyle w:val="Literal"/>
        </w:rPr>
        <w:t>ident</w:t>
      </w:r>
      <w:r>
        <w:t xml:space="preserve"> field with a value of </w:t>
      </w:r>
      <w:r>
        <w:rPr>
          <w:rStyle w:val="Literal"/>
        </w:rPr>
        <w:t>"Pancakes"</w:t>
      </w:r>
      <w:r>
        <w:t>. Thus</w:t>
      </w:r>
      <w:ins w:id="366" w:author="Audrey Doyle" w:date="2025-09-17T16:07:00Z" w16du:dateUtc="2025-09-17T20:07:00Z">
        <w:r w:rsidR="00F1624A">
          <w:t>,</w:t>
        </w:r>
      </w:ins>
      <w:r>
        <w:t xml:space="preserve"> the </w:t>
      </w:r>
      <w:r>
        <w:rPr>
          <w:rStyle w:val="Literal"/>
        </w:rPr>
        <w:t>name</w:t>
      </w:r>
      <w:r>
        <w:t xml:space="preserve"> variable in Listing 20-42 will contain an </w:t>
      </w:r>
      <w:r>
        <w:rPr>
          <w:rStyle w:val="Literal"/>
        </w:rPr>
        <w:t>Ident</w:t>
      </w:r>
      <w:r>
        <w:t xml:space="preserve"> struct instance that, when printed, will be the string </w:t>
      </w:r>
      <w:r>
        <w:rPr>
          <w:rStyle w:val="Literal"/>
        </w:rPr>
        <w:t>"Pancakes"</w:t>
      </w:r>
      <w:r>
        <w:t>, the name of the struct in Listing 20-37.</w:t>
      </w:r>
    </w:p>
    <w:p w14:paraId="1D54925E" w14:textId="4BE47E0E" w:rsidR="003A366E" w:rsidRDefault="00000000">
      <w:pPr>
        <w:pStyle w:val="Body"/>
      </w:pPr>
      <w:r>
        <w:fldChar w:fldCharType="begin"/>
      </w:r>
      <w:r>
        <w:instrText xml:space="preserve"> XE "quote crate" </w:instrText>
      </w:r>
      <w:r>
        <w:fldChar w:fldCharType="end"/>
      </w:r>
      <w:r>
        <w:t xml:space="preserve">The </w:t>
      </w:r>
      <w:r>
        <w:rPr>
          <w:rStyle w:val="Literal"/>
        </w:rPr>
        <w:t>quote!</w:t>
      </w:r>
      <w:r>
        <w:t xml:space="preserve"> macro lets us define the Rust code that we want to return. The compiler expects something different </w:t>
      </w:r>
      <w:del w:id="367" w:author="Audrey Doyle" w:date="2025-09-17T16:07:00Z" w16du:dateUtc="2025-09-17T20:07:00Z">
        <w:r w:rsidDel="00F1624A">
          <w:delText xml:space="preserve">to </w:delText>
        </w:r>
      </w:del>
      <w:ins w:id="368" w:author="Audrey Doyle" w:date="2025-09-17T16:07:00Z" w16du:dateUtc="2025-09-17T20:07:00Z">
        <w:r w:rsidR="00F1624A">
          <w:t xml:space="preserve">from </w:t>
        </w:r>
      </w:ins>
      <w:r>
        <w:t xml:space="preserve">the direct result of the </w:t>
      </w:r>
      <w:r>
        <w:rPr>
          <w:rStyle w:val="Literal"/>
        </w:rPr>
        <w:t>quote!</w:t>
      </w:r>
      <w:r>
        <w:t xml:space="preserve"> macro’s execution, so we need to convert it to a </w:t>
      </w:r>
      <w:proofErr w:type="spellStart"/>
      <w:r>
        <w:rPr>
          <w:rStyle w:val="Literal"/>
        </w:rPr>
        <w:t>TokenStream</w:t>
      </w:r>
      <w:proofErr w:type="spellEnd"/>
      <w:r>
        <w:t xml:space="preserve">. We do this by calling the </w:t>
      </w:r>
      <w:r>
        <w:rPr>
          <w:rStyle w:val="Literal"/>
        </w:rPr>
        <w:t>into</w:t>
      </w:r>
      <w:r>
        <w:t xml:space="preserve"> method, which consumes this intermediate representation and returns a value of the required </w:t>
      </w:r>
      <w:proofErr w:type="spellStart"/>
      <w:r>
        <w:rPr>
          <w:rStyle w:val="Literal"/>
        </w:rPr>
        <w:t>TokenStream</w:t>
      </w:r>
      <w:proofErr w:type="spellEnd"/>
      <w:r>
        <w:t xml:space="preserve"> type.</w:t>
      </w:r>
    </w:p>
    <w:p w14:paraId="507FE010" w14:textId="5C47BA63" w:rsidR="003A366E" w:rsidRDefault="00000000">
      <w:pPr>
        <w:pStyle w:val="Body"/>
      </w:pPr>
      <w:r>
        <w:t xml:space="preserve">The </w:t>
      </w:r>
      <w:r>
        <w:rPr>
          <w:rStyle w:val="Literal"/>
        </w:rPr>
        <w:t>quote!</w:t>
      </w:r>
      <w:r>
        <w:t xml:space="preserve"> macro also provides some very cool templating mechanics: </w:t>
      </w:r>
      <w:del w:id="369" w:author="Audrey Doyle" w:date="2025-09-17T16:07:00Z" w16du:dateUtc="2025-09-17T20:07:00Z">
        <w:r w:rsidDel="00F1624A">
          <w:delText xml:space="preserve">we </w:delText>
        </w:r>
      </w:del>
      <w:ins w:id="370" w:author="Audrey Doyle" w:date="2025-09-17T16:07:00Z" w16du:dateUtc="2025-09-17T20:07:00Z">
        <w:r w:rsidR="00F1624A">
          <w:t xml:space="preserve">We </w:t>
        </w:r>
      </w:ins>
      <w:r>
        <w:t xml:space="preserve">can enter </w:t>
      </w:r>
      <w:r>
        <w:rPr>
          <w:rStyle w:val="Literal"/>
        </w:rPr>
        <w:t>#name</w:t>
      </w:r>
      <w:r>
        <w:t xml:space="preserve">, and </w:t>
      </w:r>
      <w:r>
        <w:rPr>
          <w:rStyle w:val="Literal"/>
        </w:rPr>
        <w:t>quote!</w:t>
      </w:r>
      <w:r>
        <w:t xml:space="preserve"> will replace it with the value in the variable </w:t>
      </w:r>
      <w:r>
        <w:rPr>
          <w:rStyle w:val="Literal"/>
        </w:rPr>
        <w:t>name</w:t>
      </w:r>
      <w:r>
        <w:t xml:space="preserve">. You can even do some repetition similar to the way regular macros work. Check out the </w:t>
      </w:r>
      <w:r>
        <w:rPr>
          <w:rStyle w:val="Literal"/>
        </w:rPr>
        <w:t>quote</w:t>
      </w:r>
      <w:r>
        <w:t xml:space="preserve"> crate’s docs at </w:t>
      </w:r>
      <w:r>
        <w:rPr>
          <w:rStyle w:val="LinkURL"/>
        </w:rPr>
        <w:t>https://docs.rs/quote</w:t>
      </w:r>
      <w:r>
        <w:t xml:space="preserve"> for a thorough introduction.</w:t>
      </w:r>
    </w:p>
    <w:p w14:paraId="54C39D54" w14:textId="77777777" w:rsidR="003A366E" w:rsidRDefault="00000000">
      <w:pPr>
        <w:pStyle w:val="Body"/>
      </w:pPr>
      <w:r>
        <w:t xml:space="preserve">We want our procedural macro to generate an implementation of our </w:t>
      </w:r>
      <w:proofErr w:type="spellStart"/>
      <w:r>
        <w:rPr>
          <w:rStyle w:val="Literal"/>
        </w:rPr>
        <w:t>HelloMacro</w:t>
      </w:r>
      <w:proofErr w:type="spellEnd"/>
      <w:r>
        <w:t xml:space="preserve"> trait for the type the user annotated, which we can get by using </w:t>
      </w:r>
      <w:r>
        <w:rPr>
          <w:rStyle w:val="Literal"/>
        </w:rPr>
        <w:t>#name</w:t>
      </w:r>
      <w:r>
        <w:t xml:space="preserve">. The trait implementation has the one function </w:t>
      </w:r>
      <w:proofErr w:type="spellStart"/>
      <w:r>
        <w:rPr>
          <w:rStyle w:val="Literal"/>
        </w:rPr>
        <w:t>hello_macro</w:t>
      </w:r>
      <w:proofErr w:type="spellEnd"/>
      <w:r>
        <w:t xml:space="preserve">, whose body contains the functionality we want to provide: printing </w:t>
      </w:r>
      <w:r>
        <w:rPr>
          <w:rStyle w:val="Literal"/>
        </w:rPr>
        <w:t>Hello, Macro! My name is</w:t>
      </w:r>
      <w:r>
        <w:t xml:space="preserve"> and then the name of the annotated type.</w:t>
      </w:r>
    </w:p>
    <w:p w14:paraId="6F777F59" w14:textId="17CF55A6" w:rsidR="003A366E" w:rsidRDefault="00000000">
      <w:pPr>
        <w:pStyle w:val="Body"/>
      </w:pPr>
      <w:r>
        <w:fldChar w:fldCharType="begin"/>
      </w:r>
      <w:r>
        <w:instrText xml:space="preserve"> XE "stringify! macro" </w:instrText>
      </w:r>
      <w:r>
        <w:fldChar w:fldCharType="end"/>
      </w:r>
      <w:r>
        <w:t xml:space="preserve">The </w:t>
      </w:r>
      <w:r>
        <w:rPr>
          <w:rStyle w:val="Literal"/>
        </w:rPr>
        <w:t>stringify!</w:t>
      </w:r>
      <w:r>
        <w:t xml:space="preserve"> macro used here is built into Rust. It takes a Rust expression, such as </w:t>
      </w:r>
      <w:r>
        <w:rPr>
          <w:rStyle w:val="Literal"/>
        </w:rPr>
        <w:t>1 + 2</w:t>
      </w:r>
      <w:r>
        <w:t xml:space="preserve">, and at compile time turns the expression into a string literal, such as </w:t>
      </w:r>
      <w:r>
        <w:rPr>
          <w:rStyle w:val="Literal"/>
        </w:rPr>
        <w:t>"1 + 2"</w:t>
      </w:r>
      <w:r>
        <w:t xml:space="preserve">. This is different from </w:t>
      </w:r>
      <w:r>
        <w:rPr>
          <w:rStyle w:val="Literal"/>
        </w:rPr>
        <w:t>format!</w:t>
      </w:r>
      <w:r>
        <w:t xml:space="preserve"> or </w:t>
      </w:r>
      <w:proofErr w:type="spellStart"/>
      <w:r>
        <w:rPr>
          <w:rStyle w:val="Literal"/>
        </w:rPr>
        <w:t>println</w:t>
      </w:r>
      <w:proofErr w:type="spellEnd"/>
      <w:r>
        <w:rPr>
          <w:rStyle w:val="Literal"/>
        </w:rPr>
        <w:t>!</w:t>
      </w:r>
      <w:r>
        <w:t xml:space="preserve">, </w:t>
      </w:r>
      <w:ins w:id="371" w:author="Audrey Doyle" w:date="2025-09-17T16:08:00Z" w16du:dateUtc="2025-09-17T20:08:00Z">
        <w:r w:rsidR="00F1624A">
          <w:t xml:space="preserve">which are </w:t>
        </w:r>
      </w:ins>
      <w:r>
        <w:t xml:space="preserve">macros </w:t>
      </w:r>
      <w:del w:id="372" w:author="Audrey Doyle" w:date="2025-09-17T16:08:00Z" w16du:dateUtc="2025-09-17T20:08:00Z">
        <w:r w:rsidDel="00F1624A">
          <w:delText xml:space="preserve">which </w:delText>
        </w:r>
      </w:del>
      <w:ins w:id="373" w:author="Audrey Doyle" w:date="2025-09-17T16:08:00Z" w16du:dateUtc="2025-09-17T20:08:00Z">
        <w:r w:rsidR="00F1624A">
          <w:t xml:space="preserve">that </w:t>
        </w:r>
      </w:ins>
      <w:r>
        <w:t xml:space="preserve">evaluate the expression and then turn the result into a </w:t>
      </w:r>
      <w:r>
        <w:rPr>
          <w:rStyle w:val="Literal"/>
        </w:rPr>
        <w:t>String</w:t>
      </w:r>
      <w:r>
        <w:t xml:space="preserve">. There is a possibility that the </w:t>
      </w:r>
      <w:r>
        <w:rPr>
          <w:rStyle w:val="Literal"/>
        </w:rPr>
        <w:t>#name</w:t>
      </w:r>
      <w:r>
        <w:t xml:space="preserve"> input might be an expression to print literally, so we use </w:t>
      </w:r>
      <w:r>
        <w:rPr>
          <w:rStyle w:val="Literal"/>
        </w:rPr>
        <w:t>stringify!</w:t>
      </w:r>
      <w:r>
        <w:t xml:space="preserve">. Using </w:t>
      </w:r>
      <w:r>
        <w:rPr>
          <w:rStyle w:val="Literal"/>
        </w:rPr>
        <w:t>stringify!</w:t>
      </w:r>
      <w:r>
        <w:t xml:space="preserve"> also saves an allocation by converting </w:t>
      </w:r>
      <w:r>
        <w:rPr>
          <w:rStyle w:val="Literal"/>
        </w:rPr>
        <w:t>#name</w:t>
      </w:r>
      <w:r>
        <w:t xml:space="preserve"> to a string literal at compile time.</w:t>
      </w:r>
    </w:p>
    <w:p w14:paraId="565D5F62" w14:textId="1C20B3CA" w:rsidR="003A366E" w:rsidRDefault="00000000">
      <w:pPr>
        <w:pStyle w:val="Body"/>
      </w:pPr>
      <w:r>
        <w:t xml:space="preserve">At this point, </w:t>
      </w:r>
      <w:r>
        <w:rPr>
          <w:rStyle w:val="Literal"/>
        </w:rPr>
        <w:t>cargo build</w:t>
      </w:r>
      <w:r>
        <w:t xml:space="preserve"> should complete successfully in both </w:t>
      </w:r>
      <w:proofErr w:type="spellStart"/>
      <w:r>
        <w:rPr>
          <w:rStyle w:val="Literal"/>
        </w:rPr>
        <w:t>hello_macro</w:t>
      </w:r>
      <w:proofErr w:type="spellEnd"/>
      <w:r>
        <w:t xml:space="preserve"> and </w:t>
      </w:r>
      <w:proofErr w:type="spellStart"/>
      <w:r>
        <w:rPr>
          <w:rStyle w:val="Literal"/>
        </w:rPr>
        <w:t>hello_macro_derive</w:t>
      </w:r>
      <w:proofErr w:type="spellEnd"/>
      <w:r>
        <w:t xml:space="preserve">. Let’s hook up these crates to the code in Listing 20-37 to see the procedural macro in action! Create a new binary project in your </w:t>
      </w:r>
      <w:r>
        <w:rPr>
          <w:rStyle w:val="Italic"/>
        </w:rPr>
        <w:t>projects</w:t>
      </w:r>
      <w:r>
        <w:t xml:space="preserve"> directory using </w:t>
      </w:r>
      <w:r>
        <w:rPr>
          <w:rStyle w:val="Literal"/>
        </w:rPr>
        <w:t>cargo new pancakes</w:t>
      </w:r>
      <w:r>
        <w:t xml:space="preserve">. We need to add </w:t>
      </w:r>
      <w:proofErr w:type="spellStart"/>
      <w:r>
        <w:rPr>
          <w:rStyle w:val="Literal"/>
        </w:rPr>
        <w:t>hello_macro</w:t>
      </w:r>
      <w:proofErr w:type="spellEnd"/>
      <w:r>
        <w:t xml:space="preserve"> and </w:t>
      </w:r>
      <w:proofErr w:type="spellStart"/>
      <w:r>
        <w:rPr>
          <w:rStyle w:val="Literal"/>
        </w:rPr>
        <w:t>hello_macro_derive</w:t>
      </w:r>
      <w:proofErr w:type="spellEnd"/>
      <w:r>
        <w:t xml:space="preserve"> as dependencies in the </w:t>
      </w:r>
      <w:r>
        <w:rPr>
          <w:rStyle w:val="Literal"/>
        </w:rPr>
        <w:t>pancakes</w:t>
      </w:r>
      <w:r>
        <w:t xml:space="preserve"> crate’s </w:t>
      </w:r>
      <w:proofErr w:type="spellStart"/>
      <w:r>
        <w:rPr>
          <w:rStyle w:val="Italic"/>
        </w:rPr>
        <w:t>Cargo.toml</w:t>
      </w:r>
      <w:proofErr w:type="spellEnd"/>
      <w:r>
        <w:t xml:space="preserve">. If you’re publishing your versions of </w:t>
      </w:r>
      <w:proofErr w:type="spellStart"/>
      <w:r>
        <w:rPr>
          <w:rStyle w:val="Literal"/>
        </w:rPr>
        <w:t>hello_macro</w:t>
      </w:r>
      <w:proofErr w:type="spellEnd"/>
      <w:r>
        <w:t xml:space="preserve"> and </w:t>
      </w:r>
      <w:proofErr w:type="spellStart"/>
      <w:r>
        <w:rPr>
          <w:rStyle w:val="Literal"/>
        </w:rPr>
        <w:t>hello_macro_derive</w:t>
      </w:r>
      <w:proofErr w:type="spellEnd"/>
      <w:r>
        <w:t xml:space="preserve"> to </w:t>
      </w:r>
      <w:hyperlink r:id="rId12">
        <w:r w:rsidR="003A366E">
          <w:rPr>
            <w:rFonts w:cs="NewBaskervilleStd-Italic"/>
            <w:i/>
            <w:iCs/>
            <w:color w:val="3366FF"/>
            <w:spacing w:val="3"/>
          </w:rPr>
          <w:t>https://crates.io</w:t>
        </w:r>
      </w:hyperlink>
      <w:r>
        <w:t xml:space="preserve">, </w:t>
      </w:r>
      <w:r>
        <w:lastRenderedPageBreak/>
        <w:t xml:space="preserve">they would be regular dependencies; if not, you can specify them as </w:t>
      </w:r>
      <w:r>
        <w:rPr>
          <w:rStyle w:val="Literal"/>
        </w:rPr>
        <w:t>path</w:t>
      </w:r>
      <w:r>
        <w:t xml:space="preserve"> dependencies as follows:</w:t>
      </w:r>
    </w:p>
    <w:p w14:paraId="57211B93" w14:textId="77777777" w:rsidR="003A366E" w:rsidRDefault="00000000">
      <w:pPr>
        <w:pStyle w:val="Code"/>
      </w:pPr>
      <w:r>
        <w:t>[dependencies]</w:t>
      </w:r>
    </w:p>
    <w:p w14:paraId="2C2BC29A" w14:textId="77777777" w:rsidR="003A366E" w:rsidRDefault="00000000">
      <w:pPr>
        <w:pStyle w:val="Code"/>
      </w:pPr>
      <w:proofErr w:type="spellStart"/>
      <w:r>
        <w:t>hello_macro</w:t>
      </w:r>
      <w:proofErr w:type="spellEnd"/>
      <w:r>
        <w:t xml:space="preserve"> = { path = "../</w:t>
      </w:r>
      <w:proofErr w:type="spellStart"/>
      <w:r>
        <w:t>hello_macro</w:t>
      </w:r>
      <w:proofErr w:type="spellEnd"/>
      <w:r>
        <w:t>" }</w:t>
      </w:r>
    </w:p>
    <w:p w14:paraId="25D54C83" w14:textId="77777777" w:rsidR="003A366E" w:rsidRDefault="00000000">
      <w:pPr>
        <w:pStyle w:val="Code"/>
      </w:pPr>
      <w:proofErr w:type="spellStart"/>
      <w:r>
        <w:t>hello_macro_derive</w:t>
      </w:r>
      <w:proofErr w:type="spellEnd"/>
      <w:r>
        <w:t xml:space="preserve"> = { path = "../</w:t>
      </w:r>
      <w:proofErr w:type="spellStart"/>
      <w:r>
        <w:t>hello_macro</w:t>
      </w:r>
      <w:proofErr w:type="spellEnd"/>
      <w:r>
        <w:t>/</w:t>
      </w:r>
      <w:proofErr w:type="spellStart"/>
      <w:r>
        <w:t>hello_macro_derive</w:t>
      </w:r>
      <w:proofErr w:type="spellEnd"/>
      <w:r>
        <w:t>" }</w:t>
      </w:r>
    </w:p>
    <w:p w14:paraId="02E50AC5" w14:textId="192D420D" w:rsidR="003A366E" w:rsidRDefault="00000000">
      <w:pPr>
        <w:pStyle w:val="Body"/>
      </w:pPr>
      <w:r>
        <w:t xml:space="preserve">Put the code in Listing 20-37 into </w:t>
      </w:r>
      <w:proofErr w:type="spellStart"/>
      <w:r>
        <w:rPr>
          <w:rStyle w:val="Italic"/>
        </w:rPr>
        <w:t>src</w:t>
      </w:r>
      <w:proofErr w:type="spellEnd"/>
      <w:r>
        <w:rPr>
          <w:rStyle w:val="Italic"/>
        </w:rPr>
        <w:t>/main.rs</w:t>
      </w:r>
      <w:r>
        <w:t xml:space="preserve">, and run </w:t>
      </w:r>
      <w:r>
        <w:rPr>
          <w:rStyle w:val="Literal"/>
        </w:rPr>
        <w:t>cargo run</w:t>
      </w:r>
      <w:r>
        <w:t xml:space="preserve">: </w:t>
      </w:r>
      <w:del w:id="374" w:author="Audrey Doyle" w:date="2025-09-17T16:09:00Z" w16du:dateUtc="2025-09-17T20:09:00Z">
        <w:r w:rsidDel="00F1624A">
          <w:delText xml:space="preserve">it </w:delText>
        </w:r>
      </w:del>
      <w:ins w:id="375" w:author="Audrey Doyle" w:date="2025-09-17T16:09:00Z" w16du:dateUtc="2025-09-17T20:09:00Z">
        <w:r w:rsidR="00F1624A">
          <w:t xml:space="preserve">It </w:t>
        </w:r>
      </w:ins>
      <w:r>
        <w:t xml:space="preserve">should print </w:t>
      </w:r>
      <w:r>
        <w:rPr>
          <w:rStyle w:val="Literal"/>
        </w:rPr>
        <w:t>Hello, Macro! My name is Pancakes!</w:t>
      </w:r>
      <w:ins w:id="376" w:author="Audrey Doyle" w:date="2025-09-17T16:09:00Z" w16du:dateUtc="2025-09-17T20:09:00Z">
        <w:r w:rsidR="00F1624A" w:rsidRPr="00F1624A">
          <w:rPr>
            <w:rPrChange w:id="377" w:author="Audrey Doyle" w:date="2025-09-17T16:09:00Z" w16du:dateUtc="2025-09-17T20:09:00Z">
              <w:rPr>
                <w:rStyle w:val="Literal"/>
              </w:rPr>
            </w:rPrChange>
          </w:rPr>
          <w:t>.</w:t>
        </w:r>
      </w:ins>
      <w:r w:rsidRPr="00F1624A">
        <w:t xml:space="preserve"> The</w:t>
      </w:r>
      <w:r>
        <w:t xml:space="preserve"> implementation of the </w:t>
      </w:r>
      <w:proofErr w:type="spellStart"/>
      <w:r>
        <w:rPr>
          <w:rStyle w:val="Literal"/>
        </w:rPr>
        <w:t>HelloMacro</w:t>
      </w:r>
      <w:proofErr w:type="spellEnd"/>
      <w:r>
        <w:t xml:space="preserve"> trait from the procedural macro was included without the </w:t>
      </w:r>
      <w:r>
        <w:rPr>
          <w:rStyle w:val="Literal"/>
        </w:rPr>
        <w:t>pancakes</w:t>
      </w:r>
      <w:r>
        <w:t xml:space="preserve"> crate needing to implement it; the </w:t>
      </w:r>
      <w:r>
        <w:rPr>
          <w:rStyle w:val="Literal"/>
        </w:rPr>
        <w:t>#[derive(HelloMacro)]</w:t>
      </w:r>
      <w:r>
        <w:t xml:space="preserve"> added the trait implementation.</w:t>
      </w:r>
    </w:p>
    <w:p w14:paraId="27DADE7E" w14:textId="77777777" w:rsidR="003A366E" w:rsidRDefault="00000000">
      <w:pPr>
        <w:pStyle w:val="Body"/>
      </w:pPr>
      <w:r>
        <w:t xml:space="preserve">Next, let’s explore how the other kinds of procedural macros differ from custom </w:t>
      </w:r>
      <w:r>
        <w:rPr>
          <w:rStyle w:val="Literal"/>
        </w:rPr>
        <w:t>derive</w:t>
      </w:r>
      <w:r>
        <w:t xml:space="preserve"> macros.</w:t>
      </w:r>
    </w:p>
    <w:p w14:paraId="129640B9" w14:textId="5B998EC8" w:rsidR="003A366E" w:rsidRDefault="00000000">
      <w:pPr>
        <w:pStyle w:val="HeadB"/>
      </w:pPr>
      <w:r>
        <w:fldChar w:fldCharType="begin"/>
      </w:r>
      <w:r>
        <w:instrText xml:space="preserve"> XE "procedural </w:instrText>
      </w:r>
      <w:proofErr w:type="spellStart"/>
      <w:r>
        <w:instrText>macros:attribute-like</w:instrText>
      </w:r>
      <w:proofErr w:type="spellEnd"/>
      <w:r>
        <w:instrText xml:space="preserve">" </w:instrText>
      </w:r>
      <w:r>
        <w:fldChar w:fldCharType="end"/>
      </w:r>
      <w:r>
        <w:fldChar w:fldCharType="begin"/>
      </w:r>
      <w:r>
        <w:instrText xml:space="preserve"> XE "attribute-like procedural macros" </w:instrText>
      </w:r>
      <w:r>
        <w:fldChar w:fldCharType="end"/>
      </w:r>
      <w:bookmarkStart w:id="378" w:name="_Toc206173408"/>
      <w:r>
        <w:t>Attribute-Like Macros</w:t>
      </w:r>
      <w:bookmarkEnd w:id="378"/>
    </w:p>
    <w:p w14:paraId="293DC57C" w14:textId="77777777" w:rsidR="003A366E" w:rsidRDefault="00000000">
      <w:pPr>
        <w:pStyle w:val="Body"/>
      </w:pPr>
      <w:r>
        <w:t xml:space="preserve">Attribute-like macros are similar to custom </w:t>
      </w:r>
      <w:r>
        <w:rPr>
          <w:rStyle w:val="Literal"/>
        </w:rPr>
        <w:t>derive</w:t>
      </w:r>
      <w:r>
        <w:t xml:space="preserve"> macros, but instead of generating code for the </w:t>
      </w:r>
      <w:r>
        <w:rPr>
          <w:rStyle w:val="Literal"/>
        </w:rPr>
        <w:t>derive</w:t>
      </w:r>
      <w:r>
        <w:t xml:space="preserve"> attribute, they allow you to create new attributes. They’re also more flexible: </w:t>
      </w:r>
      <w:r>
        <w:rPr>
          <w:rStyle w:val="Literal"/>
        </w:rPr>
        <w:t>derive</w:t>
      </w:r>
      <w:r>
        <w:t xml:space="preserve"> only works for structs and </w:t>
      </w:r>
      <w:proofErr w:type="spellStart"/>
      <w:r>
        <w:t>enums</w:t>
      </w:r>
      <w:proofErr w:type="spellEnd"/>
      <w:r>
        <w:t xml:space="preserve">; attributes can be applied to other items as well, such as functions. Here’s an example of using an attribute-like macro. Say you have an attribute named </w:t>
      </w:r>
      <w:r>
        <w:rPr>
          <w:rStyle w:val="Literal"/>
        </w:rPr>
        <w:t>route</w:t>
      </w:r>
      <w:r>
        <w:t xml:space="preserve"> that annotates functions when using a web application framework:</w:t>
      </w:r>
    </w:p>
    <w:p w14:paraId="41CDFC70" w14:textId="77777777" w:rsidR="003A366E" w:rsidRDefault="00000000">
      <w:pPr>
        <w:pStyle w:val="Code"/>
      </w:pPr>
      <w:r>
        <w:t>#[route(GET, "/")]</w:t>
      </w:r>
    </w:p>
    <w:p w14:paraId="165A3F17" w14:textId="77777777" w:rsidR="003A366E" w:rsidRDefault="00000000">
      <w:pPr>
        <w:pStyle w:val="Code"/>
      </w:pPr>
      <w:proofErr w:type="spellStart"/>
      <w:r>
        <w:t>fn</w:t>
      </w:r>
      <w:proofErr w:type="spellEnd"/>
      <w:r>
        <w:t xml:space="preserve"> index() {</w:t>
      </w:r>
    </w:p>
    <w:p w14:paraId="1F330623" w14:textId="77777777" w:rsidR="003A366E" w:rsidRDefault="00000000">
      <w:pPr>
        <w:pStyle w:val="Body"/>
      </w:pPr>
      <w:r>
        <w:t xml:space="preserve">This </w:t>
      </w:r>
      <w:r>
        <w:rPr>
          <w:rStyle w:val="Literal"/>
        </w:rPr>
        <w:t>#[route]</w:t>
      </w:r>
      <w:r>
        <w:t xml:space="preserve"> attribute would be defined by the framework as a procedural macro. The signature of the macro definition function would look like this:</w:t>
      </w:r>
    </w:p>
    <w:p w14:paraId="037F29B6" w14:textId="77777777" w:rsidR="003A366E" w:rsidRDefault="00000000">
      <w:pPr>
        <w:pStyle w:val="Code"/>
      </w:pPr>
      <w:r>
        <w:t>#[proc_macro_attribute]</w:t>
      </w:r>
    </w:p>
    <w:p w14:paraId="217C2591" w14:textId="09B4BB7C" w:rsidR="003A366E" w:rsidRDefault="00000000">
      <w:pPr>
        <w:pStyle w:val="Code"/>
      </w:pPr>
      <w:r>
        <w:t xml:space="preserve">pub </w:t>
      </w:r>
      <w:proofErr w:type="spellStart"/>
      <w:r>
        <w:t>fn</w:t>
      </w:r>
      <w:proofErr w:type="spellEnd"/>
      <w:r>
        <w:t xml:space="preserve"> route(</w:t>
      </w:r>
      <w:proofErr w:type="spellStart"/>
      <w:r>
        <w:t>attr</w:t>
      </w:r>
      <w:proofErr w:type="spellEnd"/>
      <w:r>
        <w:t xml:space="preserve">: </w:t>
      </w:r>
      <w:proofErr w:type="spellStart"/>
      <w:r>
        <w:t>TokenStream</w:t>
      </w:r>
      <w:proofErr w:type="spellEnd"/>
      <w:r>
        <w:t xml:space="preserve">, item: </w:t>
      </w:r>
      <w:proofErr w:type="spellStart"/>
      <w:r>
        <w:t>TokenStream</w:t>
      </w:r>
      <w:proofErr w:type="spellEnd"/>
      <w:r>
        <w:t xml:space="preserve">) -&gt; </w:t>
      </w:r>
      <w:proofErr w:type="spellStart"/>
      <w:r>
        <w:t>TokenStream</w:t>
      </w:r>
      <w:proofErr w:type="spellEnd"/>
      <w:r>
        <w:t xml:space="preserve"> {</w:t>
      </w:r>
    </w:p>
    <w:p w14:paraId="32B9EF7D" w14:textId="77777777" w:rsidR="003A366E" w:rsidRDefault="00000000">
      <w:pPr>
        <w:pStyle w:val="Body"/>
      </w:pPr>
      <w:r>
        <w:t xml:space="preserve">Here, we have two parameters of type </w:t>
      </w:r>
      <w:proofErr w:type="spellStart"/>
      <w:r>
        <w:rPr>
          <w:rStyle w:val="Literal"/>
        </w:rPr>
        <w:t>TokenStream</w:t>
      </w:r>
      <w:proofErr w:type="spellEnd"/>
      <w:r>
        <w:t xml:space="preserve">. The first is for the contents of the attribute: the </w:t>
      </w:r>
      <w:r>
        <w:rPr>
          <w:rStyle w:val="Literal"/>
        </w:rPr>
        <w:t>GET, "/"</w:t>
      </w:r>
      <w:r>
        <w:t xml:space="preserve"> part. The second is the body of the item the attribute is attached to: in this case, </w:t>
      </w:r>
      <w:proofErr w:type="spellStart"/>
      <w:r>
        <w:rPr>
          <w:rStyle w:val="Literal"/>
        </w:rPr>
        <w:t>fn</w:t>
      </w:r>
      <w:proofErr w:type="spellEnd"/>
      <w:r>
        <w:rPr>
          <w:rStyle w:val="Literal"/>
        </w:rPr>
        <w:t xml:space="preserve"> index() {}</w:t>
      </w:r>
      <w:r>
        <w:t xml:space="preserve"> and the rest of the function’s body.</w:t>
      </w:r>
    </w:p>
    <w:p w14:paraId="222550A6" w14:textId="0DF913DC" w:rsidR="003A366E" w:rsidRDefault="00000000">
      <w:pPr>
        <w:pStyle w:val="Body"/>
      </w:pPr>
      <w:r>
        <w:t xml:space="preserve">Other than that, attribute-like macros work the same way as custom </w:t>
      </w:r>
      <w:r>
        <w:rPr>
          <w:rStyle w:val="Literal"/>
        </w:rPr>
        <w:t>derive</w:t>
      </w:r>
      <w:r>
        <w:t xml:space="preserve"> macros: </w:t>
      </w:r>
      <w:del w:id="379" w:author="Audrey Doyle" w:date="2025-09-17T16:10:00Z" w16du:dateUtc="2025-09-17T20:10:00Z">
        <w:r w:rsidDel="00F1624A">
          <w:delText xml:space="preserve">you </w:delText>
        </w:r>
      </w:del>
      <w:ins w:id="380" w:author="Audrey Doyle" w:date="2025-09-17T16:10:00Z" w16du:dateUtc="2025-09-17T20:10:00Z">
        <w:r w:rsidR="00F1624A">
          <w:t xml:space="preserve">You </w:t>
        </w:r>
      </w:ins>
      <w:r>
        <w:t xml:space="preserve">create a crate with the </w:t>
      </w:r>
      <w:r>
        <w:rPr>
          <w:rStyle w:val="Literal"/>
        </w:rPr>
        <w:t>proc-macro</w:t>
      </w:r>
      <w:r>
        <w:t xml:space="preserve"> crate type and implement a function that generates the code you want!</w:t>
      </w:r>
    </w:p>
    <w:p w14:paraId="0C93B9AA" w14:textId="4D13999F" w:rsidR="003A366E" w:rsidRDefault="00000000">
      <w:pPr>
        <w:pStyle w:val="HeadB"/>
      </w:pPr>
      <w:r>
        <w:lastRenderedPageBreak/>
        <w:fldChar w:fldCharType="begin"/>
      </w:r>
      <w:r>
        <w:instrText xml:space="preserve"> XE "procedural </w:instrText>
      </w:r>
      <w:proofErr w:type="spellStart"/>
      <w:r>
        <w:instrText>macros:function-like</w:instrText>
      </w:r>
      <w:proofErr w:type="spellEnd"/>
      <w:r>
        <w:instrText xml:space="preserve">" </w:instrText>
      </w:r>
      <w:r>
        <w:fldChar w:fldCharType="end"/>
      </w:r>
      <w:r>
        <w:fldChar w:fldCharType="begin"/>
      </w:r>
      <w:r>
        <w:instrText xml:space="preserve"> XE "function-like procedural macros" </w:instrText>
      </w:r>
      <w:r>
        <w:fldChar w:fldCharType="end"/>
      </w:r>
      <w:bookmarkStart w:id="381" w:name="_Toc206173409"/>
      <w:r>
        <w:t>Function-Like Macros</w:t>
      </w:r>
      <w:bookmarkEnd w:id="381"/>
    </w:p>
    <w:p w14:paraId="1A465B91" w14:textId="27EE1729" w:rsidR="003A366E" w:rsidRDefault="00000000">
      <w:pPr>
        <w:pStyle w:val="Body"/>
      </w:pPr>
      <w:r>
        <w:t xml:space="preserve">Function-like macros define macros that look like function calls. Similarly to </w:t>
      </w:r>
      <w:proofErr w:type="spellStart"/>
      <w:r>
        <w:rPr>
          <w:rStyle w:val="Literal"/>
        </w:rPr>
        <w:t>macro_rules</w:t>
      </w:r>
      <w:proofErr w:type="spellEnd"/>
      <w:r>
        <w:rPr>
          <w:rStyle w:val="Literal"/>
        </w:rPr>
        <w:t>!</w:t>
      </w:r>
      <w:r>
        <w:t xml:space="preserve"> macros, they’re more flexible than functions; for example, they can take an unknown number of arguments. However, </w:t>
      </w:r>
      <w:proofErr w:type="spellStart"/>
      <w:r>
        <w:rPr>
          <w:rStyle w:val="Literal"/>
        </w:rPr>
        <w:t>macro_rules</w:t>
      </w:r>
      <w:proofErr w:type="spellEnd"/>
      <w:r>
        <w:rPr>
          <w:rStyle w:val="Literal"/>
        </w:rPr>
        <w:t>!</w:t>
      </w:r>
      <w:r>
        <w:t xml:space="preserve"> macros can only be defined using the match-like syntax we discussed in </w:t>
      </w:r>
      <w:r w:rsidRPr="00F1624A">
        <w:rPr>
          <w:rStyle w:val="Xref"/>
          <w:rPrChange w:id="382" w:author="Audrey Doyle" w:date="2025-09-17T16:10:00Z" w16du:dateUtc="2025-09-17T20:10:00Z">
            <w:rPr/>
          </w:rPrChange>
        </w:rPr>
        <w:t>“</w:t>
      </w:r>
      <w:r w:rsidRPr="00F1624A">
        <w:rPr>
          <w:rStyle w:val="Xref"/>
        </w:rPr>
        <w:t xml:space="preserve">Declarative Macros </w:t>
      </w:r>
      <w:r w:rsidR="00E8674E" w:rsidRPr="00F1624A">
        <w:rPr>
          <w:rStyle w:val="Xref"/>
        </w:rPr>
        <w:t>f</w:t>
      </w:r>
      <w:r w:rsidRPr="00F1624A">
        <w:rPr>
          <w:rStyle w:val="Xref"/>
        </w:rPr>
        <w:t>or General Metaprogramming</w:t>
      </w:r>
      <w:r w:rsidRPr="00F1624A">
        <w:rPr>
          <w:rStyle w:val="Xref"/>
          <w:rPrChange w:id="383" w:author="Audrey Doyle" w:date="2025-09-17T16:10:00Z" w16du:dateUtc="2025-09-17T20:10:00Z">
            <w:rPr/>
          </w:rPrChange>
        </w:rPr>
        <w:t xml:space="preserve">” on </w:t>
      </w:r>
      <w:r w:rsidRPr="00F1624A">
        <w:rPr>
          <w:rStyle w:val="Xref"/>
        </w:rPr>
        <w:t>page</w:t>
      </w:r>
      <w:r w:rsidR="00A4432A" w:rsidRPr="00F1624A">
        <w:rPr>
          <w:rStyle w:val="Xref"/>
        </w:rPr>
        <w:t> </w:t>
      </w:r>
      <w:r w:rsidRPr="00F1624A">
        <w:rPr>
          <w:rStyle w:val="Xref"/>
        </w:rPr>
        <w:t>XX</w:t>
      </w:r>
      <w:r>
        <w:t xml:space="preserve">. Function-like macros take a </w:t>
      </w:r>
      <w:proofErr w:type="spellStart"/>
      <w:r>
        <w:rPr>
          <w:rStyle w:val="Literal"/>
        </w:rPr>
        <w:t>TokenStream</w:t>
      </w:r>
      <w:proofErr w:type="spellEnd"/>
      <w:r>
        <w:t xml:space="preserve"> parameter, and their definition manipulates that </w:t>
      </w:r>
      <w:proofErr w:type="spellStart"/>
      <w:r>
        <w:rPr>
          <w:rStyle w:val="Literal"/>
        </w:rPr>
        <w:t>TokenStream</w:t>
      </w:r>
      <w:proofErr w:type="spellEnd"/>
      <w:r>
        <w:t xml:space="preserve"> using Rust code as the other two types of procedural macros do. An example of a function-like macro is an </w:t>
      </w:r>
      <w:proofErr w:type="spellStart"/>
      <w:r>
        <w:rPr>
          <w:rStyle w:val="Literal"/>
        </w:rPr>
        <w:t>sql</w:t>
      </w:r>
      <w:proofErr w:type="spellEnd"/>
      <w:r>
        <w:rPr>
          <w:rStyle w:val="Literal"/>
        </w:rPr>
        <w:t>!</w:t>
      </w:r>
      <w:r>
        <w:t xml:space="preserve"> macro that might be called like so:</w:t>
      </w:r>
    </w:p>
    <w:p w14:paraId="183394FB" w14:textId="77777777" w:rsidR="003A366E" w:rsidRDefault="00000000">
      <w:pPr>
        <w:pStyle w:val="Code"/>
      </w:pPr>
      <w:r>
        <w:t xml:space="preserve">let </w:t>
      </w:r>
      <w:proofErr w:type="spellStart"/>
      <w:r>
        <w:t>sql</w:t>
      </w:r>
      <w:proofErr w:type="spellEnd"/>
      <w:r>
        <w:t xml:space="preserve"> = </w:t>
      </w:r>
      <w:proofErr w:type="spellStart"/>
      <w:r>
        <w:t>sql</w:t>
      </w:r>
      <w:proofErr w:type="spellEnd"/>
      <w:r>
        <w:t>!(SELECT * FROM posts WHERE id=1);</w:t>
      </w:r>
    </w:p>
    <w:p w14:paraId="0DE729B8" w14:textId="77777777" w:rsidR="003A366E" w:rsidRDefault="00000000">
      <w:pPr>
        <w:pStyle w:val="Body"/>
      </w:pPr>
      <w:r>
        <w:t xml:space="preserve">This macro would parse the SQL statement inside it and check that it’s syntactically correct, which is much more complex processing than a </w:t>
      </w:r>
      <w:proofErr w:type="spellStart"/>
      <w:r>
        <w:rPr>
          <w:rStyle w:val="Literal"/>
        </w:rPr>
        <w:t>macro_rules</w:t>
      </w:r>
      <w:proofErr w:type="spellEnd"/>
      <w:r>
        <w:rPr>
          <w:rStyle w:val="Literal"/>
        </w:rPr>
        <w:t>!</w:t>
      </w:r>
      <w:r>
        <w:t xml:space="preserve"> macro can do. The </w:t>
      </w:r>
      <w:proofErr w:type="spellStart"/>
      <w:r>
        <w:rPr>
          <w:rStyle w:val="Literal"/>
        </w:rPr>
        <w:t>sql</w:t>
      </w:r>
      <w:proofErr w:type="spellEnd"/>
      <w:r>
        <w:rPr>
          <w:rStyle w:val="Literal"/>
        </w:rPr>
        <w:t>!</w:t>
      </w:r>
      <w:r>
        <w:t xml:space="preserve"> macro would be defined like this:</w:t>
      </w:r>
    </w:p>
    <w:p w14:paraId="783824B9" w14:textId="77777777" w:rsidR="003A366E" w:rsidRDefault="00000000">
      <w:pPr>
        <w:pStyle w:val="Code"/>
      </w:pPr>
      <w:r>
        <w:t>#[proc_macro]</w:t>
      </w:r>
    </w:p>
    <w:p w14:paraId="1CE5C5D8" w14:textId="77777777" w:rsidR="003A366E" w:rsidRDefault="00000000">
      <w:pPr>
        <w:pStyle w:val="Code"/>
      </w:pPr>
      <w:r>
        <w:t xml:space="preserve">pub </w:t>
      </w:r>
      <w:proofErr w:type="spellStart"/>
      <w:r>
        <w:t>fn</w:t>
      </w:r>
      <w:proofErr w:type="spellEnd"/>
      <w:r>
        <w:t xml:space="preserve"> </w:t>
      </w:r>
      <w:proofErr w:type="spellStart"/>
      <w:r>
        <w:t>sql</w:t>
      </w:r>
      <w:proofErr w:type="spellEnd"/>
      <w:r>
        <w:t xml:space="preserve">(input: </w:t>
      </w:r>
      <w:proofErr w:type="spellStart"/>
      <w:r>
        <w:t>TokenStream</w:t>
      </w:r>
      <w:proofErr w:type="spellEnd"/>
      <w:r>
        <w:t xml:space="preserve">) -&gt; </w:t>
      </w:r>
      <w:proofErr w:type="spellStart"/>
      <w:r>
        <w:t>TokenStream</w:t>
      </w:r>
      <w:proofErr w:type="spellEnd"/>
      <w:r>
        <w:t xml:space="preserve"> {</w:t>
      </w:r>
    </w:p>
    <w:p w14:paraId="35E3B3E1" w14:textId="11FBCDBF" w:rsidR="003A366E" w:rsidRDefault="00000000">
      <w:pPr>
        <w:pStyle w:val="Body"/>
      </w:pPr>
      <w:r>
        <w:t xml:space="preserve">This definition is similar to the custom </w:t>
      </w:r>
      <w:r>
        <w:rPr>
          <w:rStyle w:val="Literal"/>
        </w:rPr>
        <w:t>derive</w:t>
      </w:r>
      <w:r>
        <w:t xml:space="preserve"> macro’s signature: </w:t>
      </w:r>
      <w:del w:id="384" w:author="Audrey Doyle" w:date="2025-09-17T16:11:00Z" w16du:dateUtc="2025-09-17T20:11:00Z">
        <w:r w:rsidDel="00F1624A">
          <w:delText xml:space="preserve">we </w:delText>
        </w:r>
      </w:del>
      <w:ins w:id="385" w:author="Audrey Doyle" w:date="2025-09-17T16:11:00Z" w16du:dateUtc="2025-09-17T20:11:00Z">
        <w:r w:rsidR="00F1624A">
          <w:t xml:space="preserve">We </w:t>
        </w:r>
      </w:ins>
      <w:r>
        <w:t>receive the tokens that are inside the parentheses and return the code we wanted to generate.</w:t>
      </w:r>
    </w:p>
    <w:p w14:paraId="7B78925B" w14:textId="77777777" w:rsidR="003A366E" w:rsidRDefault="00000000">
      <w:pPr>
        <w:pStyle w:val="HeadA"/>
      </w:pPr>
      <w:bookmarkStart w:id="386" w:name="_Toc206173410"/>
      <w:r>
        <w:t>Summary</w:t>
      </w:r>
      <w:bookmarkEnd w:id="386"/>
    </w:p>
    <w:p w14:paraId="5B93A22C" w14:textId="77777777" w:rsidR="003A366E" w:rsidRDefault="00000000">
      <w:pPr>
        <w:pStyle w:val="Body"/>
      </w:pPr>
      <w:r>
        <w:t>Whew! Now you have some Rust features in your toolbox that you likely won’t use often, but you’ll know they’re available in very particular circumstances. We’ve introduced several complex topics so that when you encounter them in error message suggestions or in other people’s code, you’ll be able to recognize these concepts and syntax. Use this chapter as a reference to guide you to solutions.</w:t>
      </w:r>
    </w:p>
    <w:p w14:paraId="16FCB589" w14:textId="2FE70634" w:rsidR="003A366E" w:rsidRDefault="00000000" w:rsidP="00C871F3">
      <w:pPr>
        <w:pStyle w:val="Body"/>
      </w:pPr>
      <w:r>
        <w:t>Next, we’ll put everything we’ve discussed throughout the book into practice and do one more project!</w:t>
      </w:r>
    </w:p>
    <w:sectPr w:rsidR="003A366E">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4" w:author="Eva Morrow" w:date="2025-08-15T18:01:00Z" w:initials="EM">
    <w:p w14:paraId="2EB2605B" w14:textId="77777777" w:rsidR="006740DD" w:rsidRDefault="006740DD" w:rsidP="00034E57">
      <w:r>
        <w:rPr>
          <w:rStyle w:val="CommentReference"/>
        </w:rPr>
        <w:annotationRef/>
      </w:r>
      <w:r>
        <w:rPr>
          <w:color w:val="000000"/>
          <w:sz w:val="20"/>
          <w:szCs w:val="20"/>
        </w:rPr>
        <w:t>It looks like this appendix is not in the 3rd edition - remove reference?</w:t>
      </w:r>
    </w:p>
  </w:comment>
  <w:comment w:id="95" w:author="Carol Nichols" w:date="2025-10-07T16:36:00Z" w:initials="CN">
    <w:p w14:paraId="507E58C0" w14:textId="77777777" w:rsidR="006E70CF" w:rsidRDefault="006E70CF" w:rsidP="006E70CF">
      <w:r>
        <w:rPr>
          <w:rStyle w:val="CommentReference"/>
        </w:rPr>
        <w:annotationRef/>
      </w:r>
      <w:r>
        <w:rPr>
          <w:sz w:val="20"/>
          <w:szCs w:val="20"/>
        </w:rPr>
        <w:t>Whoops, yes, these are online-only appendices. Removed!</w:t>
      </w:r>
    </w:p>
  </w:comment>
  <w:comment w:id="101" w:author="Eva Morrow" w:date="2025-07-29T17:52:00Z" w:initials="EM">
    <w:p w14:paraId="5F0900BE" w14:textId="33BB74D1" w:rsidR="006D2987" w:rsidRDefault="006D2987" w:rsidP="000C5B67">
      <w:r>
        <w:rPr>
          <w:rStyle w:val="CommentReference"/>
        </w:rPr>
        <w:annotationRef/>
      </w:r>
      <w:r>
        <w:rPr>
          <w:sz w:val="20"/>
          <w:szCs w:val="20"/>
        </w:rPr>
        <w:t>Please break any lines exceeding 95 characters across two or more lines</w:t>
      </w:r>
    </w:p>
  </w:comment>
  <w:comment w:id="102" w:author="Carol Nichols" w:date="2025-10-07T16:41:00Z" w:initials="CN">
    <w:p w14:paraId="5139F42A" w14:textId="77777777" w:rsidR="00690A97" w:rsidRDefault="00690A97" w:rsidP="00690A97">
      <w:r>
        <w:rPr>
          <w:rStyle w:val="CommentReference"/>
        </w:rPr>
        <w:annotationRef/>
      </w:r>
      <w:r>
        <w:rPr>
          <w:sz w:val="20"/>
          <w:szCs w:val="20"/>
        </w:rPr>
        <w:t>Done.</w:t>
      </w:r>
    </w:p>
  </w:comment>
  <w:comment w:id="174" w:author="Eva Morrow" w:date="2025-07-29T17:55:00Z" w:initials="EM">
    <w:p w14:paraId="5B1E2424" w14:textId="5AC559DB" w:rsidR="00660B1D" w:rsidRDefault="00660B1D" w:rsidP="003C284D">
      <w:r>
        <w:rPr>
          <w:rStyle w:val="CommentReference"/>
        </w:rPr>
        <w:annotationRef/>
      </w:r>
      <w:r>
        <w:rPr>
          <w:sz w:val="20"/>
          <w:szCs w:val="20"/>
        </w:rPr>
        <w:t>Please break any lines exceeding 95 characters across two or more lines</w:t>
      </w:r>
    </w:p>
  </w:comment>
  <w:comment w:id="175" w:author="Carol Nichols" w:date="2025-10-07T16:42:00Z" w:initials="CN">
    <w:p w14:paraId="6BEA15A8" w14:textId="77777777" w:rsidR="00B070CE" w:rsidRDefault="00B070CE" w:rsidP="00B070CE">
      <w:r>
        <w:rPr>
          <w:rStyle w:val="CommentReference"/>
        </w:rPr>
        <w:annotationRef/>
      </w:r>
      <w:r>
        <w:rPr>
          <w:sz w:val="20"/>
          <w:szCs w:val="20"/>
        </w:rPr>
        <w:t>Done</w:t>
      </w:r>
    </w:p>
  </w:comment>
  <w:comment w:id="228" w:author="Audrey Doyle" w:date="2025-09-17T15:34:00Z" w:initials="AD">
    <w:p w14:paraId="7CE01918" w14:textId="1D8AC964" w:rsidR="001C42E3" w:rsidRDefault="001C42E3">
      <w:pPr>
        <w:pStyle w:val="CommentText"/>
      </w:pPr>
      <w:r>
        <w:rPr>
          <w:rStyle w:val="CommentReference"/>
        </w:rPr>
        <w:annotationRef/>
      </w:r>
      <w:r>
        <w:t>AU: change to regular body font?</w:t>
      </w:r>
    </w:p>
  </w:comment>
  <w:comment w:id="229" w:author="Carol Nichols" w:date="2025-10-07T16:42:00Z" w:initials="CN">
    <w:p w14:paraId="6C1542C8" w14:textId="77777777" w:rsidR="00B070CE" w:rsidRDefault="00B070CE" w:rsidP="00B070CE">
      <w:r>
        <w:rPr>
          <w:rStyle w:val="CommentReference"/>
        </w:rPr>
        <w:annotationRef/>
      </w:r>
      <w:r>
        <w:rPr>
          <w:sz w:val="20"/>
          <w:szCs w:val="20"/>
        </w:rPr>
        <w:t>Sure</w:t>
      </w:r>
    </w:p>
  </w:comment>
  <w:comment w:id="308" w:author="Eva Morrow" w:date="2025-07-29T17:57:00Z" w:initials="EM">
    <w:p w14:paraId="7EF036E9" w14:textId="0B2D3752" w:rsidR="00E61478" w:rsidRDefault="00E61478" w:rsidP="00AB14D0">
      <w:r>
        <w:rPr>
          <w:rStyle w:val="CommentReference"/>
        </w:rPr>
        <w:annotationRef/>
      </w:r>
      <w:r>
        <w:rPr>
          <w:sz w:val="20"/>
          <w:szCs w:val="20"/>
        </w:rPr>
        <w:t>Please break any lines exceeding 95 characters across two or more lines</w:t>
      </w:r>
    </w:p>
  </w:comment>
  <w:comment w:id="309" w:author="Carol Nichols" w:date="2025-10-07T16:43:00Z" w:initials="CN">
    <w:p w14:paraId="55F7BC25" w14:textId="77777777" w:rsidR="00004FF3" w:rsidRDefault="00004FF3" w:rsidP="00004FF3">
      <w:r>
        <w:rPr>
          <w:rStyle w:val="CommentReference"/>
        </w:rPr>
        <w:annotationRef/>
      </w:r>
      <w:r>
        <w:rPr>
          <w:sz w:val="20"/>
          <w:szCs w:val="20"/>
        </w:rPr>
        <w:t>Done</w:t>
      </w:r>
    </w:p>
  </w:comment>
  <w:comment w:id="321" w:author="Eva Morrow" w:date="2025-08-15T17:56:00Z" w:initials="EM">
    <w:p w14:paraId="5DF58183" w14:textId="3164CD79" w:rsidR="00E746CF" w:rsidRDefault="00E746CF" w:rsidP="00384C3B">
      <w:r>
        <w:rPr>
          <w:rStyle w:val="CommentReference"/>
        </w:rPr>
        <w:annotationRef/>
      </w:r>
      <w:r>
        <w:rPr>
          <w:color w:val="000000"/>
          <w:sz w:val="20"/>
          <w:szCs w:val="20"/>
        </w:rPr>
        <w:t>I cannot locate this reference</w:t>
      </w:r>
    </w:p>
  </w:comment>
  <w:comment w:id="322" w:author="Carol Nichols" w:date="2025-10-07T16:49:00Z" w:initials="CN">
    <w:p w14:paraId="21CA1327" w14:textId="77777777" w:rsidR="00F6290C" w:rsidRDefault="00004FF3" w:rsidP="00F6290C">
      <w:r>
        <w:rPr>
          <w:rStyle w:val="CommentReference"/>
        </w:rPr>
        <w:annotationRef/>
      </w:r>
      <w:r w:rsidR="00F6290C">
        <w:rPr>
          <w:sz w:val="20"/>
          <w:szCs w:val="20"/>
        </w:rPr>
        <w:t>Yep sorry, this is in Chapter 17 that got rearranged. Updated to "The Pin Type and the Unpin Trait" which is what I just realized this section in chapter 17 should be (it's currently incorrect as "The Pin and Unpin Traits".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B2605B" w15:done="0"/>
  <w15:commentEx w15:paraId="507E58C0" w15:paraIdParent="2EB2605B" w15:done="0"/>
  <w15:commentEx w15:paraId="5F0900BE" w15:done="0"/>
  <w15:commentEx w15:paraId="5139F42A" w15:paraIdParent="5F0900BE" w15:done="0"/>
  <w15:commentEx w15:paraId="5B1E2424" w15:done="0"/>
  <w15:commentEx w15:paraId="6BEA15A8" w15:paraIdParent="5B1E2424" w15:done="0"/>
  <w15:commentEx w15:paraId="7CE01918" w15:done="0"/>
  <w15:commentEx w15:paraId="6C1542C8" w15:paraIdParent="7CE01918" w15:done="0"/>
  <w15:commentEx w15:paraId="7EF036E9" w15:done="0"/>
  <w15:commentEx w15:paraId="55F7BC25" w15:paraIdParent="7EF036E9" w15:done="0"/>
  <w15:commentEx w15:paraId="5DF58183" w15:done="0"/>
  <w15:commentEx w15:paraId="21CA1327" w15:paraIdParent="5DF581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27825DC" w16cex:dateUtc="2025-08-16T01:01:00Z"/>
  <w16cex:commentExtensible w16cex:durableId="1250560D" w16cex:dateUtc="2025-10-07T20:36:00Z"/>
  <w16cex:commentExtensible w16cex:durableId="79A7D497" w16cex:dateUtc="2025-07-30T00:52:00Z"/>
  <w16cex:commentExtensible w16cex:durableId="6D86B91F" w16cex:dateUtc="2025-10-07T20:41:00Z"/>
  <w16cex:commentExtensible w16cex:durableId="4DAB080B" w16cex:dateUtc="2025-07-30T00:55:00Z"/>
  <w16cex:commentExtensible w16cex:durableId="03AC891C" w16cex:dateUtc="2025-10-07T20:42:00Z"/>
  <w16cex:commentExtensible w16cex:durableId="6150FC22" w16cex:dateUtc="2025-09-17T19:34:00Z"/>
  <w16cex:commentExtensible w16cex:durableId="40FD9A8F" w16cex:dateUtc="2025-10-07T20:42:00Z"/>
  <w16cex:commentExtensible w16cex:durableId="474ACED2" w16cex:dateUtc="2025-07-30T00:57:00Z"/>
  <w16cex:commentExtensible w16cex:durableId="03B96AB6" w16cex:dateUtc="2025-10-07T20:43:00Z"/>
  <w16cex:commentExtensible w16cex:durableId="2B9DF2BD" w16cex:dateUtc="2025-08-16T00:56:00Z"/>
  <w16cex:commentExtensible w16cex:durableId="32161916" w16cex:dateUtc="2025-10-07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B2605B" w16cid:durableId="627825DC"/>
  <w16cid:commentId w16cid:paraId="507E58C0" w16cid:durableId="1250560D"/>
  <w16cid:commentId w16cid:paraId="5F0900BE" w16cid:durableId="79A7D497"/>
  <w16cid:commentId w16cid:paraId="5139F42A" w16cid:durableId="6D86B91F"/>
  <w16cid:commentId w16cid:paraId="5B1E2424" w16cid:durableId="4DAB080B"/>
  <w16cid:commentId w16cid:paraId="6BEA15A8" w16cid:durableId="03AC891C"/>
  <w16cid:commentId w16cid:paraId="7CE01918" w16cid:durableId="6150FC22"/>
  <w16cid:commentId w16cid:paraId="6C1542C8" w16cid:durableId="40FD9A8F"/>
  <w16cid:commentId w16cid:paraId="7EF036E9" w16cid:durableId="474ACED2"/>
  <w16cid:commentId w16cid:paraId="55F7BC25" w16cid:durableId="03B96AB6"/>
  <w16cid:commentId w16cid:paraId="5DF58183" w16cid:durableId="2B9DF2BD"/>
  <w16cid:commentId w16cid:paraId="21CA1327" w16cid:durableId="321619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Symbol Std">
    <w:altName w:val="Calibri"/>
    <w:panose1 w:val="020B0604020202020204"/>
    <w:charset w:val="00"/>
    <w:family w:val="auto"/>
    <w:notTrueType/>
    <w:pitch w:val="variable"/>
    <w:sig w:usb0="8000008B" w:usb1="100060E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Std-Bold">
    <w:altName w:val="Cambria"/>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8F35EAF"/>
    <w:multiLevelType w:val="multilevel"/>
    <w:tmpl w:val="706E9F88"/>
    <w:numStyleLink w:val="ChapterNumbering"/>
  </w:abstractNum>
  <w:abstractNum w:abstractNumId="6" w15:restartNumberingAfterBreak="0">
    <w:nsid w:val="1CFB6E03"/>
    <w:multiLevelType w:val="multilevel"/>
    <w:tmpl w:val="706E9F88"/>
    <w:styleLink w:val="ChapterNumbering"/>
    <w:lvl w:ilvl="0">
      <w:start w:val="20"/>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2"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F829CF"/>
    <w:multiLevelType w:val="multilevel"/>
    <w:tmpl w:val="706E9F88"/>
    <w:numStyleLink w:val="ChapterNumbering"/>
  </w:abstractNum>
  <w:abstractNum w:abstractNumId="19"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0"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1"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D5B3FCD"/>
    <w:multiLevelType w:val="multilevel"/>
    <w:tmpl w:val="B678A366"/>
    <w:lvl w:ilvl="0">
      <w:start w:val="1"/>
      <w:numFmt w:val="decimal"/>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23"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6"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4434254">
    <w:abstractNumId w:val="22"/>
    <w:lvlOverride w:ilvl="0">
      <w:startOverride w:val="1"/>
    </w:lvlOverride>
  </w:num>
  <w:num w:numId="2" w16cid:durableId="1267421289">
    <w:abstractNumId w:val="1"/>
  </w:num>
  <w:num w:numId="3" w16cid:durableId="438917820">
    <w:abstractNumId w:val="19"/>
  </w:num>
  <w:num w:numId="4" w16cid:durableId="1317488683">
    <w:abstractNumId w:val="25"/>
  </w:num>
  <w:num w:numId="5" w16cid:durableId="1851791447">
    <w:abstractNumId w:val="11"/>
  </w:num>
  <w:num w:numId="6" w16cid:durableId="91825154">
    <w:abstractNumId w:val="21"/>
  </w:num>
  <w:num w:numId="7" w16cid:durableId="1639534981">
    <w:abstractNumId w:val="10"/>
  </w:num>
  <w:num w:numId="8" w16cid:durableId="1689133707">
    <w:abstractNumId w:val="16"/>
  </w:num>
  <w:num w:numId="9" w16cid:durableId="495002656">
    <w:abstractNumId w:val="26"/>
  </w:num>
  <w:num w:numId="10" w16cid:durableId="1426532851">
    <w:abstractNumId w:val="6"/>
  </w:num>
  <w:num w:numId="11" w16cid:durableId="491600173">
    <w:abstractNumId w:val="18"/>
  </w:num>
  <w:num w:numId="12" w16cid:durableId="569313068">
    <w:abstractNumId w:val="12"/>
  </w:num>
  <w:num w:numId="13" w16cid:durableId="1891452969">
    <w:abstractNumId w:val="9"/>
  </w:num>
  <w:num w:numId="14" w16cid:durableId="1436511238">
    <w:abstractNumId w:val="24"/>
  </w:num>
  <w:num w:numId="15" w16cid:durableId="1207138148">
    <w:abstractNumId w:val="0"/>
  </w:num>
  <w:num w:numId="16" w16cid:durableId="421951870">
    <w:abstractNumId w:val="20"/>
  </w:num>
  <w:num w:numId="17" w16cid:durableId="787898557">
    <w:abstractNumId w:val="2"/>
  </w:num>
  <w:num w:numId="18" w16cid:durableId="484395717">
    <w:abstractNumId w:val="8"/>
  </w:num>
  <w:num w:numId="19" w16cid:durableId="2127042298">
    <w:abstractNumId w:val="13"/>
  </w:num>
  <w:num w:numId="20" w16cid:durableId="165098997">
    <w:abstractNumId w:val="15"/>
  </w:num>
  <w:num w:numId="21" w16cid:durableId="339115699">
    <w:abstractNumId w:val="27"/>
  </w:num>
  <w:num w:numId="22" w16cid:durableId="205266207">
    <w:abstractNumId w:val="3"/>
  </w:num>
  <w:num w:numId="23" w16cid:durableId="1442530344">
    <w:abstractNumId w:val="23"/>
  </w:num>
  <w:num w:numId="24" w16cid:durableId="1216894771">
    <w:abstractNumId w:val="4"/>
  </w:num>
  <w:num w:numId="25" w16cid:durableId="1765221259">
    <w:abstractNumId w:val="17"/>
  </w:num>
  <w:num w:numId="26" w16cid:durableId="1576278331">
    <w:abstractNumId w:val="7"/>
  </w:num>
  <w:num w:numId="27" w16cid:durableId="631910624">
    <w:abstractNumId w:val="14"/>
  </w:num>
  <w:num w:numId="28" w16cid:durableId="1801528509">
    <w:abstractNumId w:val="5"/>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Chris Krycho">
    <w15:presenceInfo w15:providerId="Windows Live" w15:userId="5c12a0c3f03a3a81"/>
  </w15:person>
  <w15:person w15:author="Carol Nichols">
    <w15:presenceInfo w15:providerId="None" w15:userId="Carol Nichols"/>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6E"/>
    <w:rsid w:val="00001BA5"/>
    <w:rsid w:val="00004FF3"/>
    <w:rsid w:val="00015743"/>
    <w:rsid w:val="0002686B"/>
    <w:rsid w:val="00041A7E"/>
    <w:rsid w:val="00045F1D"/>
    <w:rsid w:val="00063639"/>
    <w:rsid w:val="00070AC9"/>
    <w:rsid w:val="00070D1F"/>
    <w:rsid w:val="00082D3F"/>
    <w:rsid w:val="000867D3"/>
    <w:rsid w:val="001063FA"/>
    <w:rsid w:val="0011361A"/>
    <w:rsid w:val="00122DB5"/>
    <w:rsid w:val="00125CC6"/>
    <w:rsid w:val="00186F22"/>
    <w:rsid w:val="00196753"/>
    <w:rsid w:val="001A2096"/>
    <w:rsid w:val="001C31C6"/>
    <w:rsid w:val="001C42E3"/>
    <w:rsid w:val="001D26DA"/>
    <w:rsid w:val="001E026E"/>
    <w:rsid w:val="00225D79"/>
    <w:rsid w:val="00230FCD"/>
    <w:rsid w:val="00241A60"/>
    <w:rsid w:val="00246255"/>
    <w:rsid w:val="00270EF2"/>
    <w:rsid w:val="00284954"/>
    <w:rsid w:val="00285983"/>
    <w:rsid w:val="00294865"/>
    <w:rsid w:val="002B3DA5"/>
    <w:rsid w:val="002B71AA"/>
    <w:rsid w:val="003033D3"/>
    <w:rsid w:val="0034750E"/>
    <w:rsid w:val="00362CE8"/>
    <w:rsid w:val="003640DF"/>
    <w:rsid w:val="00391216"/>
    <w:rsid w:val="00392757"/>
    <w:rsid w:val="003A1143"/>
    <w:rsid w:val="003A366E"/>
    <w:rsid w:val="003C43AD"/>
    <w:rsid w:val="003D3EC5"/>
    <w:rsid w:val="003E16A2"/>
    <w:rsid w:val="003F3622"/>
    <w:rsid w:val="004059CA"/>
    <w:rsid w:val="004161BF"/>
    <w:rsid w:val="004205E7"/>
    <w:rsid w:val="0042564E"/>
    <w:rsid w:val="00463F01"/>
    <w:rsid w:val="00476008"/>
    <w:rsid w:val="004816EE"/>
    <w:rsid w:val="0048770D"/>
    <w:rsid w:val="004A4737"/>
    <w:rsid w:val="004A48C0"/>
    <w:rsid w:val="004B0B94"/>
    <w:rsid w:val="004C0B61"/>
    <w:rsid w:val="004E6B1B"/>
    <w:rsid w:val="004F5A98"/>
    <w:rsid w:val="004F6546"/>
    <w:rsid w:val="00510585"/>
    <w:rsid w:val="0051723A"/>
    <w:rsid w:val="0054010B"/>
    <w:rsid w:val="00550799"/>
    <w:rsid w:val="0055668A"/>
    <w:rsid w:val="00583FB8"/>
    <w:rsid w:val="005906C5"/>
    <w:rsid w:val="005A70AF"/>
    <w:rsid w:val="005B7229"/>
    <w:rsid w:val="005C0E1F"/>
    <w:rsid w:val="005C5554"/>
    <w:rsid w:val="006102E1"/>
    <w:rsid w:val="006336E9"/>
    <w:rsid w:val="00660B1D"/>
    <w:rsid w:val="006740DD"/>
    <w:rsid w:val="00690A97"/>
    <w:rsid w:val="006A3FB4"/>
    <w:rsid w:val="006C638C"/>
    <w:rsid w:val="006C71FA"/>
    <w:rsid w:val="006C7B88"/>
    <w:rsid w:val="006D2987"/>
    <w:rsid w:val="006E4152"/>
    <w:rsid w:val="006E70CF"/>
    <w:rsid w:val="00701B7C"/>
    <w:rsid w:val="00716A8E"/>
    <w:rsid w:val="007234B6"/>
    <w:rsid w:val="007320D8"/>
    <w:rsid w:val="0074618D"/>
    <w:rsid w:val="0076047B"/>
    <w:rsid w:val="00773518"/>
    <w:rsid w:val="007C25E5"/>
    <w:rsid w:val="007D00E1"/>
    <w:rsid w:val="00835897"/>
    <w:rsid w:val="0086090D"/>
    <w:rsid w:val="00882404"/>
    <w:rsid w:val="00885FF7"/>
    <w:rsid w:val="008D1B2F"/>
    <w:rsid w:val="008D560B"/>
    <w:rsid w:val="00920FCA"/>
    <w:rsid w:val="00963C03"/>
    <w:rsid w:val="00972C5D"/>
    <w:rsid w:val="00980F17"/>
    <w:rsid w:val="009D694D"/>
    <w:rsid w:val="00A0379A"/>
    <w:rsid w:val="00A10A60"/>
    <w:rsid w:val="00A25D03"/>
    <w:rsid w:val="00A32B55"/>
    <w:rsid w:val="00A4432A"/>
    <w:rsid w:val="00AB4A2B"/>
    <w:rsid w:val="00AD7657"/>
    <w:rsid w:val="00B070CE"/>
    <w:rsid w:val="00B76EF0"/>
    <w:rsid w:val="00B7728C"/>
    <w:rsid w:val="00B854F2"/>
    <w:rsid w:val="00BA195B"/>
    <w:rsid w:val="00BA5110"/>
    <w:rsid w:val="00BB7E16"/>
    <w:rsid w:val="00BD12DB"/>
    <w:rsid w:val="00BD329E"/>
    <w:rsid w:val="00C056A9"/>
    <w:rsid w:val="00C06C74"/>
    <w:rsid w:val="00C1109F"/>
    <w:rsid w:val="00C44E35"/>
    <w:rsid w:val="00C46076"/>
    <w:rsid w:val="00C46841"/>
    <w:rsid w:val="00C55F74"/>
    <w:rsid w:val="00C56E94"/>
    <w:rsid w:val="00C76A75"/>
    <w:rsid w:val="00C82F05"/>
    <w:rsid w:val="00C871F3"/>
    <w:rsid w:val="00CE5730"/>
    <w:rsid w:val="00CE6392"/>
    <w:rsid w:val="00D6114A"/>
    <w:rsid w:val="00D65774"/>
    <w:rsid w:val="00D8511A"/>
    <w:rsid w:val="00DA0892"/>
    <w:rsid w:val="00DB1FF8"/>
    <w:rsid w:val="00DE25A1"/>
    <w:rsid w:val="00DF30E1"/>
    <w:rsid w:val="00E16100"/>
    <w:rsid w:val="00E30D76"/>
    <w:rsid w:val="00E61478"/>
    <w:rsid w:val="00E746CF"/>
    <w:rsid w:val="00E8674E"/>
    <w:rsid w:val="00ED4523"/>
    <w:rsid w:val="00F1624A"/>
    <w:rsid w:val="00F21C22"/>
    <w:rsid w:val="00F435FD"/>
    <w:rsid w:val="00F61B92"/>
    <w:rsid w:val="00F6290C"/>
    <w:rsid w:val="00F663F5"/>
    <w:rsid w:val="00F66414"/>
    <w:rsid w:val="00F829FC"/>
    <w:rsid w:val="00FB7BE8"/>
    <w:rsid w:val="00FE494D"/>
    <w:rsid w:val="00FF4CB6"/>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7F56"/>
  <w15:docId w15:val="{A0DE629F-06A0-5D43-88FA-274C9BA5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C03"/>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963C03"/>
    <w:pPr>
      <w:keepNext/>
      <w:keepLines/>
      <w:numPr>
        <w:ilvl w:val="1"/>
        <w:numId w:val="5"/>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963C03"/>
    <w:pPr>
      <w:keepNext/>
      <w:keepLines/>
      <w:numPr>
        <w:ilvl w:val="2"/>
        <w:numId w:val="5"/>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963C03"/>
    <w:pPr>
      <w:keepNext/>
      <w:keepLines/>
      <w:numPr>
        <w:ilvl w:val="3"/>
        <w:numId w:val="5"/>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963C03"/>
    <w:pPr>
      <w:keepNext/>
      <w:keepLines/>
      <w:numPr>
        <w:ilvl w:val="4"/>
        <w:numId w:val="5"/>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963C03"/>
    <w:pPr>
      <w:keepNext/>
      <w:keepLines/>
      <w:numPr>
        <w:ilvl w:val="5"/>
        <w:numId w:val="5"/>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963C0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3C0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3C0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ref">
    <w:name w:val="Xref"/>
    <w:uiPriority w:val="1"/>
    <w:rsid w:val="00963C03"/>
    <w:rPr>
      <w:color w:val="FF0000"/>
      <w:lang w:val="en-US"/>
    </w:rPr>
  </w:style>
  <w:style w:type="character" w:customStyle="1" w:styleId="Italic">
    <w:name w:val="Italic"/>
    <w:uiPriority w:val="1"/>
    <w:qFormat/>
    <w:rsid w:val="00963C03"/>
    <w:rPr>
      <w:rFonts w:cs="NewBaskervilleStd-Italic"/>
      <w:i/>
      <w:iCs/>
      <w:color w:val="0000FF"/>
      <w:w w:val="100"/>
      <w:position w:val="0"/>
      <w:u w:val="none"/>
      <w:vertAlign w:val="baseline"/>
      <w:lang w:val="en-US"/>
    </w:rPr>
  </w:style>
  <w:style w:type="character" w:customStyle="1" w:styleId="Literal">
    <w:name w:val="Literal"/>
    <w:uiPriority w:val="1"/>
    <w:qFormat/>
    <w:rsid w:val="00963C03"/>
    <w:rPr>
      <w:rFonts w:ascii="Courier" w:hAnsi="Courier" w:cs="TheSansMonoCondensed-Plain"/>
      <w:color w:val="3366FF"/>
      <w:spacing w:val="0"/>
      <w:w w:val="100"/>
      <w:position w:val="0"/>
      <w:u w:val="none"/>
      <w:vertAlign w:val="baseline"/>
      <w:lang w:val="en-US"/>
    </w:rPr>
  </w:style>
  <w:style w:type="character" w:customStyle="1" w:styleId="XrefRemoved">
    <w:name w:val="XrefRemoved"/>
    <w:uiPriority w:val="99"/>
    <w:qFormat/>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
    <w:name w:val="LiteralGray"/>
    <w:uiPriority w:val="1"/>
    <w:qFormat/>
    <w:rsid w:val="00963C03"/>
    <w:rPr>
      <w:rFonts w:ascii="Courier" w:hAnsi="Courier"/>
      <w:color w:val="A6A6A6" w:themeColor="background1" w:themeShade="A6"/>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963C03"/>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ItalicBox">
    <w:name w:val="ItalicBox"/>
    <w:uiPriority w:val="99"/>
    <w:qFormat/>
    <w:rPr>
      <w:i/>
      <w:iCs/>
    </w:rPr>
  </w:style>
  <w:style w:type="character" w:customStyle="1" w:styleId="LinkURL">
    <w:name w:val="LinkURL"/>
    <w:uiPriority w:val="1"/>
    <w:qFormat/>
    <w:rsid w:val="00963C03"/>
    <w:rPr>
      <w:rFonts w:cs="NewBaskervilleStd-Italic"/>
      <w:i/>
      <w:iCs/>
      <w:color w:val="3366FF"/>
      <w:w w:val="100"/>
      <w:position w:val="0"/>
      <w:u w:val="none"/>
      <w:vertAlign w:val="baseline"/>
      <w:lang w:val="en-US"/>
    </w:rPr>
  </w:style>
  <w:style w:type="character" w:customStyle="1" w:styleId="LiteralItalic">
    <w:name w:val="LiteralItalic"/>
    <w:uiPriority w:val="1"/>
    <w:qFormat/>
    <w:rsid w:val="00963C03"/>
    <w:rPr>
      <w:rFonts w:ascii="Courier" w:hAnsi="Courier" w:cs="TheSansMonoCondensed-Italic"/>
      <w:b w:val="0"/>
      <w:i/>
      <w:iCs/>
      <w:color w:val="3366FF"/>
      <w:spacing w:val="0"/>
      <w:w w:val="100"/>
      <w:position w:val="0"/>
      <w:szCs w:val="17"/>
      <w:u w:val="none"/>
      <w:vertAlign w:val="baseline"/>
      <w:lang w:val="en-US"/>
    </w:rPr>
  </w:style>
  <w:style w:type="character" w:customStyle="1" w:styleId="NoteHead">
    <w:name w:val="NoteHead"/>
    <w:uiPriority w:val="1"/>
    <w:qFormat/>
    <w:rsid w:val="00963C03"/>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Bold">
    <w:name w:val="LiteralBold"/>
    <w:uiPriority w:val="1"/>
    <w:qFormat/>
    <w:rsid w:val="00963C03"/>
    <w:rPr>
      <w:rFonts w:ascii="Courier" w:hAnsi="Courier" w:cs="TheSansMonoCondensed-Bold"/>
      <w:b/>
      <w:bCs/>
      <w:i w:val="0"/>
      <w:iCs w:val="0"/>
      <w:color w:val="3366FF"/>
      <w:spacing w:val="0"/>
      <w:w w:val="100"/>
      <w:position w:val="0"/>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Hyperlink">
    <w:name w:val="Hyperlink"/>
    <w:basedOn w:val="DefaultParagraphFont"/>
    <w:uiPriority w:val="99"/>
    <w:unhideWhenUsed/>
    <w:rsid w:val="00963C03"/>
    <w:rPr>
      <w:color w:val="467886" w:themeColor="hyperlink"/>
      <w:u w:val="single"/>
    </w:rPr>
  </w:style>
  <w:style w:type="character" w:styleId="UnresolvedMention">
    <w:name w:val="Unresolved Mention"/>
    <w:basedOn w:val="DefaultParagraphFont"/>
    <w:uiPriority w:val="99"/>
    <w:semiHidden/>
    <w:unhideWhenUsed/>
    <w:rsid w:val="00963C03"/>
    <w:rPr>
      <w:color w:val="605E5C"/>
      <w:shd w:val="clear" w:color="auto" w:fill="E1DFDD"/>
    </w:rPr>
  </w:style>
  <w:style w:type="character" w:styleId="FollowedHyperlink">
    <w:name w:val="FollowedHyperlink"/>
    <w:basedOn w:val="DefaultParagraphFont"/>
    <w:uiPriority w:val="99"/>
    <w:semiHidden/>
    <w:unhideWhenUsed/>
    <w:rsid w:val="00EB53A2"/>
    <w:rPr>
      <w:color w:val="96607D" w:themeColor="followedHyperlink"/>
      <w:u w:val="single"/>
    </w:rPr>
  </w:style>
  <w:style w:type="character" w:styleId="CommentReference">
    <w:name w:val="annotation reference"/>
    <w:basedOn w:val="DefaultParagraphFont"/>
    <w:uiPriority w:val="99"/>
    <w:semiHidden/>
    <w:unhideWhenUsed/>
    <w:qFormat/>
    <w:rsid w:val="006012AF"/>
    <w:rPr>
      <w:sz w:val="16"/>
      <w:szCs w:val="16"/>
    </w:rPr>
  </w:style>
  <w:style w:type="character" w:customStyle="1" w:styleId="CommentTextChar">
    <w:name w:val="Comment Text Char"/>
    <w:basedOn w:val="DefaultParagraphFont"/>
    <w:link w:val="CommentText"/>
    <w:uiPriority w:val="99"/>
    <w:semiHidden/>
    <w:qFormat/>
    <w:rsid w:val="006012AF"/>
    <w:rPr>
      <w:sz w:val="20"/>
      <w:szCs w:val="20"/>
    </w:rPr>
  </w:style>
  <w:style w:type="character" w:customStyle="1" w:styleId="CommentSubjectChar">
    <w:name w:val="Comment Subject Char"/>
    <w:basedOn w:val="CommentTextChar"/>
    <w:link w:val="CommentSubject"/>
    <w:uiPriority w:val="99"/>
    <w:semiHidden/>
    <w:qFormat/>
    <w:rsid w:val="006012AF"/>
    <w:rPr>
      <w:b/>
      <w:bCs/>
      <w:sz w:val="20"/>
      <w:szCs w:val="20"/>
    </w:rPr>
  </w:style>
  <w:style w:type="character" w:customStyle="1" w:styleId="Heading2Char">
    <w:name w:val="Heading 2 Char"/>
    <w:basedOn w:val="DefaultParagraphFont"/>
    <w:link w:val="Heading2"/>
    <w:uiPriority w:val="9"/>
    <w:semiHidden/>
    <w:rsid w:val="00963C03"/>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rsid w:val="00963C03"/>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rsid w:val="00963C03"/>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963C03"/>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963C03"/>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963C03"/>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963C03"/>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963C03"/>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963C03"/>
    <w:rPr>
      <w:rFonts w:cs="NewBaskervilleEF-Bold"/>
      <w:b/>
      <w:bCs/>
      <w:i/>
      <w:iCs/>
      <w:color w:val="3366FF"/>
      <w:w w:val="100"/>
      <w:position w:val="0"/>
      <w:u w:val="none"/>
      <w:vertAlign w:val="baseline"/>
      <w:lang w:val="en-US"/>
    </w:rPr>
  </w:style>
  <w:style w:type="character" w:customStyle="1" w:styleId="LiteralBoldItalic">
    <w:name w:val="LiteralBoldItalic"/>
    <w:uiPriority w:val="1"/>
    <w:qFormat/>
    <w:rsid w:val="00963C03"/>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963C03"/>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963C03"/>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963C03"/>
    <w:rPr>
      <w:rFonts w:ascii="Symbol" w:hAnsi="Symbol" w:cs="Symbol"/>
      <w:color w:val="000000"/>
    </w:rPr>
  </w:style>
  <w:style w:type="character" w:customStyle="1" w:styleId="Superscript">
    <w:name w:val="Superscript"/>
    <w:uiPriority w:val="1"/>
    <w:qFormat/>
    <w:rsid w:val="00963C03"/>
    <w:rPr>
      <w:color w:val="3366FF"/>
      <w:vertAlign w:val="superscript"/>
    </w:rPr>
  </w:style>
  <w:style w:type="character" w:customStyle="1" w:styleId="SuperscriptItalic">
    <w:name w:val="SuperscriptItalic"/>
    <w:uiPriority w:val="1"/>
    <w:qFormat/>
    <w:rsid w:val="00963C03"/>
    <w:rPr>
      <w:i/>
      <w:color w:val="3366FF"/>
      <w:vertAlign w:val="superscript"/>
    </w:rPr>
  </w:style>
  <w:style w:type="character" w:customStyle="1" w:styleId="Subscript">
    <w:name w:val="Subscript"/>
    <w:uiPriority w:val="1"/>
    <w:qFormat/>
    <w:rsid w:val="00963C03"/>
    <w:rPr>
      <w:color w:val="3366FF"/>
      <w:vertAlign w:val="subscript"/>
    </w:rPr>
  </w:style>
  <w:style w:type="character" w:customStyle="1" w:styleId="SubscriptItalic">
    <w:name w:val="SubscriptItalic"/>
    <w:uiPriority w:val="1"/>
    <w:qFormat/>
    <w:rsid w:val="00963C03"/>
    <w:rPr>
      <w:i/>
      <w:color w:val="3366FF"/>
      <w:vertAlign w:val="subscript"/>
    </w:rPr>
  </w:style>
  <w:style w:type="character" w:customStyle="1" w:styleId="Symbol">
    <w:name w:val="Symbol"/>
    <w:uiPriority w:val="1"/>
    <w:qFormat/>
    <w:rsid w:val="00963C03"/>
    <w:rPr>
      <w:rFonts w:ascii="Symbol" w:hAnsi="Symbol"/>
    </w:rPr>
  </w:style>
  <w:style w:type="character" w:customStyle="1" w:styleId="AltText">
    <w:name w:val="AltText"/>
    <w:uiPriority w:val="1"/>
    <w:qFormat/>
    <w:rsid w:val="00963C03"/>
    <w:rPr>
      <w:color w:val="FF358C"/>
      <w:u w:val="single"/>
    </w:rPr>
  </w:style>
  <w:style w:type="character" w:customStyle="1" w:styleId="Bold">
    <w:name w:val="Bold"/>
    <w:uiPriority w:val="1"/>
    <w:rsid w:val="00963C03"/>
    <w:rPr>
      <w:b/>
      <w:bCs/>
      <w:color w:val="3366FF"/>
    </w:rPr>
  </w:style>
  <w:style w:type="character" w:customStyle="1" w:styleId="GraphicInline">
    <w:name w:val="GraphicInline"/>
    <w:uiPriority w:val="1"/>
    <w:qFormat/>
    <w:rsid w:val="00963C03"/>
    <w:rPr>
      <w:color w:val="3366FF"/>
      <w:bdr w:val="none" w:sz="0" w:space="0" w:color="auto"/>
      <w:shd w:val="clear" w:color="auto" w:fill="99CC00"/>
    </w:rPr>
  </w:style>
  <w:style w:type="character" w:customStyle="1" w:styleId="DigitalOnly">
    <w:name w:val="DigitalOnly"/>
    <w:uiPriority w:val="1"/>
    <w:qFormat/>
    <w:rsid w:val="00963C03"/>
    <w:rPr>
      <w:color w:val="3366FF"/>
      <w:bdr w:val="single" w:sz="4" w:space="0" w:color="3366FF"/>
    </w:rPr>
  </w:style>
  <w:style w:type="character" w:customStyle="1" w:styleId="PrintOnly">
    <w:name w:val="PrintOnly"/>
    <w:uiPriority w:val="1"/>
    <w:qFormat/>
    <w:rsid w:val="00963C03"/>
    <w:rPr>
      <w:color w:val="3366FF"/>
      <w:bdr w:val="single" w:sz="4" w:space="0" w:color="FF0000"/>
    </w:rPr>
  </w:style>
  <w:style w:type="character" w:customStyle="1" w:styleId="LinkEmail">
    <w:name w:val="LinkEmail"/>
    <w:basedOn w:val="LinkURL"/>
    <w:uiPriority w:val="1"/>
    <w:qFormat/>
    <w:rsid w:val="00963C03"/>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963C03"/>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963C03"/>
    <w:rPr>
      <w:color w:val="3366FF"/>
      <w:bdr w:val="none" w:sz="0" w:space="0" w:color="auto"/>
      <w:shd w:val="clear" w:color="auto" w:fill="FFFF00"/>
    </w:rPr>
  </w:style>
  <w:style w:type="character" w:customStyle="1" w:styleId="FootnoteReference">
    <w:name w:val="FootnoteReference"/>
    <w:uiPriority w:val="1"/>
    <w:qFormat/>
    <w:rsid w:val="00963C03"/>
    <w:rPr>
      <w:color w:val="3366FF"/>
      <w:vertAlign w:val="superscript"/>
    </w:rPr>
  </w:style>
  <w:style w:type="character" w:customStyle="1" w:styleId="FootnoteRef">
    <w:name w:val="FootnoteRef"/>
    <w:basedOn w:val="FootnoteReference"/>
    <w:uiPriority w:val="1"/>
    <w:qFormat/>
    <w:rsid w:val="00963C03"/>
    <w:rPr>
      <w:color w:val="3366FF"/>
      <w:vertAlign w:val="superscript"/>
    </w:rPr>
  </w:style>
  <w:style w:type="character" w:customStyle="1" w:styleId="EndnoteReference">
    <w:name w:val="EndnoteReference"/>
    <w:basedOn w:val="FootnoteReference"/>
    <w:uiPriority w:val="1"/>
    <w:qFormat/>
    <w:rsid w:val="00963C03"/>
    <w:rPr>
      <w:color w:val="3366FF"/>
      <w:vertAlign w:val="superscript"/>
    </w:rPr>
  </w:style>
  <w:style w:type="character" w:customStyle="1" w:styleId="Caps">
    <w:name w:val="Caps"/>
    <w:uiPriority w:val="1"/>
    <w:qFormat/>
    <w:rsid w:val="00963C03"/>
    <w:rPr>
      <w:caps/>
      <w:smallCaps w:val="0"/>
      <w:color w:val="3366FF"/>
    </w:rPr>
  </w:style>
  <w:style w:type="character" w:customStyle="1" w:styleId="SmallCaps">
    <w:name w:val="SmallCaps"/>
    <w:uiPriority w:val="1"/>
    <w:qFormat/>
    <w:rsid w:val="00963C03"/>
    <w:rPr>
      <w:caps w:val="0"/>
      <w:smallCaps/>
      <w:color w:val="3366FF"/>
    </w:rPr>
  </w:style>
  <w:style w:type="character" w:customStyle="1" w:styleId="SmallCapsBold">
    <w:name w:val="SmallCapsBold"/>
    <w:basedOn w:val="SmallCaps"/>
    <w:uiPriority w:val="1"/>
    <w:qFormat/>
    <w:rsid w:val="00963C03"/>
    <w:rPr>
      <w:b/>
      <w:bCs/>
      <w:caps w:val="0"/>
      <w:smallCaps/>
      <w:color w:val="3366FF"/>
    </w:rPr>
  </w:style>
  <w:style w:type="character" w:customStyle="1" w:styleId="SmallCapsBoldItalic">
    <w:name w:val="SmallCapsBoldItalic"/>
    <w:basedOn w:val="SmallCapsBold"/>
    <w:uiPriority w:val="1"/>
    <w:qFormat/>
    <w:rsid w:val="00963C03"/>
    <w:rPr>
      <w:b/>
      <w:bCs/>
      <w:i/>
      <w:iCs/>
      <w:caps w:val="0"/>
      <w:smallCaps/>
      <w:color w:val="3366FF"/>
    </w:rPr>
  </w:style>
  <w:style w:type="character" w:customStyle="1" w:styleId="SmallCapsItalic">
    <w:name w:val="SmallCapsItalic"/>
    <w:basedOn w:val="SmallCaps"/>
    <w:uiPriority w:val="1"/>
    <w:qFormat/>
    <w:rsid w:val="00963C03"/>
    <w:rPr>
      <w:i/>
      <w:iCs/>
      <w:caps w:val="0"/>
      <w:smallCaps/>
      <w:color w:val="3366FF"/>
    </w:rPr>
  </w:style>
  <w:style w:type="character" w:customStyle="1" w:styleId="NSSymbol">
    <w:name w:val="NSSymbol"/>
    <w:uiPriority w:val="1"/>
    <w:qFormat/>
    <w:rsid w:val="00963C03"/>
    <w:rPr>
      <w:color w:val="3366FF"/>
    </w:rPr>
  </w:style>
  <w:style w:type="character" w:customStyle="1" w:styleId="EndnoteRef">
    <w:name w:val="EndnoteRef"/>
    <w:basedOn w:val="EndnoteReference"/>
    <w:uiPriority w:val="1"/>
    <w:qFormat/>
    <w:rsid w:val="00963C03"/>
    <w:rPr>
      <w:color w:val="3366FF"/>
      <w:vertAlign w:val="superscript"/>
    </w:rPr>
  </w:style>
  <w:style w:type="character" w:customStyle="1" w:styleId="PyBracket">
    <w:name w:val="PyBracket"/>
    <w:uiPriority w:val="1"/>
    <w:qFormat/>
    <w:rsid w:val="00963C03"/>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963C03"/>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963C03"/>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963C03"/>
    <w:rPr>
      <w:b/>
      <w:bCs/>
      <w:smallCaps/>
      <w:spacing w:val="5"/>
    </w:rPr>
  </w:style>
  <w:style w:type="character" w:customStyle="1" w:styleId="CustomCharStyle">
    <w:name w:val="CustomCharStyle"/>
    <w:uiPriority w:val="1"/>
    <w:qFormat/>
    <w:rsid w:val="00963C03"/>
    <w:rPr>
      <w:b w:val="0"/>
      <w:bCs w:val="0"/>
      <w:i w:val="0"/>
      <w:iCs w:val="0"/>
      <w:color w:val="3366FF"/>
      <w:bdr w:val="none" w:sz="0" w:space="0" w:color="auto"/>
      <w:shd w:val="clear" w:color="auto" w:fill="CCFFCC"/>
    </w:rPr>
  </w:style>
  <w:style w:type="character" w:customStyle="1" w:styleId="MenuArrow">
    <w:name w:val="MenuArrow"/>
    <w:uiPriority w:val="1"/>
    <w:qFormat/>
    <w:rsid w:val="00963C03"/>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963C03"/>
    <w:rPr>
      <w:vertAlign w:val="superscript"/>
    </w:rPr>
  </w:style>
  <w:style w:type="character" w:customStyle="1" w:styleId="LiteralSubscript">
    <w:name w:val="LiteralSubscript"/>
    <w:uiPriority w:val="1"/>
    <w:qFormat/>
    <w:rsid w:val="00963C03"/>
    <w:rPr>
      <w:vertAlign w:val="subscript"/>
    </w:rPr>
  </w:style>
  <w:style w:type="character" w:customStyle="1" w:styleId="LiteralItalicSuperscript">
    <w:name w:val="LiteralItalicSuperscript"/>
    <w:uiPriority w:val="1"/>
    <w:qFormat/>
    <w:rsid w:val="00963C03"/>
    <w:rPr>
      <w:i/>
      <w:color w:val="3266FF"/>
      <w:vertAlign w:val="superscript"/>
    </w:rPr>
  </w:style>
  <w:style w:type="character" w:customStyle="1" w:styleId="LiteralItalicSubscript">
    <w:name w:val="LiteralItalicSubscript"/>
    <w:basedOn w:val="LiteralItalicSuperscript"/>
    <w:uiPriority w:val="1"/>
    <w:qFormat/>
    <w:rsid w:val="00963C03"/>
    <w:rPr>
      <w:i/>
      <w:color w:val="3266FF"/>
      <w:vertAlign w:val="subscript"/>
    </w:rPr>
  </w:style>
  <w:style w:type="character" w:customStyle="1" w:styleId="ChineseChar">
    <w:name w:val="ChineseChar"/>
    <w:uiPriority w:val="1"/>
    <w:qFormat/>
    <w:rsid w:val="00963C03"/>
    <w:rPr>
      <w:lang w:val="fr-FR"/>
    </w:rPr>
  </w:style>
  <w:style w:type="character" w:customStyle="1" w:styleId="JapaneseChar">
    <w:name w:val="JapaneseChar"/>
    <w:uiPriority w:val="1"/>
    <w:qFormat/>
    <w:rsid w:val="00963C03"/>
    <w:rPr>
      <w:lang w:val="fr-FR"/>
    </w:rPr>
  </w:style>
  <w:style w:type="character" w:customStyle="1" w:styleId="EmojiChar">
    <w:name w:val="EmojiChar"/>
    <w:uiPriority w:val="99"/>
    <w:qFormat/>
    <w:rsid w:val="00963C03"/>
    <w:rPr>
      <w:lang w:val="fr-FR"/>
    </w:rPr>
  </w:style>
  <w:style w:type="character" w:customStyle="1" w:styleId="Strikethrough">
    <w:name w:val="Strikethrough"/>
    <w:uiPriority w:val="1"/>
    <w:qFormat/>
    <w:rsid w:val="00963C03"/>
    <w:rPr>
      <w:strike/>
      <w:dstrike w:val="0"/>
    </w:rPr>
  </w:style>
  <w:style w:type="character" w:customStyle="1" w:styleId="SuperscriptBold">
    <w:name w:val="SuperscriptBold"/>
    <w:basedOn w:val="Superscript"/>
    <w:uiPriority w:val="1"/>
    <w:qFormat/>
    <w:rsid w:val="00963C03"/>
    <w:rPr>
      <w:b/>
      <w:color w:val="3366FF"/>
      <w:vertAlign w:val="superscript"/>
    </w:rPr>
  </w:style>
  <w:style w:type="character" w:customStyle="1" w:styleId="SubscriptBold">
    <w:name w:val="SubscriptBold"/>
    <w:basedOn w:val="Subscript"/>
    <w:uiPriority w:val="1"/>
    <w:qFormat/>
    <w:rsid w:val="00963C03"/>
    <w:rPr>
      <w:b/>
      <w:color w:val="3366FF"/>
      <w:vertAlign w:val="subscript"/>
    </w:rPr>
  </w:style>
  <w:style w:type="character" w:customStyle="1" w:styleId="SuperscriptBoldItalic">
    <w:name w:val="SuperscriptBoldItalic"/>
    <w:basedOn w:val="Superscript"/>
    <w:uiPriority w:val="1"/>
    <w:qFormat/>
    <w:rsid w:val="00963C03"/>
    <w:rPr>
      <w:b/>
      <w:i/>
      <w:color w:val="3366FF"/>
      <w:vertAlign w:val="superscript"/>
    </w:rPr>
  </w:style>
  <w:style w:type="character" w:customStyle="1" w:styleId="SubscriptBoldItalic">
    <w:name w:val="SubscriptBoldItalic"/>
    <w:basedOn w:val="Subscript"/>
    <w:uiPriority w:val="1"/>
    <w:qFormat/>
    <w:rsid w:val="00963C03"/>
    <w:rPr>
      <w:b/>
      <w:i/>
      <w:color w:val="3366FF"/>
      <w:vertAlign w:val="subscript"/>
    </w:rPr>
  </w:style>
  <w:style w:type="character" w:customStyle="1" w:styleId="SuperscriptLiteralBoldItalic">
    <w:name w:val="SuperscriptLiteralBoldItalic"/>
    <w:basedOn w:val="SuperscriptBoldItalic"/>
    <w:uiPriority w:val="1"/>
    <w:qFormat/>
    <w:rsid w:val="00963C03"/>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963C03"/>
    <w:rPr>
      <w:rFonts w:ascii="Courier" w:hAnsi="Courier"/>
      <w:b/>
      <w:i/>
      <w:color w:val="3366FF"/>
      <w:vertAlign w:val="subscript"/>
    </w:rPr>
  </w:style>
  <w:style w:type="character" w:customStyle="1" w:styleId="SuperscriptLiteralBold">
    <w:name w:val="SuperscriptLiteralBold"/>
    <w:basedOn w:val="SuperscriptBold"/>
    <w:uiPriority w:val="1"/>
    <w:qFormat/>
    <w:rsid w:val="00963C03"/>
    <w:rPr>
      <w:rFonts w:ascii="Courier" w:hAnsi="Courier"/>
      <w:b/>
      <w:i w:val="0"/>
      <w:color w:val="3366FF"/>
      <w:vertAlign w:val="superscript"/>
    </w:rPr>
  </w:style>
  <w:style w:type="character" w:customStyle="1" w:styleId="SubscriptLiteralBold">
    <w:name w:val="SubscriptLiteralBold"/>
    <w:basedOn w:val="SubscriptBold"/>
    <w:uiPriority w:val="1"/>
    <w:qFormat/>
    <w:rsid w:val="00963C03"/>
    <w:rPr>
      <w:rFonts w:ascii="Courier" w:hAnsi="Courier"/>
      <w:b/>
      <w:i w:val="0"/>
      <w:color w:val="3366FF"/>
      <w:vertAlign w:val="subscript"/>
    </w:rPr>
  </w:style>
  <w:style w:type="character" w:customStyle="1" w:styleId="SuperscriptLiteral">
    <w:name w:val="SuperscriptLiteral"/>
    <w:basedOn w:val="Superscript"/>
    <w:uiPriority w:val="1"/>
    <w:qFormat/>
    <w:rsid w:val="00963C03"/>
    <w:rPr>
      <w:rFonts w:ascii="Courier" w:hAnsi="Courier"/>
      <w:color w:val="3366FF"/>
      <w:vertAlign w:val="superscript"/>
    </w:rPr>
  </w:style>
  <w:style w:type="character" w:customStyle="1" w:styleId="SuperscriptLiteralItalic">
    <w:name w:val="SuperscriptLiteralItalic"/>
    <w:basedOn w:val="SuperscriptLiteral"/>
    <w:uiPriority w:val="1"/>
    <w:qFormat/>
    <w:rsid w:val="00963C03"/>
    <w:rPr>
      <w:rFonts w:ascii="Courier" w:hAnsi="Courier"/>
      <w:i/>
      <w:color w:val="3366FF"/>
      <w:vertAlign w:val="superscript"/>
    </w:rPr>
  </w:style>
  <w:style w:type="character" w:customStyle="1" w:styleId="SubscriptLiteral">
    <w:name w:val="SubscriptLiteral"/>
    <w:basedOn w:val="Subscript"/>
    <w:uiPriority w:val="1"/>
    <w:qFormat/>
    <w:rsid w:val="00963C03"/>
    <w:rPr>
      <w:rFonts w:ascii="Courier" w:hAnsi="Courier"/>
      <w:color w:val="3366FF"/>
      <w:vertAlign w:val="subscript"/>
    </w:rPr>
  </w:style>
  <w:style w:type="character" w:customStyle="1" w:styleId="SubscriptLiteralItalic">
    <w:name w:val="SubscriptLiteralItalic"/>
    <w:basedOn w:val="SubscriptLiteral"/>
    <w:uiPriority w:val="1"/>
    <w:qFormat/>
    <w:rsid w:val="00963C03"/>
    <w:rPr>
      <w:rFonts w:ascii="Courier" w:hAnsi="Courier"/>
      <w:i/>
      <w:color w:val="3366FF"/>
      <w:vertAlign w:val="subscript"/>
    </w:rPr>
  </w:style>
  <w:style w:type="character" w:customStyle="1" w:styleId="CyrillicChar">
    <w:name w:val="CyrillicChar"/>
    <w:uiPriority w:val="1"/>
    <w:qFormat/>
    <w:rsid w:val="00963C03"/>
    <w:rPr>
      <w:lang w:val="fr-FR"/>
    </w:rPr>
  </w:style>
  <w:style w:type="character" w:customStyle="1" w:styleId="EndnoteTextChar">
    <w:name w:val="Endnote Text Char"/>
    <w:basedOn w:val="DefaultParagraphFont"/>
    <w:link w:val="EndnoteText"/>
    <w:uiPriority w:val="99"/>
    <w:semiHidden/>
    <w:rsid w:val="00963C03"/>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CA77A0"/>
    <w:rPr>
      <w:vertAlign w:val="superscript"/>
    </w:rPr>
  </w:style>
  <w:style w:type="character" w:styleId="EndnoteReference0">
    <w:name w:val="endnote reference"/>
    <w:basedOn w:val="DefaultParagraphFont"/>
    <w:uiPriority w:val="99"/>
    <w:unhideWhenUsed/>
    <w:rsid w:val="00963C03"/>
    <w:rPr>
      <w:vertAlign w:val="superscript"/>
    </w:rPr>
  </w:style>
  <w:style w:type="character" w:customStyle="1" w:styleId="FootnoteTextChar">
    <w:name w:val="Footnote Text Char"/>
    <w:basedOn w:val="DefaultParagraphFont"/>
    <w:link w:val="FootnoteText"/>
    <w:uiPriority w:val="99"/>
    <w:semiHidden/>
    <w:rsid w:val="00963C03"/>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CA77A0"/>
    <w:rPr>
      <w:vertAlign w:val="superscript"/>
    </w:rPr>
  </w:style>
  <w:style w:type="character" w:styleId="FootnoteReference0">
    <w:name w:val="footnote reference"/>
    <w:basedOn w:val="DefaultParagraphFont"/>
    <w:uiPriority w:val="99"/>
    <w:unhideWhenUsed/>
    <w:rsid w:val="00963C03"/>
    <w:rPr>
      <w:vertAlign w:val="superscript"/>
    </w:rPr>
  </w:style>
  <w:style w:type="character" w:customStyle="1" w:styleId="Emoji">
    <w:name w:val="Emoji"/>
    <w:basedOn w:val="DefaultParagraphFont"/>
    <w:uiPriority w:val="1"/>
    <w:qFormat/>
    <w:rsid w:val="00963C03"/>
    <w:rPr>
      <w:rFonts w:ascii="Apple Color Emoji" w:hAnsi="Apple Color Emoji" w:cs="Apple Color Emoji"/>
      <w:lang w:eastAsia="en-US"/>
    </w:rPr>
  </w:style>
  <w:style w:type="character" w:customStyle="1" w:styleId="LiteralGrayItalic">
    <w:name w:val="LiteralGrayItalic"/>
    <w:basedOn w:val="LiteralGray"/>
    <w:uiPriority w:val="1"/>
    <w:qFormat/>
    <w:rsid w:val="00963C03"/>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963C03"/>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963C03"/>
    <w:pPr>
      <w:numPr>
        <w:numId w:val="28"/>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963C03"/>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963C03"/>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963C03"/>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963C03"/>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Bullet">
    <w:name w:val="ListBullet"/>
    <w:qFormat/>
    <w:rsid w:val="00963C03"/>
    <w:pPr>
      <w:widowControl w:val="0"/>
      <w:numPr>
        <w:numId w:val="4"/>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963C03"/>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963C03"/>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ListNumber">
    <w:name w:val="ListNumber"/>
    <w:qFormat/>
    <w:rsid w:val="00963C03"/>
    <w:pPr>
      <w:widowControl w:val="0"/>
      <w:numPr>
        <w:numId w:val="2"/>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963C03"/>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963C03"/>
    <w:pPr>
      <w:numPr>
        <w:ilvl w:val="6"/>
        <w:numId w:val="28"/>
      </w:numPr>
      <w:suppressAutoHyphens w:val="0"/>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HeadC">
    <w:name w:val="HeadC"/>
    <w:qFormat/>
    <w:rsid w:val="00963C03"/>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CodeLabel">
    <w:name w:val="CodeLabel"/>
    <w:next w:val="Code"/>
    <w:qFormat/>
    <w:rsid w:val="00963C03"/>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BoxTitle">
    <w:name w:val="BoxTitle"/>
    <w:qFormat/>
    <w:rsid w:val="00963C03"/>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BodyFirst">
    <w:name w:val="BoxBodyFirst"/>
    <w:qFormat/>
    <w:rsid w:val="00963C03"/>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Body">
    <w:name w:val="BoxBody"/>
    <w:qFormat/>
    <w:rsid w:val="00963C03"/>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CodeSpaceAboveBox">
    <w:name w:val="_CodeSpaceAboveBox"/>
    <w:basedOn w:val="CodeSpaceAbove"/>
    <w:uiPriority w:val="99"/>
    <w:qFormat/>
    <w:rsid w:val="00E6440B"/>
  </w:style>
  <w:style w:type="paragraph" w:customStyle="1" w:styleId="BoxCode">
    <w:name w:val="BoxCode"/>
    <w:qFormat/>
    <w:rsid w:val="00963C03"/>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CodeSpaceBelowBox">
    <w:name w:val="_CodeSpaceBelowBox"/>
    <w:basedOn w:val="CodeSpaceAbove"/>
    <w:uiPriority w:val="99"/>
    <w:qFormat/>
    <w:rsid w:val="00E6440B"/>
    <w:pPr>
      <w:pBdr>
        <w:top w:val="nil"/>
        <w:bottom w:val="single" w:sz="4" w:space="0" w:color="000000"/>
      </w:pBdr>
      <w:spacing w:after="40"/>
    </w:pPr>
  </w:style>
  <w:style w:type="paragraph" w:customStyle="1" w:styleId="BoxSpacer">
    <w:name w:val="_BoxSpacer"/>
    <w:basedOn w:val="Body"/>
    <w:uiPriority w:val="99"/>
    <w:qFormat/>
    <w:pPr>
      <w:keepLines/>
      <w:spacing w:after="360"/>
    </w:pPr>
  </w:style>
  <w:style w:type="paragraph" w:customStyle="1" w:styleId="CodeLabelAnnotated">
    <w:name w:val="CodeLabelAnnotated"/>
    <w:basedOn w:val="CodeLabel"/>
    <w:uiPriority w:val="99"/>
    <w:qFormat/>
    <w:rsid w:val="000D4BAA"/>
  </w:style>
  <w:style w:type="paragraph" w:customStyle="1" w:styleId="CodeAnnotated">
    <w:name w:val="CodeAnnotated"/>
    <w:qFormat/>
    <w:rsid w:val="00963C03"/>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Note">
    <w:name w:val="Note"/>
    <w:qFormat/>
    <w:rsid w:val="00963C03"/>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styleId="Revision">
    <w:name w:val="Revision"/>
    <w:uiPriority w:val="99"/>
    <w:semiHidden/>
    <w:qFormat/>
    <w:rsid w:val="007F23E6"/>
  </w:style>
  <w:style w:type="paragraph" w:customStyle="1" w:styleId="CodeWide">
    <w:name w:val="CodeWide"/>
    <w:qFormat/>
    <w:rsid w:val="00963C03"/>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styleId="NormalWeb">
    <w:name w:val="Normal (Web)"/>
    <w:basedOn w:val="Normal"/>
    <w:uiPriority w:val="99"/>
    <w:semiHidden/>
    <w:unhideWhenUsed/>
    <w:qFormat/>
    <w:rsid w:val="007A6A3D"/>
    <w:pPr>
      <w:spacing w:beforeAutospacing="1" w:afterAutospacing="1" w:line="240" w:lineRule="auto"/>
    </w:pPr>
    <w:rPr>
      <w:lang w:bidi="he-IL"/>
    </w:rPr>
  </w:style>
  <w:style w:type="paragraph" w:styleId="CommentText">
    <w:name w:val="annotation text"/>
    <w:basedOn w:val="Normal"/>
    <w:link w:val="CommentTextChar"/>
    <w:uiPriority w:val="99"/>
    <w:semiHidden/>
    <w:unhideWhenUsed/>
    <w:rsid w:val="006012AF"/>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6012AF"/>
    <w:rPr>
      <w:b/>
      <w:bCs/>
    </w:rPr>
  </w:style>
  <w:style w:type="paragraph" w:customStyle="1" w:styleId="IndexBody">
    <w:name w:val="IndexBody"/>
    <w:qFormat/>
    <w:rsid w:val="00963C03"/>
    <w:pPr>
      <w:suppressAutoHyphens w:val="0"/>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963C03"/>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963C03"/>
    <w:pPr>
      <w:suppressAutoHyphens w:val="0"/>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963C03"/>
    <w:pPr>
      <w:suppressAutoHyphens w:val="0"/>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963C03"/>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963C03"/>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963C03"/>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963C03"/>
    <w:pPr>
      <w:numPr>
        <w:ilvl w:val="4"/>
        <w:numId w:val="28"/>
      </w:numPr>
      <w:suppressAutoHyphens w:val="0"/>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963C03"/>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963C03"/>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963C03"/>
    <w:pPr>
      <w:suppressAutoHyphens w:val="0"/>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963C03"/>
    <w:pPr>
      <w:suppressAutoHyphens w:val="0"/>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963C03"/>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963C03"/>
    <w:pPr>
      <w:suppressAutoHyphens w:val="0"/>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ListBullet">
    <w:name w:val="BoxListBullet"/>
    <w:qFormat/>
    <w:rsid w:val="00963C03"/>
    <w:pPr>
      <w:widowControl w:val="0"/>
      <w:numPr>
        <w:numId w:val="6"/>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Body">
    <w:name w:val="BoxListBody"/>
    <w:qFormat/>
    <w:rsid w:val="00963C03"/>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963C03"/>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963C03"/>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963C03"/>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963C03"/>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963C03"/>
    <w:pPr>
      <w:widowControl w:val="0"/>
      <w:numPr>
        <w:numId w:val="3"/>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963C03"/>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963C03"/>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963C03"/>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963C03"/>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963C03"/>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963C03"/>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963C03"/>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963C03"/>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963C03"/>
    <w:pPr>
      <w:spacing w:before="120"/>
    </w:pPr>
    <w:rPr>
      <w:i/>
      <w:iCs/>
      <w:caps w:val="0"/>
    </w:rPr>
  </w:style>
  <w:style w:type="paragraph" w:customStyle="1" w:styleId="BoxBodyContinued">
    <w:name w:val="BoxBodyContinued"/>
    <w:qFormat/>
    <w:rsid w:val="00963C03"/>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rsid w:val="00963C03"/>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963C03"/>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963C03"/>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963C03"/>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963C03"/>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963C03"/>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963C03"/>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963C03"/>
    <w:pPr>
      <w:spacing w:after="240"/>
      <w:jc w:val="right"/>
    </w:pPr>
    <w:rPr>
      <w:i w:val="0"/>
    </w:rPr>
  </w:style>
  <w:style w:type="paragraph" w:customStyle="1" w:styleId="TableHeaderSub">
    <w:name w:val="TableHeaderSub"/>
    <w:qFormat/>
    <w:rsid w:val="00963C03"/>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963C03"/>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963C03"/>
    <w:pPr>
      <w:keepLines/>
      <w:widowControl w:val="0"/>
      <w:numPr>
        <w:numId w:val="8"/>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963C03"/>
    <w:pPr>
      <w:keepLines/>
      <w:widowControl w:val="0"/>
      <w:numPr>
        <w:numId w:val="9"/>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963C03"/>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963C03"/>
    <w:rPr>
      <w:i w:val="0"/>
      <w:sz w:val="18"/>
      <w:szCs w:val="18"/>
    </w:rPr>
  </w:style>
  <w:style w:type="paragraph" w:customStyle="1" w:styleId="ExtractSource">
    <w:name w:val="ExtractSource"/>
    <w:basedOn w:val="ExtractPara"/>
    <w:qFormat/>
    <w:rsid w:val="00963C03"/>
    <w:pPr>
      <w:jc w:val="right"/>
    </w:pPr>
  </w:style>
  <w:style w:type="paragraph" w:customStyle="1" w:styleId="ExtractParaContinued">
    <w:name w:val="ExtractParaContinued"/>
    <w:basedOn w:val="ExtractPara"/>
    <w:qFormat/>
    <w:rsid w:val="00963C03"/>
    <w:pPr>
      <w:spacing w:before="0"/>
      <w:ind w:firstLine="360"/>
    </w:pPr>
  </w:style>
  <w:style w:type="paragraph" w:customStyle="1" w:styleId="AppendixNumber">
    <w:name w:val="AppendixNumber"/>
    <w:qFormat/>
    <w:rsid w:val="00963C03"/>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963C03"/>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963C03"/>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963C03"/>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963C03"/>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963C03"/>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963C03"/>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963C03"/>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963C03"/>
  </w:style>
  <w:style w:type="paragraph" w:customStyle="1" w:styleId="BookTitle0">
    <w:name w:val="BookTitle"/>
    <w:qFormat/>
    <w:rsid w:val="00963C03"/>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963C03"/>
  </w:style>
  <w:style w:type="paragraph" w:customStyle="1" w:styleId="BookEdition">
    <w:name w:val="BookEdition"/>
    <w:basedOn w:val="BookSubtitle"/>
    <w:qFormat/>
    <w:rsid w:val="00963C03"/>
    <w:rPr>
      <w:b w:val="0"/>
      <w:bCs w:val="0"/>
      <w:i/>
      <w:iCs/>
      <w:sz w:val="24"/>
      <w:szCs w:val="24"/>
    </w:rPr>
  </w:style>
  <w:style w:type="paragraph" w:customStyle="1" w:styleId="BookAuthor">
    <w:name w:val="BookAuthor"/>
    <w:basedOn w:val="BookEdition"/>
    <w:qFormat/>
    <w:rsid w:val="00963C03"/>
    <w:rPr>
      <w:i w:val="0"/>
      <w:iCs w:val="0"/>
      <w:smallCaps/>
    </w:rPr>
  </w:style>
  <w:style w:type="paragraph" w:customStyle="1" w:styleId="BookPublisher">
    <w:name w:val="BookPublisher"/>
    <w:basedOn w:val="BookAuthor"/>
    <w:qFormat/>
    <w:rsid w:val="00963C03"/>
    <w:rPr>
      <w:i/>
      <w:iCs/>
      <w:smallCaps w:val="0"/>
      <w:sz w:val="20"/>
      <w:szCs w:val="20"/>
    </w:rPr>
  </w:style>
  <w:style w:type="paragraph" w:customStyle="1" w:styleId="Copyright">
    <w:name w:val="Copyright"/>
    <w:qFormat/>
    <w:rsid w:val="00963C03"/>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963C03"/>
  </w:style>
  <w:style w:type="paragraph" w:customStyle="1" w:styleId="CopyrightHead">
    <w:name w:val="CopyrightHead"/>
    <w:basedOn w:val="CopyrightLOC"/>
    <w:qFormat/>
    <w:rsid w:val="00963C03"/>
    <w:rPr>
      <w:b/>
    </w:rPr>
  </w:style>
  <w:style w:type="paragraph" w:customStyle="1" w:styleId="Dedication">
    <w:name w:val="Dedication"/>
    <w:basedOn w:val="BookPublisher"/>
    <w:qFormat/>
    <w:rsid w:val="00963C03"/>
  </w:style>
  <w:style w:type="paragraph" w:customStyle="1" w:styleId="FrontmatterTitle">
    <w:name w:val="FrontmatterTitle"/>
    <w:basedOn w:val="BackmatterTitle"/>
    <w:qFormat/>
    <w:rsid w:val="00963C03"/>
  </w:style>
  <w:style w:type="paragraph" w:customStyle="1" w:styleId="TOCFM">
    <w:name w:val="TOCFM"/>
    <w:basedOn w:val="Normal"/>
    <w:qFormat/>
    <w:rsid w:val="00963C03"/>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963C03"/>
    <w:pPr>
      <w:ind w:left="720"/>
    </w:pPr>
    <w:rPr>
      <w:b/>
    </w:rPr>
  </w:style>
  <w:style w:type="paragraph" w:customStyle="1" w:styleId="TOCPart">
    <w:name w:val="TOCPart"/>
    <w:basedOn w:val="TOCH1"/>
    <w:qFormat/>
    <w:rsid w:val="00963C03"/>
    <w:pPr>
      <w:spacing w:before="120"/>
      <w:ind w:left="0"/>
      <w:jc w:val="center"/>
    </w:pPr>
    <w:rPr>
      <w:b w:val="0"/>
      <w:sz w:val="28"/>
      <w:szCs w:val="24"/>
    </w:rPr>
  </w:style>
  <w:style w:type="paragraph" w:customStyle="1" w:styleId="TOCChapter">
    <w:name w:val="TOCChapter"/>
    <w:basedOn w:val="TOCH1"/>
    <w:qFormat/>
    <w:rsid w:val="00963C03"/>
    <w:pPr>
      <w:ind w:left="360"/>
    </w:pPr>
    <w:rPr>
      <w:b w:val="0"/>
      <w:sz w:val="24"/>
    </w:rPr>
  </w:style>
  <w:style w:type="paragraph" w:customStyle="1" w:styleId="TOCH2">
    <w:name w:val="TOCH2"/>
    <w:basedOn w:val="TOCH1"/>
    <w:qFormat/>
    <w:rsid w:val="00963C03"/>
    <w:pPr>
      <w:ind w:left="1080"/>
    </w:pPr>
    <w:rPr>
      <w:i/>
    </w:rPr>
  </w:style>
  <w:style w:type="paragraph" w:customStyle="1" w:styleId="TOCH3">
    <w:name w:val="TOCH3"/>
    <w:basedOn w:val="TOCH1"/>
    <w:qFormat/>
    <w:rsid w:val="00963C03"/>
    <w:pPr>
      <w:ind w:left="1440"/>
    </w:pPr>
    <w:rPr>
      <w:b w:val="0"/>
      <w:i/>
    </w:rPr>
  </w:style>
  <w:style w:type="paragraph" w:customStyle="1" w:styleId="BoxType">
    <w:name w:val="BoxType"/>
    <w:qFormat/>
    <w:rsid w:val="00963C03"/>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963C03"/>
    <w:pPr>
      <w:keepNext/>
      <w:keepLines/>
      <w:widowControl w:val="0"/>
      <w:numPr>
        <w:ilvl w:val="1"/>
        <w:numId w:val="28"/>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963C03"/>
    <w:pPr>
      <w:keepNext/>
      <w:keepLines/>
      <w:widowControl w:val="0"/>
      <w:numPr>
        <w:ilvl w:val="2"/>
        <w:numId w:val="28"/>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963C03"/>
    <w:pPr>
      <w:keepNext/>
      <w:keepLines/>
      <w:widowControl w:val="0"/>
      <w:numPr>
        <w:ilvl w:val="3"/>
        <w:numId w:val="28"/>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963C03"/>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963C03"/>
    <w:pPr>
      <w:widowControl w:val="0"/>
      <w:numPr>
        <w:numId w:val="7"/>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963C03"/>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Title">
    <w:name w:val="TableTitle"/>
    <w:qFormat/>
    <w:rsid w:val="00963C03"/>
    <w:pPr>
      <w:keepNext/>
      <w:keepLines/>
      <w:widowControl w:val="0"/>
      <w:numPr>
        <w:ilvl w:val="5"/>
        <w:numId w:val="28"/>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963C03"/>
    <w:pPr>
      <w:jc w:val="right"/>
    </w:pPr>
    <w:rPr>
      <w:i w:val="0"/>
    </w:rPr>
  </w:style>
  <w:style w:type="paragraph" w:customStyle="1" w:styleId="Default">
    <w:name w:val="Default"/>
    <w:rsid w:val="00963C03"/>
    <w:pPr>
      <w:suppressAutoHyphens w:val="0"/>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963C03"/>
  </w:style>
  <w:style w:type="paragraph" w:customStyle="1" w:styleId="ReviewHead">
    <w:name w:val="ReviewHead"/>
    <w:basedOn w:val="FrontmatterTitle"/>
    <w:qFormat/>
    <w:rsid w:val="00963C03"/>
  </w:style>
  <w:style w:type="paragraph" w:customStyle="1" w:styleId="ReviewQuote">
    <w:name w:val="ReviewQuote"/>
    <w:basedOn w:val="QuotePara"/>
    <w:qFormat/>
    <w:rsid w:val="00963C03"/>
  </w:style>
  <w:style w:type="paragraph" w:customStyle="1" w:styleId="ReviewSource">
    <w:name w:val="ReviewSource"/>
    <w:basedOn w:val="QuoteSource"/>
    <w:qFormat/>
    <w:rsid w:val="00963C03"/>
  </w:style>
  <w:style w:type="paragraph" w:customStyle="1" w:styleId="ListGraphic">
    <w:name w:val="ListGraphic"/>
    <w:basedOn w:val="GraphicSlug"/>
    <w:qFormat/>
    <w:rsid w:val="00963C03"/>
    <w:pPr>
      <w:ind w:left="0"/>
    </w:pPr>
  </w:style>
  <w:style w:type="paragraph" w:customStyle="1" w:styleId="ListCaption">
    <w:name w:val="ListCaption"/>
    <w:basedOn w:val="CaptionLine"/>
    <w:qFormat/>
    <w:rsid w:val="00963C03"/>
    <w:pPr>
      <w:ind w:left="3600"/>
    </w:pPr>
  </w:style>
  <w:style w:type="paragraph" w:customStyle="1" w:styleId="NoteContinued">
    <w:name w:val="NoteContinued"/>
    <w:basedOn w:val="Note"/>
    <w:qFormat/>
    <w:rsid w:val="00963C03"/>
    <w:pPr>
      <w:spacing w:before="0"/>
      <w:ind w:firstLine="0"/>
    </w:pPr>
  </w:style>
  <w:style w:type="paragraph" w:customStyle="1" w:styleId="NoteCode">
    <w:name w:val="NoteCode"/>
    <w:basedOn w:val="Code"/>
    <w:qFormat/>
    <w:rsid w:val="00963C03"/>
    <w:pPr>
      <w:spacing w:after="240"/>
    </w:pPr>
  </w:style>
  <w:style w:type="paragraph" w:customStyle="1" w:styleId="ListBulletSub">
    <w:name w:val="ListBulletSub"/>
    <w:basedOn w:val="ListBullet"/>
    <w:qFormat/>
    <w:rsid w:val="00963C03"/>
    <w:pPr>
      <w:numPr>
        <w:numId w:val="27"/>
      </w:numPr>
      <w:ind w:left="2520"/>
    </w:pPr>
  </w:style>
  <w:style w:type="paragraph" w:customStyle="1" w:styleId="CodeCustom1">
    <w:name w:val="CodeCustom1"/>
    <w:basedOn w:val="Code"/>
    <w:qFormat/>
    <w:rsid w:val="00963C03"/>
    <w:rPr>
      <w:color w:val="00B0F0"/>
    </w:rPr>
  </w:style>
  <w:style w:type="paragraph" w:customStyle="1" w:styleId="CodeCustom2">
    <w:name w:val="CodeCustom2"/>
    <w:basedOn w:val="CodeCustom1"/>
    <w:qFormat/>
    <w:rsid w:val="00963C03"/>
    <w:pPr>
      <w:framePr w:wrap="around" w:vAnchor="text" w:hAnchor="text" w:y="1"/>
    </w:pPr>
    <w:rPr>
      <w:color w:val="7030A0"/>
    </w:rPr>
  </w:style>
  <w:style w:type="paragraph" w:customStyle="1" w:styleId="BoxGraphic">
    <w:name w:val="BoxGraphic"/>
    <w:basedOn w:val="BoxBodyFirst"/>
    <w:qFormat/>
    <w:rsid w:val="00963C03"/>
    <w:rPr>
      <w:bCs/>
      <w:color w:val="A12126"/>
    </w:rPr>
  </w:style>
  <w:style w:type="paragraph" w:customStyle="1" w:styleId="Equation">
    <w:name w:val="Equation"/>
    <w:basedOn w:val="ListPlain"/>
    <w:qFormat/>
    <w:rsid w:val="00963C03"/>
  </w:style>
  <w:style w:type="paragraph" w:customStyle="1" w:styleId="BoxCodeAnnotated">
    <w:name w:val="BoxCodeAnnotated"/>
    <w:basedOn w:val="BoxCode"/>
    <w:qFormat/>
    <w:rsid w:val="00963C03"/>
    <w:pPr>
      <w:ind w:hanging="216"/>
    </w:pPr>
  </w:style>
  <w:style w:type="paragraph" w:customStyle="1" w:styleId="BoxListNumberSub">
    <w:name w:val="BoxListNumberSub"/>
    <w:basedOn w:val="BoxListNumber"/>
    <w:qFormat/>
    <w:rsid w:val="00963C03"/>
    <w:pPr>
      <w:numPr>
        <w:numId w:val="14"/>
      </w:numPr>
      <w:ind w:left="720"/>
    </w:pPr>
  </w:style>
  <w:style w:type="paragraph" w:customStyle="1" w:styleId="ListContinued">
    <w:name w:val="ListContinued"/>
    <w:qFormat/>
    <w:rsid w:val="00963C03"/>
    <w:pPr>
      <w:suppressAutoHyphens w:val="0"/>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963C03"/>
    <w:pPr>
      <w:ind w:left="1613" w:hanging="216"/>
    </w:pPr>
  </w:style>
  <w:style w:type="paragraph" w:customStyle="1" w:styleId="ListLetter">
    <w:name w:val="ListLetter"/>
    <w:qFormat/>
    <w:rsid w:val="00963C03"/>
    <w:pPr>
      <w:numPr>
        <w:numId w:val="15"/>
      </w:numPr>
      <w:suppressAutoHyphens w:val="0"/>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963C03"/>
    <w:pPr>
      <w:numPr>
        <w:numId w:val="18"/>
      </w:numPr>
      <w:suppressAutoHyphens w:val="0"/>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963C03"/>
    <w:pPr>
      <w:suppressAutoHyphens w:val="0"/>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963C03"/>
    <w:pPr>
      <w:numPr>
        <w:numId w:val="21"/>
      </w:numPr>
      <w:ind w:left="360"/>
    </w:pPr>
  </w:style>
  <w:style w:type="paragraph" w:customStyle="1" w:styleId="BoxListLetterSub">
    <w:name w:val="BoxListLetterSub"/>
    <w:basedOn w:val="BoxListNumber"/>
    <w:qFormat/>
    <w:rsid w:val="00963C03"/>
    <w:pPr>
      <w:numPr>
        <w:numId w:val="23"/>
      </w:numPr>
    </w:pPr>
  </w:style>
  <w:style w:type="paragraph" w:customStyle="1" w:styleId="BoxListBulletSub">
    <w:name w:val="BoxListBulletSub"/>
    <w:basedOn w:val="BoxListBullet"/>
    <w:qFormat/>
    <w:rsid w:val="00963C03"/>
    <w:pPr>
      <w:numPr>
        <w:numId w:val="25"/>
      </w:numPr>
      <w:ind w:left="720"/>
    </w:pPr>
  </w:style>
  <w:style w:type="paragraph" w:customStyle="1" w:styleId="ChapterAuthor">
    <w:name w:val="ChapterAuthor"/>
    <w:basedOn w:val="ChapterSubtitle"/>
    <w:qFormat/>
    <w:rsid w:val="00963C03"/>
    <w:rPr>
      <w:i/>
      <w:sz w:val="22"/>
    </w:rPr>
  </w:style>
  <w:style w:type="paragraph" w:customStyle="1" w:styleId="TabularList">
    <w:name w:val="TabularList"/>
    <w:basedOn w:val="Body"/>
    <w:qFormat/>
    <w:rsid w:val="00963C03"/>
    <w:pPr>
      <w:ind w:left="0" w:firstLine="0"/>
    </w:pPr>
  </w:style>
  <w:style w:type="paragraph" w:styleId="EndnoteText">
    <w:name w:val="endnote text"/>
    <w:basedOn w:val="Normal"/>
    <w:link w:val="EndnoteTextChar"/>
    <w:uiPriority w:val="99"/>
    <w:semiHidden/>
    <w:unhideWhenUsed/>
    <w:rsid w:val="00963C03"/>
    <w:pPr>
      <w:spacing w:after="0" w:line="240" w:lineRule="auto"/>
    </w:pPr>
    <w:rPr>
      <w:sz w:val="20"/>
      <w:szCs w:val="20"/>
    </w:rPr>
  </w:style>
  <w:style w:type="paragraph" w:styleId="FootnoteText">
    <w:name w:val="footnote text"/>
    <w:basedOn w:val="Normal"/>
    <w:link w:val="FootnoteTextChar"/>
    <w:uiPriority w:val="99"/>
    <w:semiHidden/>
    <w:unhideWhenUsed/>
    <w:rsid w:val="00963C03"/>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rsid w:val="00963C03"/>
    <w:pPr>
      <w:numPr>
        <w:numId w:val="10"/>
      </w:numPr>
    </w:pPr>
  </w:style>
  <w:style w:type="numbering" w:customStyle="1" w:styleId="CurrentList1">
    <w:name w:val="Current List1"/>
    <w:uiPriority w:val="99"/>
    <w:rsid w:val="00963C03"/>
    <w:pPr>
      <w:numPr>
        <w:numId w:val="12"/>
      </w:numPr>
    </w:pPr>
  </w:style>
  <w:style w:type="numbering" w:customStyle="1" w:styleId="CurrentList2">
    <w:name w:val="Current List2"/>
    <w:uiPriority w:val="99"/>
    <w:rsid w:val="00963C03"/>
    <w:pPr>
      <w:numPr>
        <w:numId w:val="13"/>
      </w:numPr>
    </w:pPr>
  </w:style>
  <w:style w:type="numbering" w:customStyle="1" w:styleId="CurrentList3">
    <w:name w:val="Current List3"/>
    <w:uiPriority w:val="99"/>
    <w:rsid w:val="00963C03"/>
    <w:pPr>
      <w:numPr>
        <w:numId w:val="16"/>
      </w:numPr>
    </w:pPr>
  </w:style>
  <w:style w:type="numbering" w:customStyle="1" w:styleId="CurrentList4">
    <w:name w:val="Current List4"/>
    <w:uiPriority w:val="99"/>
    <w:rsid w:val="00963C03"/>
    <w:pPr>
      <w:numPr>
        <w:numId w:val="17"/>
      </w:numPr>
    </w:pPr>
  </w:style>
  <w:style w:type="numbering" w:customStyle="1" w:styleId="CurrentList5">
    <w:name w:val="Current List5"/>
    <w:uiPriority w:val="99"/>
    <w:rsid w:val="00963C03"/>
    <w:pPr>
      <w:numPr>
        <w:numId w:val="19"/>
      </w:numPr>
    </w:pPr>
  </w:style>
  <w:style w:type="numbering" w:customStyle="1" w:styleId="CurrentList6">
    <w:name w:val="Current List6"/>
    <w:uiPriority w:val="99"/>
    <w:rsid w:val="00963C03"/>
    <w:pPr>
      <w:numPr>
        <w:numId w:val="20"/>
      </w:numPr>
    </w:pPr>
  </w:style>
  <w:style w:type="numbering" w:customStyle="1" w:styleId="CurrentList7">
    <w:name w:val="Current List7"/>
    <w:uiPriority w:val="99"/>
    <w:rsid w:val="00963C03"/>
    <w:pPr>
      <w:numPr>
        <w:numId w:val="22"/>
      </w:numPr>
    </w:pPr>
  </w:style>
  <w:style w:type="numbering" w:customStyle="1" w:styleId="CurrentList9">
    <w:name w:val="Current List9"/>
    <w:uiPriority w:val="99"/>
    <w:rsid w:val="00963C03"/>
    <w:pPr>
      <w:numPr>
        <w:numId w:val="26"/>
      </w:numPr>
    </w:pPr>
  </w:style>
  <w:style w:type="numbering" w:customStyle="1" w:styleId="CurrentList8">
    <w:name w:val="Current List8"/>
    <w:uiPriority w:val="99"/>
    <w:rsid w:val="00963C03"/>
    <w:pPr>
      <w:numPr>
        <w:numId w:val="24"/>
      </w:numPr>
    </w:pPr>
  </w:style>
  <w:style w:type="table" w:styleId="TableGrid">
    <w:name w:val="Table Grid"/>
    <w:basedOn w:val="TableNormal"/>
    <w:uiPriority w:val="59"/>
    <w:rsid w:val="00963C03"/>
    <w:pPr>
      <w:suppressAutoHyphens w:val="0"/>
    </w:pPr>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41A60"/>
    <w:pPr>
      <w:tabs>
        <w:tab w:val="right" w:leader="dot" w:pos="7010"/>
      </w:tabs>
      <w:spacing w:after="100"/>
    </w:pPr>
  </w:style>
  <w:style w:type="paragraph" w:styleId="TOC2">
    <w:name w:val="toc 2"/>
    <w:basedOn w:val="Normal"/>
    <w:next w:val="Normal"/>
    <w:autoRedefine/>
    <w:uiPriority w:val="39"/>
    <w:unhideWhenUsed/>
    <w:rsid w:val="00045F1D"/>
    <w:pPr>
      <w:spacing w:after="100"/>
      <w:ind w:left="220"/>
    </w:pPr>
  </w:style>
  <w:style w:type="paragraph" w:styleId="TOC3">
    <w:name w:val="toc 3"/>
    <w:basedOn w:val="Normal"/>
    <w:next w:val="Normal"/>
    <w:autoRedefine/>
    <w:uiPriority w:val="39"/>
    <w:unhideWhenUsed/>
    <w:rsid w:val="00045F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crates.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rates.io/crates/quo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ates.io/crates/syn"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360B2-C1B0-7F4A-9D18-BF2A7DD26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52</Pages>
  <Words>14833</Words>
  <Characters>84549</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37</cp:revision>
  <cp:lastPrinted>2025-03-07T23:48:00Z</cp:lastPrinted>
  <dcterms:created xsi:type="dcterms:W3CDTF">2025-09-17T18:27:00Z</dcterms:created>
  <dcterms:modified xsi:type="dcterms:W3CDTF">2025-10-11T16:28:00Z</dcterms:modified>
  <dc:language>en-AU</dc:language>
</cp:coreProperties>
</file>