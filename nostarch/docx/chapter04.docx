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C315B" w14:textId="77777777" w:rsidR="00735A21" w:rsidRDefault="00735A21" w:rsidP="00C12997">
      <w:pPr>
        <w:pStyle w:val="ChapterNumber"/>
      </w:pPr>
    </w:p>
    <w:p w14:paraId="34BFC399" w14:textId="77777777" w:rsidR="00B2617F" w:rsidRDefault="00000000">
      <w:pPr>
        <w:pStyle w:val="ChapterTitle"/>
      </w:pPr>
      <w:r>
        <w:t>Understanding Ownership</w:t>
      </w:r>
    </w:p>
    <w:p w14:paraId="3BBF840C" w14:textId="0DB20E9C" w:rsidR="00B2617F" w:rsidRDefault="00000000">
      <w:pPr>
        <w:pStyle w:val="ChapterIntro"/>
      </w:pPr>
      <w:r>
        <w:fldChar w:fldCharType="begin"/>
      </w:r>
      <w:r>
        <w:instrText xml:space="preserve"> XE "ownership" </w:instrText>
      </w:r>
      <w:r>
        <w:fldChar w:fldCharType="end"/>
      </w:r>
      <w:r>
        <w:t>Ownership is Rust’s most unique feature and has deep implications for the rest of the language. It enables Rust to make memory safety guarantees without needing a garbage collector, so it’s important to understand how ownership works. In this chapter, we’ll talk about ownership as well as several related features: borrowing, slices, and how Rust lays data out in memory.</w:t>
      </w:r>
    </w:p>
    <w:p w14:paraId="3D39946E" w14:textId="77777777" w:rsidR="00B2617F" w:rsidRDefault="00000000">
      <w:pPr>
        <w:pStyle w:val="HeadA"/>
      </w:pPr>
      <w:bookmarkStart w:id="0" w:name="_Toc206162483"/>
      <w:r>
        <w:lastRenderedPageBreak/>
        <w:t>What Is Ownership?</w:t>
      </w:r>
      <w:bookmarkEnd w:id="0"/>
    </w:p>
    <w:p w14:paraId="65001228" w14:textId="2F9FC5E5" w:rsidR="00B2617F" w:rsidRDefault="00000000">
      <w:pPr>
        <w:pStyle w:val="Body"/>
      </w:pPr>
      <w:r>
        <w:rPr>
          <w:rStyle w:val="Italic"/>
        </w:rPr>
        <w:t>Ownership</w:t>
      </w:r>
      <w:r>
        <w:t xml:space="preserve"> is a set of rules that govern how a Rust program manages memory. All programs have to manage the way they use a computer’s memory while running. </w:t>
      </w:r>
      <w:r>
        <w:fldChar w:fldCharType="begin"/>
      </w:r>
      <w:r>
        <w:instrText xml:space="preserve"> XE "garbage collector (GC)" </w:instrText>
      </w:r>
      <w:r>
        <w:fldChar w:fldCharType="end"/>
      </w:r>
      <w:r>
        <w:t xml:space="preserve">Some languages have garbage collection that regularly looks for no-longer-used memory as the program runs; in other languages, the programmer must explicitly allocate and free the memory. Rust uses a third approach: </w:t>
      </w:r>
      <w:del w:id="1" w:author="Audrey Doyle" w:date="2025-09-09T15:33:00Z" w16du:dateUtc="2025-09-09T19:33:00Z">
        <w:r w:rsidDel="008B1109">
          <w:delText xml:space="preserve">memory </w:delText>
        </w:r>
      </w:del>
      <w:ins w:id="2" w:author="Audrey Doyle" w:date="2025-09-09T15:33:00Z" w16du:dateUtc="2025-09-09T19:33:00Z">
        <w:r w:rsidR="008B1109">
          <w:t xml:space="preserve">Memory </w:t>
        </w:r>
      </w:ins>
      <w:r>
        <w:t>is managed through a system of ownership with a set of rules that the compiler checks. If any of the rules are violated, the program won’t compile. None of the features of ownership will slow down your program while it’s running.</w:t>
      </w:r>
    </w:p>
    <w:p w14:paraId="4EC56C56" w14:textId="77777777" w:rsidR="00B2617F" w:rsidRDefault="00000000">
      <w:pPr>
        <w:pStyle w:val="Body"/>
      </w:pPr>
      <w:r>
        <w:t>Because ownership is a new concept for many programmers, it does take some time to get used to. The good news is that the more experienced you become with Rust and the rules of the ownership system, the easier you’ll find it to naturally develop code that is safe and efficient. Keep at it!</w:t>
      </w:r>
    </w:p>
    <w:p w14:paraId="06D9F6FD" w14:textId="77777777" w:rsidR="00B2617F" w:rsidRDefault="00000000">
      <w:pPr>
        <w:pStyle w:val="Body"/>
      </w:pPr>
      <w:r>
        <w:t>When you understand ownership, you’ll have a solid foundation for understanding the features that make Rust unique. In this chapter, you’ll learn ownership by working through some examples that focus on a very common data structure: strings.</w:t>
      </w:r>
    </w:p>
    <w:p w14:paraId="72E4EFEB" w14:textId="77777777" w:rsidR="00B2617F" w:rsidRDefault="00000000">
      <w:pPr>
        <w:pStyle w:val="BoxType"/>
      </w:pPr>
      <w:r>
        <w:t>box</w:t>
      </w:r>
    </w:p>
    <w:p w14:paraId="53D50A6C" w14:textId="39D69E92" w:rsidR="00B2617F" w:rsidRDefault="00000000">
      <w:pPr>
        <w:pStyle w:val="BoxTitle"/>
      </w:pPr>
      <w:r>
        <w:fldChar w:fldCharType="begin"/>
      </w:r>
      <w:r>
        <w:instrText xml:space="preserve"> XE "heap:and the stack" </w:instrText>
      </w:r>
      <w:r>
        <w:fldChar w:fldCharType="end"/>
      </w:r>
      <w:r>
        <w:fldChar w:fldCharType="begin"/>
      </w:r>
      <w:r>
        <w:instrText xml:space="preserve"> XE "stack:and the heap" </w:instrText>
      </w:r>
      <w:r>
        <w:fldChar w:fldCharType="end"/>
      </w:r>
      <w:r>
        <w:t>The Stack and the Heap</w:t>
      </w:r>
    </w:p>
    <w:p w14:paraId="2EFDBB69" w14:textId="77777777" w:rsidR="00B2617F" w:rsidRDefault="00000000">
      <w:pPr>
        <w:pStyle w:val="BoxBody"/>
      </w:pPr>
      <w:r>
        <w:t>Many programming languages don’t require you to think about the stack and the heap very often. But in a systems programming language like Rust, whether a value is on the stack or the heap affects how the language behaves and why you have to make certain decisions. Parts of ownership will be described in relation to the stack and the heap later in this chapter, so here is a brief explanation in preparation.</w:t>
      </w:r>
    </w:p>
    <w:p w14:paraId="570B6D61" w14:textId="33BEB76F" w:rsidR="00B2617F" w:rsidRDefault="00000000">
      <w:pPr>
        <w:pStyle w:val="BoxBody"/>
      </w:pPr>
      <w:r>
        <w:t xml:space="preserve">Both the stack and the heap are parts of memory available to your code to use at runtime, but they are structured in different ways. </w:t>
      </w:r>
      <w:r>
        <w:fldChar w:fldCharType="begin"/>
      </w:r>
      <w:r>
        <w:instrText xml:space="preserve"> XE "stack:last in, first out ordering" </w:instrText>
      </w:r>
      <w:r>
        <w:fldChar w:fldCharType="end"/>
      </w:r>
      <w:r>
        <w:fldChar w:fldCharType="begin"/>
      </w:r>
      <w:r>
        <w:instrText xml:space="preserve"> XE "last in, first out ordering" </w:instrText>
      </w:r>
      <w:r>
        <w:fldChar w:fldCharType="end"/>
      </w:r>
      <w:r>
        <w:t xml:space="preserve">The stack stores values in the order it gets them and removes the values in the opposite order. This is referred to as </w:t>
      </w:r>
      <w:bookmarkStart w:id="3" w:name="_Hlk208324506"/>
      <w:r>
        <w:rPr>
          <w:rStyle w:val="Italic"/>
        </w:rPr>
        <w:t>last in, first out</w:t>
      </w:r>
      <w:r w:rsidR="00C01698">
        <w:rPr>
          <w:rStyle w:val="Italic"/>
        </w:rPr>
        <w:t xml:space="preserve"> (LIFO)</w:t>
      </w:r>
      <w:bookmarkEnd w:id="3"/>
      <w:r>
        <w:t xml:space="preserve">. Think of a stack of plates: </w:t>
      </w:r>
      <w:del w:id="4" w:author="Audrey Doyle" w:date="2025-09-09T15:34:00Z" w16du:dateUtc="2025-09-09T19:34:00Z">
        <w:r w:rsidDel="008B1109">
          <w:delText xml:space="preserve">when </w:delText>
        </w:r>
      </w:del>
      <w:ins w:id="5" w:author="Audrey Doyle" w:date="2025-09-09T15:34:00Z" w16du:dateUtc="2025-09-09T19:34:00Z">
        <w:r w:rsidR="008B1109">
          <w:t xml:space="preserve">When </w:t>
        </w:r>
      </w:ins>
      <w:r>
        <w:t xml:space="preserve">you add more plates, you put them on top of the pile, and when you need a plate, you take one off the top. Adding or removing plates from the middle or bottom wouldn’t work as well! Adding data is called </w:t>
      </w:r>
      <w:bookmarkStart w:id="6" w:name="_Hlk208324537"/>
      <w:r>
        <w:rPr>
          <w:rStyle w:val="Italic"/>
        </w:rPr>
        <w:t>pushing</w:t>
      </w:r>
      <w:r>
        <w:t xml:space="preserve"> </w:t>
      </w:r>
      <w:r>
        <w:rPr>
          <w:rStyle w:val="Italic"/>
        </w:rPr>
        <w:t xml:space="preserve">onto the </w:t>
      </w:r>
      <w:r w:rsidRPr="00FD5933">
        <w:fldChar w:fldCharType="begin"/>
      </w:r>
      <w:r w:rsidRPr="00FD5933">
        <w:instrText xml:space="preserve"> XE "stack:pushing onto" </w:instrText>
      </w:r>
      <w:r w:rsidRPr="00FD5933">
        <w:fldChar w:fldCharType="end"/>
      </w:r>
      <w:r>
        <w:rPr>
          <w:rStyle w:val="Italic"/>
        </w:rPr>
        <w:t>stack</w:t>
      </w:r>
      <w:bookmarkEnd w:id="6"/>
      <w:r>
        <w:t xml:space="preserve">, and removing data is called </w:t>
      </w:r>
      <w:bookmarkStart w:id="7" w:name="_Hlk208324550"/>
      <w:r>
        <w:rPr>
          <w:rStyle w:val="Italic"/>
        </w:rPr>
        <w:t>popping off the</w:t>
      </w:r>
      <w:r w:rsidRPr="00FD5933">
        <w:t xml:space="preserve"> </w:t>
      </w:r>
      <w:r w:rsidRPr="00FD5933">
        <w:fldChar w:fldCharType="begin"/>
      </w:r>
      <w:r w:rsidRPr="00FD5933">
        <w:instrText xml:space="preserve"> XE "stack:popping off of" </w:instrText>
      </w:r>
      <w:r w:rsidRPr="00FD5933">
        <w:fldChar w:fldCharType="end"/>
      </w:r>
      <w:r>
        <w:rPr>
          <w:rStyle w:val="Italic"/>
        </w:rPr>
        <w:t>stack</w:t>
      </w:r>
      <w:bookmarkEnd w:id="7"/>
      <w:r>
        <w:t>. All data stored on the stack must have a known, fixed size. Data with an unknown size at compile time or a size that might change must be stored on the heap instead.</w:t>
      </w:r>
    </w:p>
    <w:p w14:paraId="6C7011F4" w14:textId="39E9C8F6" w:rsidR="00B2617F" w:rsidRDefault="00000000">
      <w:pPr>
        <w:pStyle w:val="BoxBody"/>
      </w:pPr>
      <w:r>
        <w:t xml:space="preserve">The heap is less organized: </w:t>
      </w:r>
      <w:del w:id="8" w:author="Audrey Doyle" w:date="2025-09-09T15:35:00Z" w16du:dateUtc="2025-09-09T19:35:00Z">
        <w:r w:rsidDel="008B1109">
          <w:fldChar w:fldCharType="begin"/>
        </w:r>
        <w:r w:rsidDel="008B1109">
          <w:delInstrText xml:space="preserve"> XE "heap:allocating on" </w:delInstrText>
        </w:r>
        <w:r w:rsidDel="008B1109">
          <w:fldChar w:fldCharType="end"/>
        </w:r>
        <w:r w:rsidDel="008B1109">
          <w:delText xml:space="preserve">when </w:delText>
        </w:r>
      </w:del>
      <w:ins w:id="9" w:author="Audrey Doyle" w:date="2025-09-09T15:35:00Z" w16du:dateUtc="2025-09-09T19:35:00Z">
        <w:r w:rsidR="008B1109">
          <w:fldChar w:fldCharType="begin"/>
        </w:r>
        <w:r w:rsidR="008B1109">
          <w:instrText xml:space="preserve"> XE "heap:allocating on" </w:instrText>
        </w:r>
        <w:r w:rsidR="008B1109">
          <w:fldChar w:fldCharType="end"/>
        </w:r>
        <w:r w:rsidR="008B1109">
          <w:t xml:space="preserve">When </w:t>
        </w:r>
      </w:ins>
      <w:r>
        <w:t xml:space="preserve">you put data on the heap, you request a certain amount of space. </w:t>
      </w:r>
      <w:r>
        <w:fldChar w:fldCharType="begin"/>
      </w:r>
      <w:r>
        <w:instrText xml:space="preserve"> XE "pointer:to data on the heap" </w:instrText>
      </w:r>
      <w:r>
        <w:fldChar w:fldCharType="end"/>
      </w:r>
      <w:r>
        <w:t xml:space="preserve">The memory allocator finds an empty spot in the heap that is big enough, marks it as being in use, and returns a </w:t>
      </w:r>
      <w:bookmarkStart w:id="10" w:name="_Hlk208324589"/>
      <w:r>
        <w:rPr>
          <w:rStyle w:val="Italic"/>
        </w:rPr>
        <w:t>pointer</w:t>
      </w:r>
      <w:bookmarkEnd w:id="10"/>
      <w:r>
        <w:t xml:space="preserve">, which is the address of that </w:t>
      </w:r>
      <w:r>
        <w:fldChar w:fldCharType="begin"/>
      </w:r>
      <w:r>
        <w:instrText xml:space="preserve"> XE "pointer" </w:instrText>
      </w:r>
      <w:r>
        <w:fldChar w:fldCharType="end"/>
      </w:r>
      <w:r>
        <w:t xml:space="preserve">location. This process is called </w:t>
      </w:r>
      <w:bookmarkStart w:id="11" w:name="_Hlk208324609"/>
      <w:r>
        <w:rPr>
          <w:rStyle w:val="Italic"/>
        </w:rPr>
        <w:lastRenderedPageBreak/>
        <w:t>allocating on the</w:t>
      </w:r>
      <w:r>
        <w:t xml:space="preserve"> </w:t>
      </w:r>
      <w:r>
        <w:rPr>
          <w:rStyle w:val="Italic"/>
        </w:rPr>
        <w:t>heap</w:t>
      </w:r>
      <w:r>
        <w:t xml:space="preserve"> </w:t>
      </w:r>
      <w:bookmarkEnd w:id="11"/>
      <w:r>
        <w:t xml:space="preserve">and is sometimes abbreviated as just </w:t>
      </w:r>
      <w:r>
        <w:rPr>
          <w:rStyle w:val="Italic"/>
        </w:rPr>
        <w:t>allocating</w:t>
      </w:r>
      <w:r>
        <w:t xml:space="preserve"> (pushing values onto the stack is not considered allocating). Because the pointer to the heap is a known, fixed size, you can store the pointer on the stack, but when you want the actual data, you must follow the pointer. Think of being seated at a restaurant. When you enter, you state the number of people in your group, and the host finds an empty table that fits everyone and leads you there. If someone in your group comes late, they can ask where you’ve been seated to find you.</w:t>
      </w:r>
    </w:p>
    <w:p w14:paraId="226DB72D" w14:textId="77777777" w:rsidR="00B2617F" w:rsidRDefault="00000000">
      <w:pPr>
        <w:pStyle w:val="BoxBody"/>
      </w:pPr>
      <w:r>
        <w:t>Pushing to the stack is faster than allocating on the heap because the allocator never has to search for a place to store new data; that location is always at the top of the stack. Comparatively, allocating space on the heap requires more work because the allocator must first find a big enough space to hold the data and then perform bookkeeping to prepare for the next allocation.</w:t>
      </w:r>
    </w:p>
    <w:p w14:paraId="661904A6" w14:textId="75ABA9B6" w:rsidR="00B2617F" w:rsidRDefault="00000000">
      <w:pPr>
        <w:pStyle w:val="BoxBody"/>
      </w:pPr>
      <w:r>
        <w:t>Accessing data in the heap is</w:t>
      </w:r>
      <w:r w:rsidR="00DE50FF">
        <w:t xml:space="preserve"> generally</w:t>
      </w:r>
      <w:r>
        <w:t xml:space="preserve"> slower than accessing data on the stack because you have to follow a pointer to get there. Contemporary processors are faster if they jump around less in memory. Continuing the analogy, consider a server at a restaurant taking orders from many tables. It’s most efficient to get all the orders at one table before moving on to the next table. Taking an order from table A, then an order from table B, then one from A again, and then one from B again would be a much slower process. By the same token, a processor can </w:t>
      </w:r>
      <w:r w:rsidR="00DE50FF">
        <w:t xml:space="preserve">usually </w:t>
      </w:r>
      <w:r>
        <w:t>do its job better if it works on data that’s close to other data (as it is on the stack) rather than farther away (as it can be on the heap).</w:t>
      </w:r>
    </w:p>
    <w:p w14:paraId="68D44332" w14:textId="77777777" w:rsidR="00B2617F" w:rsidRDefault="00000000">
      <w:pPr>
        <w:pStyle w:val="BoxBody"/>
      </w:pPr>
      <w:r>
        <w:t xml:space="preserve">When your code calls a function, the values passed into the function (including, potentially, pointers to data on the heap) and the function’s local variables get pushed onto the stack. When the function is over, those values get popped off the stack. </w:t>
      </w:r>
    </w:p>
    <w:p w14:paraId="3222CEC6" w14:textId="2A08BF6D" w:rsidR="00B2617F" w:rsidRDefault="00000000">
      <w:pPr>
        <w:pStyle w:val="BoxBody"/>
      </w:pPr>
      <w:r>
        <w:t xml:space="preserve">Keeping track of what parts of code are using what data on the heap, minimizing the amount of duplicate data on the heap, and cleaning up unused data on the heap so </w:t>
      </w:r>
      <w:ins w:id="12" w:author="Audrey Doyle" w:date="2025-09-09T15:38:00Z" w16du:dateUtc="2025-09-09T19:38:00Z">
        <w:r w:rsidR="008B1109">
          <w:t xml:space="preserve">that </w:t>
        </w:r>
      </w:ins>
      <w:r>
        <w:t>you don’t run out of space are all problems that ownership addresses. Once you understand ownership, you won’t need to think about the stack and the heap very often</w:t>
      </w:r>
      <w:ins w:id="13" w:author="Audrey Doyle" w:date="2025-09-09T17:06:00Z" w16du:dateUtc="2025-09-09T21:06:00Z">
        <w:r w:rsidR="00FD0858">
          <w:t>. B</w:t>
        </w:r>
      </w:ins>
      <w:del w:id="14" w:author="Audrey Doyle" w:date="2025-09-09T17:06:00Z" w16du:dateUtc="2025-09-09T21:06:00Z">
        <w:r w:rsidDel="00FD0858">
          <w:delText>, b</w:delText>
        </w:r>
      </w:del>
      <w:r>
        <w:t xml:space="preserve">ut knowing that the main purpose of ownership is to manage heap data can help explain why it works the way it does. </w:t>
      </w:r>
    </w:p>
    <w:p w14:paraId="7C635433" w14:textId="73988C30" w:rsidR="00B2617F" w:rsidRDefault="00000000">
      <w:pPr>
        <w:pStyle w:val="HeadB"/>
        <w:spacing w:before="0"/>
      </w:pPr>
      <w:r>
        <w:fldChar w:fldCharType="begin"/>
      </w:r>
      <w:r>
        <w:instrText xml:space="preserve"> XE "ownership:rules" </w:instrText>
      </w:r>
      <w:r>
        <w:fldChar w:fldCharType="end"/>
      </w:r>
      <w:bookmarkStart w:id="15" w:name="_Toc206162484"/>
      <w:r>
        <w:t>Ownership Rules</w:t>
      </w:r>
      <w:bookmarkEnd w:id="15"/>
    </w:p>
    <w:p w14:paraId="09A2134E" w14:textId="77777777" w:rsidR="00B2617F" w:rsidRDefault="00000000">
      <w:pPr>
        <w:pStyle w:val="Body"/>
      </w:pPr>
      <w:r>
        <w:t>First, let’s take a look at the ownership rules. Keep these rules in mind as we work through the examples that illustrate them:</w:t>
      </w:r>
    </w:p>
    <w:p w14:paraId="29CB44AB" w14:textId="77777777" w:rsidR="00B2617F" w:rsidRDefault="00000000">
      <w:pPr>
        <w:pStyle w:val="ListBullet"/>
      </w:pPr>
      <w:r>
        <w:t xml:space="preserve">Each value in Rust has an </w:t>
      </w:r>
      <w:r>
        <w:rPr>
          <w:rStyle w:val="Italic"/>
        </w:rPr>
        <w:t>owner</w:t>
      </w:r>
      <w:r>
        <w:t>.</w:t>
      </w:r>
    </w:p>
    <w:p w14:paraId="761629D6" w14:textId="77777777" w:rsidR="00B2617F" w:rsidRDefault="00000000">
      <w:pPr>
        <w:pStyle w:val="ListBullet"/>
      </w:pPr>
      <w:r>
        <w:t>There can only be one owner at a time.</w:t>
      </w:r>
    </w:p>
    <w:p w14:paraId="4B4FEF27" w14:textId="77777777" w:rsidR="00B2617F" w:rsidRDefault="00000000">
      <w:pPr>
        <w:pStyle w:val="ListBullet"/>
      </w:pPr>
      <w:r>
        <w:t xml:space="preserve">When the owner goes out of scope, the value will be dropped. </w:t>
      </w:r>
    </w:p>
    <w:p w14:paraId="5496811C" w14:textId="77777777" w:rsidR="00B2617F" w:rsidRDefault="00000000">
      <w:pPr>
        <w:pStyle w:val="HeadB"/>
      </w:pPr>
      <w:bookmarkStart w:id="16" w:name="_Toc206162485"/>
      <w:r>
        <w:t>Variable Scope</w:t>
      </w:r>
      <w:bookmarkEnd w:id="16"/>
    </w:p>
    <w:p w14:paraId="2CE3F620" w14:textId="1E34C8E3" w:rsidR="00B2617F" w:rsidRDefault="00000000">
      <w:pPr>
        <w:pStyle w:val="Body"/>
      </w:pPr>
      <w:r>
        <w:t xml:space="preserve">Now that we’re past basic Rust syntax, we won’t include all the </w:t>
      </w:r>
      <w:r>
        <w:rPr>
          <w:rStyle w:val="Literal"/>
        </w:rPr>
        <w:t>fn main() {</w:t>
      </w:r>
      <w:r>
        <w:t xml:space="preserve"> code in </w:t>
      </w:r>
      <w:ins w:id="17" w:author="Audrey Doyle" w:date="2025-09-09T15:46:00Z" w16du:dateUtc="2025-09-09T19:46:00Z">
        <w:r w:rsidR="000B2D33">
          <w:t xml:space="preserve">the </w:t>
        </w:r>
      </w:ins>
      <w:r>
        <w:t xml:space="preserve">examples, so if you’re following along, make sure to put the following examples inside a </w:t>
      </w:r>
      <w:r>
        <w:rPr>
          <w:rStyle w:val="Literal"/>
        </w:rPr>
        <w:t>main</w:t>
      </w:r>
      <w:r>
        <w:t xml:space="preserve"> function manually. As a result, our examples will be a bit more concise, letting us focus on the actual details rather than boilerplate code.</w:t>
      </w:r>
    </w:p>
    <w:p w14:paraId="4065F321" w14:textId="05E371C8" w:rsidR="00B2617F" w:rsidRDefault="00000000">
      <w:pPr>
        <w:pStyle w:val="Body"/>
      </w:pPr>
      <w:r>
        <w:lastRenderedPageBreak/>
        <w:fldChar w:fldCharType="begin"/>
      </w:r>
      <w:r>
        <w:instrText xml:space="preserve"> XE "scope" </w:instrText>
      </w:r>
      <w:r>
        <w:fldChar w:fldCharType="end"/>
      </w:r>
      <w:r>
        <w:t xml:space="preserve">As a first example of ownership, we’ll look at the </w:t>
      </w:r>
      <w:r w:rsidRPr="004B07C9">
        <w:t>scope</w:t>
      </w:r>
      <w:r>
        <w:t xml:space="preserve"> of some variables. A </w:t>
      </w:r>
      <w:r w:rsidRPr="004B07C9">
        <w:rPr>
          <w:rStyle w:val="Italic"/>
        </w:rPr>
        <w:t>scope</w:t>
      </w:r>
      <w:r>
        <w:t xml:space="preserve"> is the range within a program for which an item is valid. Take the following variable:</w:t>
      </w:r>
    </w:p>
    <w:p w14:paraId="222D1A19" w14:textId="77777777" w:rsidR="00B2617F" w:rsidRDefault="00000000">
      <w:pPr>
        <w:pStyle w:val="Code"/>
      </w:pPr>
      <w:r>
        <w:t>let s = "hello";</w:t>
      </w:r>
    </w:p>
    <w:p w14:paraId="374EF425" w14:textId="77777777" w:rsidR="00B2617F" w:rsidRDefault="00000000">
      <w:pPr>
        <w:pStyle w:val="Body"/>
      </w:pPr>
      <w:r>
        <w:t xml:space="preserve">The variable </w:t>
      </w:r>
      <w:r>
        <w:rPr>
          <w:rStyle w:val="Literal"/>
        </w:rPr>
        <w:t>s</w:t>
      </w:r>
      <w:r>
        <w:t xml:space="preserve"> refers to a string literal, where the value of the string is hardcoded into the text of our program. The variable is valid from the point at which it’s declared until the end of the current </w:t>
      </w:r>
      <w:r w:rsidRPr="000B2D33">
        <w:rPr>
          <w:rPrChange w:id="18" w:author="Audrey Doyle" w:date="2025-09-09T15:47:00Z" w16du:dateUtc="2025-09-09T19:47:00Z">
            <w:rPr>
              <w:rStyle w:val="Italic"/>
            </w:rPr>
          </w:rPrChange>
        </w:rPr>
        <w:t>scope</w:t>
      </w:r>
      <w:r w:rsidRPr="000B2D33">
        <w:t>. Listing</w:t>
      </w:r>
      <w:r>
        <w:t xml:space="preserve"> 4-1 shows a program with comments annotating where the variable </w:t>
      </w:r>
      <w:r>
        <w:rPr>
          <w:rStyle w:val="Literal"/>
        </w:rPr>
        <w:t>s</w:t>
      </w:r>
      <w:r>
        <w:t xml:space="preserve"> would be valid.</w:t>
      </w:r>
    </w:p>
    <w:p w14:paraId="6AF8F8B8" w14:textId="77777777" w:rsidR="00B2617F" w:rsidRDefault="00000000">
      <w:pPr>
        <w:pStyle w:val="Code"/>
      </w:pPr>
      <w:r>
        <w:t>{                      // s is not valid here, since it's not yet declared</w:t>
      </w:r>
    </w:p>
    <w:p w14:paraId="6C6A9D68" w14:textId="77777777" w:rsidR="00B2617F" w:rsidRDefault="00000000">
      <w:pPr>
        <w:pStyle w:val="Code"/>
      </w:pPr>
      <w:r>
        <w:t xml:space="preserve">    let s = "hello";   // s is valid from this point forward</w:t>
      </w:r>
    </w:p>
    <w:p w14:paraId="512594A5" w14:textId="77777777" w:rsidR="00B2617F" w:rsidRDefault="00B2617F">
      <w:pPr>
        <w:pStyle w:val="Code"/>
      </w:pPr>
    </w:p>
    <w:p w14:paraId="29C44D24" w14:textId="77777777" w:rsidR="00B2617F" w:rsidRDefault="00000000">
      <w:pPr>
        <w:pStyle w:val="Code"/>
      </w:pPr>
      <w:r>
        <w:t xml:space="preserve">    // do stuff with s</w:t>
      </w:r>
    </w:p>
    <w:p w14:paraId="6AD037B1" w14:textId="77777777" w:rsidR="00B2617F" w:rsidRDefault="00000000">
      <w:pPr>
        <w:pStyle w:val="Code"/>
      </w:pPr>
      <w:r>
        <w:t>}                      // this scope is now over, and s is no longer valid</w:t>
      </w:r>
    </w:p>
    <w:p w14:paraId="50F5646E" w14:textId="77777777" w:rsidR="00B2617F" w:rsidRDefault="00000000">
      <w:pPr>
        <w:pStyle w:val="CodeListingCaption"/>
      </w:pPr>
      <w:r>
        <w:t>A variable and the scope in which it is valid</w:t>
      </w:r>
    </w:p>
    <w:p w14:paraId="711AB5C9" w14:textId="77777777" w:rsidR="00B2617F" w:rsidRDefault="00000000">
      <w:pPr>
        <w:pStyle w:val="Body"/>
      </w:pPr>
      <w:r>
        <w:t>In other words, there are two important points in time here:</w:t>
      </w:r>
    </w:p>
    <w:p w14:paraId="28BCDA74" w14:textId="77777777" w:rsidR="00B2617F" w:rsidRDefault="00000000">
      <w:pPr>
        <w:pStyle w:val="ListBullet"/>
      </w:pPr>
      <w:r>
        <w:t xml:space="preserve">When </w:t>
      </w:r>
      <w:r>
        <w:rPr>
          <w:rStyle w:val="Literal"/>
        </w:rPr>
        <w:t>s</w:t>
      </w:r>
      <w:r>
        <w:t xml:space="preserve"> comes </w:t>
      </w:r>
      <w:r>
        <w:rPr>
          <w:rStyle w:val="Italic"/>
        </w:rPr>
        <w:t xml:space="preserve">into </w:t>
      </w:r>
      <w:r>
        <w:t>scope, it is valid.</w:t>
      </w:r>
    </w:p>
    <w:p w14:paraId="70156656" w14:textId="77777777" w:rsidR="00B2617F" w:rsidRDefault="00000000">
      <w:pPr>
        <w:pStyle w:val="ListBullet"/>
      </w:pPr>
      <w:r>
        <w:t xml:space="preserve">It remains valid until it goes </w:t>
      </w:r>
      <w:r>
        <w:rPr>
          <w:rStyle w:val="Italic"/>
        </w:rPr>
        <w:t xml:space="preserve">out of </w:t>
      </w:r>
      <w:r>
        <w:t>scope.</w:t>
      </w:r>
    </w:p>
    <w:p w14:paraId="0003D50D" w14:textId="77777777" w:rsidR="00B2617F" w:rsidRDefault="00000000">
      <w:pPr>
        <w:pStyle w:val="Body"/>
      </w:pPr>
      <w:r>
        <w:t xml:space="preserve">At this point, the relationship between scopes and when variables are valid is similar to that in other programming languages. Now we’ll build on top of this understanding by introducing the </w:t>
      </w:r>
      <w:r>
        <w:rPr>
          <w:rStyle w:val="Literal"/>
        </w:rPr>
        <w:t>String</w:t>
      </w:r>
      <w:r>
        <w:t xml:space="preserve"> type.</w:t>
      </w:r>
    </w:p>
    <w:p w14:paraId="2E11051A" w14:textId="1F4D7EFF" w:rsidR="00B2617F" w:rsidRDefault="00000000">
      <w:pPr>
        <w:pStyle w:val="HeadB"/>
      </w:pPr>
      <w:r>
        <w:fldChar w:fldCharType="begin"/>
      </w:r>
      <w:r>
        <w:instrText xml:space="preserve"> XE "String type" </w:instrText>
      </w:r>
      <w:r>
        <w:fldChar w:fldCharType="end"/>
      </w:r>
      <w:bookmarkStart w:id="19" w:name="_Toc206162486"/>
      <w:r>
        <w:t>The String Type</w:t>
      </w:r>
      <w:bookmarkEnd w:id="19"/>
    </w:p>
    <w:p w14:paraId="5DFD84D2" w14:textId="2C7BC8EF" w:rsidR="00B2617F" w:rsidRDefault="00000000">
      <w:pPr>
        <w:pStyle w:val="Body"/>
      </w:pPr>
      <w:r>
        <w:t xml:space="preserve">To illustrate the rules of ownership, we need a data type that is more complex than those we covered in </w:t>
      </w:r>
      <w:r w:rsidRPr="000B2D33">
        <w:rPr>
          <w:rStyle w:val="Xref"/>
          <w:rPrChange w:id="20" w:author="Audrey Doyle" w:date="2025-09-09T15:47:00Z" w16du:dateUtc="2025-09-09T19:47:00Z">
            <w:rPr/>
          </w:rPrChange>
        </w:rPr>
        <w:t>“</w:t>
      </w:r>
      <w:r w:rsidRPr="000B2D33">
        <w:rPr>
          <w:rStyle w:val="Xref"/>
        </w:rPr>
        <w:t>Data Types</w:t>
      </w:r>
      <w:r w:rsidRPr="000B2D33">
        <w:rPr>
          <w:rStyle w:val="Xref"/>
          <w:rPrChange w:id="21" w:author="Audrey Doyle" w:date="2025-09-09T15:47:00Z" w16du:dateUtc="2025-09-09T19:47:00Z">
            <w:rPr/>
          </w:rPrChange>
        </w:rPr>
        <w:t xml:space="preserve">” on </w:t>
      </w:r>
      <w:r w:rsidRPr="000B2D33">
        <w:rPr>
          <w:rStyle w:val="Xref"/>
        </w:rPr>
        <w:t>page</w:t>
      </w:r>
      <w:r w:rsidR="002327C8">
        <w:rPr>
          <w:rStyle w:val="Xref"/>
        </w:rPr>
        <w:t> </w:t>
      </w:r>
      <w:r>
        <w:rPr>
          <w:rStyle w:val="Xref"/>
        </w:rPr>
        <w:t>XX</w:t>
      </w:r>
      <w:r>
        <w:t xml:space="preserve">. The types covered previously are of a known size, can be stored on the stack and popped off the stack when their scope is over, and can be quickly and trivially copied to make a new, independent instance if another part of code needs to use the same value in a different scope. But we want to look at data that is stored on the heap and explore how Rust knows when to clean up that data, and the </w:t>
      </w:r>
      <w:r>
        <w:rPr>
          <w:rStyle w:val="Literal"/>
        </w:rPr>
        <w:t>String</w:t>
      </w:r>
      <w:r>
        <w:t xml:space="preserve"> type is a great example.</w:t>
      </w:r>
    </w:p>
    <w:p w14:paraId="61DD53CD" w14:textId="014DFEA4" w:rsidR="00B2617F" w:rsidRDefault="00000000">
      <w:pPr>
        <w:pStyle w:val="Body"/>
      </w:pPr>
      <w:r>
        <w:t xml:space="preserve">We’ll concentrate on the parts of </w:t>
      </w:r>
      <w:r>
        <w:rPr>
          <w:rStyle w:val="Literal"/>
        </w:rPr>
        <w:t>String</w:t>
      </w:r>
      <w:r>
        <w:t xml:space="preserve"> that relate to ownership. These aspects also apply to other complex data types, whether they are provided by the standard library or created by you. </w:t>
      </w:r>
      <w:commentRangeStart w:id="22"/>
      <w:commentRangeStart w:id="23"/>
      <w:r>
        <w:t>We’ll discuss</w:t>
      </w:r>
      <w:ins w:id="24" w:author="Carol Nichols" w:date="2025-09-18T20:21:00Z" w16du:dateUtc="2025-09-19T00:21:00Z">
        <w:r w:rsidR="00A44F8A">
          <w:t xml:space="preserve"> non-ownership aspects of</w:t>
        </w:r>
      </w:ins>
      <w:r>
        <w:t xml:space="preserve"> </w:t>
      </w:r>
      <w:r>
        <w:rPr>
          <w:rStyle w:val="Literal"/>
        </w:rPr>
        <w:t>String</w:t>
      </w:r>
      <w:r>
        <w:t xml:space="preserve"> </w:t>
      </w:r>
      <w:del w:id="25" w:author="Carol Nichols" w:date="2025-09-18T20:21:00Z" w16du:dateUtc="2025-09-19T00:21:00Z">
        <w:r w:rsidDel="00A44F8A">
          <w:delText xml:space="preserve">in more depth </w:delText>
        </w:r>
      </w:del>
      <w:r>
        <w:t xml:space="preserve">in </w:t>
      </w:r>
      <w:r>
        <w:rPr>
          <w:rStyle w:val="Xref"/>
        </w:rPr>
        <w:t>Chapter</w:t>
      </w:r>
      <w:r w:rsidR="002327C8">
        <w:rPr>
          <w:rStyle w:val="Xref"/>
        </w:rPr>
        <w:t> </w:t>
      </w:r>
      <w:r>
        <w:rPr>
          <w:rStyle w:val="Xref"/>
        </w:rPr>
        <w:t>8</w:t>
      </w:r>
      <w:r>
        <w:t>.</w:t>
      </w:r>
      <w:commentRangeEnd w:id="22"/>
      <w:r w:rsidR="000B2D33">
        <w:rPr>
          <w:rStyle w:val="CommentReference"/>
          <w:rFonts w:ascii="Times New Roman" w:hAnsi="Times New Roman" w:cs="Times New Roman"/>
          <w:color w:val="auto"/>
          <w:lang w:val="en-CA"/>
        </w:rPr>
        <w:commentReference w:id="22"/>
      </w:r>
      <w:commentRangeEnd w:id="23"/>
      <w:r w:rsidR="00A44F8A">
        <w:rPr>
          <w:rStyle w:val="CommentReference"/>
          <w:rFonts w:ascii="Times New Roman" w:hAnsi="Times New Roman" w:cs="Times New Roman"/>
          <w:color w:val="auto"/>
          <w:lang w:val="en-CA"/>
        </w:rPr>
        <w:commentReference w:id="23"/>
      </w:r>
    </w:p>
    <w:p w14:paraId="02E4CA1A" w14:textId="05F7F7EE" w:rsidR="00B2617F" w:rsidRDefault="00000000">
      <w:pPr>
        <w:pStyle w:val="Body"/>
      </w:pPr>
      <w:r>
        <w:lastRenderedPageBreak/>
        <w:fldChar w:fldCharType="begin"/>
      </w:r>
      <w:r>
        <w:rPr>
          <w:spacing w:val="3"/>
        </w:rPr>
        <w:instrText xml:space="preserve"> XE "string literal" </w:instrText>
      </w:r>
      <w:r>
        <w:rPr>
          <w:spacing w:val="3"/>
        </w:rPr>
        <w:fldChar w:fldCharType="end"/>
      </w:r>
      <w:r>
        <w:t xml:space="preserve">We’ve already seen string literals, where a string value is hardcoded into our program. String literals are convenient, but they aren’t suitable for every situation in which we may want to use text. One reason is that they’re immutable. Another is that not every string value can be known when we write our code: </w:t>
      </w:r>
      <w:del w:id="26" w:author="Audrey Doyle" w:date="2025-09-09T15:48:00Z" w16du:dateUtc="2025-09-09T19:48:00Z">
        <w:r w:rsidDel="000B2D33">
          <w:delText xml:space="preserve">for </w:delText>
        </w:r>
      </w:del>
      <w:ins w:id="27" w:author="Audrey Doyle" w:date="2025-09-09T15:48:00Z" w16du:dateUtc="2025-09-09T19:48:00Z">
        <w:r w:rsidR="000B2D33">
          <w:t xml:space="preserve">For </w:t>
        </w:r>
      </w:ins>
      <w:r>
        <w:t xml:space="preserve">example, what if we want to take user input and store it? </w:t>
      </w:r>
      <w:ins w:id="28" w:author="Audrey Doyle" w:date="2025-09-09T15:51:00Z" w16du:dateUtc="2025-09-09T19:51:00Z">
        <w:r w:rsidR="000B2D33">
          <w:t>It is f</w:t>
        </w:r>
      </w:ins>
      <w:del w:id="29" w:author="Audrey Doyle" w:date="2025-09-09T15:51:00Z" w16du:dateUtc="2025-09-09T19:51:00Z">
        <w:r w:rsidDel="000B2D33">
          <w:delText>F</w:delText>
        </w:r>
      </w:del>
      <w:r>
        <w:t>or these situations</w:t>
      </w:r>
      <w:ins w:id="30" w:author="Audrey Doyle" w:date="2025-09-09T15:51:00Z" w16du:dateUtc="2025-09-09T19:51:00Z">
        <w:r w:rsidR="000B2D33">
          <w:t xml:space="preserve"> that</w:t>
        </w:r>
      </w:ins>
      <w:del w:id="31" w:author="Audrey Doyle" w:date="2025-09-09T15:51:00Z" w16du:dateUtc="2025-09-09T19:51:00Z">
        <w:r w:rsidDel="000B2D33">
          <w:delText>,</w:delText>
        </w:r>
      </w:del>
      <w:r>
        <w:t xml:space="preserve"> Rust has </w:t>
      </w:r>
      <w:del w:id="32" w:author="Audrey Doyle" w:date="2025-09-09T15:51:00Z" w16du:dateUtc="2025-09-09T19:51:00Z">
        <w:r w:rsidDel="000B2D33">
          <w:delText>a second string type</w:delText>
        </w:r>
      </w:del>
      <w:ins w:id="33" w:author="Audrey Doyle" w:date="2025-09-09T15:51:00Z" w16du:dateUtc="2025-09-09T19:51:00Z">
        <w:r w:rsidR="000B2D33">
          <w:t>the</w:t>
        </w:r>
      </w:ins>
      <w:del w:id="34" w:author="Audrey Doyle" w:date="2025-09-09T15:51:00Z" w16du:dateUtc="2025-09-09T19:51:00Z">
        <w:r w:rsidDel="000B2D33">
          <w:delText>,</w:delText>
        </w:r>
      </w:del>
      <w:r>
        <w:t xml:space="preserve"> </w:t>
      </w:r>
      <w:r>
        <w:rPr>
          <w:rStyle w:val="Literal"/>
        </w:rPr>
        <w:t>String</w:t>
      </w:r>
      <w:del w:id="35" w:author="Audrey Doyle" w:date="2025-09-09T15:51:00Z" w16du:dateUtc="2025-09-09T19:51:00Z">
        <w:r w:rsidDel="000B2D33">
          <w:delText>.</w:delText>
        </w:r>
      </w:del>
      <w:ins w:id="36" w:author="Audrey Doyle" w:date="2025-09-09T15:51:00Z" w16du:dateUtc="2025-09-09T19:51:00Z">
        <w:r w:rsidR="000B2D33">
          <w:t xml:space="preserve"> type.</w:t>
        </w:r>
      </w:ins>
      <w:r>
        <w:t xml:space="preserve"> This type manages data allocated on the heap and as such is able to store an amount of text that is unknown to us at compile time. </w:t>
      </w:r>
      <w:r>
        <w:fldChar w:fldCharType="begin"/>
      </w:r>
      <w:r>
        <w:instrText xml:space="preserve"> XE "from function: on String" </w:instrText>
      </w:r>
      <w:r>
        <w:fldChar w:fldCharType="end"/>
      </w:r>
      <w:r>
        <w:fldChar w:fldCharType="begin"/>
      </w:r>
      <w:r>
        <w:instrText xml:space="preserve"> XE "String type:from function on" </w:instrText>
      </w:r>
      <w:r>
        <w:fldChar w:fldCharType="end"/>
      </w:r>
      <w:r>
        <w:t xml:space="preserve">You can create a </w:t>
      </w:r>
      <w:r>
        <w:rPr>
          <w:rStyle w:val="Literal"/>
        </w:rPr>
        <w:t>String</w:t>
      </w:r>
      <w:r>
        <w:t xml:space="preserve"> from a string literal using the </w:t>
      </w:r>
      <w:r>
        <w:rPr>
          <w:rStyle w:val="Literal"/>
        </w:rPr>
        <w:t>from</w:t>
      </w:r>
      <w:r>
        <w:t xml:space="preserve"> function, like so:</w:t>
      </w:r>
    </w:p>
    <w:p w14:paraId="1E29E6C5" w14:textId="77777777" w:rsidR="00B2617F" w:rsidRDefault="00000000">
      <w:pPr>
        <w:pStyle w:val="Code"/>
      </w:pPr>
      <w:r>
        <w:t>let s = String::from("hello");</w:t>
      </w:r>
    </w:p>
    <w:p w14:paraId="4886C432" w14:textId="14D5AEB8" w:rsidR="00B2617F" w:rsidRDefault="00000000">
      <w:pPr>
        <w:pStyle w:val="Body"/>
      </w:pPr>
      <w:r>
        <w:t xml:space="preserve">The double colon </w:t>
      </w:r>
      <w:r>
        <w:rPr>
          <w:rStyle w:val="Literal"/>
        </w:rPr>
        <w:t>::</w:t>
      </w:r>
      <w:r>
        <w:t xml:space="preserve"> operator allows us to </w:t>
      </w:r>
      <w:r>
        <w:fldChar w:fldCharType="begin"/>
      </w:r>
      <w:r>
        <w:instrText xml:space="preserve"> XE "namespace" </w:instrText>
      </w:r>
      <w:r>
        <w:fldChar w:fldCharType="end"/>
      </w:r>
      <w:r>
        <w:t xml:space="preserve">namespace this particular </w:t>
      </w:r>
      <w:r>
        <w:rPr>
          <w:rStyle w:val="Literal"/>
        </w:rPr>
        <w:t>from</w:t>
      </w:r>
      <w:r>
        <w:t xml:space="preserve"> function under the </w:t>
      </w:r>
      <w:r>
        <w:rPr>
          <w:rStyle w:val="Literal"/>
        </w:rPr>
        <w:t>String</w:t>
      </w:r>
      <w:r>
        <w:t xml:space="preserve"> type rather than using some sort of name like </w:t>
      </w:r>
      <w:r>
        <w:rPr>
          <w:rStyle w:val="Literal"/>
        </w:rPr>
        <w:t>string_from</w:t>
      </w:r>
      <w:r>
        <w:t xml:space="preserve">. We’ll discuss this syntax more in </w:t>
      </w:r>
      <w:r w:rsidRPr="000B2D33">
        <w:rPr>
          <w:rStyle w:val="Xref"/>
          <w:rPrChange w:id="37" w:author="Audrey Doyle" w:date="2025-09-09T15:52:00Z" w16du:dateUtc="2025-09-09T19:52:00Z">
            <w:rPr/>
          </w:rPrChange>
        </w:rPr>
        <w:t>“</w:t>
      </w:r>
      <w:r w:rsidRPr="000B2D33">
        <w:rPr>
          <w:rStyle w:val="Xref"/>
        </w:rPr>
        <w:t>Method</w:t>
      </w:r>
      <w:r w:rsidR="00735A21" w:rsidRPr="000B2D33">
        <w:rPr>
          <w:rStyle w:val="Xref"/>
        </w:rPr>
        <w:t>s</w:t>
      </w:r>
      <w:r w:rsidRPr="000B2D33">
        <w:rPr>
          <w:rStyle w:val="Xref"/>
          <w:rPrChange w:id="38" w:author="Audrey Doyle" w:date="2025-09-09T15:52:00Z" w16du:dateUtc="2025-09-09T19:52:00Z">
            <w:rPr/>
          </w:rPrChange>
        </w:rPr>
        <w:t xml:space="preserve">” on </w:t>
      </w:r>
      <w:r w:rsidRPr="000B2D33">
        <w:rPr>
          <w:rStyle w:val="Xref"/>
        </w:rPr>
        <w:t>page</w:t>
      </w:r>
      <w:r w:rsidR="002327C8">
        <w:rPr>
          <w:rStyle w:val="Xref"/>
        </w:rPr>
        <w:t> </w:t>
      </w:r>
      <w:r>
        <w:rPr>
          <w:rStyle w:val="Xref"/>
        </w:rPr>
        <w:t>XX</w:t>
      </w:r>
      <w:r>
        <w:t xml:space="preserve">, and when we talk about namespacing with modules in </w:t>
      </w:r>
      <w:r w:rsidRPr="000B2D33">
        <w:rPr>
          <w:rStyle w:val="Xref"/>
          <w:rPrChange w:id="39" w:author="Audrey Doyle" w:date="2025-09-09T15:52:00Z" w16du:dateUtc="2025-09-09T19:52:00Z">
            <w:rPr/>
          </w:rPrChange>
        </w:rPr>
        <w:t>“</w:t>
      </w:r>
      <w:r w:rsidRPr="000B2D33">
        <w:rPr>
          <w:rStyle w:val="Xref"/>
        </w:rPr>
        <w:t>Paths for Referring to an Item in the Module Tree</w:t>
      </w:r>
      <w:r w:rsidRPr="000B2D33">
        <w:rPr>
          <w:rStyle w:val="Xref"/>
          <w:rPrChange w:id="40" w:author="Audrey Doyle" w:date="2025-09-09T15:52:00Z" w16du:dateUtc="2025-09-09T19:52:00Z">
            <w:rPr/>
          </w:rPrChange>
        </w:rPr>
        <w:t xml:space="preserve">” on </w:t>
      </w:r>
      <w:r w:rsidRPr="000B2D33">
        <w:rPr>
          <w:rStyle w:val="Xref"/>
        </w:rPr>
        <w:t>page</w:t>
      </w:r>
      <w:r w:rsidR="002327C8" w:rsidRPr="000B2D33">
        <w:rPr>
          <w:rStyle w:val="Xref"/>
        </w:rPr>
        <w:t> </w:t>
      </w:r>
      <w:r w:rsidRPr="000B2D33">
        <w:rPr>
          <w:rStyle w:val="Xref"/>
        </w:rPr>
        <w:t>X</w:t>
      </w:r>
      <w:r>
        <w:rPr>
          <w:rStyle w:val="Xref"/>
        </w:rPr>
        <w:t>X</w:t>
      </w:r>
      <w:r>
        <w:t>.</w:t>
      </w:r>
    </w:p>
    <w:p w14:paraId="75219E95" w14:textId="228E87AE" w:rsidR="00B2617F" w:rsidRDefault="00000000">
      <w:pPr>
        <w:pStyle w:val="Body"/>
      </w:pPr>
      <w:r>
        <w:fldChar w:fldCharType="begin"/>
      </w:r>
      <w:r>
        <w:instrText xml:space="preserve"> XE "push_str method" </w:instrText>
      </w:r>
      <w:r>
        <w:fldChar w:fldCharType="end"/>
      </w:r>
      <w:r>
        <w:fldChar w:fldCharType="begin"/>
      </w:r>
      <w:r>
        <w:instrText xml:space="preserve"> XE "String type:push_str method on" </w:instrText>
      </w:r>
      <w:r>
        <w:fldChar w:fldCharType="end"/>
      </w:r>
      <w:r>
        <w:t xml:space="preserve">This kind of string </w:t>
      </w:r>
      <w:r>
        <w:rPr>
          <w:rStyle w:val="Italic"/>
        </w:rPr>
        <w:t>can</w:t>
      </w:r>
      <w:r>
        <w:t xml:space="preserve"> be mutated:</w:t>
      </w:r>
    </w:p>
    <w:p w14:paraId="25CDB3F7" w14:textId="77777777" w:rsidR="00B2617F" w:rsidRDefault="00000000">
      <w:pPr>
        <w:pStyle w:val="Code"/>
      </w:pPr>
      <w:r>
        <w:t>let mut s = String::from("hello");</w:t>
      </w:r>
    </w:p>
    <w:p w14:paraId="5F7DCB8B" w14:textId="77777777" w:rsidR="00B2617F" w:rsidRDefault="00B2617F">
      <w:pPr>
        <w:pStyle w:val="Code"/>
      </w:pPr>
    </w:p>
    <w:p w14:paraId="77F671E7" w14:textId="77777777" w:rsidR="00B2617F" w:rsidRDefault="00000000">
      <w:pPr>
        <w:pStyle w:val="Code"/>
      </w:pPr>
      <w:r>
        <w:t>s.push_str(", world!"); // push_str() appends a literal to a String</w:t>
      </w:r>
    </w:p>
    <w:p w14:paraId="447CA606" w14:textId="77777777" w:rsidR="00B2617F" w:rsidRDefault="00B2617F">
      <w:pPr>
        <w:pStyle w:val="Code"/>
      </w:pPr>
    </w:p>
    <w:p w14:paraId="7CFA1ECD" w14:textId="77777777" w:rsidR="00B2617F" w:rsidRDefault="00000000">
      <w:pPr>
        <w:pStyle w:val="Code"/>
      </w:pPr>
      <w:r>
        <w:t>println!("{s}"); // this will print `hello, world!`</w:t>
      </w:r>
    </w:p>
    <w:p w14:paraId="227C8A85" w14:textId="77777777" w:rsidR="00B2617F" w:rsidRDefault="00000000">
      <w:pPr>
        <w:pStyle w:val="Body"/>
      </w:pPr>
      <w:r>
        <w:t xml:space="preserve">So, what’s the difference here? Why can </w:t>
      </w:r>
      <w:r>
        <w:rPr>
          <w:rStyle w:val="Literal"/>
        </w:rPr>
        <w:t>String</w:t>
      </w:r>
      <w:r>
        <w:t xml:space="preserve"> be mutated but literals cannot? The difference is in how these two types deal with memory.</w:t>
      </w:r>
    </w:p>
    <w:p w14:paraId="1EDAE74F" w14:textId="65AE18BB" w:rsidR="00B2617F" w:rsidRDefault="00000000">
      <w:pPr>
        <w:pStyle w:val="HeadB"/>
      </w:pPr>
      <w:r>
        <w:fldChar w:fldCharType="begin"/>
      </w:r>
      <w:r>
        <w:instrText xml:space="preserve"> XE "String type:internal structure of" </w:instrText>
      </w:r>
      <w:r>
        <w:fldChar w:fldCharType="end"/>
      </w:r>
      <w:bookmarkStart w:id="41" w:name="_Toc206162487"/>
      <w:r>
        <w:t>Memory and Allocation</w:t>
      </w:r>
      <w:bookmarkEnd w:id="41"/>
    </w:p>
    <w:p w14:paraId="4EE8971E" w14:textId="3A6C5890" w:rsidR="00B2617F" w:rsidRDefault="00000000">
      <w:pPr>
        <w:pStyle w:val="Body"/>
      </w:pPr>
      <w:r>
        <w:fldChar w:fldCharType="begin"/>
      </w:r>
      <w:r>
        <w:instrText xml:space="preserve"> XE "string literal:storage in the binary of" </w:instrText>
      </w:r>
      <w:r>
        <w:fldChar w:fldCharType="end"/>
      </w:r>
      <w:r>
        <w:t>In the case of a string literal, we know the contents at compile time, so the text is hardcoded directly into the final executable. This is why string literals are fast and efficient. But these properties only come from the string literal’s immutability. Unfortunately, we can’t put a blob of memory into the binary for each piece of text whose size is unknown at compile time and whose size might change while running the program.</w:t>
      </w:r>
    </w:p>
    <w:p w14:paraId="4BFA366F" w14:textId="77777777" w:rsidR="00B2617F" w:rsidRDefault="00000000">
      <w:pPr>
        <w:pStyle w:val="Body"/>
      </w:pPr>
      <w:r>
        <w:t xml:space="preserve">With the </w:t>
      </w:r>
      <w:r>
        <w:rPr>
          <w:rStyle w:val="Literal"/>
        </w:rPr>
        <w:t>String</w:t>
      </w:r>
      <w:r>
        <w:t xml:space="preserve"> type, in order to support a mutable, growable piece of text, we need to allocate an amount of memory on the heap, unknown at compile time, to hold the contents. This means:</w:t>
      </w:r>
    </w:p>
    <w:p w14:paraId="590726AD" w14:textId="77777777" w:rsidR="00B2617F" w:rsidRDefault="00000000">
      <w:pPr>
        <w:pStyle w:val="ListBullet"/>
      </w:pPr>
      <w:r>
        <w:lastRenderedPageBreak/>
        <w:t>The memory must be requested from the memory allocator at runtime.</w:t>
      </w:r>
    </w:p>
    <w:p w14:paraId="02639956" w14:textId="77777777" w:rsidR="00B2617F" w:rsidRDefault="00000000">
      <w:pPr>
        <w:pStyle w:val="ListBullet"/>
      </w:pPr>
      <w:r>
        <w:t xml:space="preserve">We need a way of returning this memory to the allocator when we’re done with our </w:t>
      </w:r>
      <w:r>
        <w:rPr>
          <w:rStyle w:val="Literal"/>
        </w:rPr>
        <w:t>String</w:t>
      </w:r>
      <w:r>
        <w:t>.</w:t>
      </w:r>
    </w:p>
    <w:p w14:paraId="41FE2D97" w14:textId="18BED1D4" w:rsidR="00B2617F" w:rsidRDefault="00000000">
      <w:pPr>
        <w:pStyle w:val="Body"/>
      </w:pPr>
      <w:r>
        <w:t xml:space="preserve">That first part is done by us: </w:t>
      </w:r>
      <w:del w:id="42" w:author="Audrey Doyle" w:date="2025-09-09T15:55:00Z" w16du:dateUtc="2025-09-09T19:55:00Z">
        <w:r w:rsidDel="000B2D33">
          <w:delText xml:space="preserve">when </w:delText>
        </w:r>
      </w:del>
      <w:ins w:id="43" w:author="Audrey Doyle" w:date="2025-09-09T15:55:00Z" w16du:dateUtc="2025-09-09T19:55:00Z">
        <w:r w:rsidR="000B2D33">
          <w:t xml:space="preserve">When </w:t>
        </w:r>
      </w:ins>
      <w:r>
        <w:t xml:space="preserve">we call </w:t>
      </w:r>
      <w:r>
        <w:rPr>
          <w:rStyle w:val="Literal"/>
        </w:rPr>
        <w:t>String::from</w:t>
      </w:r>
      <w:r>
        <w:t>, its implementation requests the memory it needs. This is pretty much universal in programming languages.</w:t>
      </w:r>
    </w:p>
    <w:p w14:paraId="4F27E049" w14:textId="16A3C217" w:rsidR="00B2617F" w:rsidRDefault="00000000">
      <w:pPr>
        <w:pStyle w:val="Body"/>
      </w:pPr>
      <w:r>
        <w:t xml:space="preserve">However, the second part is different. </w:t>
      </w:r>
      <w:r>
        <w:fldChar w:fldCharType="begin"/>
      </w:r>
      <w:r>
        <w:instrText xml:space="preserve"> XE "garbage collector (GC)" </w:instrText>
      </w:r>
      <w:r>
        <w:fldChar w:fldCharType="end"/>
      </w:r>
      <w:r>
        <w:t xml:space="preserve">In languages with a </w:t>
      </w:r>
      <w:bookmarkStart w:id="44" w:name="_Hlk208325753"/>
      <w:r>
        <w:rPr>
          <w:rStyle w:val="Italic"/>
        </w:rPr>
        <w:t>garbage collector (GC)</w:t>
      </w:r>
      <w:bookmarkEnd w:id="44"/>
      <w:r>
        <w:t xml:space="preserve">, the GC keeps track of and cleans up memory that isn’t being used anymore, and we don’t need to think about it. In most languages without a GC, it’s our responsibility to identify when memory is no longer being used and to call code to explicitly free it, just as we did to request it. Doing this correctly has historically been a difficult programming problem. If we forget, we’ll waste memory. If we do it too early, we’ll have an invalid variable. If we do it twice, that’s a bug too. We need to pair exactly one </w:t>
      </w:r>
      <w:r>
        <w:rPr>
          <w:rStyle w:val="Literal"/>
        </w:rPr>
        <w:t>allocate</w:t>
      </w:r>
      <w:r>
        <w:t xml:space="preserve"> with exactly one </w:t>
      </w:r>
      <w:r>
        <w:rPr>
          <w:rStyle w:val="Literal"/>
        </w:rPr>
        <w:t>free</w:t>
      </w:r>
      <w:r>
        <w:t>.</w:t>
      </w:r>
    </w:p>
    <w:p w14:paraId="47D4269D" w14:textId="2CE65431" w:rsidR="00B2617F" w:rsidRDefault="00000000">
      <w:pPr>
        <w:pStyle w:val="Body"/>
      </w:pPr>
      <w:r>
        <w:t xml:space="preserve">Rust takes a different path: </w:t>
      </w:r>
      <w:del w:id="45" w:author="Audrey Doyle" w:date="2025-09-09T15:56:00Z" w16du:dateUtc="2025-09-09T19:56:00Z">
        <w:r w:rsidDel="00FE001E">
          <w:delText xml:space="preserve">the </w:delText>
        </w:r>
      </w:del>
      <w:ins w:id="46" w:author="Audrey Doyle" w:date="2025-09-09T15:56:00Z" w16du:dateUtc="2025-09-09T19:56:00Z">
        <w:r w:rsidR="00FE001E">
          <w:t xml:space="preserve">The </w:t>
        </w:r>
      </w:ins>
      <w:r>
        <w:t xml:space="preserve">memory is automatically returned once the variable that owns it goes out of scope. Here’s a version of our scope example from Listing 4-1 using a </w:t>
      </w:r>
      <w:r>
        <w:rPr>
          <w:rStyle w:val="Literal"/>
        </w:rPr>
        <w:t>String</w:t>
      </w:r>
      <w:r>
        <w:t xml:space="preserve"> instead of a string literal:</w:t>
      </w:r>
    </w:p>
    <w:p w14:paraId="30DA2390" w14:textId="77777777" w:rsidR="00B2617F" w:rsidRDefault="00000000">
      <w:pPr>
        <w:pStyle w:val="Code"/>
      </w:pPr>
      <w:r>
        <w:t>{</w:t>
      </w:r>
    </w:p>
    <w:p w14:paraId="3B930C93" w14:textId="77777777" w:rsidR="00B2617F" w:rsidRDefault="00000000">
      <w:pPr>
        <w:pStyle w:val="Code"/>
      </w:pPr>
      <w:r>
        <w:t xml:space="preserve">    let s = String::from("hello"); // s is valid from this point forward</w:t>
      </w:r>
    </w:p>
    <w:p w14:paraId="13564543" w14:textId="77777777" w:rsidR="00B2617F" w:rsidRDefault="00B2617F">
      <w:pPr>
        <w:pStyle w:val="Code"/>
      </w:pPr>
    </w:p>
    <w:p w14:paraId="6FABD75B" w14:textId="77777777" w:rsidR="00B2617F" w:rsidRDefault="00000000">
      <w:pPr>
        <w:pStyle w:val="Code"/>
      </w:pPr>
      <w:r>
        <w:t xml:space="preserve">    // do stuff with s</w:t>
      </w:r>
    </w:p>
    <w:p w14:paraId="2E71AADB" w14:textId="77777777" w:rsidR="00B2617F" w:rsidRDefault="00000000">
      <w:pPr>
        <w:pStyle w:val="Code"/>
      </w:pPr>
      <w:r>
        <w:t>}                                  // this scope is now over, and s is no</w:t>
      </w:r>
    </w:p>
    <w:p w14:paraId="59B46381" w14:textId="77777777" w:rsidR="00B2617F" w:rsidRDefault="00000000">
      <w:pPr>
        <w:pStyle w:val="Code"/>
      </w:pPr>
      <w:r>
        <w:t xml:space="preserve">                                   // longer valid</w:t>
      </w:r>
    </w:p>
    <w:p w14:paraId="785A44CB" w14:textId="41A0448F" w:rsidR="00B2617F" w:rsidRDefault="00000000">
      <w:pPr>
        <w:pStyle w:val="Body"/>
      </w:pPr>
      <w:r>
        <w:fldChar w:fldCharType="begin"/>
      </w:r>
      <w:r>
        <w:instrText xml:space="preserve"> XE "drop function" </w:instrText>
      </w:r>
      <w:r>
        <w:fldChar w:fldCharType="end"/>
      </w:r>
      <w:r>
        <w:t xml:space="preserve">There is a natural point at which we can return the memory our </w:t>
      </w:r>
      <w:r>
        <w:rPr>
          <w:rStyle w:val="Literal"/>
        </w:rPr>
        <w:t>String</w:t>
      </w:r>
      <w:r>
        <w:t xml:space="preserve"> needs to the allocator: when </w:t>
      </w:r>
      <w:r>
        <w:rPr>
          <w:rStyle w:val="Literal"/>
        </w:rPr>
        <w:t>s</w:t>
      </w:r>
      <w:r>
        <w:t xml:space="preserve"> goes out of scope. When a variable goes out of scope, Rust calls a special function for us. This function is called </w:t>
      </w:r>
      <w:r>
        <w:rPr>
          <w:rStyle w:val="Literal"/>
        </w:rPr>
        <w:t>drop</w:t>
      </w:r>
      <w:r>
        <w:t xml:space="preserve">, and it’s where the author of </w:t>
      </w:r>
      <w:r>
        <w:rPr>
          <w:rStyle w:val="Literal"/>
        </w:rPr>
        <w:t>String</w:t>
      </w:r>
      <w:r>
        <w:t xml:space="preserve"> can put the code to return the memory. Rust calls </w:t>
      </w:r>
      <w:r>
        <w:rPr>
          <w:rStyle w:val="Literal"/>
        </w:rPr>
        <w:t>drop</w:t>
      </w:r>
      <w:r>
        <w:t xml:space="preserve"> automatically at the closing curly bracket.</w:t>
      </w:r>
    </w:p>
    <w:p w14:paraId="3A0E2665" w14:textId="0209E7B3" w:rsidR="00B2617F" w:rsidRDefault="00000000">
      <w:pPr>
        <w:pStyle w:val="Note"/>
      </w:pPr>
      <w:r>
        <w:rPr>
          <w:rStyle w:val="NoteHead"/>
          <w:iCs w:val="0"/>
        </w:rPr>
        <w:t>Note</w:t>
      </w:r>
      <w:r>
        <w:tab/>
      </w:r>
      <w:r>
        <w:fldChar w:fldCharType="begin"/>
      </w:r>
      <w:r>
        <w:instrText xml:space="preserve"> XE "Resource Acquisition Is Initialization (RAII)" </w:instrText>
      </w:r>
      <w:r>
        <w:fldChar w:fldCharType="end"/>
      </w:r>
      <w:r>
        <w:fldChar w:fldCharType="begin"/>
      </w:r>
      <w:r>
        <w:instrText xml:space="preserve"> XE "RAII (Resource Acquisition Is Initialization)" </w:instrText>
      </w:r>
      <w:r>
        <w:fldChar w:fldCharType="end"/>
      </w:r>
      <w:r>
        <w:t xml:space="preserve">In C++, this pattern of deallocating resources at the end of an item’s lifetime is sometimes called </w:t>
      </w:r>
      <w:bookmarkStart w:id="47" w:name="_Hlk208325865"/>
      <w:r>
        <w:rPr>
          <w:rStyle w:val="Italic"/>
        </w:rPr>
        <w:t>Resource Acquisition Is Initialization (RAII)</w:t>
      </w:r>
      <w:bookmarkEnd w:id="47"/>
      <w:r>
        <w:t xml:space="preserve">. The </w:t>
      </w:r>
      <w:r>
        <w:rPr>
          <w:rStyle w:val="Literal"/>
        </w:rPr>
        <w:t>drop</w:t>
      </w:r>
      <w:r>
        <w:t xml:space="preserve"> function in Rust will be familiar to you if you’ve used RAII patterns.</w:t>
      </w:r>
    </w:p>
    <w:p w14:paraId="4BE3B3E7" w14:textId="77777777" w:rsidR="00B2617F" w:rsidRDefault="00000000">
      <w:pPr>
        <w:pStyle w:val="Body"/>
      </w:pPr>
      <w:r>
        <w:t xml:space="preserve">This pattern has a profound impact on the way Rust code is written. It may seem simple right now, but the behavior of code can </w:t>
      </w:r>
      <w:r>
        <w:lastRenderedPageBreak/>
        <w:t>be unexpected in more complicated situations when we want to have multiple variables use the data we’ve allocated on the heap. Let’s explore some of those situations now.</w:t>
      </w:r>
    </w:p>
    <w:p w14:paraId="79797C22" w14:textId="4FD336D2" w:rsidR="00B2617F" w:rsidRDefault="00000000">
      <w:pPr>
        <w:pStyle w:val="HeadC"/>
      </w:pPr>
      <w:r>
        <w:fldChar w:fldCharType="begin"/>
      </w:r>
      <w:r>
        <w:instrText xml:space="preserve"> XE "moving ownership" </w:instrText>
      </w:r>
      <w:r>
        <w:fldChar w:fldCharType="end"/>
      </w:r>
      <w:bookmarkStart w:id="48" w:name="_Toc206162488"/>
      <w:r>
        <w:t>Variables and Data Interacting with Move</w:t>
      </w:r>
      <w:bookmarkEnd w:id="48"/>
    </w:p>
    <w:p w14:paraId="449C0EAD" w14:textId="02388990" w:rsidR="00B2617F" w:rsidRDefault="00000000">
      <w:pPr>
        <w:pStyle w:val="Body"/>
      </w:pPr>
      <w:r>
        <w:t xml:space="preserve">Multiple variables can interact with the same data in different ways in Rust. </w:t>
      </w:r>
      <w:ins w:id="49" w:author="Audrey Doyle" w:date="2025-09-09T15:58:00Z" w16du:dateUtc="2025-09-09T19:58:00Z">
        <w:r w:rsidR="00FE001E" w:rsidRPr="00FE001E">
          <w:t>Listing</w:t>
        </w:r>
        <w:r w:rsidR="00FE001E">
          <w:t> </w:t>
        </w:r>
        <w:r w:rsidR="00FE001E" w:rsidRPr="00FE001E">
          <w:t>4-2</w:t>
        </w:r>
      </w:ins>
      <w:del w:id="50" w:author="Audrey Doyle" w:date="2025-09-09T15:58:00Z" w16du:dateUtc="2025-09-09T19:58:00Z">
        <w:r w:rsidDel="00FE001E">
          <w:delText xml:space="preserve">Let’s look at </w:delText>
        </w:r>
      </w:del>
      <w:ins w:id="51" w:author="Audrey Doyle" w:date="2025-09-09T15:58:00Z" w16du:dateUtc="2025-09-09T19:58:00Z">
        <w:r w:rsidR="00FE001E">
          <w:t xml:space="preserve"> shows </w:t>
        </w:r>
      </w:ins>
      <w:r>
        <w:t>an example using an integer</w:t>
      </w:r>
      <w:del w:id="52" w:author="Carol Nichols" w:date="2025-09-18T21:04:00Z" w16du:dateUtc="2025-09-19T01:04:00Z">
        <w:r w:rsidDel="000F0728">
          <w:delText xml:space="preserve"> </w:delText>
        </w:r>
      </w:del>
      <w:del w:id="53" w:author="Audrey Doyle" w:date="2025-09-09T15:58:00Z" w16du:dateUtc="2025-09-09T19:58:00Z">
        <w:r w:rsidDel="00FE001E">
          <w:delText>in Listing 4-2</w:delText>
        </w:r>
      </w:del>
      <w:r>
        <w:t>.</w:t>
      </w:r>
    </w:p>
    <w:p w14:paraId="31EBD319" w14:textId="77777777" w:rsidR="00B2617F" w:rsidRDefault="00000000">
      <w:pPr>
        <w:pStyle w:val="Code"/>
      </w:pPr>
      <w:r>
        <w:t>let x = 5;</w:t>
      </w:r>
    </w:p>
    <w:p w14:paraId="3F0E2E2A" w14:textId="77777777" w:rsidR="00B2617F" w:rsidRDefault="00000000">
      <w:pPr>
        <w:pStyle w:val="Code"/>
      </w:pPr>
      <w:r>
        <w:t>let y = x;</w:t>
      </w:r>
    </w:p>
    <w:p w14:paraId="1E0DD10F" w14:textId="77777777" w:rsidR="00B2617F" w:rsidRDefault="00000000">
      <w:pPr>
        <w:pStyle w:val="CodeListingCaption"/>
      </w:pPr>
      <w:r>
        <w:t xml:space="preserve">Assigning the integer value of variable </w:t>
      </w:r>
      <w:r>
        <w:rPr>
          <w:rStyle w:val="Literal"/>
        </w:rPr>
        <w:t>x</w:t>
      </w:r>
      <w:r>
        <w:t xml:space="preserve"> to </w:t>
      </w:r>
      <w:r>
        <w:rPr>
          <w:rStyle w:val="Literal"/>
        </w:rPr>
        <w:t>y</w:t>
      </w:r>
    </w:p>
    <w:p w14:paraId="1319F116" w14:textId="749EE70A" w:rsidR="00B2617F" w:rsidRDefault="00000000">
      <w:pPr>
        <w:pStyle w:val="Body"/>
      </w:pPr>
      <w:r>
        <w:t>We can probably guess what this is doing: “</w:t>
      </w:r>
      <w:del w:id="54" w:author="Audrey Doyle" w:date="2025-09-09T15:58:00Z" w16du:dateUtc="2025-09-09T19:58:00Z">
        <w:r w:rsidDel="00FE001E">
          <w:delText xml:space="preserve">bind </w:delText>
        </w:r>
      </w:del>
      <w:ins w:id="55" w:author="Audrey Doyle" w:date="2025-09-09T15:58:00Z" w16du:dateUtc="2025-09-09T19:58:00Z">
        <w:r w:rsidR="00FE001E">
          <w:t xml:space="preserve">Bind </w:t>
        </w:r>
      </w:ins>
      <w:r>
        <w:t xml:space="preserve">the value </w:t>
      </w:r>
      <w:r>
        <w:rPr>
          <w:rStyle w:val="Literal"/>
        </w:rPr>
        <w:t>5</w:t>
      </w:r>
      <w:r>
        <w:t xml:space="preserve"> to </w:t>
      </w:r>
      <w:r>
        <w:rPr>
          <w:rStyle w:val="Literal"/>
        </w:rPr>
        <w:t>x</w:t>
      </w:r>
      <w:r>
        <w:t>; then</w:t>
      </w:r>
      <w:ins w:id="56" w:author="Audrey Doyle" w:date="2025-09-10T11:37:00Z" w16du:dateUtc="2025-09-10T15:37:00Z">
        <w:r w:rsidR="00190FB0">
          <w:t>,</w:t>
        </w:r>
      </w:ins>
      <w:r>
        <w:t xml:space="preserve"> make a copy of the value in </w:t>
      </w:r>
      <w:r>
        <w:rPr>
          <w:rStyle w:val="Literal"/>
        </w:rPr>
        <w:t>x</w:t>
      </w:r>
      <w:r>
        <w:t xml:space="preserve"> and bind it to </w:t>
      </w:r>
      <w:r>
        <w:rPr>
          <w:rStyle w:val="Literal"/>
        </w:rPr>
        <w:t>y</w:t>
      </w:r>
      <w:r>
        <w:t xml:space="preserve">.” We now have two variables, </w:t>
      </w:r>
      <w:r>
        <w:rPr>
          <w:rStyle w:val="Literal"/>
        </w:rPr>
        <w:t>x</w:t>
      </w:r>
      <w:r>
        <w:t xml:space="preserve"> and </w:t>
      </w:r>
      <w:r>
        <w:rPr>
          <w:rStyle w:val="Literal"/>
        </w:rPr>
        <w:t>y</w:t>
      </w:r>
      <w:r>
        <w:t xml:space="preserve">, and both equal </w:t>
      </w:r>
      <w:r>
        <w:rPr>
          <w:rStyle w:val="Literal"/>
        </w:rPr>
        <w:t>5</w:t>
      </w:r>
      <w:r>
        <w:t xml:space="preserve">. This is indeed what is happening, because integers are simple values with a known, fixed size, and these two </w:t>
      </w:r>
      <w:r>
        <w:rPr>
          <w:rStyle w:val="Literal"/>
        </w:rPr>
        <w:t>5</w:t>
      </w:r>
      <w:r>
        <w:t xml:space="preserve"> values are pushed onto the stack.</w:t>
      </w:r>
    </w:p>
    <w:p w14:paraId="65429B27" w14:textId="77777777" w:rsidR="00B2617F" w:rsidRDefault="00000000">
      <w:pPr>
        <w:pStyle w:val="Body"/>
      </w:pPr>
      <w:r>
        <w:t xml:space="preserve">Now let’s look at the </w:t>
      </w:r>
      <w:r>
        <w:rPr>
          <w:rStyle w:val="Literal"/>
        </w:rPr>
        <w:t>String</w:t>
      </w:r>
      <w:r>
        <w:t xml:space="preserve"> version:</w:t>
      </w:r>
    </w:p>
    <w:p w14:paraId="47470FEB" w14:textId="77777777" w:rsidR="00B2617F" w:rsidRDefault="00000000">
      <w:pPr>
        <w:pStyle w:val="Code"/>
      </w:pPr>
      <w:r>
        <w:t>let s1 = String::from("hello");</w:t>
      </w:r>
    </w:p>
    <w:p w14:paraId="0C3A81AB" w14:textId="77777777" w:rsidR="00B2617F" w:rsidRDefault="00000000">
      <w:pPr>
        <w:pStyle w:val="Code"/>
      </w:pPr>
      <w:r>
        <w:t>let s2 = s1;</w:t>
      </w:r>
    </w:p>
    <w:p w14:paraId="3B8D21B0" w14:textId="366A469E" w:rsidR="00B2617F" w:rsidRDefault="00000000">
      <w:pPr>
        <w:pStyle w:val="Body"/>
      </w:pPr>
      <w:r>
        <w:t xml:space="preserve">This looks very similar, so we might assume that the way it works would be the same: </w:t>
      </w:r>
      <w:del w:id="57" w:author="Audrey Doyle" w:date="2025-09-09T15:59:00Z" w16du:dateUtc="2025-09-09T19:59:00Z">
        <w:r w:rsidDel="00FE001E">
          <w:delText xml:space="preserve">that </w:delText>
        </w:r>
      </w:del>
      <w:ins w:id="58" w:author="Audrey Doyle" w:date="2025-09-09T15:59:00Z" w16du:dateUtc="2025-09-09T19:59:00Z">
        <w:r w:rsidR="00FE001E">
          <w:t xml:space="preserve">That </w:t>
        </w:r>
      </w:ins>
      <w:r>
        <w:t xml:space="preserve">is, the second line would make a copy of the value in </w:t>
      </w:r>
      <w:r>
        <w:rPr>
          <w:rStyle w:val="Literal"/>
        </w:rPr>
        <w:t>s1</w:t>
      </w:r>
      <w:r>
        <w:t xml:space="preserve"> and bind it to </w:t>
      </w:r>
      <w:r>
        <w:rPr>
          <w:rStyle w:val="Literal"/>
        </w:rPr>
        <w:t>s2</w:t>
      </w:r>
      <w:r>
        <w:t>. But this isn’t quite what happens.</w:t>
      </w:r>
    </w:p>
    <w:p w14:paraId="305228FE" w14:textId="77777777" w:rsidR="00B2617F" w:rsidRDefault="00000000">
      <w:pPr>
        <w:pStyle w:val="Body"/>
      </w:pPr>
      <w:r>
        <w:t xml:space="preserve">Take a look at Figure 4-1 to see what is happening to </w:t>
      </w:r>
      <w:r>
        <w:rPr>
          <w:rStyle w:val="Literal"/>
        </w:rPr>
        <w:t>String</w:t>
      </w:r>
      <w:r>
        <w:t xml:space="preserve"> under the covers. A </w:t>
      </w:r>
      <w:r>
        <w:rPr>
          <w:rStyle w:val="Literal"/>
        </w:rPr>
        <w:t>String</w:t>
      </w:r>
      <w:r>
        <w:t xml:space="preserve"> is made up of three parts, shown on the left: a pointer to the memory that holds the contents of the string, a length, and a capacity. This group of data is stored on the stack. On the right is the memory on the heap that holds the contents.</w:t>
      </w:r>
    </w:p>
    <w:p w14:paraId="77AF5E3C" w14:textId="77777777" w:rsidR="00B2617F" w:rsidRDefault="00000000">
      <w:pPr>
        <w:pStyle w:val="GraphicSlug"/>
      </w:pPr>
      <w:r>
        <w:t>f04001.eps</w:t>
      </w:r>
    </w:p>
    <w:p w14:paraId="1DBF202E" w14:textId="3F4FD7CE" w:rsidR="00B2617F" w:rsidRPr="00F41CC6" w:rsidRDefault="00F41CC6" w:rsidP="00F41CC6">
      <w:pPr>
        <w:pStyle w:val="Body"/>
        <w:rPr>
          <w:rStyle w:val="AltText"/>
          <w:lang w:val="en-CA"/>
        </w:rPr>
      </w:pPr>
      <w:r w:rsidRPr="00F41CC6">
        <w:rPr>
          <w:rStyle w:val="AltText"/>
          <w:lang w:val="en-CA"/>
        </w:rPr>
        <w:t>Two tables: the first table contains the representation of s1 on the</w:t>
      </w:r>
      <w:r>
        <w:rPr>
          <w:rStyle w:val="AltText"/>
          <w:lang w:val="en-CA"/>
        </w:rPr>
        <w:t xml:space="preserve"> </w:t>
      </w:r>
      <w:r w:rsidRPr="00F41CC6">
        <w:rPr>
          <w:rStyle w:val="AltText"/>
          <w:lang w:val="en-CA"/>
        </w:rPr>
        <w:t>stack, consisting of its length (5), capacity (5), and a pointer to the first</w:t>
      </w:r>
      <w:r>
        <w:rPr>
          <w:rStyle w:val="AltText"/>
          <w:lang w:val="en-CA"/>
        </w:rPr>
        <w:t xml:space="preserve"> </w:t>
      </w:r>
      <w:r w:rsidRPr="00F41CC6">
        <w:rPr>
          <w:rStyle w:val="AltText"/>
          <w:lang w:val="en-CA"/>
        </w:rPr>
        <w:t>value in the second table. The second table contains the representation of the</w:t>
      </w:r>
      <w:r>
        <w:rPr>
          <w:rStyle w:val="AltText"/>
          <w:lang w:val="en-CA"/>
        </w:rPr>
        <w:t xml:space="preserve"> </w:t>
      </w:r>
      <w:r w:rsidRPr="00F41CC6">
        <w:rPr>
          <w:rStyle w:val="AltText"/>
          <w:lang w:val="en-CA"/>
        </w:rPr>
        <w:t>string data on the heap, byte by byte.</w:t>
      </w:r>
    </w:p>
    <w:p w14:paraId="48424C44" w14:textId="77777777" w:rsidR="00B2617F" w:rsidRDefault="00000000">
      <w:pPr>
        <w:pStyle w:val="Body"/>
      </w:pPr>
      <w:r>
        <w:rPr>
          <w:noProof/>
        </w:rPr>
        <w:drawing>
          <wp:inline distT="0" distB="0" distL="0" distR="0" wp14:anchorId="1AEC291F" wp14:editId="70F245C1">
            <wp:extent cx="18923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892300" cy="1117600"/>
                    </a:xfrm>
                    <a:prstGeom prst="rect">
                      <a:avLst/>
                    </a:prstGeom>
                    <a:noFill/>
                  </pic:spPr>
                </pic:pic>
              </a:graphicData>
            </a:graphic>
          </wp:inline>
        </w:drawing>
      </w:r>
    </w:p>
    <w:p w14:paraId="3274B873" w14:textId="42ABED23" w:rsidR="00B2617F" w:rsidRDefault="004B07C9">
      <w:pPr>
        <w:pStyle w:val="CaptionLine"/>
        <w:numPr>
          <w:ilvl w:val="4"/>
          <w:numId w:val="18"/>
        </w:numPr>
      </w:pPr>
      <w:r>
        <w:lastRenderedPageBreak/>
        <w:t xml:space="preserve">The representation in memory of a </w:t>
      </w:r>
      <w:r>
        <w:rPr>
          <w:rStyle w:val="Literal"/>
        </w:rPr>
        <w:t>String</w:t>
      </w:r>
      <w:r>
        <w:t xml:space="preserve"> holding the value </w:t>
      </w:r>
      <w:r>
        <w:rPr>
          <w:rStyle w:val="Literal"/>
        </w:rPr>
        <w:t>"hello"</w:t>
      </w:r>
      <w:r>
        <w:t xml:space="preserve"> bound to </w:t>
      </w:r>
      <w:r>
        <w:rPr>
          <w:rStyle w:val="Literal"/>
        </w:rPr>
        <w:t>s1</w:t>
      </w:r>
    </w:p>
    <w:p w14:paraId="42D4F542" w14:textId="77777777" w:rsidR="00B2617F" w:rsidRDefault="00000000">
      <w:pPr>
        <w:pStyle w:val="Body"/>
      </w:pPr>
      <w:r>
        <w:t xml:space="preserve">The length is how much memory, in bytes, the contents of the </w:t>
      </w:r>
      <w:r>
        <w:rPr>
          <w:rStyle w:val="Literal"/>
        </w:rPr>
        <w:t>String</w:t>
      </w:r>
      <w:r>
        <w:t xml:space="preserve"> are currently using. The capacity is the total amount of memory, in bytes, that the </w:t>
      </w:r>
      <w:r>
        <w:rPr>
          <w:rStyle w:val="Literal"/>
        </w:rPr>
        <w:t>String</w:t>
      </w:r>
      <w:r>
        <w:t xml:space="preserve"> has received from the allocator. The difference between length and capacity matters, but not in this context, so for now, it’s fine to ignore the capacity.</w:t>
      </w:r>
    </w:p>
    <w:p w14:paraId="7ED1CAE0" w14:textId="77777777" w:rsidR="00B2617F" w:rsidRDefault="00000000">
      <w:pPr>
        <w:pStyle w:val="Body"/>
      </w:pPr>
      <w:r>
        <w:t xml:space="preserve">When we assign </w:t>
      </w:r>
      <w:r>
        <w:rPr>
          <w:rStyle w:val="Literal"/>
        </w:rPr>
        <w:t>s1</w:t>
      </w:r>
      <w:r>
        <w:t xml:space="preserve"> to </w:t>
      </w:r>
      <w:r>
        <w:rPr>
          <w:rStyle w:val="Literal"/>
        </w:rPr>
        <w:t>s2</w:t>
      </w:r>
      <w:r>
        <w:t xml:space="preserve">, the </w:t>
      </w:r>
      <w:r>
        <w:rPr>
          <w:rStyle w:val="Literal"/>
        </w:rPr>
        <w:t>String</w:t>
      </w:r>
      <w:r>
        <w:t xml:space="preserve"> data is copied, meaning we copy the pointer, the length, and the capacity that are on the stack. We do not copy the data on the heap that the pointer refers to. In other words, the data representation in memory looks like Figure 4-2.</w:t>
      </w:r>
    </w:p>
    <w:p w14:paraId="5160F4C7" w14:textId="77777777" w:rsidR="00B2617F" w:rsidRDefault="00000000">
      <w:pPr>
        <w:pStyle w:val="GraphicSlug"/>
      </w:pPr>
      <w:r>
        <w:t>f04002.eps</w:t>
      </w:r>
    </w:p>
    <w:p w14:paraId="15224324" w14:textId="77777777" w:rsidR="00702E3F" w:rsidRDefault="00702E3F" w:rsidP="00702E3F">
      <w:pPr>
        <w:pStyle w:val="Body"/>
        <w:rPr>
          <w:rStyle w:val="AltText"/>
        </w:rPr>
      </w:pPr>
      <w:r w:rsidRPr="00702E3F">
        <w:rPr>
          <w:rStyle w:val="AltText"/>
        </w:rPr>
        <w:t>Three tables: tables s1 and s2 representing those strings on the</w:t>
      </w:r>
      <w:r>
        <w:rPr>
          <w:rStyle w:val="AltText"/>
        </w:rPr>
        <w:t xml:space="preserve"> </w:t>
      </w:r>
      <w:r w:rsidRPr="00702E3F">
        <w:rPr>
          <w:rStyle w:val="AltText"/>
        </w:rPr>
        <w:t>stack, respectively, and both pointing to the same string data on the heap.</w:t>
      </w:r>
    </w:p>
    <w:p w14:paraId="529D8E33" w14:textId="04FDBC02" w:rsidR="00B2617F" w:rsidRPr="00C12997" w:rsidRDefault="00000000" w:rsidP="00702E3F">
      <w:pPr>
        <w:pStyle w:val="Body"/>
      </w:pPr>
      <w:r>
        <w:rPr>
          <w:noProof/>
        </w:rPr>
        <w:drawing>
          <wp:inline distT="0" distB="0" distL="0" distR="0" wp14:anchorId="196ADF7F" wp14:editId="340CD1A5">
            <wp:extent cx="1892300" cy="184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1892300" cy="1841500"/>
                    </a:xfrm>
                    <a:prstGeom prst="rect">
                      <a:avLst/>
                    </a:prstGeom>
                    <a:noFill/>
                  </pic:spPr>
                </pic:pic>
              </a:graphicData>
            </a:graphic>
          </wp:inline>
        </w:drawing>
      </w:r>
    </w:p>
    <w:p w14:paraId="01650AA1" w14:textId="05C8CEEE" w:rsidR="00B2617F" w:rsidRDefault="004B07C9">
      <w:pPr>
        <w:pStyle w:val="CaptionLine"/>
      </w:pPr>
      <w:r>
        <w:t xml:space="preserve">The representation in memory of the variable </w:t>
      </w:r>
      <w:r>
        <w:rPr>
          <w:rStyle w:val="Literal"/>
        </w:rPr>
        <w:t>s2</w:t>
      </w:r>
      <w:r>
        <w:t xml:space="preserve"> that has a copy of the pointer, length, and capacity of </w:t>
      </w:r>
      <w:r>
        <w:rPr>
          <w:rStyle w:val="Literal"/>
        </w:rPr>
        <w:t>s1</w:t>
      </w:r>
    </w:p>
    <w:p w14:paraId="1C557CA3" w14:textId="77777777" w:rsidR="00B2617F" w:rsidRDefault="00000000">
      <w:pPr>
        <w:pStyle w:val="Body"/>
      </w:pPr>
      <w:r>
        <w:t xml:space="preserve">The representation does </w:t>
      </w:r>
      <w:r>
        <w:rPr>
          <w:rStyle w:val="Italic"/>
        </w:rPr>
        <w:t>not</w:t>
      </w:r>
      <w:r>
        <w:t xml:space="preserve"> look like Figure 4-3, which is what memory would look like if Rust instead copied the heap data as well. If Rust did this, the operation </w:t>
      </w:r>
      <w:r>
        <w:rPr>
          <w:rStyle w:val="Literal"/>
        </w:rPr>
        <w:t>s2 = s1</w:t>
      </w:r>
      <w:r>
        <w:t xml:space="preserve"> could be very expensive in terms of runtime performance if the data on the heap were large.</w:t>
      </w:r>
    </w:p>
    <w:p w14:paraId="169B2AE5" w14:textId="77777777" w:rsidR="00B2617F" w:rsidRDefault="00000000">
      <w:pPr>
        <w:pStyle w:val="GraphicSlug"/>
      </w:pPr>
      <w:r>
        <w:t>f04003.eps</w:t>
      </w:r>
    </w:p>
    <w:p w14:paraId="59C96294" w14:textId="38D0C596" w:rsidR="00B2617F" w:rsidRDefault="00320DBC" w:rsidP="00C12997">
      <w:pPr>
        <w:pStyle w:val="Body"/>
        <w:rPr>
          <w:rStyle w:val="AltText"/>
        </w:rPr>
      </w:pPr>
      <w:r w:rsidRPr="00320DBC">
        <w:rPr>
          <w:rStyle w:val="AltText"/>
        </w:rPr>
        <w:t>Four tables: two tables representing the stack data for s1 and s2,</w:t>
      </w:r>
      <w:r w:rsidR="00C12997">
        <w:rPr>
          <w:rStyle w:val="AltText"/>
        </w:rPr>
        <w:t xml:space="preserve"> </w:t>
      </w:r>
      <w:r w:rsidRPr="00320DBC">
        <w:rPr>
          <w:rStyle w:val="AltText"/>
        </w:rPr>
        <w:t>and each points to its own copy of string data on the heap.</w:t>
      </w:r>
    </w:p>
    <w:p w14:paraId="1DD79F9F" w14:textId="77777777" w:rsidR="00B2617F" w:rsidRDefault="00000000">
      <w:pPr>
        <w:pStyle w:val="Body"/>
      </w:pPr>
      <w:r>
        <w:rPr>
          <w:noProof/>
        </w:rPr>
        <w:lastRenderedPageBreak/>
        <w:drawing>
          <wp:inline distT="0" distB="0" distL="0" distR="0" wp14:anchorId="6AD37DDB" wp14:editId="4E902F5F">
            <wp:extent cx="1892300"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1892300" cy="2247900"/>
                    </a:xfrm>
                    <a:prstGeom prst="rect">
                      <a:avLst/>
                    </a:prstGeom>
                    <a:noFill/>
                  </pic:spPr>
                </pic:pic>
              </a:graphicData>
            </a:graphic>
          </wp:inline>
        </w:drawing>
      </w:r>
    </w:p>
    <w:p w14:paraId="74135C71" w14:textId="77777777" w:rsidR="00B2617F" w:rsidRDefault="00000000">
      <w:pPr>
        <w:pStyle w:val="CaptionLine"/>
      </w:pPr>
      <w:r>
        <w:t xml:space="preserve">Another possibility for what </w:t>
      </w:r>
      <w:r>
        <w:rPr>
          <w:rStyle w:val="Literal"/>
        </w:rPr>
        <w:t>s2 = s1</w:t>
      </w:r>
      <w:r>
        <w:t xml:space="preserve"> might do if Rust copied the heap data as well</w:t>
      </w:r>
    </w:p>
    <w:p w14:paraId="25CE5868" w14:textId="44156E24" w:rsidR="00B2617F" w:rsidRDefault="00000000">
      <w:pPr>
        <w:pStyle w:val="Body"/>
      </w:pPr>
      <w:r>
        <w:t xml:space="preserve">Earlier, we said that when a variable goes out of scope, Rust automatically calls the </w:t>
      </w:r>
      <w:r>
        <w:rPr>
          <w:rStyle w:val="Literal"/>
        </w:rPr>
        <w:t>drop</w:t>
      </w:r>
      <w:r>
        <w:t xml:space="preserve"> function and cleans up the heap memory for that variable. But Figure 4-2 shows both data pointers pointing to the same location. </w:t>
      </w:r>
      <w:r>
        <w:fldChar w:fldCharType="begin"/>
      </w:r>
      <w:r>
        <w:rPr>
          <w:spacing w:val="-2"/>
        </w:rPr>
        <w:instrText xml:space="preserve"> XE "double free error" </w:instrText>
      </w:r>
      <w:r>
        <w:rPr>
          <w:spacing w:val="-2"/>
        </w:rPr>
        <w:fldChar w:fldCharType="end"/>
      </w:r>
      <w:r>
        <w:t xml:space="preserve">This is a problem: </w:t>
      </w:r>
      <w:del w:id="59" w:author="Audrey Doyle" w:date="2025-09-09T16:01:00Z" w16du:dateUtc="2025-09-09T20:01:00Z">
        <w:r w:rsidDel="00FE001E">
          <w:delText xml:space="preserve">when </w:delText>
        </w:r>
      </w:del>
      <w:ins w:id="60" w:author="Audrey Doyle" w:date="2025-09-09T16:01:00Z" w16du:dateUtc="2025-09-09T20:01:00Z">
        <w:r w:rsidR="00FE001E">
          <w:t xml:space="preserve">When </w:t>
        </w:r>
      </w:ins>
      <w:r>
        <w:rPr>
          <w:rStyle w:val="Literal"/>
        </w:rPr>
        <w:t>s2</w:t>
      </w:r>
      <w:r>
        <w:t xml:space="preserve"> and </w:t>
      </w:r>
      <w:r>
        <w:rPr>
          <w:rStyle w:val="Literal"/>
        </w:rPr>
        <w:t>s1</w:t>
      </w:r>
      <w:r>
        <w:t xml:space="preserve"> go out of scope, they will both try to free the same memory. This is known as a </w:t>
      </w:r>
      <w:bookmarkStart w:id="61" w:name="_Hlk208326110"/>
      <w:r>
        <w:rPr>
          <w:rStyle w:val="Italic"/>
        </w:rPr>
        <w:t>double free</w:t>
      </w:r>
      <w:r>
        <w:t xml:space="preserve"> </w:t>
      </w:r>
      <w:bookmarkEnd w:id="61"/>
      <w:r>
        <w:t>error and is one of the memory safety bugs we mentioned previously. Freeing memory twice can lead to memory corruption, which can potentially lead to security vulnerabilities.</w:t>
      </w:r>
    </w:p>
    <w:p w14:paraId="78226345" w14:textId="75EC9CE9" w:rsidR="00B2617F" w:rsidRDefault="00000000">
      <w:pPr>
        <w:pStyle w:val="Body"/>
      </w:pPr>
      <w:r>
        <w:fldChar w:fldCharType="begin"/>
      </w:r>
      <w:r>
        <w:instrText xml:space="preserve"> XE "invalidated variable" </w:instrText>
      </w:r>
      <w:r>
        <w:fldChar w:fldCharType="end"/>
      </w:r>
      <w:r>
        <w:t xml:space="preserve">To ensure memory safety, after the line </w:t>
      </w:r>
      <w:r>
        <w:rPr>
          <w:rStyle w:val="Literal"/>
        </w:rPr>
        <w:t>let s2 = s1;</w:t>
      </w:r>
      <w:r>
        <w:t xml:space="preserve">, Rust considers </w:t>
      </w:r>
      <w:r>
        <w:rPr>
          <w:rStyle w:val="Literal"/>
        </w:rPr>
        <w:t>s1</w:t>
      </w:r>
      <w:r>
        <w:t xml:space="preserve"> as no longer valid. Therefore, Rust doesn’t need to free anything when </w:t>
      </w:r>
      <w:r>
        <w:rPr>
          <w:rStyle w:val="Literal"/>
        </w:rPr>
        <w:t>s1</w:t>
      </w:r>
      <w:r>
        <w:t xml:space="preserve"> goes out of scope. Check out what happens when you try to use </w:t>
      </w:r>
      <w:r>
        <w:rPr>
          <w:rStyle w:val="Literal"/>
        </w:rPr>
        <w:t>s1</w:t>
      </w:r>
      <w:r>
        <w:t xml:space="preserve"> after </w:t>
      </w:r>
      <w:r>
        <w:rPr>
          <w:rStyle w:val="Literal"/>
        </w:rPr>
        <w:t>s2</w:t>
      </w:r>
      <w:r>
        <w:t xml:space="preserve"> is created; it won’t work:</w:t>
      </w:r>
    </w:p>
    <w:p w14:paraId="5A4757EF" w14:textId="77777777" w:rsidR="00B2617F" w:rsidRDefault="00000000">
      <w:pPr>
        <w:pStyle w:val="Code"/>
      </w:pPr>
      <w:r>
        <w:t>let s1 = String::from("hello");</w:t>
      </w:r>
    </w:p>
    <w:p w14:paraId="7E054E0D" w14:textId="77777777" w:rsidR="00B2617F" w:rsidRDefault="00000000">
      <w:pPr>
        <w:pStyle w:val="Code"/>
      </w:pPr>
      <w:r>
        <w:t>let s2 = s1;</w:t>
      </w:r>
    </w:p>
    <w:p w14:paraId="2C904DF2" w14:textId="77777777" w:rsidR="00B2617F" w:rsidRDefault="00B2617F">
      <w:pPr>
        <w:pStyle w:val="Code"/>
      </w:pPr>
    </w:p>
    <w:p w14:paraId="370B151B" w14:textId="77777777" w:rsidR="00B2617F" w:rsidRDefault="00000000">
      <w:pPr>
        <w:pStyle w:val="Code"/>
      </w:pPr>
      <w:r>
        <w:t>println!("{s1}, world!");</w:t>
      </w:r>
    </w:p>
    <w:p w14:paraId="3F357EA1" w14:textId="77777777" w:rsidR="00B2617F" w:rsidRDefault="00000000">
      <w:pPr>
        <w:pStyle w:val="Body"/>
      </w:pPr>
      <w:r>
        <w:t>You’ll get an error like this because Rust prevents you from using the invalidated reference:</w:t>
      </w:r>
    </w:p>
    <w:p w14:paraId="0247CDD2" w14:textId="77777777" w:rsidR="00B2617F" w:rsidRDefault="00000000">
      <w:pPr>
        <w:pStyle w:val="Code"/>
      </w:pPr>
      <w:r>
        <w:t>error[E0382]: borrow of moved value: `s1`</w:t>
      </w:r>
    </w:p>
    <w:p w14:paraId="17AF90E9" w14:textId="77777777" w:rsidR="00B2617F" w:rsidRDefault="00000000">
      <w:pPr>
        <w:pStyle w:val="Code"/>
      </w:pPr>
      <w:r>
        <w:t xml:space="preserve"> --&gt; src/main.rs:5:28</w:t>
      </w:r>
    </w:p>
    <w:p w14:paraId="45570726" w14:textId="77777777" w:rsidR="00B2617F" w:rsidRDefault="00000000">
      <w:pPr>
        <w:pStyle w:val="Code"/>
      </w:pPr>
      <w:r>
        <w:t xml:space="preserve">  |</w:t>
      </w:r>
    </w:p>
    <w:p w14:paraId="36BA18BE" w14:textId="77777777" w:rsidR="00B2617F" w:rsidRDefault="00000000">
      <w:pPr>
        <w:pStyle w:val="Code"/>
      </w:pPr>
      <w:r>
        <w:t>2 |     let s1 = String::from("hello");</w:t>
      </w:r>
    </w:p>
    <w:p w14:paraId="1C5405FF" w14:textId="77777777" w:rsidR="00B2617F" w:rsidRDefault="00000000">
      <w:pPr>
        <w:pStyle w:val="Code"/>
      </w:pPr>
      <w:r>
        <w:t xml:space="preserve">  |         -- move occurs because `s1` has type `String`, which</w:t>
      </w:r>
    </w:p>
    <w:p w14:paraId="5E76BA5D" w14:textId="77777777" w:rsidR="00B2617F" w:rsidRDefault="00000000">
      <w:pPr>
        <w:pStyle w:val="Code"/>
      </w:pPr>
      <w:r>
        <w:t xml:space="preserve"> does not implement the `Copy` trait</w:t>
      </w:r>
    </w:p>
    <w:p w14:paraId="0BD85A81" w14:textId="77777777" w:rsidR="00B2617F" w:rsidRDefault="00000000">
      <w:pPr>
        <w:pStyle w:val="Code"/>
      </w:pPr>
      <w:r>
        <w:t>3 |     let s2 = s1;</w:t>
      </w:r>
    </w:p>
    <w:p w14:paraId="0614BCBE" w14:textId="77777777" w:rsidR="00B2617F" w:rsidRDefault="00000000">
      <w:pPr>
        <w:pStyle w:val="Code"/>
      </w:pPr>
      <w:r>
        <w:lastRenderedPageBreak/>
        <w:t xml:space="preserve">  |              -- value moved here</w:t>
      </w:r>
    </w:p>
    <w:p w14:paraId="64996923" w14:textId="77777777" w:rsidR="00B2617F" w:rsidRDefault="00000000">
      <w:pPr>
        <w:pStyle w:val="Code"/>
      </w:pPr>
      <w:r>
        <w:t>4 |</w:t>
      </w:r>
    </w:p>
    <w:p w14:paraId="6C6352AE" w14:textId="77777777" w:rsidR="00B2617F" w:rsidRDefault="00000000">
      <w:pPr>
        <w:pStyle w:val="Code"/>
      </w:pPr>
      <w:r>
        <w:t>5 |     println!("{s1}, world!");</w:t>
      </w:r>
    </w:p>
    <w:p w14:paraId="3967DDCA" w14:textId="7973C7FB" w:rsidR="00B2617F" w:rsidRDefault="00000000">
      <w:pPr>
        <w:pStyle w:val="Code"/>
      </w:pPr>
      <w:r>
        <w:t xml:space="preserve">  |               </w:t>
      </w:r>
      <w:r w:rsidR="00AF6D8D">
        <w:t>^</w:t>
      </w:r>
      <w:r>
        <w:t>^^</w:t>
      </w:r>
      <w:r w:rsidR="00AF6D8D">
        <w:t xml:space="preserve">^ </w:t>
      </w:r>
      <w:r>
        <w:t>value borrowed here after move</w:t>
      </w:r>
    </w:p>
    <w:p w14:paraId="60B45C88" w14:textId="77777777" w:rsidR="00B2617F" w:rsidRDefault="00000000">
      <w:pPr>
        <w:pStyle w:val="Body"/>
      </w:pPr>
      <w:r>
        <w:t xml:space="preserve">If you’ve heard the terms </w:t>
      </w:r>
      <w:r>
        <w:rPr>
          <w:rStyle w:val="Italic"/>
        </w:rPr>
        <w:t>shallow copy</w:t>
      </w:r>
      <w:r>
        <w:t xml:space="preserve"> and </w:t>
      </w:r>
      <w:r>
        <w:rPr>
          <w:rStyle w:val="Italic"/>
        </w:rPr>
        <w:t>deep copy</w:t>
      </w:r>
      <w:r>
        <w:t xml:space="preserve"> while working with other languages, the concept of copying the pointer, length, and capacity without copying the data probably sounds like making a shallow copy. But because Rust also invalidates the first variable, instead of being called a shallow copy, it’s known as a </w:t>
      </w:r>
      <w:r>
        <w:rPr>
          <w:rStyle w:val="Italic"/>
        </w:rPr>
        <w:t>move</w:t>
      </w:r>
      <w:r>
        <w:t xml:space="preserve">. In this example, we would say that </w:t>
      </w:r>
      <w:r>
        <w:rPr>
          <w:rStyle w:val="Literal"/>
        </w:rPr>
        <w:t>s1</w:t>
      </w:r>
      <w:r>
        <w:t xml:space="preserve"> was </w:t>
      </w:r>
      <w:r>
        <w:rPr>
          <w:rStyle w:val="Italic"/>
        </w:rPr>
        <w:t>moved</w:t>
      </w:r>
      <w:r>
        <w:t xml:space="preserve"> into </w:t>
      </w:r>
      <w:r>
        <w:rPr>
          <w:rStyle w:val="Literal"/>
        </w:rPr>
        <w:t>s2</w:t>
      </w:r>
      <w:r>
        <w:t>. So, what actually happens is shown in Figure 4-4.</w:t>
      </w:r>
    </w:p>
    <w:p w14:paraId="024EB88F" w14:textId="77777777" w:rsidR="00B2617F" w:rsidRDefault="00000000">
      <w:pPr>
        <w:pStyle w:val="GraphicSlug"/>
      </w:pPr>
      <w:r>
        <w:t>f04004.eps</w:t>
      </w:r>
    </w:p>
    <w:p w14:paraId="210AEFB0" w14:textId="01B8D9A9" w:rsidR="00B2617F" w:rsidRDefault="005A1254" w:rsidP="005A1254">
      <w:pPr>
        <w:pStyle w:val="Body"/>
        <w:rPr>
          <w:rStyle w:val="AltText"/>
        </w:rPr>
      </w:pPr>
      <w:r w:rsidRPr="005A1254">
        <w:rPr>
          <w:rStyle w:val="AltText"/>
        </w:rPr>
        <w:t>Three tables: tables s1 and s2 representing those strings on the</w:t>
      </w:r>
      <w:r>
        <w:rPr>
          <w:rStyle w:val="AltText"/>
        </w:rPr>
        <w:t xml:space="preserve"> </w:t>
      </w:r>
      <w:r w:rsidRPr="005A1254">
        <w:rPr>
          <w:rStyle w:val="AltText"/>
        </w:rPr>
        <w:t>stack, respectively, and both pointing to the same string data on the heap.</w:t>
      </w:r>
      <w:r>
        <w:rPr>
          <w:rStyle w:val="AltText"/>
        </w:rPr>
        <w:t xml:space="preserve"> </w:t>
      </w:r>
      <w:r w:rsidRPr="005A1254">
        <w:rPr>
          <w:rStyle w:val="AltText"/>
        </w:rPr>
        <w:t>Table s1 is grayed out because s1 is no longer valid; only s2 can be used to</w:t>
      </w:r>
      <w:r>
        <w:rPr>
          <w:rStyle w:val="AltText"/>
        </w:rPr>
        <w:t xml:space="preserve"> </w:t>
      </w:r>
      <w:r w:rsidRPr="005A1254">
        <w:rPr>
          <w:rStyle w:val="AltText"/>
        </w:rPr>
        <w:t>access the heap data.</w:t>
      </w:r>
    </w:p>
    <w:p w14:paraId="3B99ED16" w14:textId="77777777" w:rsidR="00B2617F" w:rsidRDefault="00000000">
      <w:pPr>
        <w:pStyle w:val="Body"/>
      </w:pPr>
      <w:r>
        <w:rPr>
          <w:noProof/>
        </w:rPr>
        <w:drawing>
          <wp:inline distT="0" distB="0" distL="0" distR="0" wp14:anchorId="0C76303F" wp14:editId="2D25A778">
            <wp:extent cx="1892300" cy="187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1892300" cy="1879600"/>
                    </a:xfrm>
                    <a:prstGeom prst="rect">
                      <a:avLst/>
                    </a:prstGeom>
                    <a:noFill/>
                  </pic:spPr>
                </pic:pic>
              </a:graphicData>
            </a:graphic>
          </wp:inline>
        </w:drawing>
      </w:r>
    </w:p>
    <w:p w14:paraId="1B292DAD" w14:textId="48709DAB" w:rsidR="00B2617F" w:rsidRDefault="004B07C9" w:rsidP="00C12997">
      <w:pPr>
        <w:pStyle w:val="CaptionLine"/>
      </w:pPr>
      <w:r>
        <w:t xml:space="preserve">The representation in memory after </w:t>
      </w:r>
      <w:r>
        <w:rPr>
          <w:rStyle w:val="Literal"/>
        </w:rPr>
        <w:t>s1</w:t>
      </w:r>
      <w:r>
        <w:t xml:space="preserve"> has been invalidated</w:t>
      </w:r>
    </w:p>
    <w:p w14:paraId="15CA00AB" w14:textId="77777777" w:rsidR="00B2617F" w:rsidRDefault="00000000">
      <w:pPr>
        <w:pStyle w:val="Body"/>
      </w:pPr>
      <w:r>
        <w:t xml:space="preserve">That solves our problem! With only </w:t>
      </w:r>
      <w:r>
        <w:rPr>
          <w:rStyle w:val="Literal"/>
        </w:rPr>
        <w:t>s2</w:t>
      </w:r>
      <w:r>
        <w:t xml:space="preserve"> valid, when it goes out of scope it alone will free the memory, and we’re done.</w:t>
      </w:r>
    </w:p>
    <w:p w14:paraId="01886A28" w14:textId="77777777" w:rsidR="00B2617F" w:rsidRDefault="00000000">
      <w:pPr>
        <w:pStyle w:val="Body"/>
      </w:pPr>
      <w:r>
        <w:t xml:space="preserve">In addition, there’s a design choice that’s implied by this: Rust will never automatically create “deep” copies of your data. Therefore, any </w:t>
      </w:r>
      <w:r>
        <w:rPr>
          <w:rStyle w:val="Italic"/>
        </w:rPr>
        <w:t>automatic</w:t>
      </w:r>
      <w:r>
        <w:t xml:space="preserve"> copying can be assumed to be inexpensive in terms of runtime performance. </w:t>
      </w:r>
    </w:p>
    <w:p w14:paraId="695D1F53" w14:textId="77777777" w:rsidR="00B2617F" w:rsidRDefault="00000000">
      <w:pPr>
        <w:pStyle w:val="HeadC"/>
        <w:rPr>
          <w:lang w:eastAsia="en-GB"/>
        </w:rPr>
      </w:pPr>
      <w:bookmarkStart w:id="62" w:name="_Toc206162489"/>
      <w:r>
        <w:rPr>
          <w:lang w:eastAsia="en-GB"/>
        </w:rPr>
        <w:t>Scope and Assignment</w:t>
      </w:r>
      <w:bookmarkEnd w:id="62"/>
    </w:p>
    <w:p w14:paraId="3487A618" w14:textId="77777777" w:rsidR="00B2617F" w:rsidRDefault="00000000" w:rsidP="00C12997">
      <w:pPr>
        <w:pStyle w:val="Body"/>
        <w:rPr>
          <w:lang w:val="en-CA" w:eastAsia="en-GB"/>
        </w:rPr>
      </w:pPr>
      <w:r>
        <w:rPr>
          <w:lang w:val="en-CA" w:eastAsia="en-GB"/>
        </w:rPr>
        <w:t>The inverse of this is true for the relationship between scoping, ownership, and memory being freed via the </w:t>
      </w:r>
      <w:r>
        <w:rPr>
          <w:rStyle w:val="Literal"/>
        </w:rPr>
        <w:t>drop</w:t>
      </w:r>
      <w:r>
        <w:rPr>
          <w:lang w:val="en-CA" w:eastAsia="en-GB"/>
        </w:rPr>
        <w:t xml:space="preserve"> function as well. When you assign a completely new value to an existing variable, </w:t>
      </w:r>
      <w:r>
        <w:rPr>
          <w:lang w:val="en-CA" w:eastAsia="en-GB"/>
        </w:rPr>
        <w:lastRenderedPageBreak/>
        <w:t>Rust will call </w:t>
      </w:r>
      <w:r>
        <w:rPr>
          <w:rStyle w:val="Literal"/>
        </w:rPr>
        <w:t>drop</w:t>
      </w:r>
      <w:r>
        <w:rPr>
          <w:lang w:val="en-CA" w:eastAsia="en-GB"/>
        </w:rPr>
        <w:t> and free the original value’s memory immediately. Consider this code, for example:</w:t>
      </w:r>
    </w:p>
    <w:p w14:paraId="52FBBE16" w14:textId="77777777" w:rsidR="00B2617F" w:rsidRDefault="00000000">
      <w:pPr>
        <w:pStyle w:val="Code"/>
        <w:rPr>
          <w:lang w:eastAsia="en-US"/>
        </w:rPr>
      </w:pPr>
      <w:r>
        <w:rPr>
          <w:lang w:eastAsia="en-US"/>
        </w:rPr>
        <w:t>let mut s = String::from("hello");</w:t>
      </w:r>
    </w:p>
    <w:p w14:paraId="1EB823E4" w14:textId="77777777" w:rsidR="00B2617F" w:rsidRDefault="00000000">
      <w:pPr>
        <w:pStyle w:val="Code"/>
        <w:rPr>
          <w:lang w:eastAsia="en-US"/>
        </w:rPr>
      </w:pPr>
      <w:r>
        <w:rPr>
          <w:lang w:eastAsia="en-US"/>
        </w:rPr>
        <w:t>s = String::from("ahoy");</w:t>
      </w:r>
    </w:p>
    <w:p w14:paraId="1945A9C3" w14:textId="77777777" w:rsidR="00B2617F" w:rsidRDefault="00B2617F">
      <w:pPr>
        <w:pStyle w:val="Code"/>
        <w:rPr>
          <w:lang w:eastAsia="en-US"/>
        </w:rPr>
      </w:pPr>
    </w:p>
    <w:p w14:paraId="208E5FB4" w14:textId="77777777" w:rsidR="00B2617F" w:rsidRDefault="00000000">
      <w:pPr>
        <w:pStyle w:val="Code"/>
      </w:pPr>
      <w:r>
        <w:rPr>
          <w:lang w:eastAsia="en-US"/>
        </w:rPr>
        <w:t>println!("{s}, world!");</w:t>
      </w:r>
    </w:p>
    <w:p w14:paraId="10FA4945" w14:textId="3F3859F3" w:rsidR="00B2617F" w:rsidRDefault="00000000">
      <w:pPr>
        <w:pStyle w:val="Body"/>
        <w:rPr>
          <w:lang w:val="en-CA" w:eastAsia="en-GB"/>
        </w:rPr>
      </w:pPr>
      <w:r>
        <w:rPr>
          <w:lang w:val="en-CA" w:eastAsia="en-GB"/>
        </w:rPr>
        <w:t>We initially declare a variable </w:t>
      </w:r>
      <w:r>
        <w:rPr>
          <w:rStyle w:val="Literal"/>
        </w:rPr>
        <w:t>s</w:t>
      </w:r>
      <w:r>
        <w:rPr>
          <w:lang w:val="en-CA" w:eastAsia="en-GB"/>
        </w:rPr>
        <w:t> and bind it to a </w:t>
      </w:r>
      <w:r>
        <w:rPr>
          <w:rStyle w:val="Literal"/>
        </w:rPr>
        <w:t>String</w:t>
      </w:r>
      <w:r>
        <w:rPr>
          <w:lang w:val="en-CA" w:eastAsia="en-GB"/>
        </w:rPr>
        <w:t xml:space="preserve"> with the value </w:t>
      </w:r>
      <w:r>
        <w:rPr>
          <w:rStyle w:val="Literal"/>
        </w:rPr>
        <w:t>"hello"</w:t>
      </w:r>
      <w:r>
        <w:rPr>
          <w:lang w:val="en-CA" w:eastAsia="en-GB"/>
        </w:rPr>
        <w:t>. Then</w:t>
      </w:r>
      <w:ins w:id="63" w:author="Audrey Doyle" w:date="2025-09-09T16:03:00Z" w16du:dateUtc="2025-09-09T20:03:00Z">
        <w:r w:rsidR="00FE001E">
          <w:rPr>
            <w:lang w:val="en-CA" w:eastAsia="en-GB"/>
          </w:rPr>
          <w:t>,</w:t>
        </w:r>
      </w:ins>
      <w:r>
        <w:rPr>
          <w:lang w:val="en-CA" w:eastAsia="en-GB"/>
        </w:rPr>
        <w:t xml:space="preserve"> we immediately create a new </w:t>
      </w:r>
      <w:r>
        <w:rPr>
          <w:rStyle w:val="Literal"/>
        </w:rPr>
        <w:t>String</w:t>
      </w:r>
      <w:r>
        <w:rPr>
          <w:lang w:val="en-CA" w:eastAsia="en-GB"/>
        </w:rPr>
        <w:t> with the value </w:t>
      </w:r>
      <w:r>
        <w:rPr>
          <w:rStyle w:val="Literal"/>
        </w:rPr>
        <w:t>"ahoy"</w:t>
      </w:r>
      <w:r>
        <w:rPr>
          <w:lang w:val="en-CA" w:eastAsia="en-GB"/>
        </w:rPr>
        <w:t> and assign it to </w:t>
      </w:r>
      <w:r>
        <w:rPr>
          <w:rStyle w:val="Literal"/>
        </w:rPr>
        <w:t>s</w:t>
      </w:r>
      <w:r>
        <w:rPr>
          <w:lang w:val="en-CA" w:eastAsia="en-GB"/>
        </w:rPr>
        <w:t>. At this point, nothing is referring to the original value on the heap at all.</w:t>
      </w:r>
      <w:ins w:id="64" w:author="Carol Nichols" w:date="2025-09-18T20:23:00Z" w16du:dateUtc="2025-09-19T00:23:00Z">
        <w:r w:rsidR="00A44F8A">
          <w:rPr>
            <w:lang w:val="en-CA" w:eastAsia="en-GB"/>
          </w:rPr>
          <w:t xml:space="preserve"> Figure 4-5 illustrates the</w:t>
        </w:r>
      </w:ins>
      <w:ins w:id="65" w:author="Carol Nichols" w:date="2025-09-18T20:24:00Z" w16du:dateUtc="2025-09-19T00:24:00Z">
        <w:r w:rsidR="00A44F8A">
          <w:rPr>
            <w:lang w:val="en-CA" w:eastAsia="en-GB"/>
          </w:rPr>
          <w:t xml:space="preserve"> stack and heap data now:</w:t>
        </w:r>
      </w:ins>
    </w:p>
    <w:p w14:paraId="54C34738" w14:textId="2A6EFE25" w:rsidR="00C12997" w:rsidRPr="00C12997" w:rsidRDefault="00C12997" w:rsidP="00C12997">
      <w:pPr>
        <w:pStyle w:val="GraphicSlug"/>
      </w:pPr>
      <w:r w:rsidRPr="00C12997">
        <w:t>f04005.svg</w:t>
      </w:r>
    </w:p>
    <w:p w14:paraId="6CD99D7A" w14:textId="58ED4686" w:rsidR="00B2617F" w:rsidRPr="00C12997" w:rsidRDefault="00000000" w:rsidP="00C12997">
      <w:pPr>
        <w:pStyle w:val="Body"/>
        <w:rPr>
          <w:rStyle w:val="AltText"/>
        </w:rPr>
      </w:pPr>
      <w:r w:rsidRPr="00C12997">
        <w:rPr>
          <w:rStyle w:val="AltText"/>
        </w:rPr>
        <w:t>One table representing the string value on the stack, pointing to the second piece of string data (ahoy) on the heap, with the original string data (hello) grayed out because it cannot be accessed anymore.</w:t>
      </w:r>
    </w:p>
    <w:p w14:paraId="7C456BDA" w14:textId="72D9BF0C" w:rsidR="00C12997" w:rsidRDefault="00C12997">
      <w:pPr>
        <w:pStyle w:val="GraphicSlug"/>
        <w:rPr>
          <w:lang w:eastAsia="en-GB"/>
        </w:rPr>
      </w:pPr>
      <w:r>
        <w:rPr>
          <w:noProof/>
          <w:lang w:eastAsia="en-GB"/>
        </w:rPr>
        <w:drawing>
          <wp:inline distT="0" distB="0" distL="0" distR="0" wp14:anchorId="26833568" wp14:editId="5C60CAAF">
            <wp:extent cx="2030522" cy="2625505"/>
            <wp:effectExtent l="0" t="0" r="0" b="0"/>
            <wp:docPr id="208539932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99324" name="Graphic 2085399324"/>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38671" cy="2636041"/>
                    </a:xfrm>
                    <a:prstGeom prst="rect">
                      <a:avLst/>
                    </a:prstGeom>
                  </pic:spPr>
                </pic:pic>
              </a:graphicData>
            </a:graphic>
          </wp:inline>
        </w:drawing>
      </w:r>
    </w:p>
    <w:p w14:paraId="737B411C" w14:textId="2AB233C8" w:rsidR="00B2617F" w:rsidRDefault="004B07C9" w:rsidP="00C12997">
      <w:pPr>
        <w:pStyle w:val="CaptionLine"/>
        <w:rPr>
          <w:lang w:eastAsia="en-US"/>
        </w:rPr>
      </w:pPr>
      <w:commentRangeStart w:id="66"/>
      <w:commentRangeStart w:id="67"/>
      <w:r>
        <w:rPr>
          <w:lang w:eastAsia="en-US"/>
        </w:rPr>
        <w:t xml:space="preserve">The representation in memory after the initial value has been replaced in its </w:t>
      </w:r>
      <w:r>
        <w:t>entirety</w:t>
      </w:r>
      <w:commentRangeEnd w:id="66"/>
      <w:r w:rsidR="00700C32">
        <w:rPr>
          <w:rStyle w:val="CommentReference"/>
          <w:rFonts w:ascii="Times New Roman" w:hAnsi="Times New Roman" w:cs="Times New Roman"/>
          <w:color w:val="auto"/>
          <w:lang w:val="en-CA"/>
        </w:rPr>
        <w:commentReference w:id="66"/>
      </w:r>
      <w:commentRangeEnd w:id="67"/>
      <w:r w:rsidR="00850CF2">
        <w:rPr>
          <w:rStyle w:val="CommentReference"/>
          <w:rFonts w:ascii="Times New Roman" w:hAnsi="Times New Roman" w:cs="Times New Roman"/>
          <w:color w:val="auto"/>
          <w:lang w:val="en-CA"/>
        </w:rPr>
        <w:commentReference w:id="67"/>
      </w:r>
    </w:p>
    <w:p w14:paraId="5A7DCFAC" w14:textId="77777777" w:rsidR="00B2617F" w:rsidRDefault="00000000">
      <w:pPr>
        <w:pStyle w:val="Body"/>
      </w:pPr>
      <w:r>
        <w:rPr>
          <w:lang w:val="en-CA" w:eastAsia="en-GB"/>
        </w:rPr>
        <w:t>The original string thus immediately goes out of scope. Rust will run the </w:t>
      </w:r>
      <w:r>
        <w:rPr>
          <w:rStyle w:val="Literal"/>
        </w:rPr>
        <w:t>drop</w:t>
      </w:r>
      <w:r>
        <w:rPr>
          <w:lang w:val="en-CA" w:eastAsia="en-GB"/>
        </w:rPr>
        <w:t> function on it and its memory will be freed right away. When we print the value at the end, it will be </w:t>
      </w:r>
      <w:r>
        <w:rPr>
          <w:rStyle w:val="Literal"/>
        </w:rPr>
        <w:t>"ahoy, world!"</w:t>
      </w:r>
      <w:r>
        <w:rPr>
          <w:lang w:val="en-CA" w:eastAsia="en-GB"/>
        </w:rPr>
        <w:t>.</w:t>
      </w:r>
    </w:p>
    <w:p w14:paraId="2794E71B" w14:textId="47E5B1DB" w:rsidR="00B2617F" w:rsidRDefault="00000000">
      <w:pPr>
        <w:pStyle w:val="HeadC"/>
      </w:pPr>
      <w:r>
        <w:fldChar w:fldCharType="begin"/>
      </w:r>
      <w:r>
        <w:instrText xml:space="preserve"> XE "clone method:deep copy creation" </w:instrText>
      </w:r>
      <w:r>
        <w:fldChar w:fldCharType="end"/>
      </w:r>
      <w:bookmarkStart w:id="68" w:name="_Toc206162490"/>
      <w:r>
        <w:t>Variables and Data Interacting with Clone</w:t>
      </w:r>
      <w:bookmarkEnd w:id="68"/>
    </w:p>
    <w:p w14:paraId="1672C6AF" w14:textId="0CA3904D" w:rsidR="00B2617F" w:rsidRDefault="00000000">
      <w:pPr>
        <w:pStyle w:val="Body"/>
      </w:pPr>
      <w:r>
        <w:t xml:space="preserve">If we </w:t>
      </w:r>
      <w:r>
        <w:rPr>
          <w:rStyle w:val="Italic"/>
        </w:rPr>
        <w:t>do</w:t>
      </w:r>
      <w:r>
        <w:t xml:space="preserve"> want to deeply copy the heap data of the </w:t>
      </w:r>
      <w:r>
        <w:rPr>
          <w:rStyle w:val="Literal"/>
        </w:rPr>
        <w:t>String</w:t>
      </w:r>
      <w:r>
        <w:t xml:space="preserve">, not just the stack data, we can use a common method called </w:t>
      </w:r>
      <w:r>
        <w:rPr>
          <w:rStyle w:val="Literal"/>
        </w:rPr>
        <w:t>clone</w:t>
      </w:r>
      <w:r>
        <w:t xml:space="preserve">. </w:t>
      </w:r>
      <w:r>
        <w:lastRenderedPageBreak/>
        <w:t xml:space="preserve">We’ll discuss method syntax in </w:t>
      </w:r>
      <w:r>
        <w:rPr>
          <w:rStyle w:val="Xref"/>
        </w:rPr>
        <w:t>Chapter</w:t>
      </w:r>
      <w:r w:rsidR="002327C8">
        <w:rPr>
          <w:rStyle w:val="Xref"/>
        </w:rPr>
        <w:t> </w:t>
      </w:r>
      <w:r>
        <w:rPr>
          <w:rStyle w:val="Xref"/>
        </w:rPr>
        <w:t>5</w:t>
      </w:r>
      <w:r>
        <w:t>, but because methods are a common feature in many programming languages, you’ve probably seen them before.</w:t>
      </w:r>
    </w:p>
    <w:p w14:paraId="4C3CF32D" w14:textId="77777777" w:rsidR="00B2617F" w:rsidRDefault="00000000">
      <w:pPr>
        <w:pStyle w:val="Body"/>
      </w:pPr>
      <w:r>
        <w:t xml:space="preserve">Here’s an example of the </w:t>
      </w:r>
      <w:r>
        <w:rPr>
          <w:rStyle w:val="Literal"/>
        </w:rPr>
        <w:t>clone</w:t>
      </w:r>
      <w:r>
        <w:t xml:space="preserve"> method in action:</w:t>
      </w:r>
      <w:bookmarkStart w:id="69" w:name="OLE_LINK2"/>
      <w:bookmarkEnd w:id="69"/>
    </w:p>
    <w:p w14:paraId="5949E9C0" w14:textId="77777777" w:rsidR="00B2617F" w:rsidRDefault="00000000">
      <w:pPr>
        <w:pStyle w:val="Code"/>
      </w:pPr>
      <w:r>
        <w:t>let s1 = String::from("hello");</w:t>
      </w:r>
    </w:p>
    <w:p w14:paraId="039953E1" w14:textId="77777777" w:rsidR="00B2617F" w:rsidRDefault="00000000">
      <w:pPr>
        <w:pStyle w:val="Code"/>
      </w:pPr>
      <w:r>
        <w:t>let s2 = s1.clone();</w:t>
      </w:r>
    </w:p>
    <w:p w14:paraId="2C338C25" w14:textId="77777777" w:rsidR="00B2617F" w:rsidRDefault="00B2617F">
      <w:pPr>
        <w:pStyle w:val="Code"/>
      </w:pPr>
    </w:p>
    <w:p w14:paraId="50944421" w14:textId="77777777" w:rsidR="00B2617F" w:rsidRDefault="00000000">
      <w:pPr>
        <w:pStyle w:val="Code"/>
      </w:pPr>
      <w:r>
        <w:t>println!("s1 = {s1}, s2 = {s2}");</w:t>
      </w:r>
    </w:p>
    <w:p w14:paraId="630673E9" w14:textId="77777777" w:rsidR="00B2617F" w:rsidRDefault="00000000">
      <w:pPr>
        <w:pStyle w:val="Body"/>
      </w:pPr>
      <w:r>
        <w:t xml:space="preserve">This works just fine and explicitly produces the behavior shown in Figure 4-3, where the heap data </w:t>
      </w:r>
      <w:r>
        <w:rPr>
          <w:rStyle w:val="Italic"/>
        </w:rPr>
        <w:t>does</w:t>
      </w:r>
      <w:r>
        <w:t xml:space="preserve"> get copied.</w:t>
      </w:r>
    </w:p>
    <w:p w14:paraId="0999AE41" w14:textId="77777777" w:rsidR="00B2617F" w:rsidRDefault="00000000">
      <w:pPr>
        <w:pStyle w:val="Body"/>
      </w:pPr>
      <w:r>
        <w:t xml:space="preserve">When you see a call to </w:t>
      </w:r>
      <w:r>
        <w:rPr>
          <w:rStyle w:val="Literal"/>
        </w:rPr>
        <w:t>clone</w:t>
      </w:r>
      <w:r>
        <w:t>, you know that some arbitrary code is being executed and that code may be expensive. It’s a visual indicator that something different is going on.</w:t>
      </w:r>
    </w:p>
    <w:p w14:paraId="67BEA9B6" w14:textId="26FDC56E" w:rsidR="00B2617F" w:rsidRDefault="00000000">
      <w:pPr>
        <w:pStyle w:val="HeadC"/>
      </w:pPr>
      <w:r>
        <w:fldChar w:fldCharType="begin"/>
      </w:r>
      <w:r>
        <w:instrText xml:space="preserve"> XE "Copy trait" </w:instrText>
      </w:r>
      <w:r>
        <w:fldChar w:fldCharType="end"/>
      </w:r>
      <w:bookmarkStart w:id="70" w:name="_Toc206162491"/>
      <w:r>
        <w:t>Stack-Only Data: Copy</w:t>
      </w:r>
      <w:bookmarkEnd w:id="70"/>
    </w:p>
    <w:p w14:paraId="18818A81" w14:textId="77777777" w:rsidR="00B2617F" w:rsidRDefault="00000000">
      <w:pPr>
        <w:pStyle w:val="Body"/>
      </w:pPr>
      <w:r>
        <w:t>There’s another wrinkle we haven’t talked about yet. This code using integers—part of which was shown in Listing 4-2—works and is valid:</w:t>
      </w:r>
    </w:p>
    <w:p w14:paraId="3CAB331B" w14:textId="77777777" w:rsidR="00B2617F" w:rsidRDefault="00000000">
      <w:pPr>
        <w:pStyle w:val="Code"/>
      </w:pPr>
      <w:r>
        <w:t>let x = 5;</w:t>
      </w:r>
    </w:p>
    <w:p w14:paraId="0ED46E26" w14:textId="77777777" w:rsidR="00B2617F" w:rsidRDefault="00000000">
      <w:pPr>
        <w:pStyle w:val="Code"/>
      </w:pPr>
      <w:r>
        <w:t>let y = x;</w:t>
      </w:r>
    </w:p>
    <w:p w14:paraId="06926B65" w14:textId="77777777" w:rsidR="00B2617F" w:rsidRDefault="00B2617F">
      <w:pPr>
        <w:pStyle w:val="Code"/>
      </w:pPr>
    </w:p>
    <w:p w14:paraId="3A2EAF06" w14:textId="77777777" w:rsidR="00B2617F" w:rsidRDefault="00000000">
      <w:pPr>
        <w:pStyle w:val="Code"/>
      </w:pPr>
      <w:r>
        <w:t>println!("x = {x}, y = {y}");</w:t>
      </w:r>
    </w:p>
    <w:p w14:paraId="2BFD4EE6" w14:textId="2DCA3272" w:rsidR="00B2617F" w:rsidRDefault="00000000">
      <w:pPr>
        <w:pStyle w:val="Body"/>
      </w:pPr>
      <w:r>
        <w:t xml:space="preserve">But this code seems to contradict what we just learned: </w:t>
      </w:r>
      <w:del w:id="71" w:author="Audrey Doyle" w:date="2025-09-09T16:08:00Z" w16du:dateUtc="2025-09-09T20:08:00Z">
        <w:r w:rsidDel="00700C32">
          <w:delText xml:space="preserve">we </w:delText>
        </w:r>
      </w:del>
      <w:ins w:id="72" w:author="Audrey Doyle" w:date="2025-09-09T16:08:00Z" w16du:dateUtc="2025-09-09T20:08:00Z">
        <w:r w:rsidR="00700C32">
          <w:t xml:space="preserve">We </w:t>
        </w:r>
      </w:ins>
      <w:r>
        <w:t xml:space="preserve">don’t have a call to </w:t>
      </w:r>
      <w:r>
        <w:rPr>
          <w:rStyle w:val="Literal"/>
        </w:rPr>
        <w:t>clone</w:t>
      </w:r>
      <w:r>
        <w:t xml:space="preserve">, but </w:t>
      </w:r>
      <w:r>
        <w:rPr>
          <w:rStyle w:val="Literal"/>
        </w:rPr>
        <w:t>x</w:t>
      </w:r>
      <w:r>
        <w:t xml:space="preserve"> is still valid and wasn’t moved into </w:t>
      </w:r>
      <w:r>
        <w:rPr>
          <w:rStyle w:val="Literal"/>
        </w:rPr>
        <w:t>y</w:t>
      </w:r>
      <w:r>
        <w:t>.</w:t>
      </w:r>
    </w:p>
    <w:p w14:paraId="2FC89F9A" w14:textId="77777777" w:rsidR="00B2617F" w:rsidRDefault="00000000">
      <w:pPr>
        <w:pStyle w:val="Body"/>
      </w:pPr>
      <w:r>
        <w:t xml:space="preserve">The reason is that types such as integers that have a known size at compile time are stored entirely on the stack, so copies of the actual values are quick to make. That means there’s no reason we would want to prevent </w:t>
      </w:r>
      <w:r>
        <w:rPr>
          <w:rStyle w:val="Literal"/>
        </w:rPr>
        <w:t>x</w:t>
      </w:r>
      <w:r>
        <w:t xml:space="preserve"> from being valid after we create the variable </w:t>
      </w:r>
      <w:r>
        <w:rPr>
          <w:rStyle w:val="Literal"/>
        </w:rPr>
        <w:t>y</w:t>
      </w:r>
      <w:r>
        <w:t xml:space="preserve">. In other words, there’s no difference between deep and shallow copying here, so calling </w:t>
      </w:r>
      <w:r>
        <w:rPr>
          <w:rStyle w:val="Literal"/>
        </w:rPr>
        <w:t>clone</w:t>
      </w:r>
      <w:r>
        <w:t xml:space="preserve"> wouldn’t do anything different from the usual shallow copying, and we can leave it out.</w:t>
      </w:r>
    </w:p>
    <w:p w14:paraId="3E9FACD0" w14:textId="5AB270DD" w:rsidR="00B2617F" w:rsidRDefault="00000000">
      <w:pPr>
        <w:pStyle w:val="Body"/>
      </w:pPr>
      <w:r>
        <w:t xml:space="preserve">Rust has a special annotation called the </w:t>
      </w:r>
      <w:r>
        <w:rPr>
          <w:rStyle w:val="Literal"/>
        </w:rPr>
        <w:t>Copy</w:t>
      </w:r>
      <w:r>
        <w:t xml:space="preserve"> trait that we can place on types that are stored on the stack, as integers are (we’ll talk more about traits in </w:t>
      </w:r>
      <w:r>
        <w:rPr>
          <w:rStyle w:val="Xref"/>
        </w:rPr>
        <w:t>Chapter</w:t>
      </w:r>
      <w:r w:rsidR="002327C8">
        <w:rPr>
          <w:rStyle w:val="Xref"/>
        </w:rPr>
        <w:t> </w:t>
      </w:r>
      <w:r>
        <w:rPr>
          <w:rStyle w:val="Xref"/>
        </w:rPr>
        <w:t>10</w:t>
      </w:r>
      <w:r>
        <w:t xml:space="preserve">). If a type implements the </w:t>
      </w:r>
      <w:r>
        <w:rPr>
          <w:rStyle w:val="Literal"/>
        </w:rPr>
        <w:t>Copy</w:t>
      </w:r>
      <w:r>
        <w:t xml:space="preserve"> trait, variables that use it do not move, but rather are trivially copied, making them still valid after assignment to another variable.</w:t>
      </w:r>
    </w:p>
    <w:p w14:paraId="0EB5878D" w14:textId="4F4661F1" w:rsidR="00B2617F" w:rsidRDefault="00000000">
      <w:pPr>
        <w:pStyle w:val="Body"/>
      </w:pPr>
      <w:r>
        <w:t xml:space="preserve">Rust won’t let us annotate a type with </w:t>
      </w:r>
      <w:r>
        <w:rPr>
          <w:rStyle w:val="Literal"/>
        </w:rPr>
        <w:t>Copy</w:t>
      </w:r>
      <w:r>
        <w:t xml:space="preserve"> if the type, or any of its parts, has implemented the </w:t>
      </w:r>
      <w:r>
        <w:rPr>
          <w:rStyle w:val="Literal"/>
        </w:rPr>
        <w:t>Drop</w:t>
      </w:r>
      <w:r>
        <w:t xml:space="preserve"> trait. If the type needs something special to happen when the value goes out of scope and we add the </w:t>
      </w:r>
      <w:r>
        <w:rPr>
          <w:rStyle w:val="Literal"/>
        </w:rPr>
        <w:t>Copy</w:t>
      </w:r>
      <w:r>
        <w:t xml:space="preserve"> annotation to that type, we’ll get a compile-time </w:t>
      </w:r>
      <w:r>
        <w:lastRenderedPageBreak/>
        <w:t xml:space="preserve">error. To learn about how to add the </w:t>
      </w:r>
      <w:r>
        <w:rPr>
          <w:rStyle w:val="Literal"/>
        </w:rPr>
        <w:t>Copy</w:t>
      </w:r>
      <w:r>
        <w:t xml:space="preserve"> annotation to your type to implement the trait, see </w:t>
      </w:r>
      <w:r>
        <w:rPr>
          <w:rStyle w:val="Xref"/>
        </w:rPr>
        <w:t>Appendix</w:t>
      </w:r>
      <w:r w:rsidR="002327C8">
        <w:rPr>
          <w:rStyle w:val="Xref"/>
        </w:rPr>
        <w:t> </w:t>
      </w:r>
      <w:r>
        <w:rPr>
          <w:rStyle w:val="Xref"/>
        </w:rPr>
        <w:t>C</w:t>
      </w:r>
      <w:r>
        <w:t>.</w:t>
      </w:r>
    </w:p>
    <w:p w14:paraId="651DD37C" w14:textId="77777777" w:rsidR="00B2617F" w:rsidRDefault="00000000">
      <w:pPr>
        <w:pStyle w:val="Body"/>
      </w:pPr>
      <w:r>
        <w:t xml:space="preserve">So, what types implement the </w:t>
      </w:r>
      <w:r>
        <w:rPr>
          <w:rStyle w:val="Literal"/>
        </w:rPr>
        <w:t>Copy</w:t>
      </w:r>
      <w:r>
        <w:t xml:space="preserve"> trait? You can check the documentation for the given type to be sure, but as a general rule, any group of simple scalar values can implement </w:t>
      </w:r>
      <w:r>
        <w:rPr>
          <w:rStyle w:val="Literal"/>
        </w:rPr>
        <w:t>Copy</w:t>
      </w:r>
      <w:r>
        <w:t xml:space="preserve">, and nothing that requires allocation or is some form of resource can implement </w:t>
      </w:r>
      <w:r>
        <w:rPr>
          <w:rStyle w:val="Literal"/>
        </w:rPr>
        <w:t>Copy</w:t>
      </w:r>
      <w:r>
        <w:t xml:space="preserve">. Here are some of the types that implement </w:t>
      </w:r>
      <w:r>
        <w:rPr>
          <w:rStyle w:val="Literal"/>
        </w:rPr>
        <w:t>Copy</w:t>
      </w:r>
      <w:r>
        <w:t>:</w:t>
      </w:r>
    </w:p>
    <w:p w14:paraId="44471CC8" w14:textId="77777777" w:rsidR="00B2617F" w:rsidRDefault="00000000">
      <w:pPr>
        <w:pStyle w:val="ListBullet"/>
      </w:pPr>
      <w:r>
        <w:t xml:space="preserve">All the integer types, such as </w:t>
      </w:r>
      <w:r>
        <w:rPr>
          <w:rStyle w:val="Literal"/>
        </w:rPr>
        <w:t>u32</w:t>
      </w:r>
      <w:r>
        <w:t>.</w:t>
      </w:r>
    </w:p>
    <w:p w14:paraId="7727EB3C" w14:textId="77777777" w:rsidR="00B2617F" w:rsidRDefault="00000000">
      <w:pPr>
        <w:pStyle w:val="ListBullet"/>
      </w:pPr>
      <w:r>
        <w:t xml:space="preserve">The Boolean type, </w:t>
      </w:r>
      <w:r>
        <w:rPr>
          <w:rStyle w:val="Literal"/>
        </w:rPr>
        <w:t>bool</w:t>
      </w:r>
      <w:r>
        <w:t xml:space="preserve">, with values </w:t>
      </w:r>
      <w:r>
        <w:rPr>
          <w:rStyle w:val="Literal"/>
        </w:rPr>
        <w:t>true</w:t>
      </w:r>
      <w:r>
        <w:t xml:space="preserve"> and </w:t>
      </w:r>
      <w:r>
        <w:rPr>
          <w:rStyle w:val="Literal"/>
        </w:rPr>
        <w:t>false</w:t>
      </w:r>
      <w:r>
        <w:t>.</w:t>
      </w:r>
    </w:p>
    <w:p w14:paraId="5178610B" w14:textId="77777777" w:rsidR="00B2617F" w:rsidRDefault="00000000">
      <w:pPr>
        <w:pStyle w:val="ListBullet"/>
      </w:pPr>
      <w:r>
        <w:t xml:space="preserve">All the floating-point types, such as </w:t>
      </w:r>
      <w:r>
        <w:rPr>
          <w:rStyle w:val="Literal"/>
        </w:rPr>
        <w:t>f64</w:t>
      </w:r>
      <w:r>
        <w:t>.</w:t>
      </w:r>
    </w:p>
    <w:p w14:paraId="122FD3C4" w14:textId="77777777" w:rsidR="00B2617F" w:rsidRDefault="00000000">
      <w:pPr>
        <w:pStyle w:val="ListBullet"/>
      </w:pPr>
      <w:r>
        <w:t xml:space="preserve">The character type, </w:t>
      </w:r>
      <w:r>
        <w:rPr>
          <w:rStyle w:val="Literal"/>
        </w:rPr>
        <w:t>char</w:t>
      </w:r>
      <w:r>
        <w:t>.</w:t>
      </w:r>
    </w:p>
    <w:p w14:paraId="4FDBC7D7" w14:textId="77777777" w:rsidR="00B2617F" w:rsidRDefault="00000000">
      <w:pPr>
        <w:pStyle w:val="ListBullet"/>
      </w:pPr>
      <w:r>
        <w:t xml:space="preserve">Tuples, if they only contain types that also implement </w:t>
      </w:r>
      <w:r>
        <w:rPr>
          <w:rStyle w:val="Literal"/>
        </w:rPr>
        <w:t>Copy</w:t>
      </w:r>
      <w:r>
        <w:t xml:space="preserve">. For example, </w:t>
      </w:r>
      <w:r>
        <w:rPr>
          <w:rStyle w:val="Literal"/>
        </w:rPr>
        <w:t>(i32, i32)</w:t>
      </w:r>
      <w:r>
        <w:t xml:space="preserve"> implements </w:t>
      </w:r>
      <w:r>
        <w:rPr>
          <w:rStyle w:val="Literal"/>
        </w:rPr>
        <w:t>Copy</w:t>
      </w:r>
      <w:r>
        <w:t xml:space="preserve">, but </w:t>
      </w:r>
      <w:r>
        <w:rPr>
          <w:rStyle w:val="Literal"/>
        </w:rPr>
        <w:t>(i32, String)</w:t>
      </w:r>
      <w:r>
        <w:t xml:space="preserve"> does not. </w:t>
      </w:r>
    </w:p>
    <w:p w14:paraId="3D8E6171" w14:textId="64F8A71D" w:rsidR="00B2617F" w:rsidRDefault="00000000">
      <w:pPr>
        <w:pStyle w:val="HeadB"/>
      </w:pPr>
      <w:r>
        <w:fldChar w:fldCharType="begin"/>
      </w:r>
      <w:r>
        <w:instrText xml:space="preserve"> XE "ownership:and functions" </w:instrText>
      </w:r>
      <w:r>
        <w:fldChar w:fldCharType="end"/>
      </w:r>
      <w:r>
        <w:fldChar w:fldCharType="begin"/>
      </w:r>
      <w:r>
        <w:instrText xml:space="preserve"> XE "moving ownership:with function calls" </w:instrText>
      </w:r>
      <w:r>
        <w:fldChar w:fldCharType="end"/>
      </w:r>
      <w:bookmarkStart w:id="73" w:name="_Toc206162492"/>
      <w:r>
        <w:t>Ownership and Functions</w:t>
      </w:r>
      <w:bookmarkEnd w:id="73"/>
    </w:p>
    <w:p w14:paraId="1A3CF9D4" w14:textId="77777777" w:rsidR="00B2617F" w:rsidRDefault="00000000">
      <w:pPr>
        <w:pStyle w:val="Body"/>
      </w:pPr>
      <w:r>
        <w:t>The mechanics of passing a value to a function are similar to those when assigning a value to a variable. Passing a variable to a function will move or copy, just as assignment does. Listing 4-3 has an example with some annotations showing where variables go into and out of scope.</w:t>
      </w:r>
    </w:p>
    <w:p w14:paraId="30490253" w14:textId="77777777" w:rsidR="00B2617F" w:rsidRDefault="00000000">
      <w:pPr>
        <w:pStyle w:val="CodeLabel"/>
      </w:pPr>
      <w:r>
        <w:t>src/main.rs</w:t>
      </w:r>
    </w:p>
    <w:p w14:paraId="7BEAE87D" w14:textId="77777777" w:rsidR="00B2617F" w:rsidRDefault="00000000" w:rsidP="00401C24">
      <w:pPr>
        <w:pStyle w:val="Code"/>
      </w:pPr>
      <w:r>
        <w:t>fn main() {</w:t>
      </w:r>
    </w:p>
    <w:p w14:paraId="7DE60868" w14:textId="77777777" w:rsidR="00B2617F" w:rsidRDefault="00000000" w:rsidP="00401C24">
      <w:pPr>
        <w:pStyle w:val="Code"/>
      </w:pPr>
      <w:r>
        <w:t xml:space="preserve">    let s = String::from("hello");  // s comes into scope</w:t>
      </w:r>
    </w:p>
    <w:p w14:paraId="7CDD6780" w14:textId="77777777" w:rsidR="00B2617F" w:rsidRDefault="00B2617F" w:rsidP="00401C24">
      <w:pPr>
        <w:pStyle w:val="Code"/>
      </w:pPr>
    </w:p>
    <w:p w14:paraId="54D8A517" w14:textId="77777777" w:rsidR="00B2617F" w:rsidRDefault="00000000" w:rsidP="00401C24">
      <w:pPr>
        <w:pStyle w:val="Code"/>
      </w:pPr>
      <w:r>
        <w:t xml:space="preserve">    takes_ownership(s);             // s's value moves into the function...</w:t>
      </w:r>
    </w:p>
    <w:p w14:paraId="16424C7C" w14:textId="77777777" w:rsidR="00B2617F" w:rsidRDefault="00000000" w:rsidP="00401C24">
      <w:pPr>
        <w:pStyle w:val="Code"/>
      </w:pPr>
      <w:r>
        <w:t xml:space="preserve">                                    // ... and so is no longer valid here</w:t>
      </w:r>
    </w:p>
    <w:p w14:paraId="087CDE75" w14:textId="77777777" w:rsidR="00B2617F" w:rsidRDefault="00B2617F" w:rsidP="00401C24">
      <w:pPr>
        <w:pStyle w:val="Code"/>
      </w:pPr>
    </w:p>
    <w:p w14:paraId="396EE4D4" w14:textId="77777777" w:rsidR="00B2617F" w:rsidRDefault="00000000" w:rsidP="00401C24">
      <w:pPr>
        <w:pStyle w:val="Code"/>
      </w:pPr>
      <w:r>
        <w:t xml:space="preserve">    let x = 5;                      // x comes into scope</w:t>
      </w:r>
    </w:p>
    <w:p w14:paraId="6E4D66F0" w14:textId="77777777" w:rsidR="00B2617F" w:rsidRDefault="00B2617F" w:rsidP="00401C24">
      <w:pPr>
        <w:pStyle w:val="Code"/>
      </w:pPr>
    </w:p>
    <w:p w14:paraId="2A7301CB" w14:textId="77777777" w:rsidR="00B2617F" w:rsidRDefault="00000000" w:rsidP="00401C24">
      <w:pPr>
        <w:pStyle w:val="Code"/>
      </w:pPr>
      <w:r>
        <w:t xml:space="preserve">    makes_copy(x);                  // Because i32 implements the Copy trait,</w:t>
      </w:r>
    </w:p>
    <w:p w14:paraId="1918A549" w14:textId="49B7302F" w:rsidR="00B2617F" w:rsidRDefault="00000000" w:rsidP="00401C24">
      <w:pPr>
        <w:pStyle w:val="Code"/>
      </w:pPr>
      <w:r>
        <w:t xml:space="preserve">                                    // x does NOT move into the function,</w:t>
      </w:r>
    </w:p>
    <w:p w14:paraId="7805D6B5" w14:textId="7A8EF84F" w:rsidR="00B2617F" w:rsidRDefault="00000000" w:rsidP="00401C24">
      <w:pPr>
        <w:pStyle w:val="Code"/>
      </w:pPr>
      <w:r>
        <w:t xml:space="preserve">                                    // so it's okay to use x afterward.</w:t>
      </w:r>
    </w:p>
    <w:p w14:paraId="130ADFD5" w14:textId="77777777" w:rsidR="00B2617F" w:rsidRDefault="00B2617F" w:rsidP="00401C24">
      <w:pPr>
        <w:pStyle w:val="Code"/>
      </w:pPr>
    </w:p>
    <w:p w14:paraId="2339AE72" w14:textId="77777777" w:rsidR="00B2617F" w:rsidRDefault="00000000" w:rsidP="00401C24">
      <w:pPr>
        <w:pStyle w:val="Code"/>
      </w:pPr>
      <w:r>
        <w:lastRenderedPageBreak/>
        <w:t>} // Here, x goes out of scope, then s. However, because s's value was moved,</w:t>
      </w:r>
    </w:p>
    <w:p w14:paraId="76E60A80" w14:textId="77777777" w:rsidR="00B2617F" w:rsidRDefault="00000000" w:rsidP="00401C24">
      <w:pPr>
        <w:pStyle w:val="Code"/>
      </w:pPr>
      <w:r>
        <w:t xml:space="preserve">  // nothing special happens.</w:t>
      </w:r>
    </w:p>
    <w:p w14:paraId="722DCE74" w14:textId="77777777" w:rsidR="00B2617F" w:rsidRDefault="00B2617F" w:rsidP="00401C24">
      <w:pPr>
        <w:pStyle w:val="Code"/>
      </w:pPr>
    </w:p>
    <w:p w14:paraId="62561F04" w14:textId="77777777" w:rsidR="00B2617F" w:rsidRDefault="00000000" w:rsidP="00401C24">
      <w:pPr>
        <w:pStyle w:val="Code"/>
      </w:pPr>
      <w:r>
        <w:t>fn takes_ownership(some_string: String) { // some_string comes into scope</w:t>
      </w:r>
    </w:p>
    <w:p w14:paraId="1CF0C56E" w14:textId="77777777" w:rsidR="00B2617F" w:rsidRDefault="00000000" w:rsidP="00401C24">
      <w:pPr>
        <w:pStyle w:val="Code"/>
      </w:pPr>
      <w:r>
        <w:t xml:space="preserve">    println!("{some_string}");</w:t>
      </w:r>
    </w:p>
    <w:p w14:paraId="5BD2D2CB" w14:textId="77777777" w:rsidR="00B2617F" w:rsidRDefault="00000000" w:rsidP="00401C24">
      <w:pPr>
        <w:pStyle w:val="Code"/>
      </w:pPr>
      <w:r>
        <w:t>} // Here, some_string goes out of scope and `drop` is called. The backing</w:t>
      </w:r>
    </w:p>
    <w:p w14:paraId="41ED9AAD" w14:textId="77777777" w:rsidR="00B2617F" w:rsidRDefault="00000000" w:rsidP="00401C24">
      <w:pPr>
        <w:pStyle w:val="Code"/>
      </w:pPr>
      <w:r>
        <w:t xml:space="preserve">  // memory is freed.</w:t>
      </w:r>
    </w:p>
    <w:p w14:paraId="5353AC06" w14:textId="77777777" w:rsidR="00B2617F" w:rsidRDefault="00B2617F" w:rsidP="00401C24">
      <w:pPr>
        <w:pStyle w:val="Code"/>
      </w:pPr>
    </w:p>
    <w:p w14:paraId="4BFB3F77" w14:textId="77777777" w:rsidR="00B2617F" w:rsidRDefault="00000000" w:rsidP="00401C24">
      <w:pPr>
        <w:pStyle w:val="Code"/>
      </w:pPr>
      <w:r>
        <w:t>fn makes_copy(some_integer: i32) { // some_integer comes into scope</w:t>
      </w:r>
    </w:p>
    <w:p w14:paraId="00BE978B" w14:textId="77777777" w:rsidR="00B2617F" w:rsidRDefault="00000000" w:rsidP="00401C24">
      <w:pPr>
        <w:pStyle w:val="Code"/>
      </w:pPr>
      <w:r>
        <w:t xml:space="preserve">    println!("{some_integer}");</w:t>
      </w:r>
    </w:p>
    <w:p w14:paraId="2AC864C6" w14:textId="77777777" w:rsidR="00B2617F" w:rsidRDefault="00000000" w:rsidP="00401C24">
      <w:pPr>
        <w:pStyle w:val="Code"/>
      </w:pPr>
      <w:r>
        <w:t>} // Here, some_integer goes out of scope. Nothing special happens.</w:t>
      </w:r>
    </w:p>
    <w:p w14:paraId="64CEB906" w14:textId="77777777" w:rsidR="00B2617F" w:rsidRDefault="00000000">
      <w:pPr>
        <w:pStyle w:val="CodeListingCaption"/>
      </w:pPr>
      <w:r>
        <w:t>Functions with ownership and scope annotated</w:t>
      </w:r>
    </w:p>
    <w:p w14:paraId="699D1041" w14:textId="77777777" w:rsidR="00B2617F" w:rsidRDefault="00000000">
      <w:pPr>
        <w:pStyle w:val="Body"/>
      </w:pPr>
      <w:r>
        <w:t xml:space="preserve">If we tried to use </w:t>
      </w:r>
      <w:r>
        <w:rPr>
          <w:rStyle w:val="Literal"/>
        </w:rPr>
        <w:t>s</w:t>
      </w:r>
      <w:r>
        <w:t xml:space="preserve"> after the call to </w:t>
      </w:r>
      <w:r>
        <w:rPr>
          <w:rStyle w:val="Literal"/>
        </w:rPr>
        <w:t>takes_ownership</w:t>
      </w:r>
      <w:r>
        <w:t xml:space="preserve">, Rust would throw a compile-time error. These static checks protect us from mistakes. Try adding code to </w:t>
      </w:r>
      <w:r>
        <w:rPr>
          <w:rStyle w:val="Literal"/>
        </w:rPr>
        <w:t>main</w:t>
      </w:r>
      <w:r>
        <w:t xml:space="preserve"> that uses </w:t>
      </w:r>
      <w:r>
        <w:rPr>
          <w:rStyle w:val="Literal"/>
        </w:rPr>
        <w:t>s</w:t>
      </w:r>
      <w:r>
        <w:t xml:space="preserve"> and </w:t>
      </w:r>
      <w:r>
        <w:rPr>
          <w:rStyle w:val="Literal"/>
        </w:rPr>
        <w:t>x</w:t>
      </w:r>
      <w:r>
        <w:t xml:space="preserve"> to see where you can use them and where the ownership rules prevent you from doing so. </w:t>
      </w:r>
    </w:p>
    <w:p w14:paraId="49857384" w14:textId="5FB9B949" w:rsidR="00B2617F" w:rsidRDefault="00000000">
      <w:pPr>
        <w:pStyle w:val="HeadB"/>
      </w:pPr>
      <w:r>
        <w:fldChar w:fldCharType="begin"/>
      </w:r>
      <w:r>
        <w:instrText xml:space="preserve"> XE "moving ownership:with function return values" </w:instrText>
      </w:r>
      <w:r>
        <w:fldChar w:fldCharType="end"/>
      </w:r>
      <w:bookmarkStart w:id="74" w:name="_Toc206162493"/>
      <w:r>
        <w:t>Return Values and Scope</w:t>
      </w:r>
      <w:bookmarkEnd w:id="74"/>
    </w:p>
    <w:p w14:paraId="1FAD69FE" w14:textId="77777777" w:rsidR="00B2617F" w:rsidRDefault="00000000">
      <w:pPr>
        <w:pStyle w:val="Body"/>
      </w:pPr>
      <w:r>
        <w:t>Returning values can also transfer ownership. Listing 4-4 shows an example of a function that returns some value, with similar annotations as those in Listing 4-3.</w:t>
      </w:r>
    </w:p>
    <w:p w14:paraId="5AC80359" w14:textId="77777777" w:rsidR="00B2617F" w:rsidRDefault="00000000">
      <w:pPr>
        <w:pStyle w:val="CodeLabel"/>
      </w:pPr>
      <w:r>
        <w:t>src/main.rs</w:t>
      </w:r>
    </w:p>
    <w:p w14:paraId="46355183" w14:textId="77777777" w:rsidR="00B2617F" w:rsidRDefault="00000000" w:rsidP="00401C24">
      <w:pPr>
        <w:pStyle w:val="Code"/>
      </w:pPr>
      <w:r>
        <w:t>fn main() {</w:t>
      </w:r>
    </w:p>
    <w:p w14:paraId="0684E2D0" w14:textId="77777777" w:rsidR="00B2617F" w:rsidRDefault="00000000" w:rsidP="00401C24">
      <w:pPr>
        <w:pStyle w:val="Code"/>
      </w:pPr>
      <w:r>
        <w:t xml:space="preserve">    let s1 = gives_ownership();         // gives_ownership moves its return</w:t>
      </w:r>
    </w:p>
    <w:p w14:paraId="32FDFF55" w14:textId="77777777" w:rsidR="00B2617F" w:rsidRDefault="00000000" w:rsidP="00401C24">
      <w:pPr>
        <w:pStyle w:val="Code"/>
      </w:pPr>
      <w:r>
        <w:t xml:space="preserve">                                        // value into s1</w:t>
      </w:r>
    </w:p>
    <w:p w14:paraId="55393B71" w14:textId="77777777" w:rsidR="00B2617F" w:rsidRDefault="00B2617F" w:rsidP="00401C24">
      <w:pPr>
        <w:pStyle w:val="Code"/>
      </w:pPr>
    </w:p>
    <w:p w14:paraId="0FAA368B" w14:textId="77777777" w:rsidR="00B2617F" w:rsidRDefault="00000000" w:rsidP="00401C24">
      <w:pPr>
        <w:pStyle w:val="Code"/>
      </w:pPr>
      <w:r>
        <w:t xml:space="preserve">    let s2 = String::from("hello");     // s2 comes into scope</w:t>
      </w:r>
    </w:p>
    <w:p w14:paraId="0FFB39D5" w14:textId="77777777" w:rsidR="00B2617F" w:rsidRDefault="00B2617F" w:rsidP="00401C24">
      <w:pPr>
        <w:pStyle w:val="Code"/>
      </w:pPr>
    </w:p>
    <w:p w14:paraId="33E650DC" w14:textId="77777777" w:rsidR="00B2617F" w:rsidRDefault="00000000" w:rsidP="00401C24">
      <w:pPr>
        <w:pStyle w:val="Code"/>
      </w:pPr>
      <w:r>
        <w:t xml:space="preserve">    let s3 = takes_and_gives_back(s2);  // s2 is moved into</w:t>
      </w:r>
    </w:p>
    <w:p w14:paraId="25B8CF68" w14:textId="77777777" w:rsidR="00B2617F" w:rsidRDefault="00000000" w:rsidP="00401C24">
      <w:pPr>
        <w:pStyle w:val="Code"/>
      </w:pPr>
      <w:r>
        <w:t xml:space="preserve">                                        // takes_and_gives_back, which also</w:t>
      </w:r>
    </w:p>
    <w:p w14:paraId="3DF98732" w14:textId="77777777" w:rsidR="00B2617F" w:rsidRDefault="00000000" w:rsidP="00401C24">
      <w:pPr>
        <w:pStyle w:val="Code"/>
      </w:pPr>
      <w:r>
        <w:t xml:space="preserve">                                        // moves its return value into s3.</w:t>
      </w:r>
    </w:p>
    <w:p w14:paraId="28C46EC5" w14:textId="77777777" w:rsidR="00B2617F" w:rsidRDefault="00000000" w:rsidP="00401C24">
      <w:pPr>
        <w:pStyle w:val="Code"/>
      </w:pPr>
      <w:r>
        <w:t>} // Here, s3 goes out of scope and is dropped. s2 was moved, so nothing</w:t>
      </w:r>
    </w:p>
    <w:p w14:paraId="12DA3ABC" w14:textId="77777777" w:rsidR="00B2617F" w:rsidRDefault="00000000" w:rsidP="00401C24">
      <w:pPr>
        <w:pStyle w:val="Code"/>
      </w:pPr>
      <w:r>
        <w:t xml:space="preserve">  // happens. s1 goes out of scope and is dropped.</w:t>
      </w:r>
    </w:p>
    <w:p w14:paraId="590BF67E" w14:textId="77777777" w:rsidR="00B2617F" w:rsidRDefault="00B2617F" w:rsidP="00401C24">
      <w:pPr>
        <w:pStyle w:val="Code"/>
      </w:pPr>
    </w:p>
    <w:p w14:paraId="3AFC2274" w14:textId="77777777" w:rsidR="00B2617F" w:rsidRDefault="00000000" w:rsidP="00401C24">
      <w:pPr>
        <w:pStyle w:val="Code"/>
      </w:pPr>
      <w:r>
        <w:t>fn gives_ownership() -&gt; String {        // gives_ownership will move its</w:t>
      </w:r>
    </w:p>
    <w:p w14:paraId="75C29E72" w14:textId="77777777" w:rsidR="00B2617F" w:rsidRDefault="00000000" w:rsidP="00401C24">
      <w:pPr>
        <w:pStyle w:val="Code"/>
      </w:pPr>
      <w:r>
        <w:t xml:space="preserve">                                        // return value into the function</w:t>
      </w:r>
    </w:p>
    <w:p w14:paraId="4645613E" w14:textId="77777777" w:rsidR="00B2617F" w:rsidRDefault="00000000" w:rsidP="00401C24">
      <w:pPr>
        <w:pStyle w:val="Code"/>
      </w:pPr>
      <w:r>
        <w:lastRenderedPageBreak/>
        <w:t xml:space="preserve">                                        // that calls it</w:t>
      </w:r>
    </w:p>
    <w:p w14:paraId="6EB05BAA" w14:textId="77777777" w:rsidR="00B2617F" w:rsidRDefault="00B2617F" w:rsidP="00401C24">
      <w:pPr>
        <w:pStyle w:val="Code"/>
      </w:pPr>
    </w:p>
    <w:p w14:paraId="7EB98848" w14:textId="77777777" w:rsidR="00B2617F" w:rsidRDefault="00000000" w:rsidP="00401C24">
      <w:pPr>
        <w:pStyle w:val="Code"/>
      </w:pPr>
      <w:r>
        <w:t xml:space="preserve">    let some_string = String::from("yours"); // some_string comes into scope</w:t>
      </w:r>
    </w:p>
    <w:p w14:paraId="2EAE3834" w14:textId="77777777" w:rsidR="00B2617F" w:rsidRDefault="00B2617F" w:rsidP="00401C24">
      <w:pPr>
        <w:pStyle w:val="Code"/>
      </w:pPr>
    </w:p>
    <w:p w14:paraId="6CAEFB14" w14:textId="77777777" w:rsidR="00B2617F" w:rsidRDefault="00000000" w:rsidP="00401C24">
      <w:pPr>
        <w:pStyle w:val="Code"/>
      </w:pPr>
      <w:r>
        <w:t xml:space="preserve">    some_string                              // some_string is returned and</w:t>
      </w:r>
    </w:p>
    <w:p w14:paraId="0FE32674" w14:textId="77777777" w:rsidR="00B2617F" w:rsidRDefault="00000000" w:rsidP="00401C24">
      <w:pPr>
        <w:pStyle w:val="Code"/>
      </w:pPr>
      <w:r>
        <w:t xml:space="preserve">                                             // moves out to the calling</w:t>
      </w:r>
    </w:p>
    <w:p w14:paraId="1846F11B" w14:textId="77777777" w:rsidR="00B2617F" w:rsidRDefault="00000000" w:rsidP="00401C24">
      <w:pPr>
        <w:pStyle w:val="Code"/>
      </w:pPr>
      <w:r>
        <w:t xml:space="preserve">                                             // function</w:t>
      </w:r>
    </w:p>
    <w:p w14:paraId="749C5ECA" w14:textId="77777777" w:rsidR="00B2617F" w:rsidRDefault="00000000" w:rsidP="00401C24">
      <w:pPr>
        <w:pStyle w:val="Code"/>
      </w:pPr>
      <w:r>
        <w:t>}</w:t>
      </w:r>
    </w:p>
    <w:p w14:paraId="2DED5E40" w14:textId="77777777" w:rsidR="00B2617F" w:rsidRDefault="00B2617F" w:rsidP="00401C24">
      <w:pPr>
        <w:pStyle w:val="Code"/>
      </w:pPr>
    </w:p>
    <w:p w14:paraId="06458243" w14:textId="77777777" w:rsidR="00B2617F" w:rsidRDefault="00000000" w:rsidP="00401C24">
      <w:pPr>
        <w:pStyle w:val="Code"/>
      </w:pPr>
      <w:r>
        <w:t>// This function takes a String and returns a String.</w:t>
      </w:r>
    </w:p>
    <w:p w14:paraId="33A302FB" w14:textId="77777777" w:rsidR="00B2617F" w:rsidRDefault="00000000" w:rsidP="00401C24">
      <w:pPr>
        <w:pStyle w:val="Code"/>
      </w:pPr>
      <w:r>
        <w:t>fn takes_and_gives_back(a_string: String) -&gt; String { // a_string comes into</w:t>
      </w:r>
    </w:p>
    <w:p w14:paraId="0FB62B55" w14:textId="77777777" w:rsidR="00B2617F" w:rsidRDefault="00000000" w:rsidP="00401C24">
      <w:pPr>
        <w:pStyle w:val="Code"/>
      </w:pPr>
      <w:r>
        <w:t xml:space="preserve">                                                      // scope</w:t>
      </w:r>
    </w:p>
    <w:p w14:paraId="5AA90EAE" w14:textId="77777777" w:rsidR="00B2617F" w:rsidRDefault="00B2617F" w:rsidP="00401C24">
      <w:pPr>
        <w:pStyle w:val="Code"/>
      </w:pPr>
    </w:p>
    <w:p w14:paraId="22A508E5" w14:textId="77777777" w:rsidR="00B2617F" w:rsidRDefault="00000000" w:rsidP="00401C24">
      <w:pPr>
        <w:pStyle w:val="Code"/>
      </w:pPr>
      <w:r>
        <w:t xml:space="preserve">    a_string  // a_string is returned and moves out to the calling function</w:t>
      </w:r>
    </w:p>
    <w:p w14:paraId="3053114F" w14:textId="77777777" w:rsidR="00B2617F" w:rsidRDefault="00000000" w:rsidP="00401C24">
      <w:pPr>
        <w:pStyle w:val="Code"/>
      </w:pPr>
      <w:r>
        <w:t>}</w:t>
      </w:r>
    </w:p>
    <w:p w14:paraId="7DCBCE8D" w14:textId="77777777" w:rsidR="00B2617F" w:rsidRDefault="00000000">
      <w:pPr>
        <w:pStyle w:val="CodeListingCaption"/>
      </w:pPr>
      <w:r>
        <w:t>Transferring ownership of return values</w:t>
      </w:r>
    </w:p>
    <w:p w14:paraId="0EBFE2AC" w14:textId="1965CD99" w:rsidR="00B2617F" w:rsidRDefault="00000000">
      <w:pPr>
        <w:pStyle w:val="Body"/>
      </w:pPr>
      <w:r>
        <w:t xml:space="preserve">The ownership of a variable follows the same pattern every time: </w:t>
      </w:r>
      <w:del w:id="75" w:author="Audrey Doyle" w:date="2025-09-09T16:12:00Z" w16du:dateUtc="2025-09-09T20:12:00Z">
        <w:r w:rsidDel="00700C32">
          <w:delText xml:space="preserve">assigning </w:delText>
        </w:r>
      </w:del>
      <w:ins w:id="76" w:author="Audrey Doyle" w:date="2025-09-09T16:12:00Z" w16du:dateUtc="2025-09-09T20:12:00Z">
        <w:r w:rsidR="00700C32">
          <w:t xml:space="preserve">Assigning </w:t>
        </w:r>
      </w:ins>
      <w:r>
        <w:t xml:space="preserve">a value to another variable moves it. When a variable that includes data on the heap goes out of scope, the value will be cleaned up by </w:t>
      </w:r>
      <w:r>
        <w:rPr>
          <w:rStyle w:val="Literal"/>
        </w:rPr>
        <w:t>drop</w:t>
      </w:r>
      <w:r>
        <w:t xml:space="preserve"> unless ownership of the data has been moved to another variable.</w:t>
      </w:r>
    </w:p>
    <w:p w14:paraId="7267A617" w14:textId="77777777" w:rsidR="00B2617F" w:rsidRDefault="00000000">
      <w:pPr>
        <w:pStyle w:val="Body"/>
      </w:pPr>
      <w:r>
        <w:t>While this works, taking ownership and 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14:paraId="0D5BB6BF" w14:textId="21E96214" w:rsidR="00B2617F" w:rsidRDefault="00000000">
      <w:pPr>
        <w:pStyle w:val="Body"/>
      </w:pPr>
      <w:r>
        <w:fldChar w:fldCharType="begin"/>
      </w:r>
      <w:r>
        <w:rPr>
          <w:spacing w:val="3"/>
        </w:rPr>
        <w:instrText xml:space="preserve"> XE "return values:multiple using a tuple" </w:instrText>
      </w:r>
      <w:r>
        <w:rPr>
          <w:spacing w:val="3"/>
        </w:rPr>
        <w:fldChar w:fldCharType="end"/>
      </w:r>
      <w:r>
        <w:fldChar w:fldCharType="begin"/>
      </w:r>
      <w:r>
        <w:rPr>
          <w:spacing w:val="3"/>
        </w:rPr>
        <w:instrText xml:space="preserve"> XE "functions:with multiple return values using a tuple" </w:instrText>
      </w:r>
      <w:r>
        <w:rPr>
          <w:spacing w:val="3"/>
        </w:rPr>
        <w:fldChar w:fldCharType="end"/>
      </w:r>
      <w:r>
        <w:t>Rust does let us return multiple values using a tuple, as shown in Listing 4-5.</w:t>
      </w:r>
    </w:p>
    <w:p w14:paraId="127E7091" w14:textId="77777777" w:rsidR="00B2617F" w:rsidRDefault="00000000">
      <w:pPr>
        <w:pStyle w:val="CodeLabel"/>
      </w:pPr>
      <w:r>
        <w:t>src/main.rs</w:t>
      </w:r>
    </w:p>
    <w:p w14:paraId="17B1207A" w14:textId="77777777" w:rsidR="00B2617F" w:rsidRDefault="00000000">
      <w:pPr>
        <w:pStyle w:val="Code"/>
      </w:pPr>
      <w:r>
        <w:t>fn main() {</w:t>
      </w:r>
    </w:p>
    <w:p w14:paraId="0137ABD6" w14:textId="77777777" w:rsidR="00B2617F" w:rsidRDefault="00000000">
      <w:pPr>
        <w:pStyle w:val="Code"/>
      </w:pPr>
      <w:r>
        <w:t xml:space="preserve">    let s1 = String::from("hello");</w:t>
      </w:r>
    </w:p>
    <w:p w14:paraId="4FC7D71B" w14:textId="77777777" w:rsidR="00B2617F" w:rsidRDefault="00B2617F">
      <w:pPr>
        <w:pStyle w:val="Code"/>
      </w:pPr>
    </w:p>
    <w:p w14:paraId="409400A6" w14:textId="77777777" w:rsidR="00B2617F" w:rsidRDefault="00000000">
      <w:pPr>
        <w:pStyle w:val="Code"/>
      </w:pPr>
      <w:r>
        <w:t xml:space="preserve">    let (s2, len) = calculate_length(s1);</w:t>
      </w:r>
    </w:p>
    <w:p w14:paraId="08E9BD72" w14:textId="77777777" w:rsidR="00B2617F" w:rsidRDefault="00B2617F">
      <w:pPr>
        <w:pStyle w:val="Code"/>
      </w:pPr>
    </w:p>
    <w:p w14:paraId="0A15696D" w14:textId="77777777" w:rsidR="00B2617F" w:rsidRDefault="00000000">
      <w:pPr>
        <w:pStyle w:val="Code"/>
      </w:pPr>
      <w:r>
        <w:t xml:space="preserve">    println!("The length of '{s2}' is {len}.");</w:t>
      </w:r>
    </w:p>
    <w:p w14:paraId="727A381C" w14:textId="77777777" w:rsidR="00B2617F" w:rsidRDefault="00000000">
      <w:pPr>
        <w:pStyle w:val="Code"/>
      </w:pPr>
      <w:r>
        <w:t>}</w:t>
      </w:r>
    </w:p>
    <w:p w14:paraId="55C78F3E" w14:textId="77777777" w:rsidR="00B2617F" w:rsidRDefault="00B2617F">
      <w:pPr>
        <w:pStyle w:val="Code"/>
      </w:pPr>
    </w:p>
    <w:p w14:paraId="63CF2E24" w14:textId="77777777" w:rsidR="00B2617F" w:rsidRDefault="00000000">
      <w:pPr>
        <w:pStyle w:val="Code"/>
      </w:pPr>
      <w:r>
        <w:t>fn calculate_length(s: String) -&gt; (String, usize) {</w:t>
      </w:r>
    </w:p>
    <w:p w14:paraId="1E29F525" w14:textId="77777777" w:rsidR="00B2617F" w:rsidRDefault="00000000">
      <w:pPr>
        <w:pStyle w:val="Code"/>
      </w:pPr>
      <w:r>
        <w:t xml:space="preserve">    let length = s.len(); // len() returns the length of a String</w:t>
      </w:r>
    </w:p>
    <w:p w14:paraId="4AAE4CA8" w14:textId="77777777" w:rsidR="00B2617F" w:rsidRDefault="00B2617F">
      <w:pPr>
        <w:pStyle w:val="Code"/>
      </w:pPr>
    </w:p>
    <w:p w14:paraId="1BBF960F" w14:textId="77777777" w:rsidR="00B2617F" w:rsidRDefault="00000000">
      <w:pPr>
        <w:pStyle w:val="Code"/>
      </w:pPr>
      <w:r>
        <w:lastRenderedPageBreak/>
        <w:t xml:space="preserve">    (s, length)</w:t>
      </w:r>
    </w:p>
    <w:p w14:paraId="1FEC8CCD" w14:textId="77777777" w:rsidR="00B2617F" w:rsidRDefault="00000000">
      <w:pPr>
        <w:pStyle w:val="Code"/>
      </w:pPr>
      <w:r>
        <w:t>}</w:t>
      </w:r>
    </w:p>
    <w:p w14:paraId="50E255A9" w14:textId="77777777" w:rsidR="00B2617F" w:rsidRDefault="00000000">
      <w:pPr>
        <w:pStyle w:val="CodeListingCaption"/>
      </w:pPr>
      <w:r>
        <w:t>Returning ownership of parameters</w:t>
      </w:r>
    </w:p>
    <w:p w14:paraId="15FD0F49" w14:textId="79F0AE4A" w:rsidR="00B2617F" w:rsidRPr="00AC23C5" w:rsidRDefault="00000000">
      <w:pPr>
        <w:pStyle w:val="Body"/>
      </w:pPr>
      <w:r>
        <w:t>But this is too much ceremony and a lot of work for a concept that should be common. Luckily for us, Rust has a feature for using a value without transferring ownership</w:t>
      </w:r>
      <w:ins w:id="77" w:author="Audrey Doyle" w:date="2025-09-09T16:28:00Z" w16du:dateUtc="2025-09-09T20:28:00Z">
        <w:r w:rsidR="00AC23C5">
          <w:t>:</w:t>
        </w:r>
      </w:ins>
      <w:del w:id="78" w:author="Audrey Doyle" w:date="2025-09-09T16:28:00Z" w16du:dateUtc="2025-09-09T20:28:00Z">
        <w:r w:rsidDel="00AC23C5">
          <w:delText>, called</w:delText>
        </w:r>
      </w:del>
      <w:r>
        <w:t xml:space="preserve"> </w:t>
      </w:r>
      <w:r w:rsidRPr="00AC23C5">
        <w:rPr>
          <w:rPrChange w:id="79" w:author="Audrey Doyle" w:date="2025-09-09T16:28:00Z" w16du:dateUtc="2025-09-09T20:28:00Z">
            <w:rPr>
              <w:rStyle w:val="Italic"/>
            </w:rPr>
          </w:rPrChange>
        </w:rPr>
        <w:t>references</w:t>
      </w:r>
      <w:r w:rsidRPr="00AC23C5">
        <w:t>.</w:t>
      </w:r>
    </w:p>
    <w:p w14:paraId="284023A9" w14:textId="42BECCAF" w:rsidR="00B2617F" w:rsidRDefault="00000000">
      <w:pPr>
        <w:pStyle w:val="HeadA"/>
      </w:pPr>
      <w:r>
        <w:fldChar w:fldCharType="begin"/>
      </w:r>
      <w:r>
        <w:instrText xml:space="preserve"> XE "references:and borrowing" </w:instrText>
      </w:r>
      <w:r>
        <w:fldChar w:fldCharType="end"/>
      </w:r>
      <w:r>
        <w:fldChar w:fldCharType="begin"/>
      </w:r>
      <w:r>
        <w:instrText xml:space="preserve"> XE "borrowing" </w:instrText>
      </w:r>
      <w:r>
        <w:fldChar w:fldCharType="end"/>
      </w:r>
      <w:bookmarkStart w:id="80" w:name="_Toc206162494"/>
      <w:r>
        <w:t>References and Borrowing</w:t>
      </w:r>
      <w:bookmarkEnd w:id="80"/>
    </w:p>
    <w:p w14:paraId="3FA4D074" w14:textId="3D17E8AA" w:rsidR="00B2617F" w:rsidRDefault="00000000">
      <w:pPr>
        <w:pStyle w:val="Body"/>
      </w:pPr>
      <w:r>
        <w:fldChar w:fldCharType="begin"/>
      </w:r>
      <w:r>
        <w:instrText xml:space="preserve"> XE "moving ownership:vs. borrowing" </w:instrText>
      </w:r>
      <w:r>
        <w:fldChar w:fldCharType="end"/>
      </w:r>
      <w:r>
        <w:t xml:space="preserve">The issue with the tuple code in Listing 4-5 is that we have to return the </w:t>
      </w:r>
      <w:r>
        <w:rPr>
          <w:rStyle w:val="Literal"/>
        </w:rPr>
        <w:t>String</w:t>
      </w:r>
      <w:r>
        <w:t xml:space="preserve"> to the calling function so </w:t>
      </w:r>
      <w:ins w:id="81" w:author="Audrey Doyle" w:date="2025-09-09T16:14:00Z" w16du:dateUtc="2025-09-09T20:14:00Z">
        <w:r w:rsidR="00700C32">
          <w:t xml:space="preserve">that </w:t>
        </w:r>
      </w:ins>
      <w:r>
        <w:t xml:space="preserve">we can still use the </w:t>
      </w:r>
      <w:r>
        <w:rPr>
          <w:rStyle w:val="Literal"/>
        </w:rPr>
        <w:t>String</w:t>
      </w:r>
      <w:r>
        <w:t xml:space="preserve"> after the call to </w:t>
      </w:r>
      <w:r>
        <w:rPr>
          <w:rStyle w:val="Literal"/>
        </w:rPr>
        <w:t>calculate_length</w:t>
      </w:r>
      <w:r>
        <w:t xml:space="preserve">, because the </w:t>
      </w:r>
      <w:r>
        <w:rPr>
          <w:rStyle w:val="Literal"/>
        </w:rPr>
        <w:t>String</w:t>
      </w:r>
      <w:r>
        <w:t xml:space="preserve"> was moved into </w:t>
      </w:r>
      <w:r>
        <w:rPr>
          <w:rStyle w:val="Literal"/>
        </w:rPr>
        <w:t>calculate_length</w:t>
      </w:r>
      <w:r>
        <w:t xml:space="preserve">. Instead, we can provide a reference to the </w:t>
      </w:r>
      <w:r>
        <w:rPr>
          <w:rStyle w:val="Literal"/>
        </w:rPr>
        <w:t>String</w:t>
      </w:r>
      <w:r>
        <w:t xml:space="preserve"> value. </w:t>
      </w:r>
      <w:r w:rsidRPr="00AC23C5">
        <w:t xml:space="preserve">A </w:t>
      </w:r>
      <w:r w:rsidRPr="00AC23C5">
        <w:rPr>
          <w:rPrChange w:id="82" w:author="Audrey Doyle" w:date="2025-09-09T16:28:00Z" w16du:dateUtc="2025-09-09T20:28:00Z">
            <w:rPr>
              <w:rStyle w:val="Italic"/>
            </w:rPr>
          </w:rPrChange>
        </w:rPr>
        <w:t>reference</w:t>
      </w:r>
      <w:r w:rsidRPr="00AC23C5">
        <w:t xml:space="preserve"> is like</w:t>
      </w:r>
      <w:r>
        <w:t xml:space="preserve"> a pointer in that it’s an address we can follow to access the data stored at that address; that data is owned by some other variable. Unlike a pointer, a reference is guaranteed to point to a valid value of a particular type for the life of that reference.</w:t>
      </w:r>
    </w:p>
    <w:p w14:paraId="30DDC59D" w14:textId="77777777" w:rsidR="00B2617F" w:rsidRDefault="00000000">
      <w:pPr>
        <w:pStyle w:val="Body"/>
      </w:pPr>
      <w:r>
        <w:t xml:space="preserve">Here is how you would define and use a </w:t>
      </w:r>
      <w:r>
        <w:rPr>
          <w:rStyle w:val="Literal"/>
        </w:rPr>
        <w:t>calculate_length</w:t>
      </w:r>
      <w:r>
        <w:t xml:space="preserve"> function that has a reference to an object as a parameter instead of taking ownership of the value:</w:t>
      </w:r>
    </w:p>
    <w:p w14:paraId="46F2D8D9" w14:textId="77777777" w:rsidR="00B2617F" w:rsidRDefault="00000000">
      <w:pPr>
        <w:pStyle w:val="CodeLabel"/>
      </w:pPr>
      <w:r>
        <w:t>src/main.rs</w:t>
      </w:r>
    </w:p>
    <w:p w14:paraId="6D75DB3D" w14:textId="77777777" w:rsidR="00B2617F" w:rsidRDefault="00000000">
      <w:pPr>
        <w:pStyle w:val="Code"/>
      </w:pPr>
      <w:r>
        <w:t>fn main() {</w:t>
      </w:r>
    </w:p>
    <w:p w14:paraId="5D68AE44" w14:textId="77777777" w:rsidR="00B2617F" w:rsidRDefault="00000000">
      <w:pPr>
        <w:pStyle w:val="Code"/>
      </w:pPr>
      <w:r>
        <w:t xml:space="preserve">    let s1 = String::from("hello");</w:t>
      </w:r>
    </w:p>
    <w:p w14:paraId="13F25154" w14:textId="77777777" w:rsidR="00B2617F" w:rsidRDefault="00B2617F">
      <w:pPr>
        <w:pStyle w:val="Code"/>
      </w:pPr>
    </w:p>
    <w:p w14:paraId="5226C933" w14:textId="77777777" w:rsidR="00B2617F" w:rsidRDefault="00000000">
      <w:pPr>
        <w:pStyle w:val="Code"/>
      </w:pPr>
      <w:r>
        <w:t xml:space="preserve">    let len = calculate_length(&amp;s1);</w:t>
      </w:r>
    </w:p>
    <w:p w14:paraId="35018085" w14:textId="77777777" w:rsidR="00B2617F" w:rsidRDefault="00B2617F">
      <w:pPr>
        <w:pStyle w:val="Code"/>
      </w:pPr>
    </w:p>
    <w:p w14:paraId="15AC43BD" w14:textId="77777777" w:rsidR="00B2617F" w:rsidRDefault="00000000">
      <w:pPr>
        <w:pStyle w:val="Code"/>
      </w:pPr>
      <w:r>
        <w:t xml:space="preserve">    println!("The length of '{s1}' is {len}.");</w:t>
      </w:r>
    </w:p>
    <w:p w14:paraId="0CAF5FD6" w14:textId="77777777" w:rsidR="00B2617F" w:rsidRDefault="00000000">
      <w:pPr>
        <w:pStyle w:val="Code"/>
      </w:pPr>
      <w:r>
        <w:t>}</w:t>
      </w:r>
    </w:p>
    <w:p w14:paraId="3EFC54BB" w14:textId="77777777" w:rsidR="00B2617F" w:rsidRDefault="00B2617F">
      <w:pPr>
        <w:pStyle w:val="Code"/>
      </w:pPr>
    </w:p>
    <w:p w14:paraId="714B686A" w14:textId="77777777" w:rsidR="00B2617F" w:rsidRDefault="00000000">
      <w:pPr>
        <w:pStyle w:val="Code"/>
      </w:pPr>
      <w:r>
        <w:t>fn calculate_length(s: &amp;String) -&gt; usize {</w:t>
      </w:r>
    </w:p>
    <w:p w14:paraId="74F1AC95" w14:textId="77777777" w:rsidR="00B2617F" w:rsidRDefault="00000000">
      <w:pPr>
        <w:pStyle w:val="Code"/>
      </w:pPr>
      <w:r>
        <w:t xml:space="preserve">    s.len()</w:t>
      </w:r>
    </w:p>
    <w:p w14:paraId="7676B68E" w14:textId="77777777" w:rsidR="00B2617F" w:rsidRDefault="00000000">
      <w:pPr>
        <w:pStyle w:val="Code"/>
      </w:pPr>
      <w:r>
        <w:t>}</w:t>
      </w:r>
    </w:p>
    <w:p w14:paraId="43464B1D" w14:textId="59D8F352" w:rsidR="00B2617F" w:rsidRDefault="00000000">
      <w:pPr>
        <w:pStyle w:val="Body"/>
      </w:pPr>
      <w:r>
        <w:t xml:space="preserve">First, notice that all the tuple code in the variable declaration and the function return value is gone. Second, note that we pass </w:t>
      </w:r>
      <w:r>
        <w:rPr>
          <w:rStyle w:val="Literal"/>
        </w:rPr>
        <w:t>&amp;s1</w:t>
      </w:r>
      <w:r>
        <w:t xml:space="preserve"> into </w:t>
      </w:r>
      <w:r>
        <w:rPr>
          <w:rStyle w:val="Literal"/>
        </w:rPr>
        <w:t>calculate_length</w:t>
      </w:r>
      <w:r>
        <w:t xml:space="preserve"> and, in its definition, we take </w:t>
      </w:r>
      <w:r>
        <w:rPr>
          <w:rStyle w:val="Literal"/>
        </w:rPr>
        <w:t>&amp;String</w:t>
      </w:r>
      <w:r>
        <w:t xml:space="preserve"> rather than </w:t>
      </w:r>
      <w:r>
        <w:rPr>
          <w:rStyle w:val="Literal"/>
        </w:rPr>
        <w:t>String</w:t>
      </w:r>
      <w:r>
        <w:t xml:space="preserve">. These ampersands </w:t>
      </w:r>
      <w:r w:rsidRPr="00700C32">
        <w:t xml:space="preserve">represent </w:t>
      </w:r>
      <w:r w:rsidRPr="00700C32">
        <w:rPr>
          <w:rPrChange w:id="83" w:author="Audrey Doyle" w:date="2025-09-09T16:15:00Z" w16du:dateUtc="2025-09-09T20:15:00Z">
            <w:rPr>
              <w:rStyle w:val="Italic"/>
            </w:rPr>
          </w:rPrChange>
        </w:rPr>
        <w:t>references</w:t>
      </w:r>
      <w:r>
        <w:t>, and they allow you to refer to some value without taking ownership of it. Figure 4-6 depicts this concept.</w:t>
      </w:r>
    </w:p>
    <w:p w14:paraId="7ABC762B" w14:textId="77777777" w:rsidR="00B2617F" w:rsidRDefault="00000000">
      <w:pPr>
        <w:pStyle w:val="GraphicSlug"/>
      </w:pPr>
      <w:r>
        <w:t>f04006.eps</w:t>
      </w:r>
    </w:p>
    <w:p w14:paraId="2B0E3946" w14:textId="5412AF55" w:rsidR="00B2617F" w:rsidRDefault="00D64E77" w:rsidP="00D64E77">
      <w:pPr>
        <w:pStyle w:val="Body"/>
        <w:rPr>
          <w:rStyle w:val="AltText"/>
        </w:rPr>
      </w:pPr>
      <w:r w:rsidRPr="00D64E77">
        <w:rPr>
          <w:rStyle w:val="AltText"/>
        </w:rPr>
        <w:lastRenderedPageBreak/>
        <w:t>Three tables: the table for s contains only a pointer to the table</w:t>
      </w:r>
      <w:r>
        <w:rPr>
          <w:rStyle w:val="AltText"/>
        </w:rPr>
        <w:t xml:space="preserve"> </w:t>
      </w:r>
      <w:r w:rsidRPr="00D64E77">
        <w:rPr>
          <w:rStyle w:val="AltText"/>
        </w:rPr>
        <w:t>for s1. The table for s1 contains the stack data for s1 and points to the</w:t>
      </w:r>
      <w:r>
        <w:rPr>
          <w:rStyle w:val="AltText"/>
        </w:rPr>
        <w:t xml:space="preserve"> </w:t>
      </w:r>
      <w:r w:rsidRPr="00D64E77">
        <w:rPr>
          <w:rStyle w:val="AltText"/>
        </w:rPr>
        <w:t>string data on the heap.</w:t>
      </w:r>
    </w:p>
    <w:p w14:paraId="5BB7EA40" w14:textId="77777777" w:rsidR="00B2617F" w:rsidRDefault="00000000">
      <w:pPr>
        <w:pStyle w:val="Body"/>
      </w:pPr>
      <w:r>
        <w:rPr>
          <w:noProof/>
        </w:rPr>
        <w:drawing>
          <wp:inline distT="0" distB="0" distL="0" distR="0" wp14:anchorId="1896847B" wp14:editId="61652D03">
            <wp:extent cx="31750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3175000" cy="1117600"/>
                    </a:xfrm>
                    <a:prstGeom prst="rect">
                      <a:avLst/>
                    </a:prstGeom>
                    <a:noFill/>
                  </pic:spPr>
                </pic:pic>
              </a:graphicData>
            </a:graphic>
          </wp:inline>
        </w:drawing>
      </w:r>
    </w:p>
    <w:p w14:paraId="39A27F74" w14:textId="77777777" w:rsidR="00B2617F" w:rsidRDefault="00000000">
      <w:pPr>
        <w:pStyle w:val="CaptionLine"/>
      </w:pPr>
      <w:r>
        <w:t xml:space="preserve">A diagram of </w:t>
      </w:r>
      <w:r>
        <w:rPr>
          <w:rStyle w:val="Literal"/>
        </w:rPr>
        <w:t>&amp;String s</w:t>
      </w:r>
      <w:r>
        <w:t xml:space="preserve"> pointing at </w:t>
      </w:r>
      <w:r>
        <w:rPr>
          <w:rStyle w:val="Literal"/>
        </w:rPr>
        <w:t>String s1</w:t>
      </w:r>
    </w:p>
    <w:p w14:paraId="2A0055B1" w14:textId="58A7F573" w:rsidR="00B2617F" w:rsidRDefault="00000000">
      <w:pPr>
        <w:pStyle w:val="Note"/>
        <w:spacing w:after="180"/>
      </w:pPr>
      <w:r>
        <w:rPr>
          <w:rStyle w:val="NoteHead"/>
          <w:iCs w:val="0"/>
        </w:rPr>
        <w:t>Note</w:t>
      </w:r>
      <w:r>
        <w:tab/>
      </w:r>
      <w:r>
        <w:fldChar w:fldCharType="begin"/>
      </w:r>
      <w:r>
        <w:instrText xml:space="preserve"> XE "dereferencing" </w:instrText>
      </w:r>
      <w:r>
        <w:fldChar w:fldCharType="end"/>
      </w:r>
      <w:r>
        <w:fldChar w:fldCharType="begin"/>
      </w:r>
      <w:r>
        <w:instrText xml:space="preserve"> XE "references:dereferencing" </w:instrText>
      </w:r>
      <w:r>
        <w:fldChar w:fldCharType="end"/>
      </w:r>
      <w:r>
        <w:t xml:space="preserve">The opposite of referencing by using </w:t>
      </w:r>
      <w:r>
        <w:rPr>
          <w:rStyle w:val="Literal"/>
        </w:rPr>
        <w:t>&amp;</w:t>
      </w:r>
      <w:r>
        <w:t xml:space="preserve"> is </w:t>
      </w:r>
      <w:r>
        <w:rPr>
          <w:rStyle w:val="Italic"/>
        </w:rPr>
        <w:t>dereferencing</w:t>
      </w:r>
      <w:r>
        <w:t xml:space="preserve">, which is accomplished with the dereference operator, </w:t>
      </w:r>
      <w:r>
        <w:rPr>
          <w:rStyle w:val="Literal"/>
        </w:rPr>
        <w:t>*</w:t>
      </w:r>
      <w:r w:rsidRPr="00793F32">
        <w:fldChar w:fldCharType="begin"/>
      </w:r>
      <w:r w:rsidRPr="00793F32">
        <w:instrText xml:space="preserve"> XE "asterisk (*):dereference operator" </w:instrText>
      </w:r>
      <w:r w:rsidRPr="00793F32">
        <w:fldChar w:fldCharType="end"/>
      </w:r>
      <w:r w:rsidRPr="00793F32">
        <w:fldChar w:fldCharType="begin"/>
      </w:r>
      <w:r w:rsidRPr="00793F32">
        <w:instrText xml:space="preserve"> XE "* (asterisk):dereference operator" </w:instrText>
      </w:r>
      <w:r w:rsidRPr="00793F32">
        <w:fldChar w:fldCharType="end"/>
      </w:r>
      <w:r>
        <w:t xml:space="preserve">. We’ll see some uses of the dereference operator in </w:t>
      </w:r>
      <w:r>
        <w:rPr>
          <w:rStyle w:val="Xref"/>
        </w:rPr>
        <w:t>Chapter</w:t>
      </w:r>
      <w:r w:rsidR="002327C8">
        <w:rPr>
          <w:rStyle w:val="Xref"/>
        </w:rPr>
        <w:t> </w:t>
      </w:r>
      <w:r>
        <w:rPr>
          <w:rStyle w:val="Xref"/>
        </w:rPr>
        <w:t>8</w:t>
      </w:r>
      <w:r>
        <w:t xml:space="preserve"> and discuss details of dereferencing in </w:t>
      </w:r>
      <w:r>
        <w:rPr>
          <w:rStyle w:val="Xref"/>
        </w:rPr>
        <w:t>Chapter</w:t>
      </w:r>
      <w:r w:rsidR="002327C8">
        <w:rPr>
          <w:rStyle w:val="Xref"/>
        </w:rPr>
        <w:t> </w:t>
      </w:r>
      <w:r>
        <w:rPr>
          <w:rStyle w:val="Xref"/>
        </w:rPr>
        <w:t>15</w:t>
      </w:r>
      <w:r>
        <w:t>.</w:t>
      </w:r>
    </w:p>
    <w:p w14:paraId="69E424E4" w14:textId="77777777" w:rsidR="00B2617F" w:rsidRDefault="00000000">
      <w:pPr>
        <w:pStyle w:val="Body"/>
      </w:pPr>
      <w:r>
        <w:t>Let’s take a closer look at the function call here:</w:t>
      </w:r>
    </w:p>
    <w:p w14:paraId="70682481" w14:textId="77777777" w:rsidR="00B2617F" w:rsidRDefault="00000000">
      <w:pPr>
        <w:pStyle w:val="Code"/>
      </w:pPr>
      <w:r>
        <w:t>let s1 = String::from("hello");</w:t>
      </w:r>
    </w:p>
    <w:p w14:paraId="664D555C" w14:textId="77777777" w:rsidR="00B2617F" w:rsidRDefault="00B2617F">
      <w:pPr>
        <w:pStyle w:val="Code"/>
      </w:pPr>
    </w:p>
    <w:p w14:paraId="3FD084DC" w14:textId="77777777" w:rsidR="00B2617F" w:rsidRDefault="00000000">
      <w:pPr>
        <w:pStyle w:val="Code"/>
      </w:pPr>
      <w:r>
        <w:t>let len = calculate_length(&amp;s1);</w:t>
      </w:r>
    </w:p>
    <w:p w14:paraId="3D85CEFA" w14:textId="5B543BE0" w:rsidR="00B2617F" w:rsidRDefault="00000000">
      <w:pPr>
        <w:pStyle w:val="Body"/>
      </w:pPr>
      <w:r>
        <w:t xml:space="preserve">The </w:t>
      </w:r>
      <w:r>
        <w:rPr>
          <w:rStyle w:val="Literal"/>
        </w:rPr>
        <w:t>&amp;s1</w:t>
      </w:r>
      <w:r>
        <w:t xml:space="preserve"> syntax lets us create a reference that </w:t>
      </w:r>
      <w:r>
        <w:rPr>
          <w:rStyle w:val="Italic"/>
        </w:rPr>
        <w:t>refers</w:t>
      </w:r>
      <w:r>
        <w:t xml:space="preserve"> to the value of </w:t>
      </w:r>
      <w:r>
        <w:rPr>
          <w:rStyle w:val="Literal"/>
        </w:rPr>
        <w:t>s1</w:t>
      </w:r>
      <w:r>
        <w:t xml:space="preserve"> but does not own it. Because the reference does not own it, the value it points to will not be dropped when the reference stops being used.</w:t>
      </w:r>
    </w:p>
    <w:p w14:paraId="51622B9B" w14:textId="77777777" w:rsidR="00B2617F" w:rsidRDefault="00000000">
      <w:pPr>
        <w:pStyle w:val="Body"/>
      </w:pPr>
      <w:r>
        <w:t xml:space="preserve">Likewise, the signature of the function uses </w:t>
      </w:r>
      <w:r>
        <w:rPr>
          <w:rStyle w:val="Literal"/>
        </w:rPr>
        <w:t>&amp;</w:t>
      </w:r>
      <w:r>
        <w:t xml:space="preserve"> to indicate that the type of the parameter </w:t>
      </w:r>
      <w:r>
        <w:rPr>
          <w:rStyle w:val="Literal"/>
        </w:rPr>
        <w:t>s</w:t>
      </w:r>
      <w:r>
        <w:t xml:space="preserve"> is a reference. Let’s add some explanatory annotations:</w:t>
      </w:r>
    </w:p>
    <w:p w14:paraId="3E2FAA88" w14:textId="77777777" w:rsidR="00B2617F" w:rsidRDefault="00000000">
      <w:pPr>
        <w:pStyle w:val="Code"/>
      </w:pPr>
      <w:r>
        <w:t>fn calculate_length(s: &amp;String) -&gt; usize { // s is a reference to a String</w:t>
      </w:r>
    </w:p>
    <w:p w14:paraId="45ADF959" w14:textId="77777777" w:rsidR="00B2617F" w:rsidRDefault="00000000">
      <w:pPr>
        <w:pStyle w:val="Code"/>
      </w:pPr>
      <w:r>
        <w:t xml:space="preserve">    s.len()</w:t>
      </w:r>
    </w:p>
    <w:p w14:paraId="3E43B249" w14:textId="4989ECCC" w:rsidR="00B2617F" w:rsidRDefault="00000000">
      <w:pPr>
        <w:pStyle w:val="Code"/>
      </w:pPr>
      <w:r>
        <w:t>} // Here, s goes out of scope. But because s does not have ownership</w:t>
      </w:r>
    </w:p>
    <w:p w14:paraId="23D91B4A" w14:textId="199C28F7" w:rsidR="00B2617F" w:rsidRDefault="00000000">
      <w:pPr>
        <w:pStyle w:val="Code"/>
      </w:pPr>
      <w:r>
        <w:t xml:space="preserve">  // of what it refers to, the String is not dropped.</w:t>
      </w:r>
    </w:p>
    <w:p w14:paraId="5AF8A8F1" w14:textId="77777777" w:rsidR="00B2617F" w:rsidRDefault="00000000">
      <w:pPr>
        <w:pStyle w:val="Body"/>
      </w:pPr>
      <w:r>
        <w:t xml:space="preserve">The scope in which the variable </w:t>
      </w:r>
      <w:r>
        <w:rPr>
          <w:rStyle w:val="Literal"/>
        </w:rPr>
        <w:t>s</w:t>
      </w:r>
      <w:r>
        <w:t xml:space="preserve"> is valid is the same as any function parameter’s scope, but the value pointed to by the reference is not dropped when </w:t>
      </w:r>
      <w:r>
        <w:rPr>
          <w:rStyle w:val="Literal"/>
        </w:rPr>
        <w:t>s</w:t>
      </w:r>
      <w:r>
        <w:t xml:space="preserve"> stops being used, because </w:t>
      </w:r>
      <w:r>
        <w:rPr>
          <w:rStyle w:val="Literal"/>
        </w:rPr>
        <w:t>s</w:t>
      </w:r>
      <w:r>
        <w:t xml:space="preserve"> doesn’t have ownership. When functions have references as parameters instead of the actual values, we won’t need to return the values in order to give back ownership, because we never had ownership.</w:t>
      </w:r>
    </w:p>
    <w:p w14:paraId="10761532" w14:textId="77777777" w:rsidR="00B2617F" w:rsidRDefault="00000000">
      <w:pPr>
        <w:pStyle w:val="Body"/>
      </w:pPr>
      <w:r>
        <w:lastRenderedPageBreak/>
        <w:t xml:space="preserve">We call the action of creating a reference </w:t>
      </w:r>
      <w:r>
        <w:rPr>
          <w:rStyle w:val="Italic"/>
        </w:rPr>
        <w:t>borrowing</w:t>
      </w:r>
      <w:r>
        <w:t>. As in real life, if a person owns something, you can borrow it from them. When you’re done, you have to give it back. You don’t own it.</w:t>
      </w:r>
    </w:p>
    <w:p w14:paraId="1D17EB5E" w14:textId="0C54017F" w:rsidR="00B2617F" w:rsidRDefault="00000000">
      <w:pPr>
        <w:pStyle w:val="Body"/>
      </w:pPr>
      <w:r>
        <w:t xml:space="preserve">So, what happens if we try to modify something we’re borrowing? Try the code in Listing 4-6. Spoiler alert: </w:t>
      </w:r>
      <w:del w:id="84" w:author="Audrey Doyle" w:date="2025-09-09T16:16:00Z" w16du:dateUtc="2025-09-09T20:16:00Z">
        <w:r w:rsidDel="00D26E2B">
          <w:delText xml:space="preserve">it </w:delText>
        </w:r>
      </w:del>
      <w:ins w:id="85" w:author="Audrey Doyle" w:date="2025-09-09T16:16:00Z" w16du:dateUtc="2025-09-09T20:16:00Z">
        <w:r w:rsidR="00D26E2B">
          <w:t xml:space="preserve">It </w:t>
        </w:r>
      </w:ins>
      <w:r>
        <w:t>doesn’t work!</w:t>
      </w:r>
    </w:p>
    <w:p w14:paraId="39AD4493" w14:textId="77777777" w:rsidR="00B2617F" w:rsidRDefault="00000000">
      <w:pPr>
        <w:pStyle w:val="CodeLabel"/>
      </w:pPr>
      <w:r>
        <w:t>src/main.rs</w:t>
      </w:r>
    </w:p>
    <w:p w14:paraId="472C838F" w14:textId="77777777" w:rsidR="00B2617F" w:rsidRDefault="00000000">
      <w:pPr>
        <w:pStyle w:val="Code"/>
      </w:pPr>
      <w:r>
        <w:t>fn main() {</w:t>
      </w:r>
    </w:p>
    <w:p w14:paraId="11BFDBB8" w14:textId="77777777" w:rsidR="00B2617F" w:rsidRDefault="00000000">
      <w:pPr>
        <w:pStyle w:val="Code"/>
      </w:pPr>
      <w:r>
        <w:t xml:space="preserve">    let s = String::from("hello");</w:t>
      </w:r>
    </w:p>
    <w:p w14:paraId="085CE25C" w14:textId="77777777" w:rsidR="00B2617F" w:rsidRDefault="00B2617F">
      <w:pPr>
        <w:pStyle w:val="Code"/>
      </w:pPr>
    </w:p>
    <w:p w14:paraId="6E64A5F5" w14:textId="77777777" w:rsidR="00B2617F" w:rsidRDefault="00000000">
      <w:pPr>
        <w:pStyle w:val="Code"/>
      </w:pPr>
      <w:r>
        <w:t xml:space="preserve">    change(&amp;s);</w:t>
      </w:r>
    </w:p>
    <w:p w14:paraId="263F8D3C" w14:textId="77777777" w:rsidR="00B2617F" w:rsidRDefault="00000000">
      <w:pPr>
        <w:pStyle w:val="Code"/>
      </w:pPr>
      <w:r>
        <w:t>}</w:t>
      </w:r>
    </w:p>
    <w:p w14:paraId="6F19F98E" w14:textId="77777777" w:rsidR="00B2617F" w:rsidRDefault="00B2617F">
      <w:pPr>
        <w:pStyle w:val="Code"/>
      </w:pPr>
    </w:p>
    <w:p w14:paraId="5287B6B8" w14:textId="77777777" w:rsidR="00B2617F" w:rsidRDefault="00000000">
      <w:pPr>
        <w:pStyle w:val="Code"/>
      </w:pPr>
      <w:r>
        <w:t>fn change(some_string: &amp;String) {</w:t>
      </w:r>
    </w:p>
    <w:p w14:paraId="3B798D88" w14:textId="77777777" w:rsidR="00B2617F" w:rsidRDefault="00000000">
      <w:pPr>
        <w:pStyle w:val="Code"/>
      </w:pPr>
      <w:r>
        <w:t xml:space="preserve">    some_string.push_str(", world");</w:t>
      </w:r>
    </w:p>
    <w:p w14:paraId="41376855" w14:textId="77777777" w:rsidR="00B2617F" w:rsidRDefault="00000000">
      <w:pPr>
        <w:pStyle w:val="Code"/>
      </w:pPr>
      <w:r>
        <w:t>}</w:t>
      </w:r>
    </w:p>
    <w:p w14:paraId="05AA5B20" w14:textId="77777777" w:rsidR="00B2617F" w:rsidRDefault="00000000">
      <w:pPr>
        <w:pStyle w:val="CodeListingCaption"/>
      </w:pPr>
      <w:r>
        <w:t>Attempting to modify a borrowed value</w:t>
      </w:r>
    </w:p>
    <w:p w14:paraId="737690B8" w14:textId="77777777" w:rsidR="00B2617F" w:rsidRDefault="00000000">
      <w:pPr>
        <w:pStyle w:val="Body"/>
      </w:pPr>
      <w:r>
        <w:t>Here’s the error:</w:t>
      </w:r>
    </w:p>
    <w:p w14:paraId="269AE898" w14:textId="77777777" w:rsidR="00B2617F" w:rsidRDefault="00000000">
      <w:pPr>
        <w:pStyle w:val="CodeWide"/>
      </w:pPr>
      <w:r>
        <w:t>error[E0596]: cannot borrow `*some_string` as mutable, as it is behind a `&amp;` reference</w:t>
      </w:r>
    </w:p>
    <w:p w14:paraId="1FD9CB8A" w14:textId="77777777" w:rsidR="00B2617F" w:rsidRDefault="00000000">
      <w:pPr>
        <w:pStyle w:val="CodeWide"/>
      </w:pPr>
      <w:r>
        <w:t xml:space="preserve"> --&gt; src/main.rs:8:5</w:t>
      </w:r>
    </w:p>
    <w:p w14:paraId="01622914" w14:textId="77777777" w:rsidR="00B2617F" w:rsidRDefault="00000000">
      <w:pPr>
        <w:pStyle w:val="CodeWide"/>
      </w:pPr>
      <w:r>
        <w:t xml:space="preserve">  |</w:t>
      </w:r>
    </w:p>
    <w:p w14:paraId="1D826FFD" w14:textId="77777777" w:rsidR="00D52AF4" w:rsidRPr="00D52AF4" w:rsidRDefault="00D52AF4" w:rsidP="00D52AF4">
      <w:pPr>
        <w:pStyle w:val="CodeWide"/>
      </w:pPr>
      <w:r w:rsidRPr="00D52AF4">
        <w:t>8 |     some_string.push_str(", world");</w:t>
      </w:r>
    </w:p>
    <w:p w14:paraId="1390991B" w14:textId="77777777" w:rsidR="00DD578E" w:rsidRDefault="00D52AF4" w:rsidP="00D52AF4">
      <w:pPr>
        <w:pStyle w:val="CodeWide"/>
        <w:rPr>
          <w:ins w:id="86" w:author="Carol Nichols" w:date="2025-09-18T20:24:00Z" w16du:dateUtc="2025-09-19T00:24:00Z"/>
        </w:rPr>
      </w:pPr>
      <w:commentRangeStart w:id="87"/>
      <w:commentRangeStart w:id="88"/>
      <w:commentRangeStart w:id="89"/>
      <w:r w:rsidRPr="00D52AF4">
        <w:t xml:space="preserve">  |     ^^^^^^^^^^^ `some_string` is a `&amp;` reference, so </w:t>
      </w:r>
    </w:p>
    <w:p w14:paraId="300EFD46" w14:textId="76FAEE30" w:rsidR="00D52AF4" w:rsidRPr="00D52AF4" w:rsidRDefault="00D52AF4" w:rsidP="00D52AF4">
      <w:pPr>
        <w:pStyle w:val="CodeWide"/>
      </w:pPr>
      <w:r w:rsidRPr="00D52AF4">
        <w:t>the data it refers to cannot be borrowed as mutable</w:t>
      </w:r>
      <w:commentRangeEnd w:id="87"/>
      <w:r w:rsidR="00352C9A">
        <w:rPr>
          <w:rStyle w:val="CommentReference"/>
          <w:rFonts w:ascii="Times New Roman" w:hAnsi="Times New Roman" w:cs="Times New Roman"/>
          <w:color w:val="auto"/>
          <w:w w:val="100"/>
          <w:lang w:val="en-CA"/>
        </w:rPr>
        <w:commentReference w:id="87"/>
      </w:r>
      <w:commentRangeEnd w:id="88"/>
      <w:r w:rsidR="002327C8">
        <w:rPr>
          <w:rStyle w:val="CommentReference"/>
          <w:rFonts w:ascii="Times New Roman" w:hAnsi="Times New Roman" w:cs="Times New Roman"/>
          <w:color w:val="auto"/>
          <w:w w:val="100"/>
          <w:lang w:val="en-CA"/>
        </w:rPr>
        <w:commentReference w:id="88"/>
      </w:r>
      <w:commentRangeEnd w:id="89"/>
      <w:r w:rsidR="00850CF2">
        <w:rPr>
          <w:rStyle w:val="CommentReference"/>
          <w:rFonts w:ascii="Times New Roman" w:hAnsi="Times New Roman" w:cs="Times New Roman"/>
          <w:color w:val="auto"/>
          <w:w w:val="100"/>
          <w:lang w:val="en-CA"/>
        </w:rPr>
        <w:commentReference w:id="89"/>
      </w:r>
    </w:p>
    <w:p w14:paraId="4A174164" w14:textId="77777777" w:rsidR="00D52AF4" w:rsidRPr="00D52AF4" w:rsidRDefault="00D52AF4" w:rsidP="00D52AF4">
      <w:pPr>
        <w:pStyle w:val="CodeWide"/>
      </w:pPr>
      <w:r w:rsidRPr="00D52AF4">
        <w:t xml:space="preserve">  |</w:t>
      </w:r>
    </w:p>
    <w:p w14:paraId="793486CC" w14:textId="77777777" w:rsidR="00D52AF4" w:rsidRPr="00D52AF4" w:rsidRDefault="00D52AF4" w:rsidP="00D52AF4">
      <w:pPr>
        <w:pStyle w:val="CodeWide"/>
      </w:pPr>
      <w:r w:rsidRPr="00D52AF4">
        <w:t>help: consider changing this to be a mutable reference</w:t>
      </w:r>
    </w:p>
    <w:p w14:paraId="6F242868" w14:textId="77777777" w:rsidR="00D52AF4" w:rsidRPr="00D52AF4" w:rsidRDefault="00D52AF4" w:rsidP="00D52AF4">
      <w:pPr>
        <w:pStyle w:val="CodeWide"/>
      </w:pPr>
      <w:r w:rsidRPr="00D52AF4">
        <w:t xml:space="preserve">  |</w:t>
      </w:r>
    </w:p>
    <w:p w14:paraId="592F17FD" w14:textId="77777777" w:rsidR="00D52AF4" w:rsidRPr="00D52AF4" w:rsidRDefault="00D52AF4" w:rsidP="00D52AF4">
      <w:pPr>
        <w:pStyle w:val="CodeWide"/>
      </w:pPr>
      <w:r w:rsidRPr="00D52AF4">
        <w:t>7 | fn change(some_string: &amp;mut String) {</w:t>
      </w:r>
    </w:p>
    <w:p w14:paraId="213AAB1D" w14:textId="51F86AC0" w:rsidR="00B2617F" w:rsidRPr="00D52AF4" w:rsidRDefault="00D52AF4" w:rsidP="00D52AF4">
      <w:pPr>
        <w:pStyle w:val="CodeWide"/>
      </w:pPr>
      <w:r w:rsidRPr="00D52AF4">
        <w:t xml:space="preserve">  |                         +++</w:t>
      </w:r>
    </w:p>
    <w:p w14:paraId="62C34D8D" w14:textId="77777777" w:rsidR="00B2617F" w:rsidRDefault="00000000">
      <w:pPr>
        <w:pStyle w:val="Body"/>
      </w:pPr>
      <w:r>
        <w:t>Just as variables are immutable by default, so are references. We’re not allowed to modify something we have a reference to.</w:t>
      </w:r>
    </w:p>
    <w:p w14:paraId="79830824" w14:textId="7FE0D924" w:rsidR="00B2617F" w:rsidRDefault="00000000">
      <w:pPr>
        <w:pStyle w:val="HeadB"/>
      </w:pPr>
      <w:r>
        <w:fldChar w:fldCharType="begin"/>
      </w:r>
      <w:r>
        <w:instrText xml:space="preserve"> XE "mut keyword:making a reference mutable with" </w:instrText>
      </w:r>
      <w:r>
        <w:fldChar w:fldCharType="end"/>
      </w:r>
      <w:r>
        <w:fldChar w:fldCharType="begin"/>
      </w:r>
      <w:r>
        <w:instrText xml:space="preserve"> XE "mutability:of references" </w:instrText>
      </w:r>
      <w:r>
        <w:fldChar w:fldCharType="end"/>
      </w:r>
      <w:r>
        <w:fldChar w:fldCharType="begin"/>
      </w:r>
      <w:r>
        <w:instrText xml:space="preserve"> XE "references:mutability of" </w:instrText>
      </w:r>
      <w:r>
        <w:fldChar w:fldCharType="end"/>
      </w:r>
      <w:bookmarkStart w:id="90" w:name="_Toc206162495"/>
      <w:r>
        <w:t>Mutable References</w:t>
      </w:r>
      <w:bookmarkEnd w:id="90"/>
    </w:p>
    <w:p w14:paraId="32DC38D3" w14:textId="77777777" w:rsidR="00B2617F" w:rsidRDefault="00000000">
      <w:pPr>
        <w:pStyle w:val="Body"/>
      </w:pPr>
      <w:r>
        <w:t xml:space="preserve">We can fix the code from Listing 4-6 to allow us to modify a borrowed value with just a few small tweaks that use, instead, a </w:t>
      </w:r>
      <w:bookmarkStart w:id="91" w:name="_Hlk208327107"/>
      <w:r>
        <w:rPr>
          <w:rStyle w:val="Italic"/>
        </w:rPr>
        <w:t>mutable reference</w:t>
      </w:r>
      <w:bookmarkEnd w:id="91"/>
      <w:r>
        <w:t>:</w:t>
      </w:r>
    </w:p>
    <w:p w14:paraId="457CD822" w14:textId="77777777" w:rsidR="00B2617F" w:rsidRDefault="00000000">
      <w:pPr>
        <w:pStyle w:val="CodeLabel"/>
      </w:pPr>
      <w:r>
        <w:t>src/main.rs</w:t>
      </w:r>
    </w:p>
    <w:p w14:paraId="617C7641" w14:textId="77777777" w:rsidR="00B2617F" w:rsidRDefault="00000000">
      <w:pPr>
        <w:pStyle w:val="Code"/>
      </w:pPr>
      <w:r>
        <w:rPr>
          <w:rStyle w:val="LiteralGray"/>
        </w:rPr>
        <w:t>fn main() {</w:t>
      </w:r>
    </w:p>
    <w:p w14:paraId="7ED176A6" w14:textId="77777777" w:rsidR="00B2617F" w:rsidRDefault="00000000">
      <w:pPr>
        <w:pStyle w:val="Code"/>
      </w:pPr>
      <w:r>
        <w:t xml:space="preserve">    </w:t>
      </w:r>
      <w:r>
        <w:rPr>
          <w:rStyle w:val="LiteralGray"/>
        </w:rPr>
        <w:t>let</w:t>
      </w:r>
      <w:r>
        <w:t xml:space="preserve"> mut </w:t>
      </w:r>
      <w:r>
        <w:rPr>
          <w:rStyle w:val="LiteralGray"/>
        </w:rPr>
        <w:t>s = String::from("hello");</w:t>
      </w:r>
    </w:p>
    <w:p w14:paraId="44C1B2BE" w14:textId="77777777" w:rsidR="00B2617F" w:rsidRDefault="00B2617F">
      <w:pPr>
        <w:pStyle w:val="Code"/>
      </w:pPr>
    </w:p>
    <w:p w14:paraId="55F30734" w14:textId="77777777" w:rsidR="00B2617F" w:rsidRDefault="00000000">
      <w:pPr>
        <w:pStyle w:val="Code"/>
      </w:pPr>
      <w:r>
        <w:t xml:space="preserve">    </w:t>
      </w:r>
      <w:r>
        <w:rPr>
          <w:rStyle w:val="LiteralGray"/>
        </w:rPr>
        <w:t>change(</w:t>
      </w:r>
      <w:r>
        <w:t xml:space="preserve">&amp;mut </w:t>
      </w:r>
      <w:r>
        <w:rPr>
          <w:rStyle w:val="LiteralGray"/>
        </w:rPr>
        <w:t>s);</w:t>
      </w:r>
    </w:p>
    <w:p w14:paraId="67682A1C" w14:textId="77777777" w:rsidR="00B2617F" w:rsidRDefault="00000000">
      <w:pPr>
        <w:pStyle w:val="Code"/>
      </w:pPr>
      <w:r>
        <w:rPr>
          <w:rStyle w:val="LiteralGray"/>
        </w:rPr>
        <w:lastRenderedPageBreak/>
        <w:t>}</w:t>
      </w:r>
    </w:p>
    <w:p w14:paraId="2224544F" w14:textId="77777777" w:rsidR="00B2617F" w:rsidRDefault="00B2617F">
      <w:pPr>
        <w:pStyle w:val="Code"/>
      </w:pPr>
    </w:p>
    <w:p w14:paraId="66C30FE5" w14:textId="77777777" w:rsidR="00B2617F" w:rsidRDefault="00000000">
      <w:pPr>
        <w:pStyle w:val="Code"/>
      </w:pPr>
      <w:r>
        <w:rPr>
          <w:rStyle w:val="LiteralGray"/>
        </w:rPr>
        <w:t>fn change(some_string:</w:t>
      </w:r>
      <w:r>
        <w:t xml:space="preserve"> &amp;mut </w:t>
      </w:r>
      <w:r>
        <w:rPr>
          <w:rStyle w:val="LiteralGray"/>
        </w:rPr>
        <w:t>String) {</w:t>
      </w:r>
    </w:p>
    <w:p w14:paraId="6445C30B" w14:textId="77777777" w:rsidR="00B2617F" w:rsidRDefault="00000000">
      <w:pPr>
        <w:pStyle w:val="Code"/>
      </w:pPr>
      <w:r>
        <w:rPr>
          <w:rStyle w:val="LiteralGray"/>
        </w:rPr>
        <w:t xml:space="preserve">    some_string.push_str(", world");</w:t>
      </w:r>
    </w:p>
    <w:p w14:paraId="63586AB0" w14:textId="77777777" w:rsidR="00B2617F" w:rsidRDefault="00000000">
      <w:pPr>
        <w:pStyle w:val="Code"/>
      </w:pPr>
      <w:r>
        <w:rPr>
          <w:rStyle w:val="LiteralGray"/>
        </w:rPr>
        <w:t>}</w:t>
      </w:r>
    </w:p>
    <w:p w14:paraId="5201DF24" w14:textId="1AC9D96F" w:rsidR="00B2617F" w:rsidRDefault="00000000">
      <w:pPr>
        <w:pStyle w:val="Body"/>
      </w:pPr>
      <w:r>
        <w:t>First</w:t>
      </w:r>
      <w:ins w:id="92" w:author="Audrey Doyle" w:date="2025-09-09T16:18:00Z" w16du:dateUtc="2025-09-09T20:18:00Z">
        <w:r w:rsidR="00D26E2B">
          <w:t>,</w:t>
        </w:r>
      </w:ins>
      <w:r>
        <w:t xml:space="preserve"> we change </w:t>
      </w:r>
      <w:r>
        <w:rPr>
          <w:rStyle w:val="Literal"/>
        </w:rPr>
        <w:t>s</w:t>
      </w:r>
      <w:r>
        <w:t xml:space="preserve"> to be </w:t>
      </w:r>
      <w:r>
        <w:rPr>
          <w:rStyle w:val="Literal"/>
        </w:rPr>
        <w:t>mut</w:t>
      </w:r>
      <w:r>
        <w:t>. Then</w:t>
      </w:r>
      <w:ins w:id="93" w:author="Audrey Doyle" w:date="2025-09-09T16:18:00Z" w16du:dateUtc="2025-09-09T20:18:00Z">
        <w:r w:rsidR="00D26E2B">
          <w:t>,</w:t>
        </w:r>
      </w:ins>
      <w:r>
        <w:t xml:space="preserve"> we create a mutable reference with </w:t>
      </w:r>
      <w:r>
        <w:rPr>
          <w:rStyle w:val="Literal"/>
        </w:rPr>
        <w:t>&amp;mut s</w:t>
      </w:r>
      <w:r>
        <w:t xml:space="preserve"> where we call the </w:t>
      </w:r>
      <w:r>
        <w:rPr>
          <w:rStyle w:val="Literal"/>
        </w:rPr>
        <w:t>change</w:t>
      </w:r>
      <w:r>
        <w:t xml:space="preserve"> function</w:t>
      </w:r>
      <w:del w:id="94" w:author="Audrey Doyle" w:date="2025-09-09T17:08:00Z" w16du:dateUtc="2025-09-09T21:08:00Z">
        <w:r w:rsidDel="00FD0858">
          <w:delText>,</w:delText>
        </w:r>
      </w:del>
      <w:r>
        <w:t xml:space="preserve"> and update the function signature to accept a mutable reference with </w:t>
      </w:r>
      <w:r>
        <w:rPr>
          <w:rStyle w:val="Literal"/>
        </w:rPr>
        <w:t>some_string: &amp;mut String</w:t>
      </w:r>
      <w:r>
        <w:t xml:space="preserve">. This makes it very clear that the </w:t>
      </w:r>
      <w:r>
        <w:rPr>
          <w:rStyle w:val="Literal"/>
        </w:rPr>
        <w:t>change</w:t>
      </w:r>
      <w:r>
        <w:t xml:space="preserve"> function will mutate the value it borrows.</w:t>
      </w:r>
    </w:p>
    <w:p w14:paraId="2CDA55ED" w14:textId="442136A9" w:rsidR="00B2617F" w:rsidRDefault="00000000">
      <w:pPr>
        <w:pStyle w:val="Body"/>
      </w:pPr>
      <w:r>
        <w:t xml:space="preserve">Mutable references have one big restriction: </w:t>
      </w:r>
      <w:del w:id="95" w:author="Audrey Doyle" w:date="2025-09-09T16:18:00Z" w16du:dateUtc="2025-09-09T20:18:00Z">
        <w:r w:rsidDel="00D26E2B">
          <w:delText xml:space="preserve">if </w:delText>
        </w:r>
      </w:del>
      <w:ins w:id="96" w:author="Audrey Doyle" w:date="2025-09-09T16:18:00Z" w16du:dateUtc="2025-09-09T20:18:00Z">
        <w:r w:rsidR="00D26E2B">
          <w:t xml:space="preserve">If </w:t>
        </w:r>
      </w:ins>
      <w:r>
        <w:t xml:space="preserve">you have a mutable reference to a value, you can have no other references to that value. This code that attempts to create two mutable references to </w:t>
      </w:r>
      <w:r>
        <w:rPr>
          <w:rStyle w:val="Literal"/>
        </w:rPr>
        <w:t>s</w:t>
      </w:r>
      <w:r>
        <w:t xml:space="preserve"> will fail:</w:t>
      </w:r>
    </w:p>
    <w:p w14:paraId="4F1F2383" w14:textId="77777777" w:rsidR="00B2617F" w:rsidRDefault="00000000">
      <w:pPr>
        <w:pStyle w:val="CodeLabel"/>
      </w:pPr>
      <w:r>
        <w:t>src/main.rs</w:t>
      </w:r>
    </w:p>
    <w:p w14:paraId="78A23E31" w14:textId="77777777" w:rsidR="00B2617F" w:rsidRDefault="00000000">
      <w:pPr>
        <w:pStyle w:val="Code"/>
      </w:pPr>
      <w:r>
        <w:t>let mut s = String::from("hello");</w:t>
      </w:r>
    </w:p>
    <w:p w14:paraId="0338C355" w14:textId="77777777" w:rsidR="00B2617F" w:rsidRDefault="00B2617F">
      <w:pPr>
        <w:pStyle w:val="Code"/>
      </w:pPr>
    </w:p>
    <w:p w14:paraId="33AA4C27" w14:textId="77777777" w:rsidR="00B2617F" w:rsidRDefault="00000000">
      <w:pPr>
        <w:pStyle w:val="Code"/>
      </w:pPr>
      <w:r>
        <w:t>let r1 = &amp;mut s;</w:t>
      </w:r>
    </w:p>
    <w:p w14:paraId="27383775" w14:textId="77777777" w:rsidR="00B2617F" w:rsidRDefault="00000000">
      <w:pPr>
        <w:pStyle w:val="Code"/>
      </w:pPr>
      <w:r>
        <w:t>let r2 = &amp;mut s;</w:t>
      </w:r>
    </w:p>
    <w:p w14:paraId="32B45254" w14:textId="77777777" w:rsidR="00B2617F" w:rsidRDefault="00B2617F">
      <w:pPr>
        <w:pStyle w:val="Code"/>
      </w:pPr>
    </w:p>
    <w:p w14:paraId="4AC73DA7" w14:textId="77777777" w:rsidR="00B2617F" w:rsidRDefault="00000000">
      <w:pPr>
        <w:pStyle w:val="Code"/>
      </w:pPr>
      <w:r>
        <w:t>println!("{r1}, {r2}");</w:t>
      </w:r>
    </w:p>
    <w:p w14:paraId="5895010A" w14:textId="77777777" w:rsidR="00B2617F" w:rsidRDefault="00000000">
      <w:pPr>
        <w:pStyle w:val="Body"/>
      </w:pPr>
      <w:r>
        <w:t>Here’s the error:</w:t>
      </w:r>
    </w:p>
    <w:p w14:paraId="6755C083" w14:textId="77777777" w:rsidR="00B2617F" w:rsidRDefault="00000000">
      <w:pPr>
        <w:pStyle w:val="Code"/>
      </w:pPr>
      <w:r>
        <w:t>error[E0499]: cannot borrow `s` as mutable more than once at a time</w:t>
      </w:r>
    </w:p>
    <w:p w14:paraId="5FC7404C" w14:textId="77777777" w:rsidR="00B2617F" w:rsidRDefault="00000000">
      <w:pPr>
        <w:pStyle w:val="Code"/>
      </w:pPr>
      <w:r>
        <w:t xml:space="preserve"> --&gt; src/main.rs:5:14</w:t>
      </w:r>
    </w:p>
    <w:p w14:paraId="79FA9439" w14:textId="77777777" w:rsidR="00B2617F" w:rsidRDefault="00000000">
      <w:pPr>
        <w:pStyle w:val="Code"/>
      </w:pPr>
      <w:r>
        <w:t xml:space="preserve">  |</w:t>
      </w:r>
    </w:p>
    <w:p w14:paraId="1D154F23" w14:textId="77777777" w:rsidR="00B2617F" w:rsidRDefault="00000000">
      <w:pPr>
        <w:pStyle w:val="Code"/>
      </w:pPr>
      <w:r>
        <w:t>4 |     let r1 = &amp;mut s;</w:t>
      </w:r>
    </w:p>
    <w:p w14:paraId="5589B1ED" w14:textId="77777777" w:rsidR="00B2617F" w:rsidRDefault="00000000">
      <w:pPr>
        <w:pStyle w:val="Code"/>
      </w:pPr>
      <w:r>
        <w:t xml:space="preserve">  |              ------ first mutable borrow occurs here</w:t>
      </w:r>
    </w:p>
    <w:p w14:paraId="1E7BC47D" w14:textId="77777777" w:rsidR="00B2617F" w:rsidRDefault="00000000">
      <w:pPr>
        <w:pStyle w:val="Code"/>
      </w:pPr>
      <w:r>
        <w:t>5 |     let r2 = &amp;mut s;</w:t>
      </w:r>
    </w:p>
    <w:p w14:paraId="0D2DBEC3" w14:textId="77777777" w:rsidR="00B2617F" w:rsidRDefault="00000000">
      <w:pPr>
        <w:pStyle w:val="Code"/>
      </w:pPr>
      <w:r>
        <w:t xml:space="preserve">  |              ^^^^^^ second mutable borrow occurs here</w:t>
      </w:r>
    </w:p>
    <w:p w14:paraId="2EFC0007" w14:textId="77777777" w:rsidR="00B2617F" w:rsidRDefault="00000000">
      <w:pPr>
        <w:pStyle w:val="Code"/>
      </w:pPr>
      <w:r>
        <w:t>6 |</w:t>
      </w:r>
    </w:p>
    <w:p w14:paraId="1499E76F" w14:textId="77777777" w:rsidR="00B2617F" w:rsidRDefault="00000000">
      <w:pPr>
        <w:pStyle w:val="Code"/>
      </w:pPr>
      <w:r>
        <w:t>7 |     println!("{r1}, {r2}");</w:t>
      </w:r>
    </w:p>
    <w:p w14:paraId="6F504D76" w14:textId="77777777" w:rsidR="00B2617F" w:rsidRDefault="00000000">
      <w:pPr>
        <w:pStyle w:val="Code"/>
      </w:pPr>
      <w:r>
        <w:t xml:space="preserve">  |                -- first borrow later used here</w:t>
      </w:r>
    </w:p>
    <w:p w14:paraId="76B89449" w14:textId="77777777" w:rsidR="00B2617F" w:rsidRDefault="00000000">
      <w:pPr>
        <w:pStyle w:val="Body"/>
      </w:pPr>
      <w:r>
        <w:t xml:space="preserve">This error says that this code is invalid because we cannot borrow </w:t>
      </w:r>
      <w:r>
        <w:rPr>
          <w:rStyle w:val="Literal"/>
        </w:rPr>
        <w:t>s</w:t>
      </w:r>
      <w:r>
        <w:t xml:space="preserve"> as mutable more than once at a time. The first mutable borrow is in </w:t>
      </w:r>
      <w:r>
        <w:rPr>
          <w:rStyle w:val="Literal"/>
        </w:rPr>
        <w:t>r1</w:t>
      </w:r>
      <w:r>
        <w:t xml:space="preserve"> and must last until it’s used in the </w:t>
      </w:r>
      <w:r>
        <w:rPr>
          <w:rStyle w:val="Literal"/>
        </w:rPr>
        <w:t>println!</w:t>
      </w:r>
      <w:r>
        <w:t xml:space="preserve">, but between the creation of that mutable reference and its usage, we tried to create another mutable reference in </w:t>
      </w:r>
      <w:r>
        <w:rPr>
          <w:rStyle w:val="Literal"/>
        </w:rPr>
        <w:t>r2</w:t>
      </w:r>
      <w:r>
        <w:t xml:space="preserve"> that borrows the same data as </w:t>
      </w:r>
      <w:r>
        <w:rPr>
          <w:rStyle w:val="Literal"/>
        </w:rPr>
        <w:t>r1</w:t>
      </w:r>
      <w:r>
        <w:t>.</w:t>
      </w:r>
    </w:p>
    <w:p w14:paraId="221DAE6E" w14:textId="08532FCB" w:rsidR="00B2617F" w:rsidRDefault="00000000">
      <w:pPr>
        <w:pStyle w:val="Body"/>
      </w:pPr>
      <w:r>
        <w:t xml:space="preserve">The restriction preventing multiple mutable references to the same data at the same time allows for mutation but in a very controlled fashion. It’s something that new Rustaceans struggle with because most languages let you mutate whenever you’d like. </w:t>
      </w:r>
      <w:r>
        <w:fldChar w:fldCharType="begin"/>
      </w:r>
      <w:r>
        <w:instrText xml:space="preserve"> XE "data race" </w:instrText>
      </w:r>
      <w:r>
        <w:fldChar w:fldCharType="end"/>
      </w:r>
      <w:r>
        <w:fldChar w:fldCharType="begin"/>
      </w:r>
      <w:r>
        <w:instrText xml:space="preserve"> XE "race conditions" </w:instrText>
      </w:r>
      <w:r>
        <w:fldChar w:fldCharType="end"/>
      </w:r>
      <w:r>
        <w:t xml:space="preserve">The benefit of having this restriction is that Rust can prevent data races at compile time. A </w:t>
      </w:r>
      <w:bookmarkStart w:id="97" w:name="_Hlk208327199"/>
      <w:r>
        <w:rPr>
          <w:rStyle w:val="Italic"/>
        </w:rPr>
        <w:t xml:space="preserve">data </w:t>
      </w:r>
      <w:r>
        <w:rPr>
          <w:rStyle w:val="Italic"/>
        </w:rPr>
        <w:lastRenderedPageBreak/>
        <w:t>race</w:t>
      </w:r>
      <w:r>
        <w:t xml:space="preserve"> </w:t>
      </w:r>
      <w:bookmarkEnd w:id="97"/>
      <w:r>
        <w:t>is similar to a race condition and happens when these three behaviors occur:</w:t>
      </w:r>
    </w:p>
    <w:p w14:paraId="67B979D1" w14:textId="77777777" w:rsidR="00B2617F" w:rsidRDefault="00000000">
      <w:pPr>
        <w:pStyle w:val="ListBullet"/>
      </w:pPr>
      <w:r>
        <w:t>Two or more pointers access the same data at the same time.</w:t>
      </w:r>
    </w:p>
    <w:p w14:paraId="5183282F" w14:textId="77777777" w:rsidR="00B2617F" w:rsidRDefault="00000000">
      <w:pPr>
        <w:pStyle w:val="ListBullet"/>
      </w:pPr>
      <w:r>
        <w:t>At least one of the pointers is being used to write to the data.</w:t>
      </w:r>
    </w:p>
    <w:p w14:paraId="2FA96413" w14:textId="77777777" w:rsidR="00B2617F" w:rsidRDefault="00000000">
      <w:pPr>
        <w:pStyle w:val="ListBullet"/>
      </w:pPr>
      <w:r>
        <w:t>There’s no mechanism being used to synchronize access to the data.</w:t>
      </w:r>
    </w:p>
    <w:p w14:paraId="1070EDF1" w14:textId="77777777" w:rsidR="00B2617F" w:rsidRDefault="00000000">
      <w:pPr>
        <w:pStyle w:val="Body"/>
      </w:pPr>
      <w:r>
        <w:t xml:space="preserve">Data races cause undefined behavior and can be difficult to diagnose and fix when you’re trying to track them down at runtime; Rust prevents this problem by refusing to compile code with data races! </w:t>
      </w:r>
    </w:p>
    <w:p w14:paraId="57650380" w14:textId="65452589" w:rsidR="00B2617F" w:rsidRDefault="00000000">
      <w:pPr>
        <w:pStyle w:val="Body"/>
      </w:pPr>
      <w:r>
        <w:fldChar w:fldCharType="begin"/>
      </w:r>
      <w:r>
        <w:instrText xml:space="preserve"> XE "{} (curly brackets):scope creation" </w:instrText>
      </w:r>
      <w:r>
        <w:fldChar w:fldCharType="end"/>
      </w:r>
      <w:r>
        <w:fldChar w:fldCharType="begin"/>
      </w:r>
      <w:r>
        <w:instrText xml:space="preserve"> XE "curly brackets ({}):scope creation" </w:instrText>
      </w:r>
      <w:r>
        <w:fldChar w:fldCharType="end"/>
      </w:r>
      <w:r>
        <w:t xml:space="preserve">As always, we can use curly brackets to create a new scope, allowing for multiple mutable references, just not </w:t>
      </w:r>
      <w:r>
        <w:rPr>
          <w:rStyle w:val="Italic"/>
        </w:rPr>
        <w:t>simultaneous</w:t>
      </w:r>
      <w:r>
        <w:t xml:space="preserve"> ones:</w:t>
      </w:r>
    </w:p>
    <w:p w14:paraId="5944343E" w14:textId="77777777" w:rsidR="00B2617F" w:rsidRDefault="00000000">
      <w:pPr>
        <w:pStyle w:val="CodeWide"/>
      </w:pPr>
      <w:r>
        <w:t>let mut s = String::from("hello");</w:t>
      </w:r>
    </w:p>
    <w:p w14:paraId="28951A32" w14:textId="77777777" w:rsidR="00B2617F" w:rsidRDefault="00B2617F">
      <w:pPr>
        <w:pStyle w:val="CodeWide"/>
      </w:pPr>
    </w:p>
    <w:p w14:paraId="7B1ACAAD" w14:textId="77777777" w:rsidR="00B2617F" w:rsidRDefault="00000000">
      <w:pPr>
        <w:pStyle w:val="CodeWide"/>
      </w:pPr>
      <w:r>
        <w:t>{</w:t>
      </w:r>
    </w:p>
    <w:p w14:paraId="4DDE38DF" w14:textId="77777777" w:rsidR="00B2617F" w:rsidRDefault="00000000">
      <w:pPr>
        <w:pStyle w:val="CodeWide"/>
      </w:pPr>
      <w:r>
        <w:t xml:space="preserve">    let r1 = &amp;mut s;</w:t>
      </w:r>
    </w:p>
    <w:p w14:paraId="61389DC0" w14:textId="77777777" w:rsidR="00B2617F" w:rsidRDefault="00000000">
      <w:pPr>
        <w:pStyle w:val="CodeWide"/>
      </w:pPr>
      <w:r>
        <w:t>} // r1 goes out of scope here, so we can make a new reference with no problems</w:t>
      </w:r>
    </w:p>
    <w:p w14:paraId="5408A750" w14:textId="77777777" w:rsidR="00B2617F" w:rsidRDefault="00B2617F">
      <w:pPr>
        <w:pStyle w:val="CodeWide"/>
      </w:pPr>
    </w:p>
    <w:p w14:paraId="6B079CB9" w14:textId="77777777" w:rsidR="00B2617F" w:rsidRDefault="00000000">
      <w:pPr>
        <w:pStyle w:val="CodeWide"/>
      </w:pPr>
      <w:r>
        <w:t>let r2 = &amp;mut s;</w:t>
      </w:r>
    </w:p>
    <w:p w14:paraId="1E145E4B" w14:textId="77777777" w:rsidR="00B2617F" w:rsidRDefault="00000000">
      <w:pPr>
        <w:pStyle w:val="Body"/>
      </w:pPr>
      <w:r>
        <w:t>Rust enforces a similar rule for combining mutable and immutable references. This code results in an error:</w:t>
      </w:r>
    </w:p>
    <w:p w14:paraId="0E722B1B" w14:textId="77777777" w:rsidR="00B2617F" w:rsidRDefault="00000000">
      <w:pPr>
        <w:pStyle w:val="Code"/>
      </w:pPr>
      <w:r>
        <w:t>let mut s = String::from("hello");</w:t>
      </w:r>
    </w:p>
    <w:p w14:paraId="4CEC65B4" w14:textId="77777777" w:rsidR="00B2617F" w:rsidRDefault="00B2617F">
      <w:pPr>
        <w:pStyle w:val="Code"/>
      </w:pPr>
    </w:p>
    <w:p w14:paraId="24067B64" w14:textId="77777777" w:rsidR="00B2617F" w:rsidRDefault="00000000">
      <w:pPr>
        <w:pStyle w:val="Code"/>
      </w:pPr>
      <w:r>
        <w:t>let r1 = &amp;s; // no problem</w:t>
      </w:r>
    </w:p>
    <w:p w14:paraId="27B86C5E" w14:textId="77777777" w:rsidR="00B2617F" w:rsidRDefault="00000000">
      <w:pPr>
        <w:pStyle w:val="Code"/>
      </w:pPr>
      <w:r>
        <w:t>let r2 = &amp;s; // no problem</w:t>
      </w:r>
    </w:p>
    <w:p w14:paraId="69221F19" w14:textId="77777777" w:rsidR="00B2617F" w:rsidRDefault="00000000">
      <w:pPr>
        <w:pStyle w:val="Code"/>
      </w:pPr>
      <w:r>
        <w:t>let r3 = &amp;mut s; // BIG PROBLEM</w:t>
      </w:r>
    </w:p>
    <w:p w14:paraId="5D0FF0D3" w14:textId="77777777" w:rsidR="00B2617F" w:rsidRDefault="00B2617F">
      <w:pPr>
        <w:pStyle w:val="Code"/>
      </w:pPr>
    </w:p>
    <w:p w14:paraId="4796BA53" w14:textId="77777777" w:rsidR="00B2617F" w:rsidRDefault="00000000">
      <w:pPr>
        <w:pStyle w:val="Code"/>
      </w:pPr>
      <w:r>
        <w:t>println!("{r1}, {r2}, and {r3}");</w:t>
      </w:r>
    </w:p>
    <w:p w14:paraId="7C76DCAA" w14:textId="77777777" w:rsidR="00B2617F" w:rsidRDefault="00000000">
      <w:pPr>
        <w:pStyle w:val="Body"/>
      </w:pPr>
      <w:r>
        <w:t>Here’s the error:</w:t>
      </w:r>
    </w:p>
    <w:p w14:paraId="76FC4FC7" w14:textId="77777777" w:rsidR="00B2617F" w:rsidRDefault="00000000">
      <w:pPr>
        <w:pStyle w:val="CodeWide"/>
      </w:pPr>
      <w:r>
        <w:t>error[E0502]: cannot borrow `s` as mutable because it is also borrowed as immutable</w:t>
      </w:r>
    </w:p>
    <w:p w14:paraId="488D8665" w14:textId="77777777" w:rsidR="00B2617F" w:rsidRDefault="00000000">
      <w:pPr>
        <w:pStyle w:val="CodeWide"/>
      </w:pPr>
      <w:r>
        <w:t xml:space="preserve"> --&gt; src/main.rs:6:14</w:t>
      </w:r>
    </w:p>
    <w:p w14:paraId="7869A954" w14:textId="77777777" w:rsidR="00B2617F" w:rsidRDefault="00000000">
      <w:pPr>
        <w:pStyle w:val="CodeWide"/>
      </w:pPr>
      <w:r>
        <w:t xml:space="preserve">  |</w:t>
      </w:r>
    </w:p>
    <w:p w14:paraId="0891F727" w14:textId="77777777" w:rsidR="00B2617F" w:rsidRDefault="00000000">
      <w:pPr>
        <w:pStyle w:val="CodeWide"/>
      </w:pPr>
      <w:r>
        <w:t>4 |     let r1 = &amp;s; // no problem</w:t>
      </w:r>
    </w:p>
    <w:p w14:paraId="62C33B67" w14:textId="77777777" w:rsidR="00B2617F" w:rsidRDefault="00000000">
      <w:pPr>
        <w:pStyle w:val="CodeWide"/>
      </w:pPr>
      <w:r>
        <w:t xml:space="preserve">  |              -- immutable borrow occurs here</w:t>
      </w:r>
    </w:p>
    <w:p w14:paraId="76CACD02" w14:textId="77777777" w:rsidR="00B2617F" w:rsidRDefault="00000000">
      <w:pPr>
        <w:pStyle w:val="CodeWide"/>
      </w:pPr>
      <w:r>
        <w:t>5 |     let r2 = &amp;s; // no problem</w:t>
      </w:r>
    </w:p>
    <w:p w14:paraId="5D27C9D3" w14:textId="77777777" w:rsidR="00B2617F" w:rsidRDefault="00000000">
      <w:pPr>
        <w:pStyle w:val="CodeWide"/>
      </w:pPr>
      <w:r>
        <w:t>6 |     let r3 = &amp;mut s; // BIG PROBLEM</w:t>
      </w:r>
    </w:p>
    <w:p w14:paraId="5A76867B" w14:textId="77777777" w:rsidR="00B2617F" w:rsidRDefault="00000000">
      <w:pPr>
        <w:pStyle w:val="CodeWide"/>
      </w:pPr>
      <w:r>
        <w:t xml:space="preserve">  |              ^^^^^^ mutable borrow occurs here</w:t>
      </w:r>
    </w:p>
    <w:p w14:paraId="10120CEE" w14:textId="77777777" w:rsidR="00B2617F" w:rsidRDefault="00000000">
      <w:pPr>
        <w:pStyle w:val="CodeWide"/>
      </w:pPr>
      <w:r>
        <w:t>7 |</w:t>
      </w:r>
    </w:p>
    <w:p w14:paraId="1F86BDAF" w14:textId="77777777" w:rsidR="00B2617F" w:rsidRDefault="00000000">
      <w:pPr>
        <w:pStyle w:val="CodeWide"/>
      </w:pPr>
      <w:r>
        <w:t>8 |     println!("{r1}, {r2}, and {r3}");</w:t>
      </w:r>
    </w:p>
    <w:p w14:paraId="0F27B765" w14:textId="77777777" w:rsidR="00B2617F" w:rsidRDefault="00000000">
      <w:pPr>
        <w:pStyle w:val="CodeWide"/>
      </w:pPr>
      <w:r>
        <w:t xml:space="preserve">  |                -- immutable borrow later used here</w:t>
      </w:r>
    </w:p>
    <w:p w14:paraId="01B368D9" w14:textId="77777777" w:rsidR="00B2617F" w:rsidRDefault="00000000">
      <w:pPr>
        <w:pStyle w:val="Body"/>
      </w:pPr>
      <w:r>
        <w:lastRenderedPageBreak/>
        <w:t xml:space="preserve">Whew! We </w:t>
      </w:r>
      <w:r>
        <w:rPr>
          <w:rStyle w:val="Italic"/>
        </w:rPr>
        <w:t>also</w:t>
      </w:r>
      <w:r>
        <w:t xml:space="preserve"> cannot have a mutable reference while we have an immutable one to the same value.</w:t>
      </w:r>
    </w:p>
    <w:p w14:paraId="5ACA076D" w14:textId="77777777" w:rsidR="00B2617F" w:rsidRDefault="00000000">
      <w:pPr>
        <w:pStyle w:val="Body"/>
      </w:pPr>
      <w:r>
        <w:t>Users of an immutable reference don’t expect the value to suddenly change out from under them! However, multiple immutable references are allowed because no one who is just reading the data has the ability to affect anyone else’s reading of the data.</w:t>
      </w:r>
    </w:p>
    <w:p w14:paraId="138BBC17" w14:textId="19AE2EB9" w:rsidR="00B2617F" w:rsidRDefault="00000000">
      <w:pPr>
        <w:pStyle w:val="Body"/>
      </w:pPr>
      <w:r>
        <w:t xml:space="preserve">Note that a reference’s scope starts from where it is introduced and continues through the last time that reference is used. For instance, this code will compile because the last usage of the immutable references is in the </w:t>
      </w:r>
      <w:r>
        <w:rPr>
          <w:rStyle w:val="Literal"/>
        </w:rPr>
        <w:t>println!</w:t>
      </w:r>
      <w:r>
        <w:t>, before the mutable reference is introduced:</w:t>
      </w:r>
    </w:p>
    <w:p w14:paraId="72BB8084" w14:textId="77777777" w:rsidR="00B2617F" w:rsidRDefault="00000000">
      <w:pPr>
        <w:pStyle w:val="Code"/>
      </w:pPr>
      <w:r>
        <w:t>let mut s = String::from("hello");</w:t>
      </w:r>
    </w:p>
    <w:p w14:paraId="1E3E30B5" w14:textId="77777777" w:rsidR="00B2617F" w:rsidRDefault="00B2617F">
      <w:pPr>
        <w:pStyle w:val="Code"/>
      </w:pPr>
    </w:p>
    <w:p w14:paraId="52DF40AE" w14:textId="77777777" w:rsidR="00B2617F" w:rsidRDefault="00000000">
      <w:pPr>
        <w:pStyle w:val="Code"/>
      </w:pPr>
      <w:r>
        <w:t>let r1 = &amp;s; // no problem</w:t>
      </w:r>
    </w:p>
    <w:p w14:paraId="59C14480" w14:textId="77777777" w:rsidR="00B2617F" w:rsidRDefault="00000000">
      <w:pPr>
        <w:pStyle w:val="Code"/>
      </w:pPr>
      <w:r>
        <w:t>let r2 = &amp;s; // no problem</w:t>
      </w:r>
    </w:p>
    <w:p w14:paraId="666DD4EA" w14:textId="77777777" w:rsidR="00B2617F" w:rsidRDefault="00000000">
      <w:pPr>
        <w:pStyle w:val="Code"/>
      </w:pPr>
      <w:r>
        <w:t>println!("{r1} and {r2}");</w:t>
      </w:r>
    </w:p>
    <w:p w14:paraId="1E8DFCDC" w14:textId="77777777" w:rsidR="00B2617F" w:rsidRDefault="00000000">
      <w:pPr>
        <w:pStyle w:val="Code"/>
      </w:pPr>
      <w:r>
        <w:t>// Variables r1 and r2 will not be used after this point.</w:t>
      </w:r>
    </w:p>
    <w:p w14:paraId="482A5452" w14:textId="77777777" w:rsidR="00B2617F" w:rsidRDefault="00B2617F">
      <w:pPr>
        <w:pStyle w:val="Code"/>
      </w:pPr>
    </w:p>
    <w:p w14:paraId="1AF1A3CF" w14:textId="77777777" w:rsidR="00B2617F" w:rsidRDefault="00000000">
      <w:pPr>
        <w:pStyle w:val="Code"/>
      </w:pPr>
      <w:r>
        <w:t>let r3 = &amp;mut s; // no problem</w:t>
      </w:r>
    </w:p>
    <w:p w14:paraId="432603C2" w14:textId="77777777" w:rsidR="00B2617F" w:rsidRDefault="00000000">
      <w:pPr>
        <w:pStyle w:val="Code"/>
      </w:pPr>
      <w:r>
        <w:t>println!("{r3}");</w:t>
      </w:r>
    </w:p>
    <w:p w14:paraId="246AEEDD" w14:textId="5DDE7AE9" w:rsidR="00B2617F" w:rsidRDefault="00000000">
      <w:pPr>
        <w:pStyle w:val="Body"/>
      </w:pPr>
      <w:r>
        <w:t xml:space="preserve">The scopes of the immutable references </w:t>
      </w:r>
      <w:r>
        <w:rPr>
          <w:rStyle w:val="Literal"/>
        </w:rPr>
        <w:t>r1</w:t>
      </w:r>
      <w:r>
        <w:t xml:space="preserve"> and </w:t>
      </w:r>
      <w:r>
        <w:rPr>
          <w:rStyle w:val="Literal"/>
        </w:rPr>
        <w:t>r2</w:t>
      </w:r>
      <w:r>
        <w:t xml:space="preserve"> end after the </w:t>
      </w:r>
      <w:r>
        <w:rPr>
          <w:rStyle w:val="Literal"/>
        </w:rPr>
        <w:t>println!</w:t>
      </w:r>
      <w:r>
        <w:t xml:space="preserve"> where they are last used, which is before the mutable reference </w:t>
      </w:r>
      <w:r>
        <w:rPr>
          <w:rStyle w:val="Literal"/>
        </w:rPr>
        <w:t>r3</w:t>
      </w:r>
      <w:r>
        <w:t xml:space="preserve"> is created. These scopes don’t overlap, so this code is allowed: </w:t>
      </w:r>
      <w:del w:id="98" w:author="Audrey Doyle" w:date="2025-09-09T16:21:00Z" w16du:dateUtc="2025-09-09T20:21:00Z">
        <w:r w:rsidDel="00D26E2B">
          <w:delText xml:space="preserve">the </w:delText>
        </w:r>
      </w:del>
      <w:ins w:id="99" w:author="Audrey Doyle" w:date="2025-09-09T16:21:00Z" w16du:dateUtc="2025-09-09T20:21:00Z">
        <w:r w:rsidR="00D26E2B">
          <w:t xml:space="preserve">The </w:t>
        </w:r>
      </w:ins>
      <w:r>
        <w:t>compiler can tell that the reference is no longer being used at a point before the end of the scope.</w:t>
      </w:r>
    </w:p>
    <w:p w14:paraId="355A4F68" w14:textId="7942BFED" w:rsidR="00B2617F" w:rsidRDefault="00000000">
      <w:pPr>
        <w:pStyle w:val="Body"/>
      </w:pPr>
      <w:r>
        <w:t>Even though borrowing errors may be frustrating at times, remember that it’s the Rust compiler pointing out a potential bug early (at compile time rather than at runtime) and showing you exactly where the problem is. Then</w:t>
      </w:r>
      <w:ins w:id="100" w:author="Audrey Doyle" w:date="2025-09-10T11:37:00Z" w16du:dateUtc="2025-09-10T15:37:00Z">
        <w:r w:rsidR="00190FB0">
          <w:t>,</w:t>
        </w:r>
      </w:ins>
      <w:r>
        <w:t xml:space="preserve"> you don’t have to track down why your data isn’t what you thought it was.</w:t>
      </w:r>
    </w:p>
    <w:p w14:paraId="64A50852" w14:textId="52EA3E5C" w:rsidR="00B2617F" w:rsidRDefault="00000000">
      <w:pPr>
        <w:pStyle w:val="HeadB"/>
      </w:pPr>
      <w:r>
        <w:fldChar w:fldCharType="begin"/>
      </w:r>
      <w:r>
        <w:instrText xml:space="preserve"> XE "references:dangling" </w:instrText>
      </w:r>
      <w:r>
        <w:fldChar w:fldCharType="end"/>
      </w:r>
      <w:r>
        <w:fldChar w:fldCharType="begin"/>
      </w:r>
      <w:r>
        <w:instrText xml:space="preserve"> XE "dangling reference" </w:instrText>
      </w:r>
      <w:r>
        <w:fldChar w:fldCharType="end"/>
      </w:r>
      <w:bookmarkStart w:id="101" w:name="_Toc206162496"/>
      <w:r>
        <w:t>Dangling References</w:t>
      </w:r>
      <w:bookmarkEnd w:id="101"/>
    </w:p>
    <w:p w14:paraId="2A3D0CD4" w14:textId="622BFE1F" w:rsidR="00B2617F" w:rsidRDefault="00000000">
      <w:pPr>
        <w:pStyle w:val="Body"/>
      </w:pPr>
      <w:r>
        <w:fldChar w:fldCharType="begin"/>
      </w:r>
      <w:r>
        <w:rPr>
          <w:spacing w:val="-1"/>
        </w:rPr>
        <w:instrText xml:space="preserve"> XE "dangling pointer" </w:instrText>
      </w:r>
      <w:r>
        <w:rPr>
          <w:spacing w:val="-1"/>
        </w:rPr>
        <w:fldChar w:fldCharType="end"/>
      </w:r>
      <w:r>
        <w:fldChar w:fldCharType="begin"/>
      </w:r>
      <w:r>
        <w:rPr>
          <w:spacing w:val="-1"/>
        </w:rPr>
        <w:instrText xml:space="preserve"> XE "pointer:dangling" </w:instrText>
      </w:r>
      <w:r>
        <w:rPr>
          <w:spacing w:val="-1"/>
        </w:rPr>
        <w:fldChar w:fldCharType="end"/>
      </w:r>
      <w:r>
        <w:t xml:space="preserve">In languages with pointers, it’s easy to erroneously create a </w:t>
      </w:r>
      <w:bookmarkStart w:id="102" w:name="_Hlk208327312"/>
      <w:r>
        <w:rPr>
          <w:rStyle w:val="Italic"/>
        </w:rPr>
        <w:t>dangling pointer</w:t>
      </w:r>
      <w:bookmarkEnd w:id="102"/>
      <w:r>
        <w:t>—a pointer that references a location in memory that may have been given to someone else—by freeing some memory while preserving a pointer to that memory.</w:t>
      </w:r>
      <w:r>
        <w:fldChar w:fldCharType="begin"/>
      </w:r>
      <w:r>
        <w:instrText xml:space="preserve"> XE "pointer:dangling" </w:instrText>
      </w:r>
      <w:r>
        <w:fldChar w:fldCharType="end"/>
      </w:r>
      <w:r>
        <w:t xml:space="preserve"> In Rust, by contrast, the compiler guarantees that references will never be dangling references: </w:t>
      </w:r>
      <w:del w:id="103" w:author="Audrey Doyle" w:date="2025-09-09T16:21:00Z" w16du:dateUtc="2025-09-09T20:21:00Z">
        <w:r w:rsidDel="00D26E2B">
          <w:delText xml:space="preserve">if </w:delText>
        </w:r>
      </w:del>
      <w:ins w:id="104" w:author="Audrey Doyle" w:date="2025-09-09T16:21:00Z" w16du:dateUtc="2025-09-09T20:21:00Z">
        <w:r w:rsidR="00D26E2B">
          <w:t xml:space="preserve">If </w:t>
        </w:r>
      </w:ins>
      <w:r>
        <w:t>you have a reference to some data, the compiler will ensure that the data will not go out of scope before the reference to the data does.</w:t>
      </w:r>
    </w:p>
    <w:p w14:paraId="0321EF18" w14:textId="77777777" w:rsidR="00B2617F" w:rsidRDefault="00000000">
      <w:pPr>
        <w:pStyle w:val="Body"/>
      </w:pPr>
      <w:r>
        <w:lastRenderedPageBreak/>
        <w:t>Let’s try to create a dangling reference to see how Rust prevents them with a compile-time error:</w:t>
      </w:r>
    </w:p>
    <w:p w14:paraId="47DE2989" w14:textId="77777777" w:rsidR="00B2617F" w:rsidRDefault="00000000">
      <w:pPr>
        <w:pStyle w:val="CodeLabel"/>
      </w:pPr>
      <w:r>
        <w:t>src/main.rs</w:t>
      </w:r>
    </w:p>
    <w:p w14:paraId="30EC40FE" w14:textId="77777777" w:rsidR="00B2617F" w:rsidRDefault="00000000">
      <w:pPr>
        <w:pStyle w:val="Code"/>
      </w:pPr>
      <w:r>
        <w:t>fn main() {</w:t>
      </w:r>
    </w:p>
    <w:p w14:paraId="7286210B" w14:textId="77777777" w:rsidR="00B2617F" w:rsidRDefault="00000000">
      <w:pPr>
        <w:pStyle w:val="Code"/>
      </w:pPr>
      <w:r>
        <w:t xml:space="preserve">    let reference_to_nothing = dangle();</w:t>
      </w:r>
    </w:p>
    <w:p w14:paraId="1EAE9BDC" w14:textId="77777777" w:rsidR="00B2617F" w:rsidRDefault="00000000">
      <w:pPr>
        <w:pStyle w:val="Code"/>
      </w:pPr>
      <w:r>
        <w:t>}</w:t>
      </w:r>
    </w:p>
    <w:p w14:paraId="2B9DF9F3" w14:textId="77777777" w:rsidR="00B2617F" w:rsidRDefault="00B2617F">
      <w:pPr>
        <w:pStyle w:val="Code"/>
      </w:pPr>
    </w:p>
    <w:p w14:paraId="668AAD80" w14:textId="77777777" w:rsidR="00B2617F" w:rsidRDefault="00000000">
      <w:pPr>
        <w:pStyle w:val="Code"/>
      </w:pPr>
      <w:r>
        <w:t>fn dangle() -&gt; &amp;String {</w:t>
      </w:r>
    </w:p>
    <w:p w14:paraId="712EF99D" w14:textId="77777777" w:rsidR="00B2617F" w:rsidRDefault="00000000">
      <w:pPr>
        <w:pStyle w:val="Code"/>
      </w:pPr>
      <w:r>
        <w:t xml:space="preserve">    let s = String::from("hello");</w:t>
      </w:r>
    </w:p>
    <w:p w14:paraId="322AEE60" w14:textId="77777777" w:rsidR="00B2617F" w:rsidRDefault="00B2617F">
      <w:pPr>
        <w:pStyle w:val="Code"/>
      </w:pPr>
    </w:p>
    <w:p w14:paraId="3407B9C2" w14:textId="77777777" w:rsidR="00B2617F" w:rsidRDefault="00000000">
      <w:pPr>
        <w:pStyle w:val="Code"/>
      </w:pPr>
      <w:r>
        <w:t xml:space="preserve">    &amp;s</w:t>
      </w:r>
    </w:p>
    <w:p w14:paraId="276E1BFF" w14:textId="77777777" w:rsidR="00B2617F" w:rsidRDefault="00000000">
      <w:pPr>
        <w:pStyle w:val="Code"/>
      </w:pPr>
      <w:r>
        <w:t>}</w:t>
      </w:r>
    </w:p>
    <w:p w14:paraId="4634DB48" w14:textId="77777777" w:rsidR="00B2617F" w:rsidRDefault="00000000">
      <w:pPr>
        <w:pStyle w:val="Body"/>
      </w:pPr>
      <w:r>
        <w:t>Here’s the error:</w:t>
      </w:r>
    </w:p>
    <w:p w14:paraId="74CD243B" w14:textId="77777777" w:rsidR="00B2617F" w:rsidRDefault="00000000">
      <w:pPr>
        <w:pStyle w:val="Code"/>
      </w:pPr>
      <w:r>
        <w:t>error[E0106]: missing lifetime specifier</w:t>
      </w:r>
    </w:p>
    <w:p w14:paraId="7CF3EBC8" w14:textId="77777777" w:rsidR="00B2617F" w:rsidRDefault="00000000">
      <w:pPr>
        <w:pStyle w:val="Code"/>
      </w:pPr>
      <w:r>
        <w:t xml:space="preserve"> --&gt; src/main.rs:5:16</w:t>
      </w:r>
    </w:p>
    <w:p w14:paraId="34A95DB4" w14:textId="77777777" w:rsidR="00B2617F" w:rsidRDefault="00000000">
      <w:pPr>
        <w:pStyle w:val="Code"/>
      </w:pPr>
      <w:r>
        <w:t xml:space="preserve">  |</w:t>
      </w:r>
    </w:p>
    <w:p w14:paraId="607C9A94" w14:textId="77777777" w:rsidR="00B2617F" w:rsidRDefault="00000000">
      <w:pPr>
        <w:pStyle w:val="Code"/>
      </w:pPr>
      <w:r>
        <w:t>5 | fn dangle() -&gt; &amp;String {</w:t>
      </w:r>
    </w:p>
    <w:p w14:paraId="274317F4" w14:textId="77777777" w:rsidR="00B2617F" w:rsidRDefault="00000000">
      <w:pPr>
        <w:pStyle w:val="Code"/>
      </w:pPr>
      <w:r>
        <w:t xml:space="preserve">  |                ^ expected named lifetime parameter</w:t>
      </w:r>
    </w:p>
    <w:p w14:paraId="53FAAC9A" w14:textId="77777777" w:rsidR="00B2617F" w:rsidRDefault="00000000">
      <w:pPr>
        <w:pStyle w:val="Code"/>
      </w:pPr>
      <w:r>
        <w:t xml:space="preserve">  |</w:t>
      </w:r>
    </w:p>
    <w:p w14:paraId="52BC7C4A" w14:textId="77777777" w:rsidR="00B2617F" w:rsidRDefault="00000000">
      <w:pPr>
        <w:pStyle w:val="Code"/>
      </w:pPr>
      <w:r>
        <w:t xml:space="preserve">  = help: this function's return type contains a borrowed value,</w:t>
      </w:r>
    </w:p>
    <w:p w14:paraId="23F915C0" w14:textId="77777777" w:rsidR="00B2617F" w:rsidRPr="00C12997" w:rsidRDefault="00000000" w:rsidP="00C12997">
      <w:pPr>
        <w:pStyle w:val="Code"/>
      </w:pPr>
      <w:r w:rsidRPr="00C12997">
        <w:t>but there is no value for it to be borrowed from</w:t>
      </w:r>
    </w:p>
    <w:p w14:paraId="0D4FA533" w14:textId="77777777" w:rsidR="00116FE0" w:rsidRPr="00C12997" w:rsidRDefault="00116FE0" w:rsidP="00C12997">
      <w:pPr>
        <w:pStyle w:val="Code"/>
      </w:pPr>
      <w:r w:rsidRPr="00C12997">
        <w:t xml:space="preserve">help: consider using the `'static` lifetime, but this is uncommon </w:t>
      </w:r>
    </w:p>
    <w:p w14:paraId="464B7EC2" w14:textId="02E459A4" w:rsidR="00116FE0" w:rsidRPr="00C12997" w:rsidRDefault="00116FE0" w:rsidP="00C12997">
      <w:pPr>
        <w:pStyle w:val="Code"/>
      </w:pPr>
      <w:r w:rsidRPr="00C12997">
        <w:t>unless you're returning a borrowed value from a `const` or a `static`</w:t>
      </w:r>
    </w:p>
    <w:p w14:paraId="594AA2CE" w14:textId="77777777" w:rsidR="00116FE0" w:rsidRPr="00C12997" w:rsidRDefault="00116FE0" w:rsidP="00C12997">
      <w:pPr>
        <w:pStyle w:val="Code"/>
      </w:pPr>
      <w:r w:rsidRPr="00C12997">
        <w:t xml:space="preserve">  |</w:t>
      </w:r>
    </w:p>
    <w:p w14:paraId="1F5499DF" w14:textId="77777777" w:rsidR="00116FE0" w:rsidRPr="00C12997" w:rsidRDefault="00116FE0" w:rsidP="00C12997">
      <w:pPr>
        <w:pStyle w:val="Code"/>
      </w:pPr>
      <w:r w:rsidRPr="00C12997">
        <w:t>5 | fn dangle() -&gt; &amp;'static String {</w:t>
      </w:r>
    </w:p>
    <w:p w14:paraId="0B9FBC1C" w14:textId="77777777" w:rsidR="00116FE0" w:rsidRPr="00C12997" w:rsidRDefault="00116FE0" w:rsidP="00C12997">
      <w:pPr>
        <w:pStyle w:val="Code"/>
      </w:pPr>
      <w:r w:rsidRPr="00C12997">
        <w:t xml:space="preserve">  |                 +++++++</w:t>
      </w:r>
    </w:p>
    <w:p w14:paraId="0A002537" w14:textId="77777777" w:rsidR="00116FE0" w:rsidRPr="00C12997" w:rsidRDefault="00116FE0" w:rsidP="00C12997">
      <w:pPr>
        <w:pStyle w:val="Code"/>
      </w:pPr>
      <w:r w:rsidRPr="00C12997">
        <w:t>help: instead, you are more likely to want to return an owned value</w:t>
      </w:r>
    </w:p>
    <w:p w14:paraId="42A05472" w14:textId="77777777" w:rsidR="00116FE0" w:rsidRPr="00C12997" w:rsidRDefault="00116FE0" w:rsidP="00C12997">
      <w:pPr>
        <w:pStyle w:val="Code"/>
      </w:pPr>
      <w:r w:rsidRPr="00C12997">
        <w:t xml:space="preserve">  |</w:t>
      </w:r>
    </w:p>
    <w:p w14:paraId="1BD46C5D" w14:textId="77777777" w:rsidR="00116FE0" w:rsidRPr="00C12997" w:rsidRDefault="00116FE0" w:rsidP="00C12997">
      <w:pPr>
        <w:pStyle w:val="Code"/>
      </w:pPr>
      <w:r w:rsidRPr="00C12997">
        <w:t>5 - fn dangle() -&gt; &amp;String {</w:t>
      </w:r>
    </w:p>
    <w:p w14:paraId="3F4DE22F" w14:textId="77777777" w:rsidR="00116FE0" w:rsidRPr="00C12997" w:rsidRDefault="00116FE0" w:rsidP="00C12997">
      <w:pPr>
        <w:pStyle w:val="Code"/>
      </w:pPr>
      <w:r w:rsidRPr="00C12997">
        <w:t>5 + fn dangle() -&gt; String {</w:t>
      </w:r>
    </w:p>
    <w:p w14:paraId="389F1307" w14:textId="7B237352" w:rsidR="00B2617F" w:rsidRDefault="00000000">
      <w:pPr>
        <w:pStyle w:val="Body"/>
      </w:pPr>
      <w:r>
        <w:t xml:space="preserve">This error message refers to a feature we haven’t covered yet: lifetimes. We’ll discuss lifetimes in detail in </w:t>
      </w:r>
      <w:r>
        <w:rPr>
          <w:rStyle w:val="Xref"/>
        </w:rPr>
        <w:t>Chapter</w:t>
      </w:r>
      <w:r w:rsidR="002327C8">
        <w:rPr>
          <w:rStyle w:val="Xref"/>
        </w:rPr>
        <w:t> </w:t>
      </w:r>
      <w:r>
        <w:rPr>
          <w:rStyle w:val="Xref"/>
        </w:rPr>
        <w:t>10</w:t>
      </w:r>
      <w:r>
        <w:t>. But, if you disregard the parts about lifetimes, the message does contain the key to why this code is a problem:</w:t>
      </w:r>
    </w:p>
    <w:p w14:paraId="49A9B9E6" w14:textId="77777777" w:rsidR="00B2617F" w:rsidRDefault="00000000">
      <w:pPr>
        <w:pStyle w:val="Code"/>
      </w:pPr>
      <w:r>
        <w:t>this function's return type contains a borrowed value, but there</w:t>
      </w:r>
    </w:p>
    <w:p w14:paraId="0F4D9BE7" w14:textId="77777777" w:rsidR="00B2617F" w:rsidRDefault="00000000">
      <w:pPr>
        <w:pStyle w:val="Code"/>
      </w:pPr>
      <w:r>
        <w:t>is no value for it to be borrowed from</w:t>
      </w:r>
    </w:p>
    <w:p w14:paraId="2F629D40" w14:textId="77777777" w:rsidR="00B2617F" w:rsidRDefault="00000000">
      <w:pPr>
        <w:pStyle w:val="Body"/>
      </w:pPr>
      <w:r>
        <w:t xml:space="preserve">Let’s take a closer look at exactly what’s happening at each stage of our </w:t>
      </w:r>
      <w:r>
        <w:rPr>
          <w:rStyle w:val="Literal"/>
        </w:rPr>
        <w:t>dangle</w:t>
      </w:r>
      <w:r>
        <w:t xml:space="preserve"> code:</w:t>
      </w:r>
    </w:p>
    <w:p w14:paraId="753759CB" w14:textId="194DB216" w:rsidR="00B2617F" w:rsidRPr="0070537D" w:rsidRDefault="00000000" w:rsidP="0070537D">
      <w:pPr>
        <w:pStyle w:val="CodeLabel"/>
      </w:pPr>
      <w:r w:rsidRPr="0070537D">
        <w:t>src/main.rs</w:t>
      </w:r>
    </w:p>
    <w:p w14:paraId="677CADC4" w14:textId="77777777" w:rsidR="00B2617F" w:rsidRDefault="00000000">
      <w:pPr>
        <w:pStyle w:val="Code"/>
      </w:pPr>
      <w:r>
        <w:t>fn dangle() -&gt; &amp;String { // dangle returns a reference to a String</w:t>
      </w:r>
    </w:p>
    <w:p w14:paraId="35231D22" w14:textId="77777777" w:rsidR="00B2617F" w:rsidRDefault="00B2617F">
      <w:pPr>
        <w:pStyle w:val="Code"/>
      </w:pPr>
    </w:p>
    <w:p w14:paraId="1F216E88" w14:textId="77777777" w:rsidR="00B2617F" w:rsidRDefault="00000000">
      <w:pPr>
        <w:pStyle w:val="Code"/>
      </w:pPr>
      <w:r>
        <w:t xml:space="preserve">    let s = String::from("hello"); // s is a new String</w:t>
      </w:r>
    </w:p>
    <w:p w14:paraId="609A0E54" w14:textId="77777777" w:rsidR="00B2617F" w:rsidRDefault="00B2617F">
      <w:pPr>
        <w:pStyle w:val="Code"/>
      </w:pPr>
    </w:p>
    <w:p w14:paraId="11248BD4" w14:textId="77777777" w:rsidR="00B2617F" w:rsidRDefault="00000000">
      <w:pPr>
        <w:pStyle w:val="Code"/>
      </w:pPr>
      <w:r>
        <w:t xml:space="preserve">    &amp;s // we return a reference to the String, s</w:t>
      </w:r>
    </w:p>
    <w:p w14:paraId="29BF3FEA" w14:textId="77777777" w:rsidR="001B7063" w:rsidRDefault="00000000">
      <w:pPr>
        <w:pStyle w:val="Code"/>
      </w:pPr>
      <w:r>
        <w:t xml:space="preserve">} // Here, s goes out of scope and is dropped, so its memory goes </w:t>
      </w:r>
    </w:p>
    <w:p w14:paraId="39AC6B58" w14:textId="16F67AF5" w:rsidR="00B2617F" w:rsidRDefault="001B7063" w:rsidP="001B7063">
      <w:pPr>
        <w:pStyle w:val="Code"/>
      </w:pPr>
      <w:r>
        <w:t xml:space="preserve">  // away. Danger!</w:t>
      </w:r>
    </w:p>
    <w:p w14:paraId="269ED22E" w14:textId="77777777" w:rsidR="00B2617F" w:rsidRDefault="00000000">
      <w:pPr>
        <w:pStyle w:val="Body"/>
      </w:pPr>
      <w:r>
        <w:lastRenderedPageBreak/>
        <w:t xml:space="preserve">Because </w:t>
      </w:r>
      <w:r>
        <w:rPr>
          <w:rStyle w:val="Literal"/>
        </w:rPr>
        <w:t>s</w:t>
      </w:r>
      <w:r>
        <w:t xml:space="preserve"> is created inside </w:t>
      </w:r>
      <w:r>
        <w:rPr>
          <w:rStyle w:val="Literal"/>
        </w:rPr>
        <w:t>dangle</w:t>
      </w:r>
      <w:r>
        <w:t xml:space="preserve">, when the code of </w:t>
      </w:r>
      <w:r>
        <w:rPr>
          <w:rStyle w:val="Literal"/>
        </w:rPr>
        <w:t>dangle</w:t>
      </w:r>
      <w:r>
        <w:t xml:space="preserve"> is finished, </w:t>
      </w:r>
      <w:r>
        <w:rPr>
          <w:rStyle w:val="Literal"/>
        </w:rPr>
        <w:t>s</w:t>
      </w:r>
      <w:r>
        <w:t xml:space="preserve"> will be deallocated. But we tried to return a reference to it. That means this reference would be pointing to an invalid </w:t>
      </w:r>
      <w:r>
        <w:rPr>
          <w:rStyle w:val="Literal"/>
        </w:rPr>
        <w:t>String</w:t>
      </w:r>
      <w:r>
        <w:t>. That’s no good! Rust won’t let us do this.</w:t>
      </w:r>
    </w:p>
    <w:p w14:paraId="35F205EE" w14:textId="77777777" w:rsidR="00B2617F" w:rsidRDefault="00000000">
      <w:pPr>
        <w:pStyle w:val="Body"/>
      </w:pPr>
      <w:r>
        <w:t xml:space="preserve">The solution here is to return the </w:t>
      </w:r>
      <w:r>
        <w:rPr>
          <w:rStyle w:val="Literal"/>
        </w:rPr>
        <w:t>String</w:t>
      </w:r>
      <w:r>
        <w:t xml:space="preserve"> directly:</w:t>
      </w:r>
    </w:p>
    <w:p w14:paraId="20DA3F6C" w14:textId="77777777" w:rsidR="00B2617F" w:rsidRDefault="00000000">
      <w:pPr>
        <w:pStyle w:val="Code"/>
      </w:pPr>
      <w:r>
        <w:t>fn no_dangle() -&gt; String {</w:t>
      </w:r>
    </w:p>
    <w:p w14:paraId="6FBFE268" w14:textId="77777777" w:rsidR="00B2617F" w:rsidRDefault="00000000">
      <w:pPr>
        <w:pStyle w:val="Code"/>
      </w:pPr>
      <w:r>
        <w:t xml:space="preserve">    let s = String::from("hello");</w:t>
      </w:r>
    </w:p>
    <w:p w14:paraId="2F5D9742" w14:textId="77777777" w:rsidR="00B2617F" w:rsidRDefault="00B2617F">
      <w:pPr>
        <w:pStyle w:val="Code"/>
      </w:pPr>
    </w:p>
    <w:p w14:paraId="348092F9" w14:textId="77777777" w:rsidR="00B2617F" w:rsidRDefault="00000000">
      <w:pPr>
        <w:pStyle w:val="Code"/>
      </w:pPr>
      <w:r>
        <w:t xml:space="preserve">    s</w:t>
      </w:r>
    </w:p>
    <w:p w14:paraId="439325AF" w14:textId="77777777" w:rsidR="00B2617F" w:rsidRDefault="00000000">
      <w:pPr>
        <w:pStyle w:val="Code"/>
      </w:pPr>
      <w:r>
        <w:t>}</w:t>
      </w:r>
    </w:p>
    <w:p w14:paraId="7F19927F" w14:textId="77777777" w:rsidR="00B2617F" w:rsidRDefault="00000000">
      <w:pPr>
        <w:pStyle w:val="Body"/>
      </w:pPr>
      <w:r>
        <w:t>This works without any problems. Ownership is moved out, and nothing is deallocated.</w:t>
      </w:r>
    </w:p>
    <w:p w14:paraId="13160FDF" w14:textId="1DF2E406" w:rsidR="00B2617F" w:rsidRDefault="00000000">
      <w:pPr>
        <w:pStyle w:val="HeadB"/>
      </w:pPr>
      <w:r>
        <w:fldChar w:fldCharType="begin"/>
      </w:r>
      <w:r>
        <w:instrText xml:space="preserve"> XE "references:rules of" </w:instrText>
      </w:r>
      <w:r>
        <w:fldChar w:fldCharType="end"/>
      </w:r>
      <w:bookmarkStart w:id="105" w:name="_Toc206162497"/>
      <w:r>
        <w:t>The Rules of References</w:t>
      </w:r>
      <w:bookmarkEnd w:id="105"/>
    </w:p>
    <w:p w14:paraId="506B898B" w14:textId="77777777" w:rsidR="00B2617F" w:rsidRDefault="00000000">
      <w:pPr>
        <w:pStyle w:val="Body"/>
      </w:pPr>
      <w:r>
        <w:t>Let’s recap what we’ve discussed about references:</w:t>
      </w:r>
    </w:p>
    <w:p w14:paraId="488887CA" w14:textId="77777777" w:rsidR="00B2617F" w:rsidRDefault="00000000">
      <w:pPr>
        <w:pStyle w:val="ListBullet"/>
      </w:pPr>
      <w:r>
        <w:t xml:space="preserve">At any given time, you can have </w:t>
      </w:r>
      <w:r>
        <w:rPr>
          <w:rStyle w:val="Italic"/>
        </w:rPr>
        <w:t>either</w:t>
      </w:r>
      <w:r>
        <w:t xml:space="preserve"> one mutable reference </w:t>
      </w:r>
      <w:r>
        <w:rPr>
          <w:rStyle w:val="Italic"/>
        </w:rPr>
        <w:t>or</w:t>
      </w:r>
      <w:r>
        <w:t xml:space="preserve"> any number of immutable references.</w:t>
      </w:r>
    </w:p>
    <w:p w14:paraId="38CE389C" w14:textId="77777777" w:rsidR="00B2617F" w:rsidRDefault="00000000">
      <w:pPr>
        <w:pStyle w:val="ListBullet"/>
      </w:pPr>
      <w:r>
        <w:t>References must always be valid.</w:t>
      </w:r>
    </w:p>
    <w:p w14:paraId="5A5E858C" w14:textId="77777777" w:rsidR="00B2617F" w:rsidRDefault="00000000">
      <w:pPr>
        <w:pStyle w:val="Body"/>
      </w:pPr>
      <w:r>
        <w:t xml:space="preserve">Next, we’ll look at a different kind of reference: slices. </w:t>
      </w:r>
    </w:p>
    <w:p w14:paraId="773633A2" w14:textId="190195EF" w:rsidR="00B2617F" w:rsidRDefault="00000000">
      <w:pPr>
        <w:pStyle w:val="HeadA"/>
      </w:pPr>
      <w:r>
        <w:fldChar w:fldCharType="begin"/>
      </w:r>
      <w:r>
        <w:instrText xml:space="preserve"> XE "slice type" </w:instrText>
      </w:r>
      <w:r>
        <w:fldChar w:fldCharType="end"/>
      </w:r>
      <w:bookmarkStart w:id="106" w:name="_Toc206162498"/>
      <w:r>
        <w:t>The Slice Type</w:t>
      </w:r>
      <w:bookmarkEnd w:id="106"/>
    </w:p>
    <w:p w14:paraId="7567BDA4" w14:textId="38AF0351" w:rsidR="00B2617F" w:rsidRDefault="00000000">
      <w:pPr>
        <w:pStyle w:val="Body"/>
      </w:pPr>
      <w:r>
        <w:rPr>
          <w:rStyle w:val="Italic"/>
        </w:rPr>
        <w:t>Slices</w:t>
      </w:r>
      <w:r>
        <w:t xml:space="preserve"> let you reference a contiguous sequence of elements in a collection. A slice is a kind of reference, so it does not have ownership.</w:t>
      </w:r>
    </w:p>
    <w:p w14:paraId="27E33D15" w14:textId="7B98660E" w:rsidR="00B2617F" w:rsidRDefault="00000000">
      <w:pPr>
        <w:pStyle w:val="Body"/>
      </w:pPr>
      <w:r>
        <w:t xml:space="preserve">Here’s a small programming problem: </w:t>
      </w:r>
      <w:del w:id="107" w:author="Audrey Doyle" w:date="2025-09-09T16:24:00Z" w16du:dateUtc="2025-09-09T20:24:00Z">
        <w:r w:rsidDel="001B719D">
          <w:delText xml:space="preserve">write </w:delText>
        </w:r>
      </w:del>
      <w:ins w:id="108" w:author="Audrey Doyle" w:date="2025-09-09T16:24:00Z" w16du:dateUtc="2025-09-09T20:24:00Z">
        <w:r w:rsidR="001B719D">
          <w:t xml:space="preserve">Write </w:t>
        </w:r>
      </w:ins>
      <w:r>
        <w:t>a function that takes a string of words separated by spaces and returns the first word it finds in that string. If the function doesn’t find a space in the string, the whole string must be one word, so the entire string should be returned.</w:t>
      </w:r>
    </w:p>
    <w:p w14:paraId="4EE44475" w14:textId="1AFD770C" w:rsidR="00E64C93" w:rsidRPr="00E64C93" w:rsidRDefault="00E64C93" w:rsidP="00E64C93">
      <w:pPr>
        <w:pStyle w:val="Note"/>
      </w:pPr>
      <w:r w:rsidRPr="00E64C93">
        <w:rPr>
          <w:rStyle w:val="NoteHead"/>
        </w:rPr>
        <w:t>NOTE</w:t>
      </w:r>
      <w:del w:id="109" w:author="Carol Nichols" w:date="2025-09-18T21:10:00Z" w16du:dateUtc="2025-09-19T01:10:00Z">
        <w:r w:rsidDel="005123DF">
          <w:delText xml:space="preserve"> </w:delText>
        </w:r>
      </w:del>
      <w:r>
        <w:tab/>
      </w:r>
      <w:r w:rsidRPr="00E64C93">
        <w:t xml:space="preserve">For the purposes of introducing slices, we are assuming ASCII only in this section; a more thorough discussion of UTF-8 handling is in </w:t>
      </w:r>
      <w:r w:rsidRPr="001B719D">
        <w:rPr>
          <w:rStyle w:val="Xref"/>
          <w:rPrChange w:id="110" w:author="Audrey Doyle" w:date="2025-09-09T16:24:00Z" w16du:dateUtc="2025-09-09T20:24:00Z">
            <w:rPr/>
          </w:rPrChange>
        </w:rPr>
        <w:t>“</w:t>
      </w:r>
      <w:r w:rsidRPr="001B719D">
        <w:rPr>
          <w:rStyle w:val="Xref"/>
        </w:rPr>
        <w:t>Storing UTF-8 Encoded Text with Strings</w:t>
      </w:r>
      <w:r w:rsidRPr="001B719D">
        <w:rPr>
          <w:rStyle w:val="Xref"/>
          <w:rPrChange w:id="111" w:author="Audrey Doyle" w:date="2025-09-09T16:24:00Z" w16du:dateUtc="2025-09-09T20:24:00Z">
            <w:rPr/>
          </w:rPrChange>
        </w:rPr>
        <w:t xml:space="preserve">” on </w:t>
      </w:r>
      <w:r w:rsidRPr="001B719D">
        <w:rPr>
          <w:rStyle w:val="Xref"/>
        </w:rPr>
        <w:t>page</w:t>
      </w:r>
      <w:r w:rsidR="00A60D35" w:rsidRPr="001B719D">
        <w:rPr>
          <w:rStyle w:val="Xref"/>
        </w:rPr>
        <w:t> </w:t>
      </w:r>
      <w:r w:rsidRPr="001B719D">
        <w:rPr>
          <w:rStyle w:val="Xref"/>
        </w:rPr>
        <w:t>X</w:t>
      </w:r>
      <w:r w:rsidRPr="00C12997">
        <w:rPr>
          <w:rStyle w:val="Xref"/>
        </w:rPr>
        <w:t>X</w:t>
      </w:r>
      <w:r w:rsidRPr="00E64C93">
        <w:t>.</w:t>
      </w:r>
    </w:p>
    <w:p w14:paraId="53AB15E3" w14:textId="77777777" w:rsidR="00B2617F" w:rsidRDefault="00000000">
      <w:pPr>
        <w:pStyle w:val="Body"/>
      </w:pPr>
      <w:r>
        <w:t>Let’s work through how we’d write the signature of this function without using slices, to understand the problem that slices will solve:</w:t>
      </w:r>
    </w:p>
    <w:p w14:paraId="65737556" w14:textId="77777777" w:rsidR="00B2617F" w:rsidRDefault="00000000">
      <w:pPr>
        <w:pStyle w:val="Code"/>
      </w:pPr>
      <w:r>
        <w:t>fn first_word(s: &amp;String) -&gt; ?</w:t>
      </w:r>
    </w:p>
    <w:p w14:paraId="19695636" w14:textId="79E9861A" w:rsidR="00B2617F" w:rsidRDefault="00000000">
      <w:pPr>
        <w:pStyle w:val="Body"/>
      </w:pPr>
      <w:r>
        <w:lastRenderedPageBreak/>
        <w:t xml:space="preserve">The </w:t>
      </w:r>
      <w:r>
        <w:rPr>
          <w:rStyle w:val="Literal"/>
        </w:rPr>
        <w:t>first_word</w:t>
      </w:r>
      <w:r>
        <w:t xml:space="preserve"> function has a parameter of type </w:t>
      </w:r>
      <w:r>
        <w:rPr>
          <w:rStyle w:val="Literal"/>
        </w:rPr>
        <w:t>&amp;String</w:t>
      </w:r>
      <w:r>
        <w:t xml:space="preserve">. We don’t need ownership, so this is fine. (In idiomatic Rust, functions do not take ownership of their arguments unless they need to, and the reasons for that will become clear as we keep going.) But what should we return? We don’t really have a way to talk about </w:t>
      </w:r>
      <w:r>
        <w:rPr>
          <w:rStyle w:val="Italic"/>
        </w:rPr>
        <w:t>part</w:t>
      </w:r>
      <w:r>
        <w:t xml:space="preserve"> of a string. However, we could return the index of the end of the word, indicated by a space. Let’s try that, as shown in Listing 4-7.</w:t>
      </w:r>
    </w:p>
    <w:p w14:paraId="791D13A8" w14:textId="77777777" w:rsidR="00B2617F" w:rsidRDefault="00000000">
      <w:pPr>
        <w:pStyle w:val="CodeLabel"/>
      </w:pPr>
      <w:r>
        <w:t>src/main.rs</w:t>
      </w:r>
    </w:p>
    <w:p w14:paraId="6B87FD27" w14:textId="77777777" w:rsidR="00B2617F" w:rsidRDefault="00000000">
      <w:pPr>
        <w:pStyle w:val="Code"/>
      </w:pPr>
      <w:r>
        <w:t>fn first_word(s: &amp;String) -&gt; usize {</w:t>
      </w:r>
    </w:p>
    <w:p w14:paraId="5B07BB60" w14:textId="77777777" w:rsidR="00B2617F" w:rsidRDefault="00000000">
      <w:pPr>
        <w:pStyle w:val="Code"/>
      </w:pPr>
      <w:r>
        <w:t xml:space="preserve">  </w:t>
      </w:r>
      <w:r>
        <w:rPr>
          <w:rStyle w:val="CodeAnnotation"/>
        </w:rPr>
        <w:t>1</w:t>
      </w:r>
      <w:r>
        <w:t xml:space="preserve"> let bytes = s.as_bytes();</w:t>
      </w:r>
    </w:p>
    <w:p w14:paraId="52AC359B" w14:textId="77777777" w:rsidR="00B2617F" w:rsidRDefault="00B2617F">
      <w:pPr>
        <w:pStyle w:val="Code"/>
      </w:pPr>
    </w:p>
    <w:p w14:paraId="33914C15" w14:textId="71FB1238" w:rsidR="00B2617F" w:rsidRDefault="00000000">
      <w:pPr>
        <w:pStyle w:val="Code"/>
      </w:pPr>
      <w:r>
        <w:t xml:space="preserve">  </w:t>
      </w:r>
      <w:ins w:id="112" w:author="Eva Morrow" w:date="2025-06-26T12:12:00Z">
        <w:r w:rsidR="00352C9A">
          <w:rPr>
            <w:rStyle w:val="CodeAnnotation"/>
          </w:rPr>
          <w:t>2</w:t>
        </w:r>
      </w:ins>
      <w:del w:id="113" w:author="Eva Morrow" w:date="2025-06-26T12:12:00Z">
        <w:r w:rsidDel="00352C9A">
          <w:delText xml:space="preserve"> </w:delText>
        </w:r>
      </w:del>
      <w:r>
        <w:t xml:space="preserve"> for (</w:t>
      </w:r>
      <w:del w:id="114" w:author="Eva Morrow" w:date="2025-06-26T12:12:00Z">
        <w:r w:rsidDel="00352C9A">
          <w:rPr>
            <w:rStyle w:val="CodeAnnotation"/>
          </w:rPr>
          <w:delText>2</w:delText>
        </w:r>
      </w:del>
      <w:r>
        <w:t xml:space="preserve">i, &amp;item) in </w:t>
      </w:r>
      <w:del w:id="115" w:author="Eva Morrow" w:date="2025-06-26T12:13:00Z">
        <w:r w:rsidDel="00352C9A">
          <w:rPr>
            <w:rStyle w:val="CodeAnnotation"/>
          </w:rPr>
          <w:delText>3</w:delText>
        </w:r>
        <w:r w:rsidDel="00352C9A">
          <w:delText xml:space="preserve"> </w:delText>
        </w:r>
      </w:del>
      <w:r>
        <w:t>bytes.iter().enumerate() {</w:t>
      </w:r>
      <w:ins w:id="116" w:author="Eva Morrow" w:date="2025-06-26T12:13:00Z">
        <w:r w:rsidR="00352C9A">
          <w:t xml:space="preserve"> </w:t>
        </w:r>
        <w:r w:rsidR="00352C9A">
          <w:rPr>
            <w:rStyle w:val="CodeAnnotation"/>
          </w:rPr>
          <w:t>3</w:t>
        </w:r>
      </w:ins>
    </w:p>
    <w:p w14:paraId="6820941F" w14:textId="77777777" w:rsidR="00B2617F" w:rsidRDefault="00000000">
      <w:pPr>
        <w:pStyle w:val="Code"/>
      </w:pPr>
      <w:r>
        <w:t xml:space="preserve">      </w:t>
      </w:r>
      <w:r>
        <w:rPr>
          <w:rStyle w:val="CodeAnnotation"/>
        </w:rPr>
        <w:t>4</w:t>
      </w:r>
      <w:r>
        <w:t xml:space="preserve"> if item == b' ' {</w:t>
      </w:r>
    </w:p>
    <w:p w14:paraId="44DF68F1" w14:textId="77777777" w:rsidR="00B2617F" w:rsidRDefault="00000000">
      <w:pPr>
        <w:pStyle w:val="Code"/>
      </w:pPr>
      <w:r>
        <w:t xml:space="preserve">            return i;</w:t>
      </w:r>
    </w:p>
    <w:p w14:paraId="49C9ACCF" w14:textId="77777777" w:rsidR="00B2617F" w:rsidRDefault="00000000">
      <w:pPr>
        <w:pStyle w:val="Code"/>
      </w:pPr>
      <w:r>
        <w:t xml:space="preserve">        }</w:t>
      </w:r>
    </w:p>
    <w:p w14:paraId="58F75112" w14:textId="77777777" w:rsidR="00B2617F" w:rsidRDefault="00000000">
      <w:pPr>
        <w:pStyle w:val="Code"/>
      </w:pPr>
      <w:r>
        <w:t xml:space="preserve">    }</w:t>
      </w:r>
    </w:p>
    <w:p w14:paraId="22EE1182" w14:textId="77777777" w:rsidR="00B2617F" w:rsidRDefault="00B2617F">
      <w:pPr>
        <w:pStyle w:val="Code"/>
      </w:pPr>
    </w:p>
    <w:p w14:paraId="22226645" w14:textId="77777777" w:rsidR="00B2617F" w:rsidRDefault="00000000">
      <w:pPr>
        <w:pStyle w:val="Code"/>
      </w:pPr>
      <w:r>
        <w:t xml:space="preserve">  </w:t>
      </w:r>
      <w:r>
        <w:rPr>
          <w:rStyle w:val="CodeAnnotation"/>
        </w:rPr>
        <w:t>5</w:t>
      </w:r>
      <w:r>
        <w:t xml:space="preserve"> s.len()</w:t>
      </w:r>
    </w:p>
    <w:p w14:paraId="1CBA27D4" w14:textId="77777777" w:rsidR="00B2617F" w:rsidRDefault="00000000">
      <w:pPr>
        <w:pStyle w:val="Code"/>
      </w:pPr>
      <w:r>
        <w:t>}</w:t>
      </w:r>
    </w:p>
    <w:p w14:paraId="2C96C3C9" w14:textId="77777777" w:rsidR="00B2617F" w:rsidRDefault="00000000">
      <w:pPr>
        <w:pStyle w:val="CodeListingCaption"/>
      </w:pPr>
      <w:r>
        <w:t xml:space="preserve">The </w:t>
      </w:r>
      <w:r>
        <w:rPr>
          <w:rStyle w:val="Literal"/>
        </w:rPr>
        <w:t>first_word</w:t>
      </w:r>
      <w:r>
        <w:t xml:space="preserve"> function that returns a byte index value into the </w:t>
      </w:r>
      <w:r>
        <w:rPr>
          <w:rStyle w:val="Literal"/>
        </w:rPr>
        <w:t>String</w:t>
      </w:r>
      <w:r>
        <w:t xml:space="preserve"> parameter</w:t>
      </w:r>
    </w:p>
    <w:p w14:paraId="2EE1D2B5" w14:textId="7F0B1738" w:rsidR="00B2617F" w:rsidRDefault="00000000">
      <w:pPr>
        <w:pStyle w:val="Body"/>
      </w:pPr>
      <w:r>
        <w:t xml:space="preserve">Because we need to go through the </w:t>
      </w:r>
      <w:r>
        <w:rPr>
          <w:rStyle w:val="Literal"/>
        </w:rPr>
        <w:t>String</w:t>
      </w:r>
      <w:r>
        <w:t xml:space="preserve"> element by element and check whether a value is a space, we’ll convert our </w:t>
      </w:r>
      <w:r>
        <w:rPr>
          <w:rStyle w:val="Literal"/>
        </w:rPr>
        <w:t>String</w:t>
      </w:r>
      <w:r>
        <w:t xml:space="preserve"> to an array of bytes using the </w:t>
      </w:r>
      <w:r>
        <w:rPr>
          <w:rStyle w:val="Literal"/>
        </w:rPr>
        <w:t>as_bytes</w:t>
      </w:r>
      <w:r>
        <w:t xml:space="preserve"> method </w:t>
      </w:r>
      <w:r>
        <w:rPr>
          <w:rStyle w:val="CodeAnnotation"/>
        </w:rPr>
        <w:t>1</w:t>
      </w:r>
      <w:r>
        <w:t>.</w:t>
      </w:r>
      <w:r>
        <w:fldChar w:fldCharType="begin"/>
      </w:r>
      <w:r>
        <w:rPr>
          <w:spacing w:val="-1"/>
        </w:rPr>
        <w:instrText xml:space="preserve"> XE "String type:as_bytes method on" </w:instrText>
      </w:r>
      <w:r>
        <w:rPr>
          <w:spacing w:val="-1"/>
        </w:rPr>
        <w:fldChar w:fldCharType="end"/>
      </w:r>
      <w:r>
        <w:fldChar w:fldCharType="begin"/>
      </w:r>
      <w:r>
        <w:rPr>
          <w:spacing w:val="-1"/>
        </w:rPr>
        <w:instrText xml:space="preserve"> XE "as_bytes method" </w:instrText>
      </w:r>
      <w:r>
        <w:rPr>
          <w:spacing w:val="-1"/>
        </w:rPr>
        <w:fldChar w:fldCharType="end"/>
      </w:r>
    </w:p>
    <w:p w14:paraId="285D37AE" w14:textId="08228FAD" w:rsidR="00B2617F" w:rsidRDefault="00000000">
      <w:pPr>
        <w:pStyle w:val="Body"/>
      </w:pPr>
      <w:r>
        <w:fldChar w:fldCharType="begin"/>
      </w:r>
      <w:r>
        <w:rPr>
          <w:spacing w:val="3"/>
        </w:rPr>
        <w:instrText xml:space="preserve"> XE "iter method" </w:instrText>
      </w:r>
      <w:r>
        <w:rPr>
          <w:spacing w:val="3"/>
        </w:rPr>
        <w:fldChar w:fldCharType="end"/>
      </w:r>
      <w:r>
        <w:fldChar w:fldCharType="begin"/>
      </w:r>
      <w:r>
        <w:rPr>
          <w:spacing w:val="3"/>
        </w:rPr>
        <w:instrText xml:space="preserve"> XE "iterators:creating with iter method" </w:instrText>
      </w:r>
      <w:r>
        <w:rPr>
          <w:spacing w:val="3"/>
        </w:rPr>
        <w:fldChar w:fldCharType="end"/>
      </w:r>
      <w:r>
        <w:t xml:space="preserve">Next, we create an iterator over the array of bytes using the </w:t>
      </w:r>
      <w:r>
        <w:rPr>
          <w:rStyle w:val="Literal"/>
        </w:rPr>
        <w:t>iter</w:t>
      </w:r>
      <w:r>
        <w:t xml:space="preserve"> method </w:t>
      </w:r>
      <w:r>
        <w:rPr>
          <w:rStyle w:val="CodeAnnotation"/>
        </w:rPr>
        <w:t>3</w:t>
      </w:r>
      <w:r>
        <w:t xml:space="preserve">. We’ll discuss iterators in more detail in </w:t>
      </w:r>
      <w:r>
        <w:rPr>
          <w:rStyle w:val="Xref"/>
        </w:rPr>
        <w:t>Chapter</w:t>
      </w:r>
      <w:r w:rsidR="00A60D35">
        <w:rPr>
          <w:rStyle w:val="Xref"/>
        </w:rPr>
        <w:t> </w:t>
      </w:r>
      <w:r>
        <w:rPr>
          <w:rStyle w:val="Xref"/>
        </w:rPr>
        <w:t>13</w:t>
      </w:r>
      <w:r>
        <w:t xml:space="preserve">. For now, know that </w:t>
      </w:r>
      <w:r>
        <w:rPr>
          <w:rStyle w:val="Literal"/>
        </w:rPr>
        <w:t>iter</w:t>
      </w:r>
      <w:r>
        <w:t xml:space="preserve"> is a method that returns each element in a collection and that </w:t>
      </w:r>
      <w:r>
        <w:fldChar w:fldCharType="begin"/>
      </w:r>
      <w:r>
        <w:instrText xml:space="preserve"> XE "enumerate method" </w:instrText>
      </w:r>
      <w:r>
        <w:fldChar w:fldCharType="end"/>
      </w:r>
      <w:r>
        <w:fldChar w:fldCharType="begin"/>
      </w:r>
      <w:r>
        <w:instrText xml:space="preserve"> XE "iterators:enumerate method on" </w:instrText>
      </w:r>
      <w:r>
        <w:fldChar w:fldCharType="end"/>
      </w:r>
      <w:r>
        <w:rPr>
          <w:rStyle w:val="Literal"/>
        </w:rPr>
        <w:t>enumerate</w:t>
      </w:r>
      <w:r>
        <w:t xml:space="preserve"> wraps the result of </w:t>
      </w:r>
      <w:r>
        <w:rPr>
          <w:rStyle w:val="Literal"/>
        </w:rPr>
        <w:t>iter</w:t>
      </w:r>
      <w:r>
        <w:t xml:space="preserve"> and returns each element as part of a tuple instead. The first element of the tuple returned from </w:t>
      </w:r>
      <w:r>
        <w:rPr>
          <w:rStyle w:val="Literal"/>
        </w:rPr>
        <w:t>enumerate</w:t>
      </w:r>
      <w:r>
        <w:t xml:space="preserve"> is the index, and the second element is a reference to the element. This is a bit more convenient than calculating the index ourselves. </w:t>
      </w:r>
    </w:p>
    <w:p w14:paraId="1B2DE475" w14:textId="1AA805D8" w:rsidR="00B2617F" w:rsidRDefault="00000000">
      <w:pPr>
        <w:pStyle w:val="Body"/>
      </w:pPr>
      <w:r>
        <w:t xml:space="preserve">Because the </w:t>
      </w:r>
      <w:r>
        <w:rPr>
          <w:rStyle w:val="Literal"/>
        </w:rPr>
        <w:t>enumerate</w:t>
      </w:r>
      <w:r>
        <w:t xml:space="preserve"> method returns a tuple, we can use patterns to destructure that tuple. We’ll be discussing patterns more in </w:t>
      </w:r>
      <w:r>
        <w:rPr>
          <w:rStyle w:val="Xref"/>
        </w:rPr>
        <w:t>Chapter</w:t>
      </w:r>
      <w:r w:rsidR="00A60D35">
        <w:rPr>
          <w:rStyle w:val="Xref"/>
        </w:rPr>
        <w:t> </w:t>
      </w:r>
      <w:r>
        <w:rPr>
          <w:rStyle w:val="Xref"/>
        </w:rPr>
        <w:t>6</w:t>
      </w:r>
      <w:r>
        <w:t xml:space="preserve">. In the </w:t>
      </w:r>
      <w:r>
        <w:rPr>
          <w:rStyle w:val="Literal"/>
        </w:rPr>
        <w:t>for</w:t>
      </w:r>
      <w:r>
        <w:t xml:space="preserve"> loop, we specify a pattern that has </w:t>
      </w:r>
      <w:r>
        <w:rPr>
          <w:rStyle w:val="Literal"/>
        </w:rPr>
        <w:t>i</w:t>
      </w:r>
      <w:r>
        <w:t xml:space="preserve"> for the index in the tuple and </w:t>
      </w:r>
      <w:r>
        <w:rPr>
          <w:rStyle w:val="Literal"/>
        </w:rPr>
        <w:t>&amp;item</w:t>
      </w:r>
      <w:r>
        <w:t xml:space="preserve"> for the single byte in the tuple </w:t>
      </w:r>
      <w:r>
        <w:rPr>
          <w:rStyle w:val="CodeAnnotation"/>
        </w:rPr>
        <w:t>2</w:t>
      </w:r>
      <w:r>
        <w:t xml:space="preserve">. Because we get a reference to the element from </w:t>
      </w:r>
      <w:r>
        <w:rPr>
          <w:rStyle w:val="Literal"/>
        </w:rPr>
        <w:t>.iter().enumerate()</w:t>
      </w:r>
      <w:r>
        <w:t xml:space="preserve">, we use </w:t>
      </w:r>
      <w:r>
        <w:rPr>
          <w:rStyle w:val="Literal"/>
        </w:rPr>
        <w:t>&amp;</w:t>
      </w:r>
      <w:r>
        <w:t xml:space="preserve"> in the pattern.</w:t>
      </w:r>
    </w:p>
    <w:p w14:paraId="4AA2129A" w14:textId="2A97E4B3" w:rsidR="00B2617F" w:rsidRDefault="00000000">
      <w:pPr>
        <w:pStyle w:val="Body"/>
      </w:pPr>
      <w:r>
        <w:t xml:space="preserve">Inside the </w:t>
      </w:r>
      <w:r>
        <w:rPr>
          <w:rStyle w:val="Literal"/>
        </w:rPr>
        <w:t>for</w:t>
      </w:r>
      <w:r>
        <w:t xml:space="preserve"> loop, we search for the byte that represents the space by using the byte literal syntax </w:t>
      </w:r>
      <w:r>
        <w:rPr>
          <w:rStyle w:val="CodeAnnotation"/>
        </w:rPr>
        <w:t>4</w:t>
      </w:r>
      <w:r>
        <w:t>.</w:t>
      </w:r>
      <w:r>
        <w:fldChar w:fldCharType="begin"/>
      </w:r>
      <w:r>
        <w:instrText xml:space="preserve"> XE "byte literal syntax" </w:instrText>
      </w:r>
      <w:r>
        <w:fldChar w:fldCharType="end"/>
      </w:r>
      <w:r>
        <w:t xml:space="preserve"> If </w:t>
      </w:r>
      <w:r>
        <w:lastRenderedPageBreak/>
        <w:t xml:space="preserve">we find a space, we return the position. Otherwise, we return the length of the string by using </w:t>
      </w:r>
      <w:r>
        <w:rPr>
          <w:rStyle w:val="Literal"/>
        </w:rPr>
        <w:t>s.len()</w:t>
      </w:r>
      <w:r>
        <w:t> </w:t>
      </w:r>
      <w:r>
        <w:rPr>
          <w:rStyle w:val="CodeAnnotation"/>
        </w:rPr>
        <w:t>5</w:t>
      </w:r>
      <w:r>
        <w:t>.</w:t>
      </w:r>
      <w:r>
        <w:fldChar w:fldCharType="begin"/>
      </w:r>
      <w:r>
        <w:instrText xml:space="preserve"> XE "len method" </w:instrText>
      </w:r>
      <w:r>
        <w:fldChar w:fldCharType="end"/>
      </w:r>
      <w:r>
        <w:fldChar w:fldCharType="begin"/>
      </w:r>
      <w:r>
        <w:instrText xml:space="preserve"> XE "String type:len method on" </w:instrText>
      </w:r>
      <w:r>
        <w:fldChar w:fldCharType="end"/>
      </w:r>
    </w:p>
    <w:p w14:paraId="46B07D54" w14:textId="77777777" w:rsidR="00B2617F" w:rsidRDefault="00000000">
      <w:pPr>
        <w:pStyle w:val="Body"/>
      </w:pPr>
      <w:r>
        <w:t xml:space="preserve">We now have a way to find out the index of the end of the first word in the string, but there’s a problem. We’re returning a </w:t>
      </w:r>
      <w:r>
        <w:rPr>
          <w:rStyle w:val="Literal"/>
        </w:rPr>
        <w:t>usize</w:t>
      </w:r>
      <w:r>
        <w:t xml:space="preserve"> on its own, but it’s only a meaningful number in the context of the </w:t>
      </w:r>
      <w:r>
        <w:rPr>
          <w:rStyle w:val="Literal"/>
        </w:rPr>
        <w:t>&amp;String</w:t>
      </w:r>
      <w:r>
        <w:t xml:space="preserve">. In other words, because it’s a separate value from the </w:t>
      </w:r>
      <w:r>
        <w:rPr>
          <w:rStyle w:val="Literal"/>
        </w:rPr>
        <w:t>String</w:t>
      </w:r>
      <w:r>
        <w:t xml:space="preserve">, there’s no guarantee that it will still be valid in the future. Consider the program in Listing 4-8 that uses the </w:t>
      </w:r>
      <w:r>
        <w:rPr>
          <w:rStyle w:val="Literal"/>
        </w:rPr>
        <w:t>first_word</w:t>
      </w:r>
      <w:r>
        <w:t xml:space="preserve"> function from Listing 4-7.</w:t>
      </w:r>
    </w:p>
    <w:p w14:paraId="7BC4E21E" w14:textId="77777777" w:rsidR="00B2617F" w:rsidRDefault="00000000">
      <w:pPr>
        <w:pStyle w:val="CodeWide"/>
      </w:pPr>
      <w:r>
        <w:t>// src/main.rs</w:t>
      </w:r>
    </w:p>
    <w:p w14:paraId="4B239A99" w14:textId="77777777" w:rsidR="00B2617F" w:rsidRDefault="00000000">
      <w:pPr>
        <w:pStyle w:val="CodeWide"/>
      </w:pPr>
      <w:r>
        <w:t>fn main() {</w:t>
      </w:r>
    </w:p>
    <w:p w14:paraId="2FEEC99B" w14:textId="77777777" w:rsidR="00B2617F" w:rsidRDefault="00000000">
      <w:pPr>
        <w:pStyle w:val="CodeWide"/>
      </w:pPr>
      <w:r>
        <w:t xml:space="preserve">    let mut s = String::from("hello world");</w:t>
      </w:r>
    </w:p>
    <w:p w14:paraId="76B919F8" w14:textId="77777777" w:rsidR="00B2617F" w:rsidRDefault="00B2617F">
      <w:pPr>
        <w:pStyle w:val="CodeWide"/>
      </w:pPr>
    </w:p>
    <w:p w14:paraId="3626370E" w14:textId="77777777" w:rsidR="00B2617F" w:rsidRDefault="00000000">
      <w:pPr>
        <w:pStyle w:val="CodeWide"/>
      </w:pPr>
      <w:r>
        <w:t xml:space="preserve">    let word = first_word(&amp;s); // word will get the value 5</w:t>
      </w:r>
    </w:p>
    <w:p w14:paraId="731AE694" w14:textId="77777777" w:rsidR="00B2617F" w:rsidRDefault="00B2617F">
      <w:pPr>
        <w:pStyle w:val="CodeWide"/>
      </w:pPr>
    </w:p>
    <w:p w14:paraId="6A0CBB71" w14:textId="77777777" w:rsidR="00B2617F" w:rsidRDefault="00000000">
      <w:pPr>
        <w:pStyle w:val="CodeWide"/>
      </w:pPr>
      <w:r>
        <w:t xml:space="preserve">    s.clear(); // this empties the String, making it equal to ""</w:t>
      </w:r>
    </w:p>
    <w:p w14:paraId="057FCBAD" w14:textId="77777777" w:rsidR="00B2617F" w:rsidRDefault="00B2617F">
      <w:pPr>
        <w:pStyle w:val="CodeWide"/>
      </w:pPr>
    </w:p>
    <w:p w14:paraId="12B5555C" w14:textId="77777777" w:rsidR="00B2617F" w:rsidRDefault="00000000">
      <w:pPr>
        <w:pStyle w:val="CodeWide"/>
      </w:pPr>
      <w:r>
        <w:t xml:space="preserve">    // word still has the value 5 here, but s no longer has any content that we</w:t>
      </w:r>
    </w:p>
    <w:p w14:paraId="60F4A895" w14:textId="2D8D7BBE" w:rsidR="00B2617F" w:rsidRDefault="00000000">
      <w:pPr>
        <w:pStyle w:val="CodeWide"/>
      </w:pPr>
      <w:r>
        <w:t xml:space="preserve">    // could meaningfully use with the value 5, so word is now totally invalid!</w:t>
      </w:r>
    </w:p>
    <w:p w14:paraId="24F44541" w14:textId="77777777" w:rsidR="00B2617F" w:rsidRDefault="00000000">
      <w:pPr>
        <w:pStyle w:val="CodeWide"/>
      </w:pPr>
      <w:r>
        <w:t>}</w:t>
      </w:r>
    </w:p>
    <w:p w14:paraId="4A11A262" w14:textId="77777777" w:rsidR="00B2617F" w:rsidRDefault="00000000">
      <w:pPr>
        <w:pStyle w:val="CodeListingCaption"/>
      </w:pPr>
      <w:r>
        <w:t xml:space="preserve">Storing the result from calling the </w:t>
      </w:r>
      <w:r>
        <w:rPr>
          <w:rStyle w:val="Literal"/>
        </w:rPr>
        <w:t>first_word</w:t>
      </w:r>
      <w:r>
        <w:t xml:space="preserve"> function and then changing the </w:t>
      </w:r>
      <w:r>
        <w:rPr>
          <w:rStyle w:val="Literal"/>
        </w:rPr>
        <w:t>String</w:t>
      </w:r>
      <w:r>
        <w:t xml:space="preserve"> contents</w:t>
      </w:r>
    </w:p>
    <w:p w14:paraId="218F664A" w14:textId="77777777" w:rsidR="00B2617F" w:rsidRDefault="00000000">
      <w:pPr>
        <w:pStyle w:val="Body"/>
      </w:pPr>
      <w:r>
        <w:t xml:space="preserve">This program compiles without any errors and would also do so if we used </w:t>
      </w:r>
      <w:r>
        <w:rPr>
          <w:rStyle w:val="Literal"/>
        </w:rPr>
        <w:t>word</w:t>
      </w:r>
      <w:r>
        <w:t xml:space="preserve"> after calling </w:t>
      </w:r>
      <w:r>
        <w:rPr>
          <w:rStyle w:val="Literal"/>
        </w:rPr>
        <w:t>s.clear()</w:t>
      </w:r>
      <w:r>
        <w:t xml:space="preserve">. Because </w:t>
      </w:r>
      <w:r>
        <w:rPr>
          <w:rStyle w:val="Literal"/>
        </w:rPr>
        <w:t>word</w:t>
      </w:r>
      <w:r>
        <w:t xml:space="preserve"> isn’t connected to the state of </w:t>
      </w:r>
      <w:r>
        <w:rPr>
          <w:rStyle w:val="Literal"/>
        </w:rPr>
        <w:t>s</w:t>
      </w:r>
      <w:r>
        <w:t xml:space="preserve"> at all, </w:t>
      </w:r>
      <w:r>
        <w:rPr>
          <w:rStyle w:val="Literal"/>
        </w:rPr>
        <w:t>word</w:t>
      </w:r>
      <w:r>
        <w:t xml:space="preserve"> still contains the value </w:t>
      </w:r>
      <w:r>
        <w:rPr>
          <w:rStyle w:val="Literal"/>
        </w:rPr>
        <w:t>5</w:t>
      </w:r>
      <w:r>
        <w:t xml:space="preserve">. We could use that value </w:t>
      </w:r>
      <w:r>
        <w:rPr>
          <w:rStyle w:val="Literal"/>
        </w:rPr>
        <w:t>5</w:t>
      </w:r>
      <w:r>
        <w:t xml:space="preserve"> with the variable </w:t>
      </w:r>
      <w:r>
        <w:rPr>
          <w:rStyle w:val="Literal"/>
        </w:rPr>
        <w:t>s</w:t>
      </w:r>
      <w:r>
        <w:t xml:space="preserve"> to try to extract the first word out, but this would be a bug because the contents of </w:t>
      </w:r>
      <w:r>
        <w:rPr>
          <w:rStyle w:val="Literal"/>
        </w:rPr>
        <w:t>s</w:t>
      </w:r>
      <w:r>
        <w:t xml:space="preserve"> have changed since we saved </w:t>
      </w:r>
      <w:r>
        <w:rPr>
          <w:rStyle w:val="Literal"/>
        </w:rPr>
        <w:t>5</w:t>
      </w:r>
      <w:r>
        <w:t xml:space="preserve"> in </w:t>
      </w:r>
      <w:r>
        <w:rPr>
          <w:rStyle w:val="Literal"/>
        </w:rPr>
        <w:t>word</w:t>
      </w:r>
      <w:r>
        <w:t>.</w:t>
      </w:r>
    </w:p>
    <w:p w14:paraId="1553F2D0" w14:textId="387631F5" w:rsidR="00B2617F" w:rsidRDefault="00000000">
      <w:pPr>
        <w:pStyle w:val="Body"/>
      </w:pPr>
      <w:r>
        <w:t xml:space="preserve">Having to worry about the index in </w:t>
      </w:r>
      <w:r>
        <w:rPr>
          <w:rStyle w:val="Literal"/>
        </w:rPr>
        <w:t>word</w:t>
      </w:r>
      <w:r>
        <w:t xml:space="preserve"> getting out of sync with the data in </w:t>
      </w:r>
      <w:r>
        <w:rPr>
          <w:rStyle w:val="Literal"/>
        </w:rPr>
        <w:t>s</w:t>
      </w:r>
      <w:r>
        <w:t xml:space="preserve"> is tedious and </w:t>
      </w:r>
      <w:del w:id="117" w:author="Audrey Doyle" w:date="2025-09-09T16:29:00Z" w16du:dateUtc="2025-09-09T20:29:00Z">
        <w:r w:rsidDel="00AC23C5">
          <w:delText xml:space="preserve">error </w:delText>
        </w:r>
      </w:del>
      <w:ins w:id="118" w:author="Audrey Doyle" w:date="2025-09-09T16:29:00Z" w16du:dateUtc="2025-09-09T20:29:00Z">
        <w:r w:rsidR="00AC23C5">
          <w:t>error-</w:t>
        </w:r>
      </w:ins>
      <w:r>
        <w:t xml:space="preserve">prone! Managing these indices is even more brittle if we write a </w:t>
      </w:r>
      <w:r>
        <w:rPr>
          <w:rStyle w:val="Literal"/>
        </w:rPr>
        <w:t>second_word</w:t>
      </w:r>
      <w:r>
        <w:t xml:space="preserve"> function. Its signature would have to look like this:</w:t>
      </w:r>
    </w:p>
    <w:p w14:paraId="5096C571" w14:textId="77777777" w:rsidR="00B2617F" w:rsidRDefault="00000000">
      <w:pPr>
        <w:pStyle w:val="Code"/>
      </w:pPr>
      <w:r>
        <w:t>fn second_word(s: &amp;String) -&gt; (usize, usize) {</w:t>
      </w:r>
    </w:p>
    <w:p w14:paraId="43215C83" w14:textId="77777777" w:rsidR="00B2617F" w:rsidRDefault="00000000">
      <w:pPr>
        <w:pStyle w:val="Body"/>
      </w:pPr>
      <w:r>
        <w:t xml:space="preserve">Now we’re tracking a starting </w:t>
      </w:r>
      <w:r>
        <w:rPr>
          <w:rStyle w:val="Italic"/>
        </w:rPr>
        <w:t>and</w:t>
      </w:r>
      <w:r>
        <w:t xml:space="preserve"> an ending index, and we have even more values that were calculated from data in a particular state but aren’t tied to that state at all. We have three unrelated variables floating around that need to be kept in sync.</w:t>
      </w:r>
    </w:p>
    <w:p w14:paraId="71E6ECF9" w14:textId="77777777" w:rsidR="00B2617F" w:rsidRDefault="00000000">
      <w:pPr>
        <w:pStyle w:val="Body"/>
      </w:pPr>
      <w:r>
        <w:t>Luckily, Rust has a solution to this problem: string slices.</w:t>
      </w:r>
    </w:p>
    <w:p w14:paraId="431DEF10" w14:textId="137929D2" w:rsidR="00B2617F" w:rsidRDefault="00000000">
      <w:pPr>
        <w:pStyle w:val="HeadB"/>
      </w:pPr>
      <w:r>
        <w:lastRenderedPageBreak/>
        <w:fldChar w:fldCharType="begin"/>
      </w:r>
      <w:r>
        <w:instrText xml:space="preserve"> XE "slice type:string slices" </w:instrText>
      </w:r>
      <w:r>
        <w:fldChar w:fldCharType="end"/>
      </w:r>
      <w:r>
        <w:fldChar w:fldCharType="begin"/>
      </w:r>
      <w:r>
        <w:instrText xml:space="preserve"> XE "&amp;str (string slice type)" </w:instrText>
      </w:r>
      <w:r>
        <w:fldChar w:fldCharType="end"/>
      </w:r>
      <w:r>
        <w:fldChar w:fldCharType="begin"/>
      </w:r>
      <w:r>
        <w:instrText xml:space="preserve"> XE "string slice type (&amp;str)" </w:instrText>
      </w:r>
      <w:r>
        <w:fldChar w:fldCharType="end"/>
      </w:r>
      <w:bookmarkStart w:id="119" w:name="_Toc206162499"/>
      <w:r>
        <w:t>String Slices</w:t>
      </w:r>
      <w:bookmarkEnd w:id="119"/>
    </w:p>
    <w:p w14:paraId="6E691426" w14:textId="68532ECA" w:rsidR="00B2617F" w:rsidRDefault="00000000">
      <w:pPr>
        <w:pStyle w:val="Body"/>
      </w:pPr>
      <w:r>
        <w:t xml:space="preserve">A </w:t>
      </w:r>
      <w:bookmarkStart w:id="120" w:name="_Hlk208327834"/>
      <w:r>
        <w:rPr>
          <w:rStyle w:val="Italic"/>
        </w:rPr>
        <w:t>string slice</w:t>
      </w:r>
      <w:r>
        <w:t xml:space="preserve"> </w:t>
      </w:r>
      <w:bookmarkEnd w:id="120"/>
      <w:r>
        <w:t xml:space="preserve">is a reference to </w:t>
      </w:r>
      <w:r w:rsidR="00E64C93">
        <w:t>a contiguous sequence of the elements</w:t>
      </w:r>
      <w:r>
        <w:t xml:space="preserve"> of a </w:t>
      </w:r>
      <w:r>
        <w:rPr>
          <w:rStyle w:val="Literal"/>
        </w:rPr>
        <w:t>String</w:t>
      </w:r>
      <w:r>
        <w:t>, and it looks like this:</w:t>
      </w:r>
    </w:p>
    <w:p w14:paraId="5036DFC1" w14:textId="77777777" w:rsidR="00B2617F" w:rsidRDefault="00000000">
      <w:pPr>
        <w:pStyle w:val="Code"/>
      </w:pPr>
      <w:r>
        <w:t>let s = String::from("hello world");</w:t>
      </w:r>
    </w:p>
    <w:p w14:paraId="6432C2CE" w14:textId="77777777" w:rsidR="00B2617F" w:rsidRDefault="00B2617F">
      <w:pPr>
        <w:pStyle w:val="Code"/>
      </w:pPr>
    </w:p>
    <w:p w14:paraId="0A6854EC" w14:textId="77777777" w:rsidR="00B2617F" w:rsidRDefault="00000000">
      <w:pPr>
        <w:pStyle w:val="Code"/>
      </w:pPr>
      <w:r>
        <w:t>let hello = &amp;s[0..5];</w:t>
      </w:r>
    </w:p>
    <w:p w14:paraId="5F8E8D6A" w14:textId="77777777" w:rsidR="00B2617F" w:rsidRDefault="00000000">
      <w:pPr>
        <w:pStyle w:val="Code"/>
      </w:pPr>
      <w:r>
        <w:t>let world = &amp;s[6..11];</w:t>
      </w:r>
    </w:p>
    <w:p w14:paraId="7AD417BC" w14:textId="3AB835E2" w:rsidR="00B2617F" w:rsidRDefault="00000000">
      <w:pPr>
        <w:pStyle w:val="Body"/>
      </w:pPr>
      <w:r>
        <w:t xml:space="preserve">Rather than a reference to the entire </w:t>
      </w:r>
      <w:r>
        <w:rPr>
          <w:rStyle w:val="Literal"/>
        </w:rPr>
        <w:t>String</w:t>
      </w:r>
      <w:r>
        <w:t xml:space="preserve">, </w:t>
      </w:r>
      <w:r>
        <w:rPr>
          <w:rStyle w:val="Literal"/>
        </w:rPr>
        <w:t>hello</w:t>
      </w:r>
      <w:r>
        <w:t xml:space="preserve"> is a reference to a portion of the </w:t>
      </w:r>
      <w:r>
        <w:rPr>
          <w:rStyle w:val="Literal"/>
        </w:rPr>
        <w:t>String</w:t>
      </w:r>
      <w:r>
        <w:t xml:space="preserve">, specified in the extra </w:t>
      </w:r>
      <w:r>
        <w:rPr>
          <w:rStyle w:val="Literal"/>
        </w:rPr>
        <w:t>[0..5]</w:t>
      </w:r>
      <w:r>
        <w:t xml:space="preserve"> bit. We create slices using a range within </w:t>
      </w:r>
      <w:ins w:id="121" w:author="Audrey Doyle" w:date="2025-09-09T16:30:00Z" w16du:dateUtc="2025-09-09T20:30:00Z">
        <w:r w:rsidR="00AC23C5">
          <w:t xml:space="preserve">square </w:t>
        </w:r>
      </w:ins>
      <w:r>
        <w:t xml:space="preserve">brackets by specifying </w:t>
      </w:r>
      <w:r>
        <w:rPr>
          <w:rStyle w:val="Literal"/>
        </w:rPr>
        <w:t>[</w:t>
      </w:r>
      <w:r>
        <w:rPr>
          <w:rStyle w:val="LiteralItalic"/>
        </w:rPr>
        <w:t>starting_index..ending_index</w:t>
      </w:r>
      <w:r>
        <w:rPr>
          <w:rStyle w:val="Literal"/>
        </w:rPr>
        <w:t>]</w:t>
      </w:r>
      <w:r>
        <w:t xml:space="preserve">, where </w:t>
      </w:r>
      <w:r>
        <w:rPr>
          <w:rStyle w:val="LiteralItalic"/>
        </w:rPr>
        <w:t>starting_index</w:t>
      </w:r>
      <w:r>
        <w:t xml:space="preserve"> is the first position in the slice and </w:t>
      </w:r>
      <w:r>
        <w:rPr>
          <w:rStyle w:val="LiteralItalic"/>
        </w:rPr>
        <w:t>ending_index</w:t>
      </w:r>
      <w:r>
        <w:t xml:space="preserve"> is one more than the last position in the slice. Internally, the slice data structure stores the starting position and the length of the slice, which corresponds to </w:t>
      </w:r>
      <w:r>
        <w:rPr>
          <w:rStyle w:val="LiteralItalic"/>
        </w:rPr>
        <w:t>ending_index</w:t>
      </w:r>
      <w:r>
        <w:t xml:space="preserve"> minus </w:t>
      </w:r>
      <w:r>
        <w:rPr>
          <w:rStyle w:val="LiteralItalic"/>
        </w:rPr>
        <w:t>starting_index</w:t>
      </w:r>
      <w:r>
        <w:t xml:space="preserve">. So, in the case of </w:t>
      </w:r>
      <w:r>
        <w:rPr>
          <w:rStyle w:val="Literal"/>
        </w:rPr>
        <w:t>let world = &amp;s[6..11];</w:t>
      </w:r>
      <w:r>
        <w:t xml:space="preserve">, </w:t>
      </w:r>
      <w:r>
        <w:rPr>
          <w:rStyle w:val="Literal"/>
        </w:rPr>
        <w:t>world</w:t>
      </w:r>
      <w:r>
        <w:t xml:space="preserve"> would be a slice that contains a pointer to the byte at index 6 of </w:t>
      </w:r>
      <w:r>
        <w:rPr>
          <w:rStyle w:val="Literal"/>
        </w:rPr>
        <w:t>s</w:t>
      </w:r>
      <w:r>
        <w:t xml:space="preserve"> with a length value of </w:t>
      </w:r>
      <w:r>
        <w:rPr>
          <w:rStyle w:val="Literal"/>
        </w:rPr>
        <w:t>5</w:t>
      </w:r>
      <w:r>
        <w:t>.</w:t>
      </w:r>
    </w:p>
    <w:p w14:paraId="359F8DA5" w14:textId="387C0385" w:rsidR="00B2617F" w:rsidRDefault="00000000">
      <w:pPr>
        <w:pStyle w:val="Body"/>
      </w:pPr>
      <w:r>
        <w:t>Figure 4-7 shows this in a diagram.</w:t>
      </w:r>
    </w:p>
    <w:p w14:paraId="4509C0A4" w14:textId="77777777" w:rsidR="00B2617F" w:rsidRDefault="00000000">
      <w:pPr>
        <w:pStyle w:val="GraphicSlug"/>
      </w:pPr>
      <w:r>
        <w:t>f04007.eps</w:t>
      </w:r>
    </w:p>
    <w:p w14:paraId="22303B48" w14:textId="024C2CF8" w:rsidR="00B2617F" w:rsidRDefault="00415D71" w:rsidP="00415D71">
      <w:pPr>
        <w:pStyle w:val="Body"/>
        <w:rPr>
          <w:rStyle w:val="AltText"/>
        </w:rPr>
      </w:pPr>
      <w:r w:rsidRPr="00415D71">
        <w:rPr>
          <w:rStyle w:val="AltText"/>
        </w:rPr>
        <w:t>Three tables: a table representing the stack data of s, which points</w:t>
      </w:r>
      <w:r>
        <w:rPr>
          <w:rStyle w:val="AltText"/>
        </w:rPr>
        <w:t xml:space="preserve"> </w:t>
      </w:r>
      <w:r w:rsidRPr="00415D71">
        <w:rPr>
          <w:rStyle w:val="AltText"/>
        </w:rPr>
        <w:t xml:space="preserve">to the byte at index 0 in a table of the string data </w:t>
      </w:r>
      <w:r>
        <w:rPr>
          <w:rStyle w:val="AltText"/>
        </w:rPr>
        <w:t>“</w:t>
      </w:r>
      <w:r w:rsidRPr="00415D71">
        <w:rPr>
          <w:rStyle w:val="AltText"/>
        </w:rPr>
        <w:t>hello world</w:t>
      </w:r>
      <w:r>
        <w:rPr>
          <w:rStyle w:val="AltText"/>
        </w:rPr>
        <w:t>”</w:t>
      </w:r>
      <w:r w:rsidRPr="00415D71">
        <w:rPr>
          <w:rStyle w:val="AltText"/>
        </w:rPr>
        <w:t xml:space="preserve"> on</w:t>
      </w:r>
      <w:r>
        <w:rPr>
          <w:rStyle w:val="AltText"/>
        </w:rPr>
        <w:t xml:space="preserve"> </w:t>
      </w:r>
      <w:r w:rsidRPr="00415D71">
        <w:rPr>
          <w:rStyle w:val="AltText"/>
        </w:rPr>
        <w:t>the heap. The third table represents the stack data of the slice world, which</w:t>
      </w:r>
      <w:r>
        <w:rPr>
          <w:rStyle w:val="AltText"/>
        </w:rPr>
        <w:t xml:space="preserve"> </w:t>
      </w:r>
      <w:r w:rsidRPr="00415D71">
        <w:rPr>
          <w:rStyle w:val="AltText"/>
        </w:rPr>
        <w:t>has a length value of 5 and points to byte 6 of the heap data table.</w:t>
      </w:r>
    </w:p>
    <w:p w14:paraId="2F5EFB9E" w14:textId="77777777" w:rsidR="00B2617F" w:rsidRDefault="00000000">
      <w:pPr>
        <w:pStyle w:val="Body"/>
      </w:pPr>
      <w:r>
        <w:rPr>
          <w:noProof/>
        </w:rPr>
        <w:drawing>
          <wp:inline distT="0" distB="0" distL="0" distR="0" wp14:anchorId="017CAD20" wp14:editId="270A60B8">
            <wp:extent cx="1892300" cy="208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7"/>
                    <a:stretch>
                      <a:fillRect/>
                    </a:stretch>
                  </pic:blipFill>
                  <pic:spPr bwMode="auto">
                    <a:xfrm>
                      <a:off x="0" y="0"/>
                      <a:ext cx="1892300" cy="2082800"/>
                    </a:xfrm>
                    <a:prstGeom prst="rect">
                      <a:avLst/>
                    </a:prstGeom>
                    <a:noFill/>
                  </pic:spPr>
                </pic:pic>
              </a:graphicData>
            </a:graphic>
          </wp:inline>
        </w:drawing>
      </w:r>
    </w:p>
    <w:p w14:paraId="69E7BAA8" w14:textId="095858E8" w:rsidR="00B2617F" w:rsidRDefault="001269B0">
      <w:pPr>
        <w:pStyle w:val="CaptionLine"/>
      </w:pPr>
      <w:r>
        <w:t xml:space="preserve">A string slice referring to part of a </w:t>
      </w:r>
      <w:r>
        <w:rPr>
          <w:rStyle w:val="Literal"/>
        </w:rPr>
        <w:t>String</w:t>
      </w:r>
    </w:p>
    <w:p w14:paraId="79F0AC33" w14:textId="77777777" w:rsidR="00B2617F" w:rsidRDefault="00000000">
      <w:pPr>
        <w:pStyle w:val="Body"/>
      </w:pPr>
      <w:r>
        <w:lastRenderedPageBreak/>
        <w:t xml:space="preserve">With Rust’s </w:t>
      </w:r>
      <w:r>
        <w:rPr>
          <w:rStyle w:val="Literal"/>
        </w:rPr>
        <w:t>..</w:t>
      </w:r>
      <w:r>
        <w:t xml:space="preserve"> range syntax, if you want to start at index 0, you can drop the value before the two periods. In other words, these are equal:</w:t>
      </w:r>
    </w:p>
    <w:p w14:paraId="210B1352" w14:textId="77777777" w:rsidR="00B2617F" w:rsidRDefault="00000000">
      <w:pPr>
        <w:pStyle w:val="Code"/>
      </w:pPr>
      <w:r>
        <w:t>let s = String::from("hello");</w:t>
      </w:r>
    </w:p>
    <w:p w14:paraId="40F0EEC1" w14:textId="77777777" w:rsidR="00B2617F" w:rsidRDefault="00B2617F">
      <w:pPr>
        <w:pStyle w:val="Code"/>
      </w:pPr>
    </w:p>
    <w:p w14:paraId="76044444" w14:textId="77777777" w:rsidR="00B2617F" w:rsidRDefault="00000000">
      <w:pPr>
        <w:pStyle w:val="Code"/>
      </w:pPr>
      <w:r>
        <w:t>let slice = &amp;s[0..2];</w:t>
      </w:r>
    </w:p>
    <w:p w14:paraId="1CBBE2F6" w14:textId="77777777" w:rsidR="00B2617F" w:rsidRDefault="00000000">
      <w:pPr>
        <w:pStyle w:val="Code"/>
      </w:pPr>
      <w:r>
        <w:t>let slice = &amp;s[..2];</w:t>
      </w:r>
    </w:p>
    <w:p w14:paraId="6EFEAD63" w14:textId="77777777" w:rsidR="00B2617F" w:rsidRDefault="00000000">
      <w:pPr>
        <w:pStyle w:val="Body"/>
      </w:pPr>
      <w:r>
        <w:t xml:space="preserve">By the same token, if your slice includes the last byte of the </w:t>
      </w:r>
      <w:r>
        <w:rPr>
          <w:rStyle w:val="Literal"/>
        </w:rPr>
        <w:t>String</w:t>
      </w:r>
      <w:r>
        <w:t>, you can drop the trailing number. That means these are equal:</w:t>
      </w:r>
    </w:p>
    <w:p w14:paraId="3B4EADBE" w14:textId="77777777" w:rsidR="00B2617F" w:rsidRDefault="00000000">
      <w:pPr>
        <w:pStyle w:val="Code"/>
      </w:pPr>
      <w:r>
        <w:t>let s = String::from("hello");</w:t>
      </w:r>
    </w:p>
    <w:p w14:paraId="546C38C0" w14:textId="77777777" w:rsidR="00B2617F" w:rsidRDefault="00B2617F">
      <w:pPr>
        <w:pStyle w:val="Code"/>
      </w:pPr>
    </w:p>
    <w:p w14:paraId="56C9F8B6" w14:textId="77777777" w:rsidR="00B2617F" w:rsidRDefault="00000000">
      <w:pPr>
        <w:pStyle w:val="Code"/>
      </w:pPr>
      <w:r>
        <w:t>let len = s.len();</w:t>
      </w:r>
    </w:p>
    <w:p w14:paraId="1D574B97" w14:textId="77777777" w:rsidR="00B2617F" w:rsidRDefault="00B2617F">
      <w:pPr>
        <w:pStyle w:val="Code"/>
      </w:pPr>
    </w:p>
    <w:p w14:paraId="38FBA1CB" w14:textId="77777777" w:rsidR="00B2617F" w:rsidRDefault="00000000">
      <w:pPr>
        <w:pStyle w:val="Code"/>
      </w:pPr>
      <w:r>
        <w:t>let slice = &amp;s[3..len];</w:t>
      </w:r>
    </w:p>
    <w:p w14:paraId="287ABC98" w14:textId="77777777" w:rsidR="00B2617F" w:rsidRDefault="00000000">
      <w:pPr>
        <w:pStyle w:val="Code"/>
      </w:pPr>
      <w:r>
        <w:t>let slice = &amp;s[3..];</w:t>
      </w:r>
    </w:p>
    <w:p w14:paraId="07A1D084" w14:textId="0F234C45" w:rsidR="00B2617F" w:rsidRDefault="00000000">
      <w:pPr>
        <w:pStyle w:val="Body"/>
      </w:pPr>
      <w:r>
        <w:t>You can also drop both values to take a slice of the entire string. So</w:t>
      </w:r>
      <w:ins w:id="122" w:author="Audrey Doyle" w:date="2025-09-09T17:08:00Z" w16du:dateUtc="2025-09-09T21:08:00Z">
        <w:r w:rsidR="00FD0858">
          <w:t>,</w:t>
        </w:r>
      </w:ins>
      <w:r>
        <w:t xml:space="preserve"> these are equal:</w:t>
      </w:r>
    </w:p>
    <w:p w14:paraId="65C8FB64" w14:textId="77777777" w:rsidR="00B2617F" w:rsidRDefault="00000000">
      <w:pPr>
        <w:pStyle w:val="Code"/>
      </w:pPr>
      <w:r>
        <w:t>let s = String::from("hello");</w:t>
      </w:r>
    </w:p>
    <w:p w14:paraId="6A61284E" w14:textId="77777777" w:rsidR="00B2617F" w:rsidRDefault="00B2617F">
      <w:pPr>
        <w:pStyle w:val="Code"/>
      </w:pPr>
    </w:p>
    <w:p w14:paraId="2C5437A4" w14:textId="77777777" w:rsidR="00B2617F" w:rsidRDefault="00000000">
      <w:pPr>
        <w:pStyle w:val="Code"/>
      </w:pPr>
      <w:r>
        <w:t>let len = s.len();</w:t>
      </w:r>
    </w:p>
    <w:p w14:paraId="35E7595C" w14:textId="77777777" w:rsidR="00B2617F" w:rsidRDefault="00B2617F">
      <w:pPr>
        <w:pStyle w:val="Code"/>
      </w:pPr>
    </w:p>
    <w:p w14:paraId="075BDC8B" w14:textId="77777777" w:rsidR="00B2617F" w:rsidRDefault="00000000">
      <w:pPr>
        <w:pStyle w:val="Code"/>
      </w:pPr>
      <w:r>
        <w:t>let slice = &amp;s[0..len];</w:t>
      </w:r>
    </w:p>
    <w:p w14:paraId="6A2863DC" w14:textId="77777777" w:rsidR="00B2617F" w:rsidRDefault="00000000">
      <w:pPr>
        <w:pStyle w:val="Code"/>
      </w:pPr>
      <w:r>
        <w:t>let slice = &amp;s[..];</w:t>
      </w:r>
    </w:p>
    <w:p w14:paraId="2A8BE4F0" w14:textId="2A7F919B" w:rsidR="00B2617F" w:rsidRDefault="00000000">
      <w:pPr>
        <w:pStyle w:val="Note"/>
      </w:pPr>
      <w:r>
        <w:rPr>
          <w:rStyle w:val="NoteHead"/>
          <w:iCs w:val="0"/>
        </w:rPr>
        <w:t>Note</w:t>
      </w:r>
      <w:r>
        <w:tab/>
        <w:t xml:space="preserve">String slice range indices must occur at valid UTF-8 character boundaries. If you attempt to create a string slice in the middle of a multibyte character, your program will exit with an error. </w:t>
      </w:r>
    </w:p>
    <w:p w14:paraId="53DA81E2" w14:textId="77777777" w:rsidR="00B2617F" w:rsidRDefault="00000000">
      <w:pPr>
        <w:pStyle w:val="Body"/>
      </w:pPr>
      <w:r>
        <w:t xml:space="preserve">With all this information in mind, let’s rewrite </w:t>
      </w:r>
      <w:r>
        <w:rPr>
          <w:rStyle w:val="Literal"/>
        </w:rPr>
        <w:t>first_word</w:t>
      </w:r>
      <w:r>
        <w:t xml:space="preserve"> to return a slice. The type that signifies “string slice” is written as </w:t>
      </w:r>
      <w:r>
        <w:rPr>
          <w:rStyle w:val="Literal"/>
        </w:rPr>
        <w:t>&amp;str</w:t>
      </w:r>
      <w:r>
        <w:t>:</w:t>
      </w:r>
    </w:p>
    <w:p w14:paraId="00B5ABDF" w14:textId="77777777" w:rsidR="00B2617F" w:rsidRDefault="00000000">
      <w:pPr>
        <w:pStyle w:val="CodeLabel"/>
      </w:pPr>
      <w:r>
        <w:t>src/main.rs</w:t>
      </w:r>
    </w:p>
    <w:p w14:paraId="548F4BA6" w14:textId="77777777" w:rsidR="00B2617F" w:rsidRDefault="00000000">
      <w:pPr>
        <w:pStyle w:val="Code"/>
      </w:pPr>
      <w:r>
        <w:rPr>
          <w:rStyle w:val="LiteralGray"/>
        </w:rPr>
        <w:t>fn first_word(s: &amp;String) -&gt;</w:t>
      </w:r>
      <w:r>
        <w:t xml:space="preserve"> &amp;str </w:t>
      </w:r>
      <w:r>
        <w:rPr>
          <w:rStyle w:val="LiteralGray"/>
        </w:rPr>
        <w:t>{</w:t>
      </w:r>
    </w:p>
    <w:p w14:paraId="1855FDA5" w14:textId="77777777" w:rsidR="00B2617F" w:rsidRDefault="00000000">
      <w:pPr>
        <w:pStyle w:val="Code"/>
      </w:pPr>
      <w:r>
        <w:rPr>
          <w:rStyle w:val="LiteralGray"/>
        </w:rPr>
        <w:t xml:space="preserve">    let bytes = s.as_bytes();</w:t>
      </w:r>
    </w:p>
    <w:p w14:paraId="35F055D2" w14:textId="77777777" w:rsidR="00B2617F" w:rsidRDefault="00B2617F">
      <w:pPr>
        <w:pStyle w:val="Code"/>
      </w:pPr>
    </w:p>
    <w:p w14:paraId="60191993" w14:textId="77777777" w:rsidR="00B2617F" w:rsidRDefault="00000000">
      <w:pPr>
        <w:pStyle w:val="Code"/>
      </w:pPr>
      <w:r>
        <w:t xml:space="preserve">    </w:t>
      </w:r>
      <w:r>
        <w:rPr>
          <w:rStyle w:val="LiteralGray"/>
        </w:rPr>
        <w:t>for (i, &amp;item) in bytes.iter().enumerate() {</w:t>
      </w:r>
    </w:p>
    <w:p w14:paraId="3DF716C3" w14:textId="77777777" w:rsidR="00B2617F" w:rsidRDefault="00000000">
      <w:pPr>
        <w:pStyle w:val="Code"/>
      </w:pPr>
      <w:r>
        <w:t xml:space="preserve">        </w:t>
      </w:r>
      <w:r>
        <w:rPr>
          <w:rStyle w:val="LiteralGray"/>
        </w:rPr>
        <w:t>if item == b' ' {</w:t>
      </w:r>
    </w:p>
    <w:p w14:paraId="4B310211" w14:textId="77777777" w:rsidR="00B2617F" w:rsidRDefault="00000000">
      <w:pPr>
        <w:pStyle w:val="Code"/>
      </w:pPr>
      <w:r>
        <w:t xml:space="preserve">            return &amp;s[0..i];</w:t>
      </w:r>
    </w:p>
    <w:p w14:paraId="32292E1A" w14:textId="77777777" w:rsidR="00B2617F" w:rsidRDefault="00000000">
      <w:pPr>
        <w:pStyle w:val="Code"/>
      </w:pPr>
      <w:r>
        <w:t xml:space="preserve">        </w:t>
      </w:r>
      <w:r>
        <w:rPr>
          <w:rStyle w:val="LiteralGray"/>
        </w:rPr>
        <w:t>}</w:t>
      </w:r>
    </w:p>
    <w:p w14:paraId="70DA72CF" w14:textId="77777777" w:rsidR="00B2617F" w:rsidRDefault="00000000">
      <w:pPr>
        <w:pStyle w:val="Code"/>
      </w:pPr>
      <w:r>
        <w:rPr>
          <w:rStyle w:val="LiteralGray"/>
        </w:rPr>
        <w:t xml:space="preserve">    }</w:t>
      </w:r>
    </w:p>
    <w:p w14:paraId="07736777" w14:textId="77777777" w:rsidR="00B2617F" w:rsidRDefault="00B2617F">
      <w:pPr>
        <w:pStyle w:val="Code"/>
      </w:pPr>
    </w:p>
    <w:p w14:paraId="7154E1DF" w14:textId="77777777" w:rsidR="00B2617F" w:rsidRDefault="00000000">
      <w:pPr>
        <w:pStyle w:val="Code"/>
      </w:pPr>
      <w:r>
        <w:t xml:space="preserve">    &amp;s[..]</w:t>
      </w:r>
    </w:p>
    <w:p w14:paraId="606A1734" w14:textId="77777777" w:rsidR="00B2617F" w:rsidRDefault="00000000">
      <w:pPr>
        <w:pStyle w:val="Code"/>
      </w:pPr>
      <w:r>
        <w:rPr>
          <w:rStyle w:val="LiteralGray"/>
        </w:rPr>
        <w:t>}</w:t>
      </w:r>
    </w:p>
    <w:p w14:paraId="61091502" w14:textId="77777777" w:rsidR="00B2617F" w:rsidRDefault="00000000">
      <w:pPr>
        <w:pStyle w:val="Body"/>
      </w:pPr>
      <w:r>
        <w:lastRenderedPageBreak/>
        <w:t>We get the index for the end of the word the same way we did in Listing 4-7, by looking for the first occurrence of a space. When we find a space, we return a string slice using the start of the string and the index of the space as the starting and ending indices.</w:t>
      </w:r>
    </w:p>
    <w:p w14:paraId="3477D5E1" w14:textId="77777777" w:rsidR="00B2617F" w:rsidRDefault="00000000">
      <w:pPr>
        <w:pStyle w:val="Body"/>
      </w:pPr>
      <w:r>
        <w:t xml:space="preserve">Now when we call </w:t>
      </w:r>
      <w:r>
        <w:rPr>
          <w:rStyle w:val="Literal"/>
        </w:rPr>
        <w:t>first_word</w:t>
      </w:r>
      <w:r>
        <w:t>, we get back a single value that is tied to the underlying data. The value is made up of a reference to the starting point of the slice and the number of elements in the slice.</w:t>
      </w:r>
    </w:p>
    <w:p w14:paraId="7454DEA5" w14:textId="77777777" w:rsidR="00B2617F" w:rsidRDefault="00000000">
      <w:pPr>
        <w:pStyle w:val="Body"/>
      </w:pPr>
      <w:r>
        <w:t xml:space="preserve">Returning a slice would also work for a </w:t>
      </w:r>
      <w:r>
        <w:rPr>
          <w:rStyle w:val="Literal"/>
        </w:rPr>
        <w:t>second_word</w:t>
      </w:r>
      <w:r>
        <w:t xml:space="preserve"> function:</w:t>
      </w:r>
    </w:p>
    <w:p w14:paraId="76EE4BD6" w14:textId="77777777" w:rsidR="00B2617F" w:rsidRDefault="00000000">
      <w:pPr>
        <w:pStyle w:val="Code"/>
      </w:pPr>
      <w:r>
        <w:t>fn second_word(s: &amp;String) -&gt; &amp;str {</w:t>
      </w:r>
    </w:p>
    <w:p w14:paraId="2EE04029" w14:textId="5FE07736" w:rsidR="00B2617F" w:rsidRDefault="00000000">
      <w:pPr>
        <w:pStyle w:val="Body"/>
      </w:pPr>
      <w:r>
        <w:t xml:space="preserve">We now have a straightforward API that’s much harder to mess up because the compiler will ensure </w:t>
      </w:r>
      <w:ins w:id="123" w:author="Audrey Doyle" w:date="2025-09-09T16:32:00Z" w16du:dateUtc="2025-09-09T20:32:00Z">
        <w:r w:rsidR="00AC23C5">
          <w:t xml:space="preserve">that </w:t>
        </w:r>
      </w:ins>
      <w:r>
        <w:t xml:space="preserve">the references into the </w:t>
      </w:r>
      <w:r>
        <w:rPr>
          <w:rStyle w:val="Literal"/>
        </w:rPr>
        <w:t>String</w:t>
      </w:r>
      <w:r>
        <w:t xml:space="preserve"> remain valid. Remember the bug in the program in Listing 4-8, when we got the index to the end of the first word but then cleared the string so </w:t>
      </w:r>
      <w:ins w:id="124" w:author="Audrey Doyle" w:date="2025-09-09T16:33:00Z" w16du:dateUtc="2025-09-09T20:33:00Z">
        <w:r w:rsidR="00AC23C5">
          <w:t xml:space="preserve">that </w:t>
        </w:r>
      </w:ins>
      <w:r>
        <w:t xml:space="preserve">our index was invalid? That code was logically incorrect but didn’t show any immediate errors. The problems would show up later if we kept trying to use the first word index with an emptied string. Slices make this bug impossible and let us know </w:t>
      </w:r>
      <w:ins w:id="125" w:author="Audrey Doyle" w:date="2025-09-09T16:33:00Z" w16du:dateUtc="2025-09-09T20:33:00Z">
        <w:r w:rsidR="00AC23C5">
          <w:t xml:space="preserve">much sooner that </w:t>
        </w:r>
      </w:ins>
      <w:r>
        <w:t>we have a problem with our code</w:t>
      </w:r>
      <w:del w:id="126" w:author="Audrey Doyle" w:date="2025-09-09T16:33:00Z" w16du:dateUtc="2025-09-09T20:33:00Z">
        <w:r w:rsidDel="00AC23C5">
          <w:delText xml:space="preserve"> much sooner</w:delText>
        </w:r>
      </w:del>
      <w:r>
        <w:t xml:space="preserve">. Using the slice version of </w:t>
      </w:r>
      <w:r>
        <w:rPr>
          <w:rStyle w:val="Literal"/>
        </w:rPr>
        <w:t>first_word</w:t>
      </w:r>
      <w:r>
        <w:t xml:space="preserve"> will throw a compile-time error:</w:t>
      </w:r>
    </w:p>
    <w:p w14:paraId="6C0A42A1" w14:textId="77777777" w:rsidR="00B2617F" w:rsidRDefault="00000000">
      <w:pPr>
        <w:pStyle w:val="CodeLabel"/>
      </w:pPr>
      <w:r>
        <w:t>src/main.rs</w:t>
      </w:r>
    </w:p>
    <w:p w14:paraId="60AAFD3E" w14:textId="77777777" w:rsidR="00B2617F" w:rsidRDefault="00000000">
      <w:pPr>
        <w:pStyle w:val="Code"/>
      </w:pPr>
      <w:r>
        <w:t>fn main() {</w:t>
      </w:r>
    </w:p>
    <w:p w14:paraId="1AC21CCD" w14:textId="77777777" w:rsidR="00B2617F" w:rsidRDefault="00000000">
      <w:pPr>
        <w:pStyle w:val="Code"/>
      </w:pPr>
      <w:r>
        <w:t xml:space="preserve">    let mut s = String::from("hello world");</w:t>
      </w:r>
    </w:p>
    <w:p w14:paraId="23D79FD1" w14:textId="77777777" w:rsidR="00B2617F" w:rsidRDefault="00B2617F">
      <w:pPr>
        <w:pStyle w:val="Code"/>
      </w:pPr>
    </w:p>
    <w:p w14:paraId="221AE95F" w14:textId="77777777" w:rsidR="00B2617F" w:rsidRDefault="00000000">
      <w:pPr>
        <w:pStyle w:val="Code"/>
      </w:pPr>
      <w:r>
        <w:t xml:space="preserve">    let word = first_word(&amp;s);</w:t>
      </w:r>
    </w:p>
    <w:p w14:paraId="7D77B02F" w14:textId="77777777" w:rsidR="00B2617F" w:rsidRDefault="00B2617F">
      <w:pPr>
        <w:pStyle w:val="Code"/>
      </w:pPr>
    </w:p>
    <w:p w14:paraId="73AEF0A2" w14:textId="77777777" w:rsidR="00B2617F" w:rsidRDefault="00000000">
      <w:pPr>
        <w:pStyle w:val="Code"/>
      </w:pPr>
      <w:r>
        <w:t xml:space="preserve">    s.clear(); // error!</w:t>
      </w:r>
    </w:p>
    <w:p w14:paraId="195276E8" w14:textId="77777777" w:rsidR="00B2617F" w:rsidRDefault="00B2617F">
      <w:pPr>
        <w:pStyle w:val="Code"/>
      </w:pPr>
    </w:p>
    <w:p w14:paraId="0BA86618" w14:textId="77777777" w:rsidR="00B2617F" w:rsidRDefault="00000000">
      <w:pPr>
        <w:pStyle w:val="Code"/>
      </w:pPr>
      <w:r>
        <w:t xml:space="preserve">    println!("the first word is: {word}");</w:t>
      </w:r>
    </w:p>
    <w:p w14:paraId="566168F4" w14:textId="77777777" w:rsidR="00B2617F" w:rsidRDefault="00000000">
      <w:pPr>
        <w:pStyle w:val="Code"/>
      </w:pPr>
      <w:r>
        <w:t>}</w:t>
      </w:r>
    </w:p>
    <w:p w14:paraId="7204485B" w14:textId="77777777" w:rsidR="00B2617F" w:rsidRDefault="00000000">
      <w:pPr>
        <w:pStyle w:val="Body"/>
      </w:pPr>
      <w:r>
        <w:t>Here’s the compiler error:</w:t>
      </w:r>
    </w:p>
    <w:p w14:paraId="2958C498" w14:textId="77777777" w:rsidR="00B2617F" w:rsidRDefault="00000000">
      <w:pPr>
        <w:pStyle w:val="CodeWide"/>
      </w:pPr>
      <w:r>
        <w:t>error[E0502]: cannot borrow `s` as mutable because it is also borrowed as immutable</w:t>
      </w:r>
    </w:p>
    <w:p w14:paraId="4D7AC685" w14:textId="77777777" w:rsidR="00B2617F" w:rsidRDefault="00000000">
      <w:pPr>
        <w:pStyle w:val="CodeWide"/>
      </w:pPr>
      <w:r>
        <w:t xml:space="preserve">  --&gt; src/main.rs:18:5</w:t>
      </w:r>
    </w:p>
    <w:p w14:paraId="7A1ECB35" w14:textId="77777777" w:rsidR="00B2617F" w:rsidRDefault="00000000">
      <w:pPr>
        <w:pStyle w:val="CodeWide"/>
      </w:pPr>
      <w:r>
        <w:t xml:space="preserve">   |</w:t>
      </w:r>
    </w:p>
    <w:p w14:paraId="0A66A9DE" w14:textId="77777777" w:rsidR="00B2617F" w:rsidRDefault="00000000">
      <w:pPr>
        <w:pStyle w:val="CodeWide"/>
      </w:pPr>
      <w:r>
        <w:t>16 |     let word = first_word(&amp;s);</w:t>
      </w:r>
    </w:p>
    <w:p w14:paraId="1F8F55A2" w14:textId="77777777" w:rsidR="00B2617F" w:rsidRDefault="00000000">
      <w:pPr>
        <w:pStyle w:val="CodeWide"/>
      </w:pPr>
      <w:r>
        <w:t xml:space="preserve">   |                           -- immutable borrow occurs here</w:t>
      </w:r>
    </w:p>
    <w:p w14:paraId="58D4F33A" w14:textId="77777777" w:rsidR="00B2617F" w:rsidRDefault="00000000">
      <w:pPr>
        <w:pStyle w:val="CodeWide"/>
      </w:pPr>
      <w:r>
        <w:t>17 |</w:t>
      </w:r>
    </w:p>
    <w:p w14:paraId="7C83EDEE" w14:textId="77777777" w:rsidR="00B2617F" w:rsidRDefault="00000000">
      <w:pPr>
        <w:pStyle w:val="CodeWide"/>
      </w:pPr>
      <w:r>
        <w:t>18 |     s.clear(); // error!</w:t>
      </w:r>
    </w:p>
    <w:p w14:paraId="6C4BB8F2" w14:textId="77777777" w:rsidR="00B2617F" w:rsidRDefault="00000000">
      <w:pPr>
        <w:pStyle w:val="CodeWide"/>
      </w:pPr>
      <w:r>
        <w:t xml:space="preserve">   |     ^^^^^^^^^ mutable borrow occurs here</w:t>
      </w:r>
    </w:p>
    <w:p w14:paraId="300314ED" w14:textId="77777777" w:rsidR="00B2617F" w:rsidRDefault="00000000">
      <w:pPr>
        <w:pStyle w:val="CodeWide"/>
      </w:pPr>
      <w:r>
        <w:t>19 |</w:t>
      </w:r>
    </w:p>
    <w:p w14:paraId="01468911" w14:textId="77777777" w:rsidR="00B2617F" w:rsidRDefault="00000000">
      <w:pPr>
        <w:pStyle w:val="CodeWide"/>
      </w:pPr>
      <w:r>
        <w:t>20 |     println!("the first word is: {word}");</w:t>
      </w:r>
    </w:p>
    <w:p w14:paraId="0A04F0CD" w14:textId="77777777" w:rsidR="00B2617F" w:rsidRDefault="00000000">
      <w:pPr>
        <w:pStyle w:val="CodeWide"/>
      </w:pPr>
      <w:r>
        <w:t xml:space="preserve">   |                                   ---- immutable borrow later used here</w:t>
      </w:r>
    </w:p>
    <w:p w14:paraId="7A968E9C" w14:textId="77777777" w:rsidR="00B2617F" w:rsidRDefault="00000000">
      <w:pPr>
        <w:pStyle w:val="Body"/>
      </w:pPr>
      <w:r>
        <w:lastRenderedPageBreak/>
        <w:t xml:space="preserve">Recall from the borrowing rules that if we have an immutable reference to something, we cannot also take a mutable reference. Because </w:t>
      </w:r>
      <w:r>
        <w:rPr>
          <w:rStyle w:val="Literal"/>
        </w:rPr>
        <w:t>clear</w:t>
      </w:r>
      <w:r>
        <w:t xml:space="preserve"> needs to truncate the </w:t>
      </w:r>
      <w:r>
        <w:rPr>
          <w:rStyle w:val="Literal"/>
        </w:rPr>
        <w:t>String</w:t>
      </w:r>
      <w:r>
        <w:t xml:space="preserve">, it needs to get a mutable reference. The </w:t>
      </w:r>
      <w:r>
        <w:rPr>
          <w:rStyle w:val="Literal"/>
        </w:rPr>
        <w:t>println!</w:t>
      </w:r>
      <w:r>
        <w:t xml:space="preserve"> after the call to </w:t>
      </w:r>
      <w:r>
        <w:rPr>
          <w:rStyle w:val="Literal"/>
        </w:rPr>
        <w:t>clear</w:t>
      </w:r>
      <w:r>
        <w:t xml:space="preserve"> uses the reference in </w:t>
      </w:r>
      <w:r>
        <w:rPr>
          <w:rStyle w:val="Literal"/>
        </w:rPr>
        <w:t>word</w:t>
      </w:r>
      <w:r>
        <w:t xml:space="preserve">, so the immutable reference must still be active at that point. Rust disallows the mutable reference in </w:t>
      </w:r>
      <w:r>
        <w:rPr>
          <w:rStyle w:val="Literal"/>
        </w:rPr>
        <w:t>clear</w:t>
      </w:r>
      <w:r>
        <w:t xml:space="preserve"> and the immutable reference in </w:t>
      </w:r>
      <w:r>
        <w:rPr>
          <w:rStyle w:val="Literal"/>
        </w:rPr>
        <w:t>word</w:t>
      </w:r>
      <w:r>
        <w:t xml:space="preserve"> from existing at the same time, and compilation fails. Not only has Rust made our API easier to use, but it has also eliminated an entire class of errors at compile time!</w:t>
      </w:r>
    </w:p>
    <w:p w14:paraId="7CE9ED78" w14:textId="6A73987E" w:rsidR="00B2617F" w:rsidRDefault="00000000">
      <w:pPr>
        <w:pStyle w:val="HeadC"/>
      </w:pPr>
      <w:r>
        <w:fldChar w:fldCharType="begin"/>
      </w:r>
      <w:r>
        <w:instrText xml:space="preserve"> XE "string literal:of string slice type" </w:instrText>
      </w:r>
      <w:r>
        <w:fldChar w:fldCharType="end"/>
      </w:r>
      <w:bookmarkStart w:id="127" w:name="_Toc206162500"/>
      <w:r>
        <w:t>String Literals as Slices</w:t>
      </w:r>
      <w:bookmarkEnd w:id="127"/>
    </w:p>
    <w:p w14:paraId="35480151" w14:textId="77777777" w:rsidR="00B2617F" w:rsidRDefault="00000000">
      <w:pPr>
        <w:pStyle w:val="Body"/>
      </w:pPr>
      <w:r>
        <w:t>Recall that we talked about string literals being stored inside the binary. Now that we know about slices, we can properly understand string literals:</w:t>
      </w:r>
    </w:p>
    <w:p w14:paraId="2667497C" w14:textId="77777777" w:rsidR="00B2617F" w:rsidRDefault="00000000">
      <w:pPr>
        <w:pStyle w:val="Code"/>
      </w:pPr>
      <w:r>
        <w:t>let s = "Hello, world!";</w:t>
      </w:r>
    </w:p>
    <w:p w14:paraId="637AD158" w14:textId="1CB0F1F1" w:rsidR="00B2617F" w:rsidRDefault="00000000">
      <w:pPr>
        <w:pStyle w:val="Body"/>
      </w:pPr>
      <w:r>
        <w:t xml:space="preserve">The type of </w:t>
      </w:r>
      <w:r>
        <w:rPr>
          <w:rStyle w:val="Literal"/>
        </w:rPr>
        <w:t>s</w:t>
      </w:r>
      <w:r>
        <w:t xml:space="preserve"> here is </w:t>
      </w:r>
      <w:r>
        <w:rPr>
          <w:rStyle w:val="Literal"/>
        </w:rPr>
        <w:t>&amp;str</w:t>
      </w:r>
      <w:r>
        <w:t xml:space="preserve">: </w:t>
      </w:r>
      <w:del w:id="128" w:author="Audrey Doyle" w:date="2025-09-09T16:34:00Z" w16du:dateUtc="2025-09-09T20:34:00Z">
        <w:r w:rsidDel="00AC23C5">
          <w:delText xml:space="preserve">it’s </w:delText>
        </w:r>
      </w:del>
      <w:ins w:id="129" w:author="Audrey Doyle" w:date="2025-09-09T16:34:00Z" w16du:dateUtc="2025-09-09T20:34:00Z">
        <w:r w:rsidR="00AC23C5">
          <w:t xml:space="preserve">It’s </w:t>
        </w:r>
      </w:ins>
      <w:r>
        <w:t xml:space="preserve">a slice pointing to that specific point of the binary. This is also why string literals are immutable; </w:t>
      </w:r>
      <w:r>
        <w:rPr>
          <w:rStyle w:val="Literal"/>
        </w:rPr>
        <w:t>&amp;str</w:t>
      </w:r>
      <w:r>
        <w:t xml:space="preserve"> is an immutable reference. </w:t>
      </w:r>
    </w:p>
    <w:p w14:paraId="79BDF8C1" w14:textId="77777777" w:rsidR="00B2617F" w:rsidRDefault="00000000">
      <w:pPr>
        <w:pStyle w:val="HeadC"/>
      </w:pPr>
      <w:bookmarkStart w:id="130" w:name="_Toc206162501"/>
      <w:r>
        <w:t>String Slices as Parameters</w:t>
      </w:r>
      <w:bookmarkEnd w:id="130"/>
    </w:p>
    <w:p w14:paraId="07FCF183" w14:textId="77777777" w:rsidR="00B2617F" w:rsidRDefault="00000000">
      <w:pPr>
        <w:pStyle w:val="Body"/>
      </w:pPr>
      <w:r>
        <w:t xml:space="preserve">Knowing that you can take slices of literals and </w:t>
      </w:r>
      <w:r>
        <w:rPr>
          <w:rStyle w:val="Literal"/>
        </w:rPr>
        <w:t>String</w:t>
      </w:r>
      <w:r>
        <w:t xml:space="preserve"> values leads us to one more improvement on </w:t>
      </w:r>
      <w:r>
        <w:rPr>
          <w:rStyle w:val="Literal"/>
        </w:rPr>
        <w:t>first_word</w:t>
      </w:r>
      <w:r>
        <w:t>, and that’s its signature:</w:t>
      </w:r>
    </w:p>
    <w:p w14:paraId="0DC9E990" w14:textId="77777777" w:rsidR="00B2617F" w:rsidRDefault="00000000">
      <w:pPr>
        <w:pStyle w:val="Code"/>
      </w:pPr>
      <w:r>
        <w:t>fn first_word(s: &amp;String) -&gt; &amp;str {</w:t>
      </w:r>
    </w:p>
    <w:p w14:paraId="1611EAEB" w14:textId="77777777" w:rsidR="00B2617F" w:rsidRDefault="00000000">
      <w:pPr>
        <w:pStyle w:val="Body"/>
      </w:pPr>
      <w:r>
        <w:t xml:space="preserve">A more experienced Rustacean would write the signature shown in Listing 4-9 instead because it allows us to use the same function on both </w:t>
      </w:r>
      <w:r>
        <w:rPr>
          <w:rStyle w:val="Literal"/>
        </w:rPr>
        <w:t>&amp;String</w:t>
      </w:r>
      <w:r>
        <w:t xml:space="preserve"> values and </w:t>
      </w:r>
      <w:r>
        <w:rPr>
          <w:rStyle w:val="Literal"/>
        </w:rPr>
        <w:t>&amp;str</w:t>
      </w:r>
      <w:r>
        <w:t xml:space="preserve"> values.</w:t>
      </w:r>
    </w:p>
    <w:p w14:paraId="486DF64A" w14:textId="77777777" w:rsidR="00B2617F" w:rsidRDefault="00000000">
      <w:pPr>
        <w:pStyle w:val="Code"/>
      </w:pPr>
      <w:r>
        <w:t>fn first_word(s: &amp;str) -&gt; &amp;str {</w:t>
      </w:r>
    </w:p>
    <w:p w14:paraId="3D8E4236" w14:textId="77777777" w:rsidR="00B2617F" w:rsidRDefault="00000000">
      <w:pPr>
        <w:pStyle w:val="CodeListingCaption"/>
      </w:pPr>
      <w:r>
        <w:t xml:space="preserve">Improving the </w:t>
      </w:r>
      <w:r>
        <w:rPr>
          <w:rStyle w:val="Literal"/>
        </w:rPr>
        <w:t>first_word</w:t>
      </w:r>
      <w:r>
        <w:t xml:space="preserve"> function by using a string slice for the type of the </w:t>
      </w:r>
      <w:r>
        <w:rPr>
          <w:rStyle w:val="Literal"/>
        </w:rPr>
        <w:t>s</w:t>
      </w:r>
      <w:r>
        <w:t xml:space="preserve"> parameter</w:t>
      </w:r>
    </w:p>
    <w:p w14:paraId="158ED67B" w14:textId="67F94EF2" w:rsidR="00B2617F" w:rsidRDefault="00000000">
      <w:pPr>
        <w:pStyle w:val="Body"/>
      </w:pPr>
      <w:r>
        <w:t xml:space="preserve">If we have a string slice, we can pass that directly. If we have a </w:t>
      </w:r>
      <w:r>
        <w:rPr>
          <w:rStyle w:val="Literal"/>
        </w:rPr>
        <w:t>String</w:t>
      </w:r>
      <w:r>
        <w:t xml:space="preserve">, we can pass a slice of the </w:t>
      </w:r>
      <w:r>
        <w:rPr>
          <w:rStyle w:val="Literal"/>
        </w:rPr>
        <w:t>String</w:t>
      </w:r>
      <w:r>
        <w:t xml:space="preserve"> or a reference to the </w:t>
      </w:r>
      <w:r>
        <w:rPr>
          <w:rStyle w:val="Literal"/>
        </w:rPr>
        <w:t>String</w:t>
      </w:r>
      <w:r>
        <w:t xml:space="preserve">. This flexibility takes </w:t>
      </w:r>
      <w:r w:rsidRPr="00AC23C5">
        <w:t xml:space="preserve">advantage of </w:t>
      </w:r>
      <w:r w:rsidRPr="00AC23C5">
        <w:rPr>
          <w:rPrChange w:id="131" w:author="Audrey Doyle" w:date="2025-09-09T16:34:00Z" w16du:dateUtc="2025-09-09T20:34:00Z">
            <w:rPr>
              <w:rStyle w:val="Italic"/>
            </w:rPr>
          </w:rPrChange>
        </w:rPr>
        <w:t>deref coercions</w:t>
      </w:r>
      <w:r>
        <w:t xml:space="preserve">, a feature we will cover in </w:t>
      </w:r>
      <w:r w:rsidRPr="00AC23C5">
        <w:rPr>
          <w:rStyle w:val="Xref"/>
          <w:rPrChange w:id="132" w:author="Audrey Doyle" w:date="2025-09-09T16:35:00Z" w16du:dateUtc="2025-09-09T20:35:00Z">
            <w:rPr/>
          </w:rPrChange>
        </w:rPr>
        <w:t>“</w:t>
      </w:r>
      <w:r w:rsidR="00735A21" w:rsidRPr="00AC23C5">
        <w:rPr>
          <w:rStyle w:val="Xref"/>
        </w:rPr>
        <w:t>Using</w:t>
      </w:r>
      <w:r w:rsidRPr="00AC23C5">
        <w:rPr>
          <w:rStyle w:val="Xref"/>
        </w:rPr>
        <w:t xml:space="preserve"> Deref Coercion</w:t>
      </w:r>
      <w:ins w:id="133" w:author="Audrey Doyle" w:date="2025-09-09T16:36:00Z" w16du:dateUtc="2025-09-09T20:36:00Z">
        <w:r w:rsidR="00AC23C5">
          <w:rPr>
            <w:rStyle w:val="Xref"/>
          </w:rPr>
          <w:t>s</w:t>
        </w:r>
      </w:ins>
      <w:r w:rsidRPr="00AC23C5">
        <w:rPr>
          <w:rStyle w:val="Xref"/>
        </w:rPr>
        <w:t xml:space="preserve"> </w:t>
      </w:r>
      <w:r w:rsidR="00735A21" w:rsidRPr="00AC23C5">
        <w:rPr>
          <w:rStyle w:val="Xref"/>
        </w:rPr>
        <w:t>in</w:t>
      </w:r>
      <w:r w:rsidRPr="00AC23C5">
        <w:rPr>
          <w:rStyle w:val="Xref"/>
        </w:rPr>
        <w:t xml:space="preserve"> Functions and Methods</w:t>
      </w:r>
      <w:r w:rsidRPr="00AC23C5">
        <w:rPr>
          <w:rStyle w:val="Xref"/>
          <w:rPrChange w:id="134" w:author="Audrey Doyle" w:date="2025-09-09T16:35:00Z" w16du:dateUtc="2025-09-09T20:35:00Z">
            <w:rPr/>
          </w:rPrChange>
        </w:rPr>
        <w:t xml:space="preserve">” on </w:t>
      </w:r>
      <w:r w:rsidRPr="00AC23C5">
        <w:rPr>
          <w:rStyle w:val="Xref"/>
        </w:rPr>
        <w:t>page</w:t>
      </w:r>
      <w:r w:rsidR="00A60D35" w:rsidRPr="00AC23C5">
        <w:rPr>
          <w:rStyle w:val="Xref"/>
        </w:rPr>
        <w:t> </w:t>
      </w:r>
      <w:r w:rsidRPr="00AC23C5">
        <w:rPr>
          <w:rStyle w:val="Xref"/>
        </w:rPr>
        <w:t>XX</w:t>
      </w:r>
      <w:r>
        <w:t>.</w:t>
      </w:r>
    </w:p>
    <w:p w14:paraId="23C6DD64" w14:textId="77777777" w:rsidR="00B2617F" w:rsidRDefault="00000000">
      <w:pPr>
        <w:pStyle w:val="Body"/>
      </w:pPr>
      <w:r>
        <w:t xml:space="preserve">Defining a function to take a string slice instead of a reference to a </w:t>
      </w:r>
      <w:r>
        <w:rPr>
          <w:rStyle w:val="Literal"/>
        </w:rPr>
        <w:t>String</w:t>
      </w:r>
      <w:r>
        <w:t xml:space="preserve"> makes our API more general and useful without losing any functionality:</w:t>
      </w:r>
    </w:p>
    <w:p w14:paraId="1F27FB5B" w14:textId="77777777" w:rsidR="00B2617F" w:rsidRDefault="00000000">
      <w:pPr>
        <w:pStyle w:val="CodeLabel"/>
      </w:pPr>
      <w:r>
        <w:lastRenderedPageBreak/>
        <w:t>src/main.rs</w:t>
      </w:r>
    </w:p>
    <w:p w14:paraId="5BE2841C" w14:textId="77777777" w:rsidR="00B2617F" w:rsidRDefault="00000000">
      <w:pPr>
        <w:pStyle w:val="Code"/>
      </w:pPr>
      <w:r>
        <w:t>fn main() {</w:t>
      </w:r>
    </w:p>
    <w:p w14:paraId="1BF30CE7" w14:textId="77777777" w:rsidR="00B2617F" w:rsidRDefault="00000000">
      <w:pPr>
        <w:pStyle w:val="Code"/>
      </w:pPr>
      <w:r>
        <w:t xml:space="preserve">    let my_string = String::from("hello world");</w:t>
      </w:r>
    </w:p>
    <w:p w14:paraId="5642AE84" w14:textId="77777777" w:rsidR="00B2617F" w:rsidRDefault="00B2617F">
      <w:pPr>
        <w:pStyle w:val="Code"/>
      </w:pPr>
    </w:p>
    <w:p w14:paraId="572DEB6C" w14:textId="77777777" w:rsidR="00B2617F" w:rsidRDefault="00000000">
      <w:pPr>
        <w:pStyle w:val="Code"/>
      </w:pPr>
      <w:r>
        <w:t xml:space="preserve">    // `first_word` works on slices of `String`s, whether partial</w:t>
      </w:r>
    </w:p>
    <w:p w14:paraId="17AD768A" w14:textId="77777777" w:rsidR="00B2617F" w:rsidRDefault="00000000">
      <w:pPr>
        <w:pStyle w:val="Code"/>
      </w:pPr>
      <w:r>
        <w:t xml:space="preserve">    // or whole.</w:t>
      </w:r>
    </w:p>
    <w:p w14:paraId="74A9399D" w14:textId="77777777" w:rsidR="00B2617F" w:rsidRDefault="00000000">
      <w:pPr>
        <w:pStyle w:val="Code"/>
      </w:pPr>
      <w:r>
        <w:t xml:space="preserve">    let word = first_word(&amp;my_string[0..6]);</w:t>
      </w:r>
    </w:p>
    <w:p w14:paraId="1B141FB1" w14:textId="77777777" w:rsidR="00B2617F" w:rsidRDefault="00000000">
      <w:pPr>
        <w:pStyle w:val="Code"/>
      </w:pPr>
      <w:r>
        <w:t xml:space="preserve">    let word = first_word(&amp;my_string[..]);</w:t>
      </w:r>
    </w:p>
    <w:p w14:paraId="6E10931A" w14:textId="77777777" w:rsidR="00B2617F" w:rsidRDefault="00000000">
      <w:pPr>
        <w:pStyle w:val="Code"/>
      </w:pPr>
      <w:r>
        <w:t xml:space="preserve">    // `first_word` also works on references to `String`s, which</w:t>
      </w:r>
    </w:p>
    <w:p w14:paraId="0CE8496E" w14:textId="77777777" w:rsidR="00B2617F" w:rsidRDefault="00000000">
      <w:pPr>
        <w:pStyle w:val="Code"/>
      </w:pPr>
      <w:r>
        <w:t xml:space="preserve">    // are equivalent to whole slices of `String`s.</w:t>
      </w:r>
    </w:p>
    <w:p w14:paraId="4655B38A" w14:textId="77777777" w:rsidR="00B2617F" w:rsidRDefault="00000000">
      <w:pPr>
        <w:pStyle w:val="Code"/>
      </w:pPr>
      <w:r>
        <w:t xml:space="preserve">    let word = first_word(&amp;my_string);</w:t>
      </w:r>
    </w:p>
    <w:p w14:paraId="60D57FE9" w14:textId="77777777" w:rsidR="00B2617F" w:rsidRDefault="00B2617F">
      <w:pPr>
        <w:pStyle w:val="Code"/>
      </w:pPr>
    </w:p>
    <w:p w14:paraId="7998F21F" w14:textId="77777777" w:rsidR="00B2617F" w:rsidRDefault="00000000">
      <w:pPr>
        <w:pStyle w:val="Code"/>
      </w:pPr>
      <w:r>
        <w:t xml:space="preserve">    let my_string_literal = "hello world";</w:t>
      </w:r>
    </w:p>
    <w:p w14:paraId="7B8D7F5A" w14:textId="77777777" w:rsidR="00B2617F" w:rsidRDefault="00B2617F">
      <w:pPr>
        <w:pStyle w:val="Code"/>
      </w:pPr>
    </w:p>
    <w:p w14:paraId="7E5B95B4" w14:textId="77777777" w:rsidR="00B2617F" w:rsidRDefault="00000000">
      <w:pPr>
        <w:pStyle w:val="Code"/>
      </w:pPr>
      <w:r>
        <w:t xml:space="preserve">    // `first_word` works on slices of string literals,</w:t>
      </w:r>
    </w:p>
    <w:p w14:paraId="1A8B1DE4" w14:textId="77777777" w:rsidR="00B2617F" w:rsidRDefault="00000000">
      <w:pPr>
        <w:pStyle w:val="Code"/>
      </w:pPr>
      <w:r>
        <w:t xml:space="preserve">    // whether partial or whole.</w:t>
      </w:r>
    </w:p>
    <w:p w14:paraId="66068546" w14:textId="77777777" w:rsidR="00B2617F" w:rsidRDefault="00000000">
      <w:pPr>
        <w:pStyle w:val="Code"/>
      </w:pPr>
      <w:r>
        <w:t xml:space="preserve">    let word = first_word(&amp;my_string_literal[0..6]);</w:t>
      </w:r>
    </w:p>
    <w:p w14:paraId="2333B948" w14:textId="77777777" w:rsidR="00B2617F" w:rsidRDefault="00000000">
      <w:pPr>
        <w:pStyle w:val="Code"/>
      </w:pPr>
      <w:r>
        <w:t xml:space="preserve">    let word = first_word(&amp;my_string_literal[..]);</w:t>
      </w:r>
    </w:p>
    <w:p w14:paraId="1257B362" w14:textId="77777777" w:rsidR="00B2617F" w:rsidRDefault="00B2617F">
      <w:pPr>
        <w:pStyle w:val="Code"/>
      </w:pPr>
    </w:p>
    <w:p w14:paraId="4989813B" w14:textId="77777777" w:rsidR="00B2617F" w:rsidRDefault="00000000">
      <w:pPr>
        <w:pStyle w:val="Code"/>
      </w:pPr>
      <w:r>
        <w:t xml:space="preserve">    // Because string literals *are* string slices already,</w:t>
      </w:r>
    </w:p>
    <w:p w14:paraId="3B2F8AFA" w14:textId="77777777" w:rsidR="00B2617F" w:rsidRDefault="00000000">
      <w:pPr>
        <w:pStyle w:val="Code"/>
      </w:pPr>
      <w:r>
        <w:t xml:space="preserve">    // this works too, without the slice syntax!</w:t>
      </w:r>
    </w:p>
    <w:p w14:paraId="29F36ACB" w14:textId="77777777" w:rsidR="00B2617F" w:rsidRDefault="00000000">
      <w:pPr>
        <w:pStyle w:val="Code"/>
      </w:pPr>
      <w:r>
        <w:t xml:space="preserve">    let word = first_word(my_string_literal);</w:t>
      </w:r>
    </w:p>
    <w:p w14:paraId="7A54BCA4" w14:textId="77777777" w:rsidR="00B2617F" w:rsidRDefault="00000000">
      <w:pPr>
        <w:pStyle w:val="Code"/>
      </w:pPr>
      <w:r>
        <w:t>}</w:t>
      </w:r>
    </w:p>
    <w:p w14:paraId="1FD5EA0C" w14:textId="052F5525" w:rsidR="00B2617F" w:rsidRDefault="00000000">
      <w:pPr>
        <w:pStyle w:val="HeadB"/>
      </w:pPr>
      <w:r>
        <w:fldChar w:fldCharType="begin"/>
      </w:r>
      <w:r>
        <w:instrText xml:space="preserve"> XE "array data type:slices of" </w:instrText>
      </w:r>
      <w:r>
        <w:fldChar w:fldCharType="end"/>
      </w:r>
      <w:r>
        <w:fldChar w:fldCharType="begin"/>
      </w:r>
      <w:r>
        <w:instrText xml:space="preserve"> XE "slice type:of array" </w:instrText>
      </w:r>
      <w:r>
        <w:fldChar w:fldCharType="end"/>
      </w:r>
      <w:bookmarkStart w:id="135" w:name="_Toc206162502"/>
      <w:r>
        <w:t>Other Slices</w:t>
      </w:r>
      <w:bookmarkEnd w:id="135"/>
    </w:p>
    <w:p w14:paraId="6C809B9C" w14:textId="77777777" w:rsidR="00B2617F" w:rsidRDefault="00000000">
      <w:pPr>
        <w:pStyle w:val="Body"/>
      </w:pPr>
      <w:r>
        <w:t>String slices, as you might imagine, are specific to strings. But there’s a more general slice type too. Consider this array:</w:t>
      </w:r>
    </w:p>
    <w:p w14:paraId="1CDE93EE" w14:textId="77777777" w:rsidR="00B2617F" w:rsidRDefault="00000000">
      <w:pPr>
        <w:pStyle w:val="Code"/>
      </w:pPr>
      <w:r>
        <w:t>let a = [1, 2, 3, 4, 5];</w:t>
      </w:r>
    </w:p>
    <w:p w14:paraId="21DDC64A" w14:textId="77777777" w:rsidR="00B2617F" w:rsidRDefault="00000000">
      <w:pPr>
        <w:pStyle w:val="Body"/>
      </w:pPr>
      <w:r>
        <w:t>Just as we might want to refer to part of a string, we might want to refer to part of an array. We’d do so like this:</w:t>
      </w:r>
    </w:p>
    <w:p w14:paraId="540CBA88" w14:textId="77777777" w:rsidR="00B2617F" w:rsidRDefault="00000000">
      <w:pPr>
        <w:pStyle w:val="Code"/>
      </w:pPr>
      <w:r>
        <w:t>let a = [1, 2, 3, 4, 5];</w:t>
      </w:r>
    </w:p>
    <w:p w14:paraId="075CCF59" w14:textId="77777777" w:rsidR="00B2617F" w:rsidRDefault="00B2617F">
      <w:pPr>
        <w:pStyle w:val="Code"/>
      </w:pPr>
    </w:p>
    <w:p w14:paraId="0E8B37F1" w14:textId="77777777" w:rsidR="00B2617F" w:rsidRDefault="00000000">
      <w:pPr>
        <w:pStyle w:val="Code"/>
      </w:pPr>
      <w:r>
        <w:t>let slice = &amp;a[1..3];</w:t>
      </w:r>
    </w:p>
    <w:p w14:paraId="0DEDCB48" w14:textId="77777777" w:rsidR="00B2617F" w:rsidRDefault="00B2617F">
      <w:pPr>
        <w:pStyle w:val="Code"/>
      </w:pPr>
    </w:p>
    <w:p w14:paraId="769C3B81" w14:textId="77777777" w:rsidR="00B2617F" w:rsidRDefault="00000000">
      <w:pPr>
        <w:pStyle w:val="Code"/>
      </w:pPr>
      <w:r>
        <w:t>assert_eq!(slice, &amp;[2, 3]);</w:t>
      </w:r>
    </w:p>
    <w:p w14:paraId="62A3C676" w14:textId="2E2BCE9C" w:rsidR="00B2617F" w:rsidRDefault="00000000">
      <w:pPr>
        <w:pStyle w:val="Body"/>
      </w:pPr>
      <w:r>
        <w:t xml:space="preserve">This slice has the type </w:t>
      </w:r>
      <w:r>
        <w:rPr>
          <w:rStyle w:val="Literal"/>
        </w:rPr>
        <w:t>&amp;[i32]</w:t>
      </w:r>
      <w:r>
        <w:t xml:space="preserve">. It works the same way as string slices do, by storing a reference to the first element and a length. You’ll use this kind of slice for all sorts of other collections. We’ll discuss these collections in detail when we talk about vectors in </w:t>
      </w:r>
      <w:r>
        <w:rPr>
          <w:rStyle w:val="Xref"/>
        </w:rPr>
        <w:t>Chapter</w:t>
      </w:r>
      <w:r w:rsidR="00A60D35">
        <w:rPr>
          <w:rStyle w:val="Xref"/>
        </w:rPr>
        <w:t> </w:t>
      </w:r>
      <w:r>
        <w:rPr>
          <w:rStyle w:val="Xref"/>
        </w:rPr>
        <w:t>8</w:t>
      </w:r>
      <w:r>
        <w:t>.</w:t>
      </w:r>
    </w:p>
    <w:p w14:paraId="40018DC9" w14:textId="77777777" w:rsidR="00B2617F" w:rsidRDefault="00000000">
      <w:pPr>
        <w:pStyle w:val="HeadA"/>
      </w:pPr>
      <w:bookmarkStart w:id="136" w:name="_Toc206162503"/>
      <w:r>
        <w:t>Summary</w:t>
      </w:r>
      <w:bookmarkEnd w:id="136"/>
    </w:p>
    <w:p w14:paraId="16A92799" w14:textId="4DF9A99E" w:rsidR="00B2617F" w:rsidRDefault="00000000">
      <w:pPr>
        <w:pStyle w:val="Body"/>
      </w:pPr>
      <w:r>
        <w:t xml:space="preserve">The concepts of ownership, borrowing, and slices ensure memory safety in Rust programs at compile time. The Rust language </w:t>
      </w:r>
      <w:r>
        <w:lastRenderedPageBreak/>
        <w:t xml:space="preserve">gives you control over your memory usage in the same way as other </w:t>
      </w:r>
      <w:commentRangeStart w:id="137"/>
      <w:commentRangeStart w:id="138"/>
      <w:commentRangeStart w:id="139"/>
      <w:r>
        <w:t>systems programming</w:t>
      </w:r>
      <w:commentRangeEnd w:id="137"/>
      <w:r w:rsidR="00CB029C">
        <w:rPr>
          <w:rStyle w:val="CommentReference"/>
          <w:rFonts w:ascii="Times New Roman" w:hAnsi="Times New Roman" w:cs="Times New Roman"/>
          <w:color w:val="auto"/>
          <w:lang w:val="en-CA"/>
        </w:rPr>
        <w:commentReference w:id="137"/>
      </w:r>
      <w:commentRangeEnd w:id="138"/>
      <w:r w:rsidR="00C83570">
        <w:rPr>
          <w:rStyle w:val="CommentReference"/>
          <w:rFonts w:ascii="Times New Roman" w:hAnsi="Times New Roman" w:cs="Times New Roman"/>
          <w:color w:val="auto"/>
          <w:lang w:val="en-CA"/>
        </w:rPr>
        <w:commentReference w:id="138"/>
      </w:r>
      <w:commentRangeEnd w:id="139"/>
      <w:r w:rsidR="00BA558C">
        <w:rPr>
          <w:rStyle w:val="CommentReference"/>
          <w:rFonts w:ascii="Times New Roman" w:hAnsi="Times New Roman" w:cs="Times New Roman"/>
          <w:color w:val="auto"/>
          <w:lang w:val="en-CA"/>
        </w:rPr>
        <w:commentReference w:id="139"/>
      </w:r>
      <w:r>
        <w:t xml:space="preserve"> languages</w:t>
      </w:r>
      <w:ins w:id="141" w:author="Audrey Doyle" w:date="2025-09-09T17:09:00Z" w16du:dateUtc="2025-09-09T21:09:00Z">
        <w:r w:rsidR="00FD0858">
          <w:t>. B</w:t>
        </w:r>
      </w:ins>
      <w:del w:id="142" w:author="Audrey Doyle" w:date="2025-09-09T17:09:00Z" w16du:dateUtc="2025-09-09T21:09:00Z">
        <w:r w:rsidDel="00FD0858">
          <w:delText>, b</w:delText>
        </w:r>
      </w:del>
      <w:r>
        <w:t>ut having the owner of data automatically clean up that data when the owner goes out of scope means you don’t have to write and debug extra code to get this control.</w:t>
      </w:r>
    </w:p>
    <w:p w14:paraId="05F17397" w14:textId="6D5841EC" w:rsidR="00B2617F" w:rsidRDefault="00000000" w:rsidP="00A60D35">
      <w:pPr>
        <w:pStyle w:val="Body"/>
      </w:pPr>
      <w:r>
        <w:t xml:space="preserve">Ownership affects how lots of other parts of Rust work, so we’ll talk about these concepts further throughout the rest of the book. Let’s move on to </w:t>
      </w:r>
      <w:r>
        <w:rPr>
          <w:rStyle w:val="Xref"/>
        </w:rPr>
        <w:t>Chapter</w:t>
      </w:r>
      <w:r w:rsidR="00A60D35">
        <w:rPr>
          <w:rStyle w:val="Xref"/>
        </w:rPr>
        <w:t> </w:t>
      </w:r>
      <w:r>
        <w:rPr>
          <w:rStyle w:val="Xref"/>
        </w:rPr>
        <w:t>5</w:t>
      </w:r>
      <w:r>
        <w:t xml:space="preserve"> and look at grouping pieces of data together in a </w:t>
      </w:r>
      <w:r>
        <w:rPr>
          <w:rStyle w:val="Literal"/>
        </w:rPr>
        <w:t>struct</w:t>
      </w:r>
      <w:r>
        <w:t>.</w:t>
      </w:r>
    </w:p>
    <w:sectPr w:rsidR="00B2617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Audrey Doyle" w:date="2025-09-09T15:49:00Z" w:initials="AD">
    <w:p w14:paraId="17185350" w14:textId="2A32D3B8" w:rsidR="000B2D33" w:rsidRDefault="000B2D33">
      <w:pPr>
        <w:pStyle w:val="CommentText"/>
      </w:pPr>
      <w:r>
        <w:rPr>
          <w:rStyle w:val="CommentReference"/>
        </w:rPr>
        <w:annotationRef/>
      </w:r>
      <w:r>
        <w:t>AU: I just want to make sure you intended to say this here, because it seems like you are discussing String in a fair amount of depth here. Please advise.</w:t>
      </w:r>
    </w:p>
  </w:comment>
  <w:comment w:id="23" w:author="Carol Nichols" w:date="2025-09-18T20:23:00Z" w:initials="CN">
    <w:p w14:paraId="592EBE08" w14:textId="77777777" w:rsidR="00A44F8A" w:rsidRDefault="00A44F8A" w:rsidP="00A44F8A">
      <w:r>
        <w:rPr>
          <w:rStyle w:val="CommentReference"/>
        </w:rPr>
        <w:annotationRef/>
      </w:r>
      <w:r>
        <w:rPr>
          <w:sz w:val="20"/>
          <w:szCs w:val="20"/>
        </w:rPr>
        <w:t>Yes, I do want to reference chapter 8 here. I've changed a bit to emphasize that we're talking about the way the String type relates to the concept of ownership here, but there are other aspects of String that we discuss in Chapter 8. Is this better?</w:t>
      </w:r>
    </w:p>
  </w:comment>
  <w:comment w:id="66" w:author="Audrey Doyle" w:date="2025-09-09T16:07:00Z" w:initials="AD">
    <w:p w14:paraId="0531509E" w14:textId="06058E1F" w:rsidR="00700C32" w:rsidRDefault="00700C32">
      <w:pPr>
        <w:pStyle w:val="CommentText"/>
      </w:pPr>
      <w:r>
        <w:rPr>
          <w:rStyle w:val="CommentReference"/>
        </w:rPr>
        <w:annotationRef/>
      </w:r>
      <w:r>
        <w:t>AU: please add a reference to Figure 4-5 somewhere in the preceding text.</w:t>
      </w:r>
    </w:p>
  </w:comment>
  <w:comment w:id="67" w:author="Carol Nichols" w:date="2025-09-18T20:25:00Z" w:initials="CN">
    <w:p w14:paraId="026F8EAC" w14:textId="77777777" w:rsidR="00850CF2" w:rsidRDefault="00850CF2" w:rsidP="00850CF2">
      <w:r>
        <w:rPr>
          <w:rStyle w:val="CommentReference"/>
        </w:rPr>
        <w:annotationRef/>
      </w:r>
      <w:r>
        <w:rPr>
          <w:sz w:val="20"/>
          <w:szCs w:val="20"/>
        </w:rPr>
        <w:t>Done!</w:t>
      </w:r>
    </w:p>
  </w:comment>
  <w:comment w:id="87" w:author="Eva Morrow" w:date="2025-06-26T12:12:00Z" w:initials="EM">
    <w:p w14:paraId="4B44D0F2" w14:textId="358886A7" w:rsidR="00352C9A" w:rsidRDefault="00352C9A" w:rsidP="00DC7DA4">
      <w:r>
        <w:rPr>
          <w:rStyle w:val="CommentReference"/>
        </w:rPr>
        <w:annotationRef/>
      </w:r>
      <w:r>
        <w:rPr>
          <w:sz w:val="20"/>
          <w:szCs w:val="20"/>
        </w:rPr>
        <w:t>This line exceeds the maximum allotted to CodeWide (max 95 characters) - can you break it across two lines?</w:t>
      </w:r>
    </w:p>
  </w:comment>
  <w:comment w:id="88" w:author="Allison Felus" w:date="2025-09-04T13:01:00Z" w:initials="AF">
    <w:p w14:paraId="7E625CA9" w14:textId="77777777" w:rsidR="002327C8" w:rsidRDefault="002327C8" w:rsidP="002327C8">
      <w:r>
        <w:rPr>
          <w:rStyle w:val="CommentReference"/>
        </w:rPr>
        <w:annotationRef/>
      </w:r>
      <w:r>
        <w:rPr>
          <w:sz w:val="20"/>
          <w:szCs w:val="20"/>
        </w:rPr>
        <w:t>The 2nd ed breaks it before "the data it refers to cannot be borrowed as mutable".</w:t>
      </w:r>
    </w:p>
  </w:comment>
  <w:comment w:id="89" w:author="Carol Nichols" w:date="2025-09-18T20:25:00Z" w:initials="CN">
    <w:p w14:paraId="56AA01D8" w14:textId="77777777" w:rsidR="00850CF2" w:rsidRDefault="00850CF2" w:rsidP="00850CF2">
      <w:r>
        <w:rPr>
          <w:rStyle w:val="CommentReference"/>
        </w:rPr>
        <w:annotationRef/>
      </w:r>
      <w:r>
        <w:rPr>
          <w:sz w:val="20"/>
          <w:szCs w:val="20"/>
        </w:rPr>
        <w:t>Yup, that spot is good-- so broken!</w:t>
      </w:r>
    </w:p>
  </w:comment>
  <w:comment w:id="137" w:author="Carol Nichols" w:date="2025-05-12T13:11:00Z" w:initials="CN">
    <w:p w14:paraId="4064C2C0" w14:textId="3531C91C" w:rsidR="00CB029C" w:rsidRDefault="00CB029C" w:rsidP="00CB029C">
      <w:r>
        <w:rPr>
          <w:rStyle w:val="CommentReference"/>
        </w:rPr>
        <w:annotationRef/>
      </w:r>
      <w:bookmarkStart w:id="140" w:name="_Hlk208328347"/>
      <w:r>
        <w:rPr>
          <w:color w:val="000000"/>
          <w:sz w:val="20"/>
          <w:szCs w:val="20"/>
        </w:rPr>
        <w:t xml:space="preserve">This is meant to be “systems programming” languages as in </w:t>
      </w:r>
      <w:hyperlink r:id="rId1" w:history="1">
        <w:r w:rsidRPr="009B4942">
          <w:rPr>
            <w:rStyle w:val="Hyperlink"/>
            <w:sz w:val="20"/>
            <w:szCs w:val="20"/>
          </w:rPr>
          <w:t>https://en.wikipedia.org/wiki/Systems_programming</w:t>
        </w:r>
      </w:hyperlink>
      <w:r>
        <w:rPr>
          <w:color w:val="000000"/>
          <w:sz w:val="20"/>
          <w:szCs w:val="20"/>
        </w:rPr>
        <w:t>, not “systems’ programming” as in the programming of systems</w:t>
      </w:r>
      <w:bookmarkEnd w:id="140"/>
    </w:p>
  </w:comment>
  <w:comment w:id="138" w:author="Eva Morrow" w:date="2025-05-12T13:53:00Z" w:initials="EM">
    <w:p w14:paraId="75CE2F65" w14:textId="77777777" w:rsidR="00C83570" w:rsidRDefault="00C83570" w:rsidP="009F6F9A">
      <w:r>
        <w:rPr>
          <w:rStyle w:val="CommentReference"/>
        </w:rPr>
        <w:annotationRef/>
      </w:r>
      <w:r>
        <w:rPr>
          <w:sz w:val="20"/>
          <w:szCs w:val="20"/>
        </w:rPr>
        <w:t>Keeping in for CE/Prod</w:t>
      </w:r>
    </w:p>
  </w:comment>
  <w:comment w:id="139" w:author="Audrey Doyle" w:date="2025-09-09T16:39:00Z" w:initials="AD">
    <w:p w14:paraId="4628D870" w14:textId="00BCAB95" w:rsidR="00BA558C" w:rsidRDefault="00BA558C">
      <w:pPr>
        <w:pStyle w:val="CommentText"/>
      </w:pPr>
      <w:r>
        <w:rPr>
          <w:rStyle w:val="CommentReference"/>
        </w:rPr>
        <w:annotationRef/>
      </w:r>
      <w:r>
        <w:t>I added this to the book’s style sheet to alert the proofreader.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185350" w15:done="0"/>
  <w15:commentEx w15:paraId="592EBE08" w15:paraIdParent="17185350" w15:done="0"/>
  <w15:commentEx w15:paraId="0531509E" w15:done="0"/>
  <w15:commentEx w15:paraId="026F8EAC" w15:paraIdParent="0531509E" w15:done="0"/>
  <w15:commentEx w15:paraId="4B44D0F2" w15:done="0"/>
  <w15:commentEx w15:paraId="7E625CA9" w15:paraIdParent="4B44D0F2" w15:done="0"/>
  <w15:commentEx w15:paraId="56AA01D8" w15:paraIdParent="4B44D0F2" w15:done="0"/>
  <w15:commentEx w15:paraId="4064C2C0" w15:done="0"/>
  <w15:commentEx w15:paraId="75CE2F65" w15:paraIdParent="4064C2C0" w15:done="0"/>
  <w15:commentEx w15:paraId="4628D870" w15:paraIdParent="4064C2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DB6C3A" w16cex:dateUtc="2025-09-09T19:49:00Z"/>
  <w16cex:commentExtensible w16cex:durableId="3C3AEFC0" w16cex:dateUtc="2025-09-19T00:23:00Z"/>
  <w16cex:commentExtensible w16cex:durableId="74159326" w16cex:dateUtc="2025-09-09T20:07:00Z"/>
  <w16cex:commentExtensible w16cex:durableId="1A8C3046" w16cex:dateUtc="2025-09-19T00:25:00Z"/>
  <w16cex:commentExtensible w16cex:durableId="26D08173" w16cex:dateUtc="2025-06-26T19:12:00Z"/>
  <w16cex:commentExtensible w16cex:durableId="4F0E1C11" w16cex:dateUtc="2025-09-04T18:01:00Z"/>
  <w16cex:commentExtensible w16cex:durableId="06BD62C9" w16cex:dateUtc="2025-09-19T00:25:00Z"/>
  <w16cex:commentExtensible w16cex:durableId="7331EB5F" w16cex:dateUtc="2025-05-12T17:11:00Z"/>
  <w16cex:commentExtensible w16cex:durableId="2BCC7BF4" w16cex:dateUtc="2025-05-12T20:53:00Z"/>
  <w16cex:commentExtensible w16cex:durableId="62601846" w16cex:dateUtc="2025-09-09T20:39:00Z">
    <w16cex:extLst>
      <w16:ext w16:uri="{CE6994B0-6A32-4C9F-8C6B-6E91EDA988CE}">
        <cr:reactions xmlns:cr="http://schemas.microsoft.com/office/comments/2020/reactions">
          <cr:reaction reactionType="1">
            <cr:reactionInfo dateUtc="2025-09-19T00:25:53Z">
              <cr:user userId="Carol Nichols" userProvider="None" userName="Carol Nichol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185350" w16cid:durableId="68DB6C3A"/>
  <w16cid:commentId w16cid:paraId="592EBE08" w16cid:durableId="3C3AEFC0"/>
  <w16cid:commentId w16cid:paraId="0531509E" w16cid:durableId="74159326"/>
  <w16cid:commentId w16cid:paraId="026F8EAC" w16cid:durableId="1A8C3046"/>
  <w16cid:commentId w16cid:paraId="4B44D0F2" w16cid:durableId="26D08173"/>
  <w16cid:commentId w16cid:paraId="7E625CA9" w16cid:durableId="4F0E1C11"/>
  <w16cid:commentId w16cid:paraId="56AA01D8" w16cid:durableId="06BD62C9"/>
  <w16cid:commentId w16cid:paraId="4064C2C0" w16cid:durableId="7331EB5F"/>
  <w16cid:commentId w16cid:paraId="75CE2F65" w16cid:durableId="2BCC7BF4"/>
  <w16cid:commentId w16cid:paraId="4628D870" w16cid:durableId="626018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TheSansMonoCondensed-Plain">
    <w:altName w:val="Calibri"/>
    <w:panose1 w:val="020B0604020202020204"/>
    <w:charset w:val="4D"/>
    <w:family w:val="auto"/>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FuturaPT-Book">
    <w:altName w:val="Century Gothic"/>
    <w:panose1 w:val="020B0604020202020204"/>
    <w:charset w:val="4D"/>
    <w:family w:val="auto"/>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pitch w:val="default"/>
    <w:sig w:usb0="00000003" w:usb1="00000000" w:usb2="00000000" w:usb3="00000000" w:csb0="00000001" w:csb1="00000000"/>
  </w:font>
  <w:font w:name="FuturaPTCond-BoldObl">
    <w:altName w:val="Century Gothic"/>
    <w:panose1 w:val="020B0604020202020204"/>
    <w:charset w:val="4D"/>
    <w:family w:val="auto"/>
    <w:pitch w:val="default"/>
    <w:sig w:usb0="00000003" w:usb1="00000000" w:usb2="00000000" w:usb3="00000000" w:csb0="00000001" w:csb1="00000000"/>
  </w:font>
  <w:font w:name="FuturaPT-BookObl">
    <w:altName w:val="Century Gothic"/>
    <w:panose1 w:val="020B0604020202020204"/>
    <w:charset w:val="4D"/>
    <w:family w:val="auto"/>
    <w:pitch w:val="default"/>
    <w:sig w:usb0="00000003" w:usb1="00000000" w:usb2="00000000" w:usb3="00000000" w:csb0="00000001" w:csb1="00000000"/>
  </w:font>
  <w:font w:name="Futura Std Book">
    <w:altName w:val="Century Gothic"/>
    <w:panose1 w:val="020B0602020204020303"/>
    <w:charset w:val="00"/>
    <w:family w:val="swiss"/>
    <w:notTrueType/>
    <w:pitch w:val="variable"/>
    <w:sig w:usb0="800000AF" w:usb1="4000204A"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0F4F7F53"/>
    <w:multiLevelType w:val="multilevel"/>
    <w:tmpl w:val="C1B01D8A"/>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FB6E03"/>
    <w:multiLevelType w:val="multilevel"/>
    <w:tmpl w:val="706E9F88"/>
    <w:styleLink w:val="ChapterNumbering"/>
    <w:lvl w:ilvl="0">
      <w:start w:val="4"/>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1"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6292768"/>
    <w:multiLevelType w:val="multilevel"/>
    <w:tmpl w:val="706E9F88"/>
    <w:numStyleLink w:val="ChapterNumbering"/>
  </w:abstractNum>
  <w:abstractNum w:abstractNumId="24"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6"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46D6E42"/>
    <w:multiLevelType w:val="multilevel"/>
    <w:tmpl w:val="6B76168C"/>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28" w15:restartNumberingAfterBreak="0">
    <w:nsid w:val="358C71C7"/>
    <w:multiLevelType w:val="multilevel"/>
    <w:tmpl w:val="59020E52"/>
    <w:lvl w:ilvl="0">
      <w:start w:val="4"/>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0"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34524A"/>
    <w:multiLevelType w:val="multilevel"/>
    <w:tmpl w:val="618461B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B4E2158"/>
    <w:multiLevelType w:val="multilevel"/>
    <w:tmpl w:val="B0786B40"/>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B8102C"/>
    <w:multiLevelType w:val="multilevel"/>
    <w:tmpl w:val="4B9035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4FF829CF"/>
    <w:multiLevelType w:val="multilevel"/>
    <w:tmpl w:val="706E9F88"/>
    <w:numStyleLink w:val="ChapterNumbering"/>
  </w:abstractNum>
  <w:abstractNum w:abstractNumId="39" w15:restartNumberingAfterBreak="0">
    <w:nsid w:val="54657131"/>
    <w:multiLevelType w:val="multilevel"/>
    <w:tmpl w:val="5B9286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1"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2" w15:restartNumberingAfterBreak="0">
    <w:nsid w:val="5B517403"/>
    <w:multiLevelType w:val="multilevel"/>
    <w:tmpl w:val="BE60F69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3"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BC42B24"/>
    <w:multiLevelType w:val="multilevel"/>
    <w:tmpl w:val="5C106C40"/>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45" w15:restartNumberingAfterBreak="0">
    <w:nsid w:val="5DF019B8"/>
    <w:multiLevelType w:val="multilevel"/>
    <w:tmpl w:val="C30C218C"/>
    <w:lvl w:ilvl="0">
      <w:start w:val="4"/>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15:restartNumberingAfterBreak="0">
    <w:nsid w:val="61096DA4"/>
    <w:multiLevelType w:val="multilevel"/>
    <w:tmpl w:val="F3B898B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7" w15:restartNumberingAfterBreak="0">
    <w:nsid w:val="6266391F"/>
    <w:multiLevelType w:val="multilevel"/>
    <w:tmpl w:val="10F85978"/>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65B77659"/>
    <w:multiLevelType w:val="multilevel"/>
    <w:tmpl w:val="2EF6F8E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505673"/>
    <w:multiLevelType w:val="multilevel"/>
    <w:tmpl w:val="706E9F88"/>
    <w:numStyleLink w:val="ChapterNumbering"/>
  </w:abstractNum>
  <w:abstractNum w:abstractNumId="55" w15:restartNumberingAfterBreak="0">
    <w:nsid w:val="797553E8"/>
    <w:multiLevelType w:val="multilevel"/>
    <w:tmpl w:val="5490A29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6" w15:restartNumberingAfterBreak="0">
    <w:nsid w:val="7A295794"/>
    <w:multiLevelType w:val="multilevel"/>
    <w:tmpl w:val="706E9F88"/>
    <w:numStyleLink w:val="ChapterNumbering"/>
  </w:abstractNum>
  <w:abstractNum w:abstractNumId="57" w15:restartNumberingAfterBreak="0">
    <w:nsid w:val="7A475913"/>
    <w:multiLevelType w:val="multilevel"/>
    <w:tmpl w:val="CDC22C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8" w15:restartNumberingAfterBreak="0">
    <w:nsid w:val="7A5A2B23"/>
    <w:multiLevelType w:val="multilevel"/>
    <w:tmpl w:val="16FC099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9" w15:restartNumberingAfterBreak="0">
    <w:nsid w:val="7BF076BC"/>
    <w:multiLevelType w:val="multilevel"/>
    <w:tmpl w:val="CE9E241A"/>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num w:numId="1" w16cid:durableId="1829055639">
    <w:abstractNumId w:val="27"/>
  </w:num>
  <w:num w:numId="2" w16cid:durableId="869301916">
    <w:abstractNumId w:val="46"/>
  </w:num>
  <w:num w:numId="3" w16cid:durableId="895510391">
    <w:abstractNumId w:val="55"/>
  </w:num>
  <w:num w:numId="4" w16cid:durableId="2063288305">
    <w:abstractNumId w:val="48"/>
  </w:num>
  <w:num w:numId="5" w16cid:durableId="1445230864">
    <w:abstractNumId w:val="37"/>
  </w:num>
  <w:num w:numId="6" w16cid:durableId="1967664991">
    <w:abstractNumId w:val="57"/>
  </w:num>
  <w:num w:numId="7" w16cid:durableId="1571501330">
    <w:abstractNumId w:val="47"/>
  </w:num>
  <w:num w:numId="8" w16cid:durableId="1055084224">
    <w:abstractNumId w:val="39"/>
  </w:num>
  <w:num w:numId="9" w16cid:durableId="1727219443">
    <w:abstractNumId w:val="42"/>
  </w:num>
  <w:num w:numId="10" w16cid:durableId="2083988700">
    <w:abstractNumId w:val="35"/>
  </w:num>
  <w:num w:numId="11" w16cid:durableId="359089152">
    <w:abstractNumId w:val="44"/>
  </w:num>
  <w:num w:numId="12" w16cid:durableId="824592060">
    <w:abstractNumId w:val="58"/>
  </w:num>
  <w:num w:numId="13" w16cid:durableId="384842956">
    <w:abstractNumId w:val="34"/>
  </w:num>
  <w:num w:numId="14" w16cid:durableId="1890192359">
    <w:abstractNumId w:val="14"/>
  </w:num>
  <w:num w:numId="15" w16cid:durableId="1768768897">
    <w:abstractNumId w:val="59"/>
  </w:num>
  <w:num w:numId="16" w16cid:durableId="766271603">
    <w:abstractNumId w:val="28"/>
  </w:num>
  <w:num w:numId="17" w16cid:durableId="1677994883">
    <w:abstractNumId w:val="45"/>
  </w:num>
  <w:num w:numId="18" w16cid:durableId="1438866110">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num>
  <w:num w:numId="19" w16cid:durableId="1653481594">
    <w:abstractNumId w:val="15"/>
  </w:num>
  <w:num w:numId="20" w16cid:durableId="266085485">
    <w:abstractNumId w:val="40"/>
  </w:num>
  <w:num w:numId="21" w16cid:durableId="470951834">
    <w:abstractNumId w:val="51"/>
  </w:num>
  <w:num w:numId="22" w16cid:durableId="1895848711">
    <w:abstractNumId w:val="25"/>
  </w:num>
  <w:num w:numId="23" w16cid:durableId="1435858373">
    <w:abstractNumId w:val="43"/>
  </w:num>
  <w:num w:numId="24" w16cid:durableId="1272326299">
    <w:abstractNumId w:val="24"/>
  </w:num>
  <w:num w:numId="25" w16cid:durableId="1932927813">
    <w:abstractNumId w:val="33"/>
  </w:num>
  <w:num w:numId="26" w16cid:durableId="1267956938">
    <w:abstractNumId w:val="52"/>
  </w:num>
  <w:num w:numId="27" w16cid:durableId="558706488">
    <w:abstractNumId w:val="31"/>
  </w:num>
  <w:num w:numId="28" w16cid:durableId="1047880158">
    <w:abstractNumId w:val="19"/>
  </w:num>
  <w:num w:numId="29" w16cid:durableId="1592860466">
    <w:abstractNumId w:val="12"/>
  </w:num>
  <w:num w:numId="30" w16cid:durableId="2128236342">
    <w:abstractNumId w:val="23"/>
  </w:num>
  <w:num w:numId="31" w16cid:durableId="571503643">
    <w:abstractNumId w:val="56"/>
  </w:num>
  <w:num w:numId="32" w16cid:durableId="307709749">
    <w:abstractNumId w:val="0"/>
  </w:num>
  <w:num w:numId="33" w16cid:durableId="134688231">
    <w:abstractNumId w:val="38"/>
  </w:num>
  <w:num w:numId="34" w16cid:durableId="806363453">
    <w:abstractNumId w:val="26"/>
  </w:num>
  <w:num w:numId="35" w16cid:durableId="1649507291">
    <w:abstractNumId w:val="22"/>
  </w:num>
  <w:num w:numId="36" w16cid:durableId="1307323312">
    <w:abstractNumId w:val="50"/>
  </w:num>
  <w:num w:numId="37" w16cid:durableId="1281375516">
    <w:abstractNumId w:val="13"/>
  </w:num>
  <w:num w:numId="38" w16cid:durableId="506093692">
    <w:abstractNumId w:val="41"/>
  </w:num>
  <w:num w:numId="39" w16cid:durableId="770707908">
    <w:abstractNumId w:val="16"/>
  </w:num>
  <w:num w:numId="40" w16cid:durableId="1383290774">
    <w:abstractNumId w:val="21"/>
  </w:num>
  <w:num w:numId="41" w16cid:durableId="1437361815">
    <w:abstractNumId w:val="29"/>
  </w:num>
  <w:num w:numId="42" w16cid:durableId="1902866469">
    <w:abstractNumId w:val="32"/>
  </w:num>
  <w:num w:numId="43" w16cid:durableId="398096851">
    <w:abstractNumId w:val="53"/>
  </w:num>
  <w:num w:numId="44" w16cid:durableId="1982075607">
    <w:abstractNumId w:val="17"/>
  </w:num>
  <w:num w:numId="45" w16cid:durableId="1797484183">
    <w:abstractNumId w:val="49"/>
  </w:num>
  <w:num w:numId="46" w16cid:durableId="1708599079">
    <w:abstractNumId w:val="1"/>
  </w:num>
  <w:num w:numId="47" w16cid:durableId="1106004020">
    <w:abstractNumId w:val="2"/>
  </w:num>
  <w:num w:numId="48" w16cid:durableId="795220738">
    <w:abstractNumId w:val="3"/>
  </w:num>
  <w:num w:numId="49" w16cid:durableId="1384057262">
    <w:abstractNumId w:val="4"/>
  </w:num>
  <w:num w:numId="50" w16cid:durableId="2122411372">
    <w:abstractNumId w:val="9"/>
  </w:num>
  <w:num w:numId="51" w16cid:durableId="210657212">
    <w:abstractNumId w:val="5"/>
  </w:num>
  <w:num w:numId="52" w16cid:durableId="1880237605">
    <w:abstractNumId w:val="6"/>
  </w:num>
  <w:num w:numId="53" w16cid:durableId="435295816">
    <w:abstractNumId w:val="7"/>
  </w:num>
  <w:num w:numId="54" w16cid:durableId="144900339">
    <w:abstractNumId w:val="8"/>
  </w:num>
  <w:num w:numId="55" w16cid:durableId="652561787">
    <w:abstractNumId w:val="10"/>
  </w:num>
  <w:num w:numId="56" w16cid:durableId="1023677076">
    <w:abstractNumId w:val="18"/>
  </w:num>
  <w:num w:numId="57" w16cid:durableId="1831827164">
    <w:abstractNumId w:val="36"/>
  </w:num>
  <w:num w:numId="58" w16cid:durableId="962151014">
    <w:abstractNumId w:val="20"/>
  </w:num>
  <w:num w:numId="59" w16cid:durableId="146629472">
    <w:abstractNumId w:val="30"/>
  </w:num>
  <w:num w:numId="60" w16cid:durableId="708651601">
    <w:abstractNumId w:val="50"/>
    <w:lvlOverride w:ilvl="0">
      <w:startOverride w:val="1"/>
    </w:lvlOverride>
  </w:num>
  <w:num w:numId="61" w16cid:durableId="304166674">
    <w:abstractNumId w:val="49"/>
    <w:lvlOverride w:ilvl="0">
      <w:startOverride w:val="1"/>
    </w:lvlOverride>
  </w:num>
  <w:num w:numId="62" w16cid:durableId="71785026">
    <w:abstractNumId w:val="50"/>
    <w:lvlOverride w:ilvl="0">
      <w:startOverride w:val="1"/>
    </w:lvlOverride>
  </w:num>
  <w:num w:numId="63" w16cid:durableId="513231995">
    <w:abstractNumId w:val="40"/>
    <w:lvlOverride w:ilvl="0">
      <w:startOverride w:val="1"/>
    </w:lvlOverride>
  </w:num>
  <w:num w:numId="64" w16cid:durableId="2045598737">
    <w:abstractNumId w:val="21"/>
    <w:lvlOverride w:ilvl="0">
      <w:startOverride w:val="1"/>
    </w:lvlOverride>
  </w:num>
  <w:num w:numId="65" w16cid:durableId="2103404118">
    <w:abstractNumId w:val="52"/>
    <w:lvlOverride w:ilvl="0">
      <w:startOverride w:val="1"/>
    </w:lvlOverride>
  </w:num>
  <w:num w:numId="66" w16cid:durableId="247006306">
    <w:abstractNumId w:val="11"/>
  </w:num>
  <w:num w:numId="67" w16cid:durableId="1354498627">
    <w:abstractNumId w:val="5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rson w15:author="Allison Felus">
    <w15:presenceInfo w15:providerId="None" w15:userId="Allison Fel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activeWritingStyle w:appName="MSWord" w:lang="en-US" w:vendorID="64" w:dllVersion="0" w:nlCheck="1" w:checkStyle="0"/>
  <w:activeWritingStyle w:appName="MSWord" w:lang="en-CA" w:vendorID="64" w:dllVersion="0" w:nlCheck="1" w:checkStyle="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7F"/>
    <w:rsid w:val="000B2D33"/>
    <w:rsid w:val="000D494E"/>
    <w:rsid w:val="000F0728"/>
    <w:rsid w:val="00116FE0"/>
    <w:rsid w:val="001269B0"/>
    <w:rsid w:val="00190FB0"/>
    <w:rsid w:val="001B7063"/>
    <w:rsid w:val="001B719D"/>
    <w:rsid w:val="002327C8"/>
    <w:rsid w:val="00262941"/>
    <w:rsid w:val="00320DBC"/>
    <w:rsid w:val="00352C9A"/>
    <w:rsid w:val="00401C24"/>
    <w:rsid w:val="00415D71"/>
    <w:rsid w:val="004B07C9"/>
    <w:rsid w:val="005123DF"/>
    <w:rsid w:val="00540638"/>
    <w:rsid w:val="00545154"/>
    <w:rsid w:val="005A1254"/>
    <w:rsid w:val="006B713D"/>
    <w:rsid w:val="00700C32"/>
    <w:rsid w:val="00702E3F"/>
    <w:rsid w:val="0070537D"/>
    <w:rsid w:val="007113C9"/>
    <w:rsid w:val="00735A21"/>
    <w:rsid w:val="00793F32"/>
    <w:rsid w:val="007E0483"/>
    <w:rsid w:val="00844942"/>
    <w:rsid w:val="00850CF2"/>
    <w:rsid w:val="008B1109"/>
    <w:rsid w:val="008D0D23"/>
    <w:rsid w:val="00931465"/>
    <w:rsid w:val="00A44F8A"/>
    <w:rsid w:val="00A60D35"/>
    <w:rsid w:val="00A8201B"/>
    <w:rsid w:val="00A942A0"/>
    <w:rsid w:val="00AC23C5"/>
    <w:rsid w:val="00AF6D8D"/>
    <w:rsid w:val="00B2617F"/>
    <w:rsid w:val="00BA4C25"/>
    <w:rsid w:val="00BA558C"/>
    <w:rsid w:val="00C01698"/>
    <w:rsid w:val="00C12997"/>
    <w:rsid w:val="00C345E8"/>
    <w:rsid w:val="00C46841"/>
    <w:rsid w:val="00C508C4"/>
    <w:rsid w:val="00C83570"/>
    <w:rsid w:val="00CB029C"/>
    <w:rsid w:val="00D26E2B"/>
    <w:rsid w:val="00D52AF4"/>
    <w:rsid w:val="00D64E77"/>
    <w:rsid w:val="00DD578E"/>
    <w:rsid w:val="00DE50FF"/>
    <w:rsid w:val="00DE72BF"/>
    <w:rsid w:val="00E64C93"/>
    <w:rsid w:val="00ED4581"/>
    <w:rsid w:val="00F41CC6"/>
    <w:rsid w:val="00FD0858"/>
    <w:rsid w:val="00FD5933"/>
    <w:rsid w:val="00FE001E"/>
    <w:rsid w:val="00FF2B76"/>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961D"/>
  <w15:docId w15:val="{C43EF15C-213B-3E4D-9F5F-A75787B7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941"/>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262941"/>
    <w:pPr>
      <w:keepNext/>
      <w:keepLines/>
      <w:numPr>
        <w:ilvl w:val="1"/>
        <w:numId w:val="22"/>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62941"/>
    <w:pPr>
      <w:keepNext/>
      <w:keepLines/>
      <w:numPr>
        <w:ilvl w:val="2"/>
        <w:numId w:val="22"/>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62941"/>
    <w:pPr>
      <w:keepNext/>
      <w:keepLines/>
      <w:numPr>
        <w:ilvl w:val="3"/>
        <w:numId w:val="22"/>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62941"/>
    <w:pPr>
      <w:keepNext/>
      <w:keepLines/>
      <w:numPr>
        <w:ilvl w:val="4"/>
        <w:numId w:val="22"/>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62941"/>
    <w:pPr>
      <w:keepNext/>
      <w:keepLines/>
      <w:numPr>
        <w:ilvl w:val="5"/>
        <w:numId w:val="22"/>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62941"/>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941"/>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941"/>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262941"/>
    <w:rPr>
      <w:rFonts w:cs="NewBaskervilleStd-Italic"/>
      <w:i/>
      <w:iCs/>
      <w:color w:val="0000FF"/>
      <w:w w:val="100"/>
      <w:position w:val="0"/>
      <w:u w:val="none"/>
      <w:vertAlign w:val="baseline"/>
      <w:lang w:val="en-US"/>
    </w:rPr>
  </w:style>
  <w:style w:type="character" w:customStyle="1" w:styleId="ItalicBox">
    <w:name w:val="ItalicBox"/>
    <w:uiPriority w:val="99"/>
    <w:qFormat/>
    <w:rPr>
      <w:i/>
      <w:iCs/>
    </w:rPr>
  </w:style>
  <w:style w:type="character" w:customStyle="1" w:styleId="Literal">
    <w:name w:val="Literal"/>
    <w:uiPriority w:val="1"/>
    <w:qFormat/>
    <w:rsid w:val="00262941"/>
    <w:rPr>
      <w:rFonts w:ascii="Courier" w:hAnsi="Courier" w:cs="TheSansMonoCondensed-Plain"/>
      <w:color w:val="3366FF"/>
      <w:spacing w:val="0"/>
      <w:w w:val="100"/>
      <w:position w:val="0"/>
      <w:u w:val="none"/>
      <w:vertAlign w:val="baseline"/>
      <w:lang w:val="en-US"/>
    </w:rPr>
  </w:style>
  <w:style w:type="character" w:customStyle="1" w:styleId="XrefRemoved">
    <w:name w:val="XrefRemoved"/>
    <w:uiPriority w:val="99"/>
    <w:qFormat/>
  </w:style>
  <w:style w:type="character" w:customStyle="1" w:styleId="Xref">
    <w:name w:val="Xref"/>
    <w:uiPriority w:val="1"/>
    <w:rsid w:val="00262941"/>
    <w:rPr>
      <w:color w:val="FF0000"/>
      <w:lang w:val="en-US"/>
    </w:rPr>
  </w:style>
  <w:style w:type="character" w:customStyle="1" w:styleId="NoteHead">
    <w:name w:val="NoteHead"/>
    <w:uiPriority w:val="1"/>
    <w:qFormat/>
    <w:rsid w:val="00262941"/>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uiPriority w:val="1"/>
    <w:qFormat/>
    <w:rsid w:val="00262941"/>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262941"/>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LiteralItalic">
    <w:name w:val="LiteralItalic"/>
    <w:uiPriority w:val="1"/>
    <w:qFormat/>
    <w:rsid w:val="00262941"/>
    <w:rPr>
      <w:rFonts w:ascii="Courier" w:hAnsi="Courier" w:cs="TheSansMonoCondensed-Italic"/>
      <w:b w:val="0"/>
      <w:i/>
      <w:iCs/>
      <w:color w:val="3366FF"/>
      <w:spacing w:val="0"/>
      <w:w w:val="100"/>
      <w:position w:val="0"/>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AltText">
    <w:name w:val="AltText"/>
    <w:uiPriority w:val="1"/>
    <w:qFormat/>
    <w:rsid w:val="00262941"/>
    <w:rPr>
      <w:color w:val="FF358C"/>
      <w:u w:val="single"/>
    </w:rPr>
  </w:style>
  <w:style w:type="character" w:styleId="CommentReference">
    <w:name w:val="annotation reference"/>
    <w:basedOn w:val="DefaultParagraphFont"/>
    <w:uiPriority w:val="99"/>
    <w:semiHidden/>
    <w:unhideWhenUsed/>
    <w:qFormat/>
    <w:rsid w:val="002D1D44"/>
    <w:rPr>
      <w:sz w:val="16"/>
      <w:szCs w:val="16"/>
    </w:rPr>
  </w:style>
  <w:style w:type="character" w:customStyle="1" w:styleId="CommentTextChar">
    <w:name w:val="Comment Text Char"/>
    <w:basedOn w:val="DefaultParagraphFont"/>
    <w:link w:val="CommentText"/>
    <w:uiPriority w:val="99"/>
    <w:semiHidden/>
    <w:qFormat/>
    <w:rsid w:val="00BF3808"/>
    <w:rPr>
      <w:sz w:val="20"/>
      <w:szCs w:val="20"/>
    </w:rPr>
  </w:style>
  <w:style w:type="character" w:customStyle="1" w:styleId="CommentSubjectChar">
    <w:name w:val="Comment Subject Char"/>
    <w:basedOn w:val="CommentTextChar"/>
    <w:link w:val="CommentSubject"/>
    <w:uiPriority w:val="99"/>
    <w:semiHidden/>
    <w:qFormat/>
    <w:rsid w:val="00BF3808"/>
    <w:rPr>
      <w:b/>
      <w:bCs/>
      <w:sz w:val="20"/>
      <w:szCs w:val="20"/>
    </w:rPr>
  </w:style>
  <w:style w:type="character" w:customStyle="1" w:styleId="Heading2Char">
    <w:name w:val="Heading 2 Char"/>
    <w:basedOn w:val="DefaultParagraphFont"/>
    <w:link w:val="Heading2"/>
    <w:uiPriority w:val="9"/>
    <w:semiHidden/>
    <w:rsid w:val="00262941"/>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262941"/>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262941"/>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262941"/>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262941"/>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262941"/>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262941"/>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262941"/>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262941"/>
    <w:rPr>
      <w:rFonts w:cs="NewBaskervilleEF-Bold"/>
      <w:b/>
      <w:bCs/>
      <w:i/>
      <w:iCs/>
      <w:color w:val="3366FF"/>
      <w:w w:val="100"/>
      <w:position w:val="0"/>
      <w:u w:val="none"/>
      <w:vertAlign w:val="baseline"/>
      <w:lang w:val="en-US"/>
    </w:rPr>
  </w:style>
  <w:style w:type="character" w:customStyle="1" w:styleId="LiteralBold">
    <w:name w:val="LiteralBold"/>
    <w:uiPriority w:val="1"/>
    <w:qFormat/>
    <w:rsid w:val="00262941"/>
    <w:rPr>
      <w:rFonts w:ascii="Courier" w:hAnsi="Courier" w:cs="TheSansMonoCondensed-Bold"/>
      <w:b/>
      <w:bCs/>
      <w:i w:val="0"/>
      <w:iCs w:val="0"/>
      <w:color w:val="3366FF"/>
      <w:spacing w:val="0"/>
      <w:w w:val="100"/>
      <w:position w:val="0"/>
      <w:u w:val="none"/>
      <w:vertAlign w:val="baseline"/>
      <w:lang w:val="en-US"/>
    </w:rPr>
  </w:style>
  <w:style w:type="character" w:customStyle="1" w:styleId="LiteralBoldItalic">
    <w:name w:val="LiteralBoldItalic"/>
    <w:uiPriority w:val="1"/>
    <w:qFormat/>
    <w:rsid w:val="00262941"/>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262941"/>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262941"/>
    <w:rPr>
      <w:rFonts w:ascii="Wingdings2" w:hAnsi="Wingdings2" w:cs="Wingdings2"/>
      <w:color w:val="000000"/>
      <w:w w:val="100"/>
      <w:position w:val="0"/>
      <w:u w:val="none"/>
      <w:vertAlign w:val="baseline"/>
      <w:lang w:val="en-US"/>
    </w:rPr>
  </w:style>
  <w:style w:type="character" w:customStyle="1" w:styleId="LinkURL">
    <w:name w:val="LinkURL"/>
    <w:uiPriority w:val="1"/>
    <w:qFormat/>
    <w:rsid w:val="00262941"/>
    <w:rPr>
      <w:rFonts w:cs="NewBaskervilleStd-Italic"/>
      <w:i/>
      <w:iCs/>
      <w:color w:val="3366FF"/>
      <w:w w:val="100"/>
      <w:position w:val="0"/>
      <w:u w:val="none"/>
      <w:vertAlign w:val="baseline"/>
      <w:lang w:val="en-US"/>
    </w:rPr>
  </w:style>
  <w:style w:type="character" w:customStyle="1" w:styleId="bulletcharacter">
    <w:name w:val="bullet_character"/>
    <w:uiPriority w:val="99"/>
    <w:rsid w:val="00262941"/>
    <w:rPr>
      <w:rFonts w:ascii="Symbol" w:hAnsi="Symbol" w:cs="Symbol"/>
      <w:color w:val="000000"/>
    </w:rPr>
  </w:style>
  <w:style w:type="character" w:customStyle="1" w:styleId="Superscript">
    <w:name w:val="Superscript"/>
    <w:uiPriority w:val="1"/>
    <w:qFormat/>
    <w:rsid w:val="00262941"/>
    <w:rPr>
      <w:color w:val="3366FF"/>
      <w:vertAlign w:val="superscript"/>
    </w:rPr>
  </w:style>
  <w:style w:type="character" w:customStyle="1" w:styleId="SuperscriptItalic">
    <w:name w:val="SuperscriptItalic"/>
    <w:uiPriority w:val="1"/>
    <w:qFormat/>
    <w:rsid w:val="00262941"/>
    <w:rPr>
      <w:i/>
      <w:color w:val="3366FF"/>
      <w:vertAlign w:val="superscript"/>
    </w:rPr>
  </w:style>
  <w:style w:type="character" w:customStyle="1" w:styleId="Subscript">
    <w:name w:val="Subscript"/>
    <w:uiPriority w:val="1"/>
    <w:qFormat/>
    <w:rsid w:val="00262941"/>
    <w:rPr>
      <w:color w:val="3366FF"/>
      <w:vertAlign w:val="subscript"/>
    </w:rPr>
  </w:style>
  <w:style w:type="character" w:customStyle="1" w:styleId="SubscriptItalic">
    <w:name w:val="SubscriptItalic"/>
    <w:uiPriority w:val="1"/>
    <w:qFormat/>
    <w:rsid w:val="00262941"/>
    <w:rPr>
      <w:i/>
      <w:color w:val="3366FF"/>
      <w:vertAlign w:val="subscript"/>
    </w:rPr>
  </w:style>
  <w:style w:type="character" w:customStyle="1" w:styleId="Symbol">
    <w:name w:val="Symbol"/>
    <w:uiPriority w:val="1"/>
    <w:qFormat/>
    <w:rsid w:val="00262941"/>
    <w:rPr>
      <w:rFonts w:ascii="Symbol" w:hAnsi="Symbol"/>
    </w:rPr>
  </w:style>
  <w:style w:type="character" w:customStyle="1" w:styleId="Bold">
    <w:name w:val="Bold"/>
    <w:uiPriority w:val="1"/>
    <w:rsid w:val="00262941"/>
    <w:rPr>
      <w:b/>
      <w:bCs/>
      <w:color w:val="3366FF"/>
    </w:rPr>
  </w:style>
  <w:style w:type="character" w:customStyle="1" w:styleId="GraphicInline">
    <w:name w:val="GraphicInline"/>
    <w:uiPriority w:val="1"/>
    <w:qFormat/>
    <w:rsid w:val="00262941"/>
    <w:rPr>
      <w:color w:val="3366FF"/>
      <w:bdr w:val="none" w:sz="0" w:space="0" w:color="auto"/>
      <w:shd w:val="clear" w:color="auto" w:fill="99CC00"/>
    </w:rPr>
  </w:style>
  <w:style w:type="character" w:customStyle="1" w:styleId="DigitalOnly">
    <w:name w:val="DigitalOnly"/>
    <w:uiPriority w:val="1"/>
    <w:qFormat/>
    <w:rsid w:val="00262941"/>
    <w:rPr>
      <w:color w:val="3366FF"/>
      <w:bdr w:val="single" w:sz="4" w:space="0" w:color="3366FF"/>
    </w:rPr>
  </w:style>
  <w:style w:type="character" w:customStyle="1" w:styleId="PrintOnly">
    <w:name w:val="PrintOnly"/>
    <w:uiPriority w:val="1"/>
    <w:qFormat/>
    <w:rsid w:val="00262941"/>
    <w:rPr>
      <w:color w:val="3366FF"/>
      <w:bdr w:val="single" w:sz="4" w:space="0" w:color="FF0000"/>
    </w:rPr>
  </w:style>
  <w:style w:type="character" w:customStyle="1" w:styleId="LinkEmail">
    <w:name w:val="LinkEmail"/>
    <w:basedOn w:val="LinkURL"/>
    <w:uiPriority w:val="1"/>
    <w:qFormat/>
    <w:rsid w:val="00262941"/>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262941"/>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262941"/>
    <w:rPr>
      <w:color w:val="3366FF"/>
      <w:bdr w:val="none" w:sz="0" w:space="0" w:color="auto"/>
      <w:shd w:val="clear" w:color="auto" w:fill="FFFF00"/>
    </w:rPr>
  </w:style>
  <w:style w:type="character" w:customStyle="1" w:styleId="FootnoteReference">
    <w:name w:val="FootnoteReference"/>
    <w:uiPriority w:val="1"/>
    <w:qFormat/>
    <w:rsid w:val="00262941"/>
    <w:rPr>
      <w:color w:val="3366FF"/>
      <w:vertAlign w:val="superscript"/>
    </w:rPr>
  </w:style>
  <w:style w:type="character" w:customStyle="1" w:styleId="FootnoteRef">
    <w:name w:val="FootnoteRef"/>
    <w:basedOn w:val="FootnoteReference"/>
    <w:uiPriority w:val="1"/>
    <w:qFormat/>
    <w:rsid w:val="00262941"/>
    <w:rPr>
      <w:color w:val="3366FF"/>
      <w:vertAlign w:val="superscript"/>
    </w:rPr>
  </w:style>
  <w:style w:type="character" w:customStyle="1" w:styleId="EndnoteReference">
    <w:name w:val="EndnoteReference"/>
    <w:basedOn w:val="FootnoteReference"/>
    <w:uiPriority w:val="1"/>
    <w:qFormat/>
    <w:rsid w:val="00262941"/>
    <w:rPr>
      <w:color w:val="3366FF"/>
      <w:vertAlign w:val="superscript"/>
    </w:rPr>
  </w:style>
  <w:style w:type="character" w:customStyle="1" w:styleId="Caps">
    <w:name w:val="Caps"/>
    <w:uiPriority w:val="1"/>
    <w:qFormat/>
    <w:rsid w:val="00262941"/>
    <w:rPr>
      <w:caps/>
      <w:smallCaps w:val="0"/>
      <w:color w:val="3366FF"/>
    </w:rPr>
  </w:style>
  <w:style w:type="character" w:customStyle="1" w:styleId="SmallCaps">
    <w:name w:val="SmallCaps"/>
    <w:uiPriority w:val="1"/>
    <w:qFormat/>
    <w:rsid w:val="00262941"/>
    <w:rPr>
      <w:caps w:val="0"/>
      <w:smallCaps/>
      <w:color w:val="3366FF"/>
    </w:rPr>
  </w:style>
  <w:style w:type="character" w:customStyle="1" w:styleId="SmallCapsBold">
    <w:name w:val="SmallCapsBold"/>
    <w:basedOn w:val="SmallCaps"/>
    <w:uiPriority w:val="1"/>
    <w:qFormat/>
    <w:rsid w:val="00262941"/>
    <w:rPr>
      <w:b/>
      <w:bCs/>
      <w:caps w:val="0"/>
      <w:smallCaps/>
      <w:color w:val="3366FF"/>
    </w:rPr>
  </w:style>
  <w:style w:type="character" w:customStyle="1" w:styleId="SmallCapsBoldItalic">
    <w:name w:val="SmallCapsBoldItalic"/>
    <w:basedOn w:val="SmallCapsBold"/>
    <w:uiPriority w:val="1"/>
    <w:qFormat/>
    <w:rsid w:val="00262941"/>
    <w:rPr>
      <w:b/>
      <w:bCs/>
      <w:i/>
      <w:iCs/>
      <w:caps w:val="0"/>
      <w:smallCaps/>
      <w:color w:val="3366FF"/>
    </w:rPr>
  </w:style>
  <w:style w:type="character" w:customStyle="1" w:styleId="SmallCapsItalic">
    <w:name w:val="SmallCapsItalic"/>
    <w:basedOn w:val="SmallCaps"/>
    <w:uiPriority w:val="1"/>
    <w:qFormat/>
    <w:rsid w:val="00262941"/>
    <w:rPr>
      <w:i/>
      <w:iCs/>
      <w:caps w:val="0"/>
      <w:smallCaps/>
      <w:color w:val="3366FF"/>
    </w:rPr>
  </w:style>
  <w:style w:type="character" w:customStyle="1" w:styleId="NSSymbol">
    <w:name w:val="NSSymbol"/>
    <w:uiPriority w:val="1"/>
    <w:qFormat/>
    <w:rsid w:val="00262941"/>
    <w:rPr>
      <w:color w:val="3366FF"/>
    </w:rPr>
  </w:style>
  <w:style w:type="character" w:customStyle="1" w:styleId="EndnoteRef">
    <w:name w:val="EndnoteRef"/>
    <w:basedOn w:val="EndnoteReference"/>
    <w:uiPriority w:val="1"/>
    <w:qFormat/>
    <w:rsid w:val="00262941"/>
    <w:rPr>
      <w:color w:val="3366FF"/>
      <w:vertAlign w:val="superscript"/>
    </w:rPr>
  </w:style>
  <w:style w:type="character" w:customStyle="1" w:styleId="PyBracket">
    <w:name w:val="PyBracket"/>
    <w:uiPriority w:val="1"/>
    <w:qFormat/>
    <w:rsid w:val="0026294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62941"/>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62941"/>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62941"/>
    <w:rPr>
      <w:b/>
      <w:bCs/>
      <w:smallCaps/>
      <w:spacing w:val="5"/>
    </w:rPr>
  </w:style>
  <w:style w:type="character" w:customStyle="1" w:styleId="CustomCharStyle">
    <w:name w:val="CustomCharStyle"/>
    <w:uiPriority w:val="1"/>
    <w:qFormat/>
    <w:rsid w:val="00262941"/>
    <w:rPr>
      <w:b w:val="0"/>
      <w:bCs w:val="0"/>
      <w:i w:val="0"/>
      <w:iCs w:val="0"/>
      <w:color w:val="3366FF"/>
      <w:bdr w:val="none" w:sz="0" w:space="0" w:color="auto"/>
      <w:shd w:val="clear" w:color="auto" w:fill="CCFFCC"/>
    </w:rPr>
  </w:style>
  <w:style w:type="character" w:customStyle="1" w:styleId="MenuArrow">
    <w:name w:val="MenuArrow"/>
    <w:uiPriority w:val="1"/>
    <w:qFormat/>
    <w:rsid w:val="00262941"/>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262941"/>
    <w:rPr>
      <w:vertAlign w:val="superscript"/>
    </w:rPr>
  </w:style>
  <w:style w:type="character" w:customStyle="1" w:styleId="LiteralSubscript">
    <w:name w:val="LiteralSubscript"/>
    <w:uiPriority w:val="1"/>
    <w:qFormat/>
    <w:rsid w:val="00262941"/>
    <w:rPr>
      <w:vertAlign w:val="subscript"/>
    </w:rPr>
  </w:style>
  <w:style w:type="character" w:customStyle="1" w:styleId="LiteralItalicSuperscript">
    <w:name w:val="LiteralItalicSuperscript"/>
    <w:uiPriority w:val="1"/>
    <w:qFormat/>
    <w:rsid w:val="00262941"/>
    <w:rPr>
      <w:i/>
      <w:color w:val="3266FF"/>
      <w:vertAlign w:val="superscript"/>
    </w:rPr>
  </w:style>
  <w:style w:type="character" w:customStyle="1" w:styleId="LiteralItalicSubscript">
    <w:name w:val="LiteralItalicSubscript"/>
    <w:basedOn w:val="LiteralItalicSuperscript"/>
    <w:uiPriority w:val="1"/>
    <w:qFormat/>
    <w:rsid w:val="00262941"/>
    <w:rPr>
      <w:i/>
      <w:color w:val="3266FF"/>
      <w:vertAlign w:val="subscript"/>
    </w:rPr>
  </w:style>
  <w:style w:type="character" w:customStyle="1" w:styleId="ChineseChar">
    <w:name w:val="ChineseChar"/>
    <w:uiPriority w:val="1"/>
    <w:qFormat/>
    <w:rsid w:val="00262941"/>
    <w:rPr>
      <w:lang w:val="fr-FR"/>
    </w:rPr>
  </w:style>
  <w:style w:type="character" w:customStyle="1" w:styleId="JapaneseChar">
    <w:name w:val="JapaneseChar"/>
    <w:uiPriority w:val="1"/>
    <w:qFormat/>
    <w:rsid w:val="00262941"/>
    <w:rPr>
      <w:lang w:val="fr-FR"/>
    </w:rPr>
  </w:style>
  <w:style w:type="character" w:customStyle="1" w:styleId="EmojiChar">
    <w:name w:val="EmojiChar"/>
    <w:uiPriority w:val="99"/>
    <w:qFormat/>
    <w:rsid w:val="00262941"/>
    <w:rPr>
      <w:lang w:val="fr-FR"/>
    </w:rPr>
  </w:style>
  <w:style w:type="character" w:customStyle="1" w:styleId="Strikethrough">
    <w:name w:val="Strikethrough"/>
    <w:uiPriority w:val="1"/>
    <w:qFormat/>
    <w:rsid w:val="00262941"/>
    <w:rPr>
      <w:strike/>
      <w:dstrike w:val="0"/>
    </w:rPr>
  </w:style>
  <w:style w:type="character" w:customStyle="1" w:styleId="SuperscriptBold">
    <w:name w:val="SuperscriptBold"/>
    <w:basedOn w:val="Superscript"/>
    <w:uiPriority w:val="1"/>
    <w:qFormat/>
    <w:rsid w:val="00262941"/>
    <w:rPr>
      <w:b/>
      <w:color w:val="3366FF"/>
      <w:vertAlign w:val="superscript"/>
    </w:rPr>
  </w:style>
  <w:style w:type="character" w:customStyle="1" w:styleId="SubscriptBold">
    <w:name w:val="SubscriptBold"/>
    <w:basedOn w:val="Subscript"/>
    <w:uiPriority w:val="1"/>
    <w:qFormat/>
    <w:rsid w:val="00262941"/>
    <w:rPr>
      <w:b/>
      <w:color w:val="3366FF"/>
      <w:vertAlign w:val="subscript"/>
    </w:rPr>
  </w:style>
  <w:style w:type="character" w:customStyle="1" w:styleId="SuperscriptBoldItalic">
    <w:name w:val="SuperscriptBoldItalic"/>
    <w:basedOn w:val="Superscript"/>
    <w:uiPriority w:val="1"/>
    <w:qFormat/>
    <w:rsid w:val="00262941"/>
    <w:rPr>
      <w:b/>
      <w:i/>
      <w:color w:val="3366FF"/>
      <w:vertAlign w:val="superscript"/>
    </w:rPr>
  </w:style>
  <w:style w:type="character" w:customStyle="1" w:styleId="SubscriptBoldItalic">
    <w:name w:val="SubscriptBoldItalic"/>
    <w:basedOn w:val="Subscript"/>
    <w:uiPriority w:val="1"/>
    <w:qFormat/>
    <w:rsid w:val="00262941"/>
    <w:rPr>
      <w:b/>
      <w:i/>
      <w:color w:val="3366FF"/>
      <w:vertAlign w:val="subscript"/>
    </w:rPr>
  </w:style>
  <w:style w:type="character" w:customStyle="1" w:styleId="SuperscriptLiteralBoldItalic">
    <w:name w:val="SuperscriptLiteralBoldItalic"/>
    <w:basedOn w:val="SuperscriptBoldItalic"/>
    <w:uiPriority w:val="1"/>
    <w:qFormat/>
    <w:rsid w:val="00262941"/>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62941"/>
    <w:rPr>
      <w:rFonts w:ascii="Courier" w:hAnsi="Courier"/>
      <w:b/>
      <w:i/>
      <w:color w:val="3366FF"/>
      <w:vertAlign w:val="subscript"/>
    </w:rPr>
  </w:style>
  <w:style w:type="character" w:customStyle="1" w:styleId="SuperscriptLiteralBold">
    <w:name w:val="SuperscriptLiteralBold"/>
    <w:basedOn w:val="SuperscriptBold"/>
    <w:uiPriority w:val="1"/>
    <w:qFormat/>
    <w:rsid w:val="00262941"/>
    <w:rPr>
      <w:rFonts w:ascii="Courier" w:hAnsi="Courier"/>
      <w:b/>
      <w:i w:val="0"/>
      <w:color w:val="3366FF"/>
      <w:vertAlign w:val="superscript"/>
    </w:rPr>
  </w:style>
  <w:style w:type="character" w:customStyle="1" w:styleId="SubscriptLiteralBold">
    <w:name w:val="SubscriptLiteralBold"/>
    <w:basedOn w:val="SubscriptBold"/>
    <w:uiPriority w:val="1"/>
    <w:qFormat/>
    <w:rsid w:val="00262941"/>
    <w:rPr>
      <w:rFonts w:ascii="Courier" w:hAnsi="Courier"/>
      <w:b/>
      <w:i w:val="0"/>
      <w:color w:val="3366FF"/>
      <w:vertAlign w:val="subscript"/>
    </w:rPr>
  </w:style>
  <w:style w:type="character" w:customStyle="1" w:styleId="SuperscriptLiteral">
    <w:name w:val="SuperscriptLiteral"/>
    <w:basedOn w:val="Superscript"/>
    <w:uiPriority w:val="1"/>
    <w:qFormat/>
    <w:rsid w:val="00262941"/>
    <w:rPr>
      <w:rFonts w:ascii="Courier" w:hAnsi="Courier"/>
      <w:color w:val="3366FF"/>
      <w:vertAlign w:val="superscript"/>
    </w:rPr>
  </w:style>
  <w:style w:type="character" w:customStyle="1" w:styleId="SuperscriptLiteralItalic">
    <w:name w:val="SuperscriptLiteralItalic"/>
    <w:basedOn w:val="SuperscriptLiteral"/>
    <w:uiPriority w:val="1"/>
    <w:qFormat/>
    <w:rsid w:val="00262941"/>
    <w:rPr>
      <w:rFonts w:ascii="Courier" w:hAnsi="Courier"/>
      <w:i/>
      <w:color w:val="3366FF"/>
      <w:vertAlign w:val="superscript"/>
    </w:rPr>
  </w:style>
  <w:style w:type="character" w:customStyle="1" w:styleId="SubscriptLiteral">
    <w:name w:val="SubscriptLiteral"/>
    <w:basedOn w:val="Subscript"/>
    <w:uiPriority w:val="1"/>
    <w:qFormat/>
    <w:rsid w:val="00262941"/>
    <w:rPr>
      <w:rFonts w:ascii="Courier" w:hAnsi="Courier"/>
      <w:color w:val="3366FF"/>
      <w:vertAlign w:val="subscript"/>
    </w:rPr>
  </w:style>
  <w:style w:type="character" w:customStyle="1" w:styleId="SubscriptLiteralItalic">
    <w:name w:val="SubscriptLiteralItalic"/>
    <w:basedOn w:val="SubscriptLiteral"/>
    <w:uiPriority w:val="1"/>
    <w:qFormat/>
    <w:rsid w:val="00262941"/>
    <w:rPr>
      <w:rFonts w:ascii="Courier" w:hAnsi="Courier"/>
      <w:i/>
      <w:color w:val="3366FF"/>
      <w:vertAlign w:val="subscript"/>
    </w:rPr>
  </w:style>
  <w:style w:type="character" w:customStyle="1" w:styleId="CyrillicChar">
    <w:name w:val="CyrillicChar"/>
    <w:uiPriority w:val="1"/>
    <w:qFormat/>
    <w:rsid w:val="00262941"/>
    <w:rPr>
      <w:lang w:val="fr-FR"/>
    </w:rPr>
  </w:style>
  <w:style w:type="character" w:styleId="Hyperlink">
    <w:name w:val="Hyperlink"/>
    <w:basedOn w:val="DefaultParagraphFont"/>
    <w:uiPriority w:val="99"/>
    <w:unhideWhenUsed/>
    <w:rsid w:val="00262941"/>
    <w:rPr>
      <w:color w:val="467886" w:themeColor="hyperlink"/>
      <w:u w:val="single"/>
    </w:rPr>
  </w:style>
  <w:style w:type="character" w:styleId="UnresolvedMention">
    <w:name w:val="Unresolved Mention"/>
    <w:basedOn w:val="DefaultParagraphFont"/>
    <w:uiPriority w:val="99"/>
    <w:semiHidden/>
    <w:unhideWhenUsed/>
    <w:rsid w:val="00262941"/>
    <w:rPr>
      <w:color w:val="605E5C"/>
      <w:shd w:val="clear" w:color="auto" w:fill="E1DFDD"/>
    </w:rPr>
  </w:style>
  <w:style w:type="character" w:customStyle="1" w:styleId="EndnoteTextChar">
    <w:name w:val="Endnote Text Char"/>
    <w:basedOn w:val="DefaultParagraphFont"/>
    <w:link w:val="EndnoteText"/>
    <w:uiPriority w:val="99"/>
    <w:semiHidden/>
    <w:rsid w:val="00262941"/>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691D30"/>
    <w:rPr>
      <w:vertAlign w:val="superscript"/>
    </w:rPr>
  </w:style>
  <w:style w:type="character" w:styleId="EndnoteReference0">
    <w:name w:val="endnote reference"/>
    <w:basedOn w:val="DefaultParagraphFont"/>
    <w:uiPriority w:val="99"/>
    <w:unhideWhenUsed/>
    <w:rsid w:val="00262941"/>
    <w:rPr>
      <w:vertAlign w:val="superscript"/>
    </w:rPr>
  </w:style>
  <w:style w:type="character" w:customStyle="1" w:styleId="FootnoteTextChar">
    <w:name w:val="Footnote Text Char"/>
    <w:basedOn w:val="DefaultParagraphFont"/>
    <w:link w:val="FootnoteText"/>
    <w:uiPriority w:val="99"/>
    <w:semiHidden/>
    <w:rsid w:val="00262941"/>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691D30"/>
    <w:rPr>
      <w:vertAlign w:val="superscript"/>
    </w:rPr>
  </w:style>
  <w:style w:type="character" w:styleId="FootnoteReference0">
    <w:name w:val="footnote reference"/>
    <w:basedOn w:val="DefaultParagraphFont"/>
    <w:uiPriority w:val="99"/>
    <w:unhideWhenUsed/>
    <w:rsid w:val="00262941"/>
    <w:rPr>
      <w:vertAlign w:val="superscript"/>
    </w:rPr>
  </w:style>
  <w:style w:type="character" w:customStyle="1" w:styleId="Emoji">
    <w:name w:val="Emoji"/>
    <w:basedOn w:val="DefaultParagraphFont"/>
    <w:uiPriority w:val="1"/>
    <w:qFormat/>
    <w:rsid w:val="00262941"/>
    <w:rPr>
      <w:rFonts w:ascii="Apple Color Emoji" w:hAnsi="Apple Color Emoji" w:cs="Apple Color Emoji"/>
      <w:lang w:eastAsia="en-US"/>
    </w:rPr>
  </w:style>
  <w:style w:type="character" w:customStyle="1" w:styleId="LiteralGrayItalic">
    <w:name w:val="LiteralGrayItalic"/>
    <w:basedOn w:val="LiteralGray"/>
    <w:uiPriority w:val="1"/>
    <w:qFormat/>
    <w:rsid w:val="00262941"/>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262941"/>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262941"/>
    <w:pPr>
      <w:numPr>
        <w:numId w:val="67"/>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262941"/>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262941"/>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HeadA">
    <w:name w:val="HeadA"/>
    <w:qFormat/>
    <w:rsid w:val="00262941"/>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BodyContinued">
    <w:name w:val="BodyContinued"/>
    <w:qFormat/>
    <w:rsid w:val="0026294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262941"/>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BoxTitle">
    <w:name w:val="BoxTitle"/>
    <w:qFormat/>
    <w:rsid w:val="00262941"/>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BoxBodyFirst">
    <w:name w:val="BoxBodyFirst"/>
    <w:qFormat/>
    <w:rsid w:val="00262941"/>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Body">
    <w:name w:val="BoxBody"/>
    <w:qFormat/>
    <w:rsid w:val="00262941"/>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Spacer">
    <w:name w:val="_BoxSpacer"/>
    <w:basedOn w:val="Body"/>
    <w:uiPriority w:val="99"/>
    <w:qFormat/>
    <w:pPr>
      <w:keepLines/>
      <w:spacing w:after="360"/>
    </w:pPr>
  </w:style>
  <w:style w:type="paragraph" w:customStyle="1" w:styleId="HeadB">
    <w:name w:val="HeadB"/>
    <w:qFormat/>
    <w:rsid w:val="00262941"/>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ListBullet">
    <w:name w:val="ListBullet"/>
    <w:qFormat/>
    <w:rsid w:val="00262941"/>
    <w:pPr>
      <w:widowControl w:val="0"/>
      <w:numPr>
        <w:numId w:val="21"/>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62941"/>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262941"/>
    <w:pPr>
      <w:numPr>
        <w:ilvl w:val="6"/>
        <w:numId w:val="67"/>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Note">
    <w:name w:val="Note"/>
    <w:qFormat/>
    <w:rsid w:val="00262941"/>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262941"/>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262941"/>
    <w:pPr>
      <w:numPr>
        <w:ilvl w:val="4"/>
        <w:numId w:val="67"/>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CodeLabel">
    <w:name w:val="CodeLabel"/>
    <w:next w:val="Code"/>
    <w:qFormat/>
    <w:rsid w:val="00262941"/>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262941"/>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CodeListingCaptionWide">
    <w:name w:val="CodeListingCaptionWide"/>
    <w:basedOn w:val="ChapterIntro"/>
    <w:next w:val="NoParagraphStyle"/>
    <w:uiPriority w:val="99"/>
    <w:qFormat/>
    <w:pPr>
      <w:keepLines/>
      <w:spacing w:after="120" w:line="210" w:lineRule="atLeast"/>
      <w:ind w:left="0"/>
    </w:pPr>
    <w:rPr>
      <w:rFonts w:ascii="Futura Std Book" w:hAnsi="Futura Std Book" w:cs="Futura Std Book"/>
      <w:i/>
      <w:iCs/>
      <w:spacing w:val="0"/>
      <w:sz w:val="17"/>
      <w:szCs w:val="17"/>
    </w:rPr>
  </w:style>
  <w:style w:type="paragraph" w:styleId="Revision">
    <w:name w:val="Revision"/>
    <w:uiPriority w:val="99"/>
    <w:semiHidden/>
    <w:qFormat/>
    <w:rsid w:val="002D1D44"/>
  </w:style>
  <w:style w:type="paragraph" w:customStyle="1" w:styleId="GraphicSlug">
    <w:name w:val="GraphicSlug"/>
    <w:qFormat/>
    <w:rsid w:val="00262941"/>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HeadANumber">
    <w:name w:val="HeadANumber"/>
    <w:qFormat/>
    <w:rsid w:val="00262941"/>
    <w:pPr>
      <w:keepNext/>
      <w:keepLines/>
      <w:widowControl w:val="0"/>
      <w:numPr>
        <w:ilvl w:val="1"/>
        <w:numId w:val="67"/>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262941"/>
    <w:pPr>
      <w:keepNext/>
      <w:keepLines/>
      <w:widowControl w:val="0"/>
      <w:numPr>
        <w:ilvl w:val="2"/>
        <w:numId w:val="67"/>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262941"/>
    <w:pPr>
      <w:keepNext/>
      <w:keepLines/>
      <w:widowControl w:val="0"/>
      <w:numPr>
        <w:ilvl w:val="3"/>
        <w:numId w:val="67"/>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TableTitle">
    <w:name w:val="TableTitle"/>
    <w:qFormat/>
    <w:rsid w:val="00262941"/>
    <w:pPr>
      <w:keepNext/>
      <w:keepLines/>
      <w:widowControl w:val="0"/>
      <w:numPr>
        <w:ilvl w:val="5"/>
        <w:numId w:val="67"/>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styleId="CommentText">
    <w:name w:val="annotation text"/>
    <w:basedOn w:val="Normal"/>
    <w:link w:val="CommentTextChar"/>
    <w:uiPriority w:val="99"/>
    <w:semiHidden/>
    <w:unhideWhenUsed/>
    <w:rsid w:val="00BF380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F3808"/>
    <w:rPr>
      <w:b/>
      <w:bCs/>
    </w:rPr>
  </w:style>
  <w:style w:type="paragraph" w:customStyle="1" w:styleId="IndexBody">
    <w:name w:val="IndexBody"/>
    <w:qFormat/>
    <w:rsid w:val="00262941"/>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26294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262941"/>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262941"/>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262941"/>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262941"/>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262941"/>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TableHeader">
    <w:name w:val="TableHeader"/>
    <w:qFormat/>
    <w:rsid w:val="00262941"/>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262941"/>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262941"/>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262941"/>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262941"/>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262941"/>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ListBullet">
    <w:name w:val="BoxListBullet"/>
    <w:qFormat/>
    <w:rsid w:val="00262941"/>
    <w:pPr>
      <w:widowControl w:val="0"/>
      <w:numPr>
        <w:numId w:val="23"/>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262941"/>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262941"/>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262941"/>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262941"/>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262941"/>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262941"/>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262941"/>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262941"/>
    <w:pPr>
      <w:widowControl w:val="0"/>
      <w:numPr>
        <w:numId w:val="20"/>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PartNumber">
    <w:name w:val="PartNumber"/>
    <w:qFormat/>
    <w:rsid w:val="0026294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262941"/>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262941"/>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262941"/>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262941"/>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262941"/>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262941"/>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262941"/>
    <w:pPr>
      <w:spacing w:before="120"/>
    </w:pPr>
    <w:rPr>
      <w:i/>
      <w:iCs/>
      <w:caps w:val="0"/>
    </w:rPr>
  </w:style>
  <w:style w:type="paragraph" w:customStyle="1" w:styleId="BoxBodyContinued">
    <w:name w:val="BoxBodyContinued"/>
    <w:qFormat/>
    <w:rsid w:val="00262941"/>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262941"/>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262941"/>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262941"/>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262941"/>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262941"/>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262941"/>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262941"/>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262941"/>
    <w:pPr>
      <w:spacing w:after="240"/>
      <w:jc w:val="right"/>
    </w:pPr>
    <w:rPr>
      <w:i w:val="0"/>
    </w:rPr>
  </w:style>
  <w:style w:type="paragraph" w:customStyle="1" w:styleId="TableHeaderSub">
    <w:name w:val="TableHeaderSub"/>
    <w:qFormat/>
    <w:rsid w:val="00262941"/>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262941"/>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262941"/>
    <w:pPr>
      <w:keepLines/>
      <w:widowControl w:val="0"/>
      <w:numPr>
        <w:numId w:val="25"/>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262941"/>
    <w:pPr>
      <w:keepLines/>
      <w:widowControl w:val="0"/>
      <w:numPr>
        <w:numId w:val="26"/>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262941"/>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262941"/>
    <w:rPr>
      <w:i w:val="0"/>
      <w:sz w:val="18"/>
      <w:szCs w:val="18"/>
    </w:rPr>
  </w:style>
  <w:style w:type="paragraph" w:customStyle="1" w:styleId="ExtractSource">
    <w:name w:val="ExtractSource"/>
    <w:basedOn w:val="ExtractPara"/>
    <w:qFormat/>
    <w:rsid w:val="00262941"/>
    <w:pPr>
      <w:jc w:val="right"/>
    </w:pPr>
  </w:style>
  <w:style w:type="paragraph" w:customStyle="1" w:styleId="ExtractParaContinued">
    <w:name w:val="ExtractParaContinued"/>
    <w:basedOn w:val="ExtractPara"/>
    <w:qFormat/>
    <w:rsid w:val="00262941"/>
    <w:pPr>
      <w:spacing w:before="0"/>
      <w:ind w:firstLine="360"/>
    </w:pPr>
  </w:style>
  <w:style w:type="paragraph" w:customStyle="1" w:styleId="AppendixNumber">
    <w:name w:val="AppendixNumber"/>
    <w:qFormat/>
    <w:rsid w:val="0026294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262941"/>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262941"/>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262941"/>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262941"/>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262941"/>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262941"/>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262941"/>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262941"/>
  </w:style>
  <w:style w:type="paragraph" w:customStyle="1" w:styleId="BookTitle0">
    <w:name w:val="BookTitle"/>
    <w:qFormat/>
    <w:rsid w:val="0026294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262941"/>
  </w:style>
  <w:style w:type="paragraph" w:customStyle="1" w:styleId="BookEdition">
    <w:name w:val="BookEdition"/>
    <w:basedOn w:val="BookSubtitle"/>
    <w:qFormat/>
    <w:rsid w:val="00262941"/>
    <w:rPr>
      <w:b w:val="0"/>
      <w:bCs w:val="0"/>
      <w:i/>
      <w:iCs/>
      <w:sz w:val="24"/>
      <w:szCs w:val="24"/>
    </w:rPr>
  </w:style>
  <w:style w:type="paragraph" w:customStyle="1" w:styleId="BookAuthor">
    <w:name w:val="BookAuthor"/>
    <w:basedOn w:val="BookEdition"/>
    <w:qFormat/>
    <w:rsid w:val="00262941"/>
    <w:rPr>
      <w:i w:val="0"/>
      <w:iCs w:val="0"/>
      <w:smallCaps/>
    </w:rPr>
  </w:style>
  <w:style w:type="paragraph" w:customStyle="1" w:styleId="BookPublisher">
    <w:name w:val="BookPublisher"/>
    <w:basedOn w:val="BookAuthor"/>
    <w:qFormat/>
    <w:rsid w:val="00262941"/>
    <w:rPr>
      <w:i/>
      <w:iCs/>
      <w:smallCaps w:val="0"/>
      <w:sz w:val="20"/>
      <w:szCs w:val="20"/>
    </w:rPr>
  </w:style>
  <w:style w:type="paragraph" w:customStyle="1" w:styleId="Copyright">
    <w:name w:val="Copyright"/>
    <w:qFormat/>
    <w:rsid w:val="00262941"/>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262941"/>
  </w:style>
  <w:style w:type="paragraph" w:customStyle="1" w:styleId="CopyrightHead">
    <w:name w:val="CopyrightHead"/>
    <w:basedOn w:val="CopyrightLOC"/>
    <w:qFormat/>
    <w:rsid w:val="00262941"/>
    <w:rPr>
      <w:b/>
    </w:rPr>
  </w:style>
  <w:style w:type="paragraph" w:customStyle="1" w:styleId="Dedication">
    <w:name w:val="Dedication"/>
    <w:basedOn w:val="BookPublisher"/>
    <w:qFormat/>
    <w:rsid w:val="00262941"/>
  </w:style>
  <w:style w:type="paragraph" w:customStyle="1" w:styleId="FrontmatterTitle">
    <w:name w:val="FrontmatterTitle"/>
    <w:basedOn w:val="BackmatterTitle"/>
    <w:qFormat/>
    <w:rsid w:val="00262941"/>
  </w:style>
  <w:style w:type="paragraph" w:customStyle="1" w:styleId="TOCFM">
    <w:name w:val="TOCFM"/>
    <w:basedOn w:val="Normal"/>
    <w:qFormat/>
    <w:rsid w:val="00262941"/>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62941"/>
    <w:pPr>
      <w:ind w:left="720"/>
    </w:pPr>
    <w:rPr>
      <w:b/>
    </w:rPr>
  </w:style>
  <w:style w:type="paragraph" w:customStyle="1" w:styleId="TOCPart">
    <w:name w:val="TOCPart"/>
    <w:basedOn w:val="TOCH1"/>
    <w:qFormat/>
    <w:rsid w:val="00262941"/>
    <w:pPr>
      <w:spacing w:before="120"/>
      <w:ind w:left="0"/>
      <w:jc w:val="center"/>
    </w:pPr>
    <w:rPr>
      <w:b w:val="0"/>
      <w:sz w:val="28"/>
      <w:szCs w:val="24"/>
    </w:rPr>
  </w:style>
  <w:style w:type="paragraph" w:customStyle="1" w:styleId="TOCChapter">
    <w:name w:val="TOCChapter"/>
    <w:basedOn w:val="TOCH1"/>
    <w:qFormat/>
    <w:rsid w:val="00262941"/>
    <w:pPr>
      <w:ind w:left="360"/>
    </w:pPr>
    <w:rPr>
      <w:b w:val="0"/>
      <w:sz w:val="24"/>
    </w:rPr>
  </w:style>
  <w:style w:type="paragraph" w:customStyle="1" w:styleId="TOCH2">
    <w:name w:val="TOCH2"/>
    <w:basedOn w:val="TOCH1"/>
    <w:qFormat/>
    <w:rsid w:val="00262941"/>
    <w:pPr>
      <w:ind w:left="1080"/>
    </w:pPr>
    <w:rPr>
      <w:i/>
    </w:rPr>
  </w:style>
  <w:style w:type="paragraph" w:customStyle="1" w:styleId="TOCH3">
    <w:name w:val="TOCH3"/>
    <w:basedOn w:val="TOCH1"/>
    <w:qFormat/>
    <w:rsid w:val="00262941"/>
    <w:pPr>
      <w:ind w:left="1440"/>
    </w:pPr>
    <w:rPr>
      <w:b w:val="0"/>
      <w:i/>
    </w:rPr>
  </w:style>
  <w:style w:type="paragraph" w:customStyle="1" w:styleId="BoxType">
    <w:name w:val="BoxType"/>
    <w:qFormat/>
    <w:rsid w:val="00262941"/>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ListPlain">
    <w:name w:val="ListPlain"/>
    <w:qFormat/>
    <w:rsid w:val="00262941"/>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CodeAnnotated">
    <w:name w:val="CodeAnnotated"/>
    <w:qFormat/>
    <w:rsid w:val="00262941"/>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BoxListNumber">
    <w:name w:val="BoxListNumber"/>
    <w:qFormat/>
    <w:rsid w:val="00262941"/>
    <w:pPr>
      <w:widowControl w:val="0"/>
      <w:numPr>
        <w:numId w:val="24"/>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262941"/>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EpigraphSource">
    <w:name w:val="EpigraphSource"/>
    <w:basedOn w:val="Epigraph"/>
    <w:qFormat/>
    <w:rsid w:val="00262941"/>
    <w:pPr>
      <w:jc w:val="right"/>
    </w:pPr>
    <w:rPr>
      <w:i w:val="0"/>
    </w:rPr>
  </w:style>
  <w:style w:type="paragraph" w:customStyle="1" w:styleId="Default">
    <w:name w:val="Default"/>
    <w:rsid w:val="00262941"/>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262941"/>
  </w:style>
  <w:style w:type="paragraph" w:customStyle="1" w:styleId="ReviewHead">
    <w:name w:val="ReviewHead"/>
    <w:basedOn w:val="FrontmatterTitle"/>
    <w:qFormat/>
    <w:rsid w:val="00262941"/>
  </w:style>
  <w:style w:type="paragraph" w:customStyle="1" w:styleId="ReviewQuote">
    <w:name w:val="ReviewQuote"/>
    <w:basedOn w:val="QuotePara"/>
    <w:qFormat/>
    <w:rsid w:val="00262941"/>
  </w:style>
  <w:style w:type="paragraph" w:customStyle="1" w:styleId="ReviewSource">
    <w:name w:val="ReviewSource"/>
    <w:basedOn w:val="QuoteSource"/>
    <w:qFormat/>
    <w:rsid w:val="00262941"/>
  </w:style>
  <w:style w:type="paragraph" w:customStyle="1" w:styleId="ListGraphic">
    <w:name w:val="ListGraphic"/>
    <w:basedOn w:val="GraphicSlug"/>
    <w:qFormat/>
    <w:rsid w:val="00262941"/>
    <w:pPr>
      <w:ind w:left="0"/>
    </w:pPr>
  </w:style>
  <w:style w:type="paragraph" w:customStyle="1" w:styleId="ListCaption">
    <w:name w:val="ListCaption"/>
    <w:basedOn w:val="CaptionLine"/>
    <w:qFormat/>
    <w:rsid w:val="00262941"/>
    <w:pPr>
      <w:ind w:left="3600"/>
    </w:pPr>
  </w:style>
  <w:style w:type="paragraph" w:customStyle="1" w:styleId="NoteContinued">
    <w:name w:val="NoteContinued"/>
    <w:basedOn w:val="Note"/>
    <w:qFormat/>
    <w:rsid w:val="00262941"/>
    <w:pPr>
      <w:spacing w:before="0"/>
      <w:ind w:firstLine="0"/>
    </w:pPr>
  </w:style>
  <w:style w:type="paragraph" w:customStyle="1" w:styleId="NoteCode">
    <w:name w:val="NoteCode"/>
    <w:basedOn w:val="Code"/>
    <w:qFormat/>
    <w:rsid w:val="00262941"/>
    <w:pPr>
      <w:spacing w:after="240"/>
    </w:pPr>
  </w:style>
  <w:style w:type="paragraph" w:customStyle="1" w:styleId="ListBulletSub">
    <w:name w:val="ListBulletSub"/>
    <w:basedOn w:val="ListBullet"/>
    <w:qFormat/>
    <w:rsid w:val="00262941"/>
    <w:pPr>
      <w:numPr>
        <w:numId w:val="59"/>
      </w:numPr>
      <w:ind w:left="2520"/>
    </w:pPr>
  </w:style>
  <w:style w:type="paragraph" w:customStyle="1" w:styleId="CodeCustom1">
    <w:name w:val="CodeCustom1"/>
    <w:basedOn w:val="Code"/>
    <w:qFormat/>
    <w:rsid w:val="00262941"/>
    <w:rPr>
      <w:color w:val="00B0F0"/>
    </w:rPr>
  </w:style>
  <w:style w:type="paragraph" w:customStyle="1" w:styleId="CodeCustom2">
    <w:name w:val="CodeCustom2"/>
    <w:basedOn w:val="CodeCustom1"/>
    <w:qFormat/>
    <w:rsid w:val="00262941"/>
    <w:pPr>
      <w:framePr w:wrap="around" w:vAnchor="text" w:hAnchor="text" w:y="1"/>
    </w:pPr>
    <w:rPr>
      <w:color w:val="7030A0"/>
    </w:rPr>
  </w:style>
  <w:style w:type="paragraph" w:customStyle="1" w:styleId="BoxGraphic">
    <w:name w:val="BoxGraphic"/>
    <w:basedOn w:val="BoxBodyFirst"/>
    <w:qFormat/>
    <w:rsid w:val="00262941"/>
    <w:rPr>
      <w:bCs/>
      <w:color w:val="A12126"/>
    </w:rPr>
  </w:style>
  <w:style w:type="paragraph" w:customStyle="1" w:styleId="Equation">
    <w:name w:val="Equation"/>
    <w:basedOn w:val="ListPlain"/>
    <w:qFormat/>
    <w:rsid w:val="00262941"/>
  </w:style>
  <w:style w:type="paragraph" w:customStyle="1" w:styleId="BoxCodeAnnotated">
    <w:name w:val="BoxCodeAnnotated"/>
    <w:basedOn w:val="BoxCode"/>
    <w:qFormat/>
    <w:rsid w:val="00262941"/>
    <w:pPr>
      <w:ind w:hanging="216"/>
    </w:pPr>
  </w:style>
  <w:style w:type="paragraph" w:customStyle="1" w:styleId="BoxListNumberSub">
    <w:name w:val="BoxListNumberSub"/>
    <w:basedOn w:val="BoxListNumber"/>
    <w:qFormat/>
    <w:rsid w:val="00262941"/>
    <w:pPr>
      <w:numPr>
        <w:numId w:val="36"/>
      </w:numPr>
      <w:ind w:left="720"/>
    </w:pPr>
  </w:style>
  <w:style w:type="paragraph" w:customStyle="1" w:styleId="ListContinued">
    <w:name w:val="ListContinued"/>
    <w:qFormat/>
    <w:rsid w:val="00262941"/>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262941"/>
    <w:pPr>
      <w:ind w:left="1613" w:hanging="216"/>
    </w:pPr>
  </w:style>
  <w:style w:type="paragraph" w:customStyle="1" w:styleId="ListLetter">
    <w:name w:val="ListLetter"/>
    <w:qFormat/>
    <w:rsid w:val="00262941"/>
    <w:pPr>
      <w:numPr>
        <w:numId w:val="37"/>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262941"/>
    <w:pPr>
      <w:numPr>
        <w:numId w:val="40"/>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262941"/>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262941"/>
    <w:pPr>
      <w:numPr>
        <w:numId w:val="43"/>
      </w:numPr>
      <w:ind w:left="360"/>
    </w:pPr>
  </w:style>
  <w:style w:type="paragraph" w:customStyle="1" w:styleId="BoxListLetterSub">
    <w:name w:val="BoxListLetterSub"/>
    <w:basedOn w:val="BoxListNumber"/>
    <w:qFormat/>
    <w:rsid w:val="00262941"/>
    <w:pPr>
      <w:numPr>
        <w:numId w:val="45"/>
      </w:numPr>
    </w:pPr>
  </w:style>
  <w:style w:type="paragraph" w:customStyle="1" w:styleId="BoxListBulletSub">
    <w:name w:val="BoxListBulletSub"/>
    <w:basedOn w:val="BoxListBullet"/>
    <w:qFormat/>
    <w:rsid w:val="00262941"/>
    <w:pPr>
      <w:numPr>
        <w:numId w:val="57"/>
      </w:numPr>
      <w:ind w:left="720"/>
    </w:pPr>
  </w:style>
  <w:style w:type="paragraph" w:customStyle="1" w:styleId="ChapterAuthor">
    <w:name w:val="ChapterAuthor"/>
    <w:basedOn w:val="ChapterSubtitle"/>
    <w:qFormat/>
    <w:rsid w:val="00262941"/>
    <w:rPr>
      <w:i/>
      <w:sz w:val="22"/>
    </w:rPr>
  </w:style>
  <w:style w:type="paragraph" w:customStyle="1" w:styleId="TabularList">
    <w:name w:val="TabularList"/>
    <w:basedOn w:val="Body"/>
    <w:qFormat/>
    <w:rsid w:val="00262941"/>
    <w:pPr>
      <w:ind w:left="0" w:firstLine="0"/>
    </w:pPr>
  </w:style>
  <w:style w:type="paragraph" w:styleId="EndnoteText">
    <w:name w:val="endnote text"/>
    <w:basedOn w:val="Normal"/>
    <w:link w:val="EndnoteTextChar"/>
    <w:uiPriority w:val="99"/>
    <w:semiHidden/>
    <w:unhideWhenUsed/>
    <w:rsid w:val="00262941"/>
    <w:pPr>
      <w:spacing w:after="0" w:line="240" w:lineRule="auto"/>
    </w:pPr>
    <w:rPr>
      <w:sz w:val="20"/>
      <w:szCs w:val="20"/>
    </w:rPr>
  </w:style>
  <w:style w:type="paragraph" w:styleId="FootnoteText">
    <w:name w:val="footnote text"/>
    <w:basedOn w:val="Normal"/>
    <w:link w:val="FootnoteTextChar"/>
    <w:uiPriority w:val="99"/>
    <w:semiHidden/>
    <w:unhideWhenUsed/>
    <w:rsid w:val="00262941"/>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262941"/>
    <w:pPr>
      <w:numPr>
        <w:numId w:val="28"/>
      </w:numPr>
    </w:pPr>
  </w:style>
  <w:style w:type="numbering" w:customStyle="1" w:styleId="CurrentList1">
    <w:name w:val="Current List1"/>
    <w:uiPriority w:val="99"/>
    <w:rsid w:val="00262941"/>
    <w:pPr>
      <w:numPr>
        <w:numId w:val="34"/>
      </w:numPr>
    </w:pPr>
  </w:style>
  <w:style w:type="numbering" w:customStyle="1" w:styleId="CurrentList2">
    <w:name w:val="Current List2"/>
    <w:uiPriority w:val="99"/>
    <w:rsid w:val="00262941"/>
    <w:pPr>
      <w:numPr>
        <w:numId w:val="35"/>
      </w:numPr>
    </w:pPr>
  </w:style>
  <w:style w:type="numbering" w:customStyle="1" w:styleId="CurrentList3">
    <w:name w:val="Current List3"/>
    <w:uiPriority w:val="99"/>
    <w:rsid w:val="00262941"/>
    <w:pPr>
      <w:numPr>
        <w:numId w:val="38"/>
      </w:numPr>
    </w:pPr>
  </w:style>
  <w:style w:type="numbering" w:customStyle="1" w:styleId="CurrentList4">
    <w:name w:val="Current List4"/>
    <w:uiPriority w:val="99"/>
    <w:rsid w:val="00262941"/>
    <w:pPr>
      <w:numPr>
        <w:numId w:val="39"/>
      </w:numPr>
    </w:pPr>
  </w:style>
  <w:style w:type="numbering" w:customStyle="1" w:styleId="CurrentList5">
    <w:name w:val="Current List5"/>
    <w:uiPriority w:val="99"/>
    <w:rsid w:val="00262941"/>
    <w:pPr>
      <w:numPr>
        <w:numId w:val="41"/>
      </w:numPr>
    </w:pPr>
  </w:style>
  <w:style w:type="numbering" w:customStyle="1" w:styleId="CurrentList6">
    <w:name w:val="Current List6"/>
    <w:uiPriority w:val="99"/>
    <w:rsid w:val="00262941"/>
    <w:pPr>
      <w:numPr>
        <w:numId w:val="42"/>
      </w:numPr>
    </w:pPr>
  </w:style>
  <w:style w:type="numbering" w:customStyle="1" w:styleId="CurrentList7">
    <w:name w:val="Current List7"/>
    <w:uiPriority w:val="99"/>
    <w:rsid w:val="00262941"/>
    <w:pPr>
      <w:numPr>
        <w:numId w:val="44"/>
      </w:numPr>
    </w:pPr>
  </w:style>
  <w:style w:type="numbering" w:customStyle="1" w:styleId="CurrentList9">
    <w:name w:val="Current List9"/>
    <w:uiPriority w:val="99"/>
    <w:rsid w:val="00262941"/>
    <w:pPr>
      <w:numPr>
        <w:numId w:val="58"/>
      </w:numPr>
    </w:pPr>
  </w:style>
  <w:style w:type="numbering" w:customStyle="1" w:styleId="CurrentList8">
    <w:name w:val="Current List8"/>
    <w:uiPriority w:val="99"/>
    <w:rsid w:val="00262941"/>
    <w:pPr>
      <w:numPr>
        <w:numId w:val="56"/>
      </w:numPr>
    </w:pPr>
  </w:style>
  <w:style w:type="table" w:styleId="TableGrid">
    <w:name w:val="Table Grid"/>
    <w:basedOn w:val="TableNormal"/>
    <w:uiPriority w:val="59"/>
    <w:rsid w:val="00262941"/>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2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D52AF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2AF4"/>
    <w:rPr>
      <w:rFonts w:ascii="Courier New" w:eastAsia="Times New Roman" w:hAnsi="Courier New" w:cs="Courier New"/>
      <w:sz w:val="20"/>
      <w:szCs w:val="20"/>
    </w:rPr>
  </w:style>
  <w:style w:type="paragraph" w:styleId="TOC1">
    <w:name w:val="toc 1"/>
    <w:basedOn w:val="Normal"/>
    <w:next w:val="Normal"/>
    <w:autoRedefine/>
    <w:uiPriority w:val="39"/>
    <w:unhideWhenUsed/>
    <w:rsid w:val="00735A21"/>
    <w:pPr>
      <w:spacing w:after="100"/>
    </w:pPr>
  </w:style>
  <w:style w:type="paragraph" w:styleId="TOC2">
    <w:name w:val="toc 2"/>
    <w:basedOn w:val="Normal"/>
    <w:next w:val="Normal"/>
    <w:autoRedefine/>
    <w:uiPriority w:val="39"/>
    <w:unhideWhenUsed/>
    <w:rsid w:val="00735A21"/>
    <w:pPr>
      <w:spacing w:after="100"/>
      <w:ind w:left="220"/>
    </w:pPr>
  </w:style>
  <w:style w:type="paragraph" w:styleId="TOC3">
    <w:name w:val="toc 3"/>
    <w:basedOn w:val="Normal"/>
    <w:next w:val="Normal"/>
    <w:autoRedefine/>
    <w:uiPriority w:val="39"/>
    <w:unhideWhenUsed/>
    <w:rsid w:val="00735A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4441109">
      <w:bodyDiv w:val="1"/>
      <w:marLeft w:val="0"/>
      <w:marRight w:val="0"/>
      <w:marTop w:val="0"/>
      <w:marBottom w:val="0"/>
      <w:divBdr>
        <w:top w:val="none" w:sz="0" w:space="0" w:color="auto"/>
        <w:left w:val="none" w:sz="0" w:space="0" w:color="auto"/>
        <w:bottom w:val="none" w:sz="0" w:space="0" w:color="auto"/>
        <w:right w:val="none" w:sz="0" w:space="0" w:color="auto"/>
      </w:divBdr>
    </w:div>
    <w:div w:id="2037925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en.wikipedia.org/wiki/Systems_programming"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svg"/><Relationship Id="rId10" Type="http://schemas.openxmlformats.org/officeDocument/2006/relationships/image" Target="media/image1.wmf"/><Relationship Id="rId19"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7B7A2-838D-A443-8908-54AFF9F33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31</Pages>
  <Words>7883</Words>
  <Characters>44938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16</cp:revision>
  <dcterms:created xsi:type="dcterms:W3CDTF">2025-09-09T19:38:00Z</dcterms:created>
  <dcterms:modified xsi:type="dcterms:W3CDTF">2025-09-19T01:15:00Z</dcterms:modified>
  <dc:language>en-AU</dc:language>
</cp:coreProperties>
</file>